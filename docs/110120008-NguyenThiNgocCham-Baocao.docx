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CA83E" w14:textId="6EE710C3" w:rsidR="00B24B7A" w:rsidRPr="00BF1898" w:rsidRDefault="002F668C" w:rsidP="00B24B7A">
      <w:pPr>
        <w:jc w:val="center"/>
        <w:rPr>
          <w:szCs w:val="28"/>
        </w:rPr>
      </w:pPr>
      <w:r>
        <w:rPr>
          <w:b/>
          <w:sz w:val="32"/>
          <w:szCs w:val="32"/>
        </w:rPr>
        <w:t>TRƯỜNG ĐẠI HỌC</w:t>
      </w:r>
      <w:r w:rsidR="00B24B7A" w:rsidRPr="00BF1898">
        <w:rPr>
          <w:b/>
          <w:sz w:val="32"/>
          <w:szCs w:val="32"/>
        </w:rPr>
        <w:t xml:space="preserve"> TRÀ VINH</w:t>
      </w:r>
    </w:p>
    <w:p w14:paraId="416F009B" w14:textId="77777777" w:rsidR="00B24B7A" w:rsidRPr="00BF1898" w:rsidRDefault="00B24B7A" w:rsidP="00B24B7A">
      <w:pPr>
        <w:jc w:val="center"/>
        <w:rPr>
          <w:b/>
          <w:sz w:val="32"/>
          <w:szCs w:val="32"/>
        </w:rPr>
      </w:pPr>
      <w:r w:rsidRPr="00BF1898">
        <w:rPr>
          <w:b/>
          <w:sz w:val="32"/>
          <w:szCs w:val="32"/>
        </w:rPr>
        <w:t>KHOA KỸ THUẬT VÀ CÔNG NGHỆ</w:t>
      </w:r>
    </w:p>
    <w:p w14:paraId="5A7708FB" w14:textId="77777777" w:rsidR="00B24B7A" w:rsidRPr="00BF1898" w:rsidRDefault="00B24B7A" w:rsidP="00B24B7A">
      <w:pPr>
        <w:ind w:firstLine="720"/>
        <w:jc w:val="center"/>
      </w:pPr>
      <w:r w:rsidRPr="00BF1898">
        <w:rPr>
          <w:noProof/>
        </w:rPr>
        <mc:AlternateContent>
          <mc:Choice Requires="wps">
            <w:drawing>
              <wp:anchor distT="0" distB="0" distL="114300" distR="114300" simplePos="0" relativeHeight="251705344" behindDoc="0" locked="0" layoutInCell="1" allowOverlap="1" wp14:anchorId="70CDD89E" wp14:editId="51987ABF">
                <wp:simplePos x="0" y="0"/>
                <wp:positionH relativeFrom="margin">
                  <wp:posOffset>2074545</wp:posOffset>
                </wp:positionH>
                <wp:positionV relativeFrom="paragraph">
                  <wp:posOffset>25400</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0D28E"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35pt,2pt" to="301.8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" strokecolor="black [3200]" strokeweight="1pt">
                <v:stroke joinstyle="miter"/>
                <w10:wrap anchorx="margin"/>
              </v:line>
            </w:pict>
          </mc:Fallback>
        </mc:AlternateContent>
      </w:r>
    </w:p>
    <w:p w14:paraId="23A07AC0" w14:textId="77777777" w:rsidR="00B24B7A" w:rsidRPr="00BF1898" w:rsidRDefault="00B24B7A" w:rsidP="00B24B7A">
      <w:pPr>
        <w:ind w:firstLine="720"/>
        <w:jc w:val="center"/>
      </w:pPr>
    </w:p>
    <w:p w14:paraId="5E91CB00" w14:textId="77777777" w:rsidR="00B24B7A" w:rsidRPr="00BF1898" w:rsidRDefault="00B24B7A" w:rsidP="00B24B7A">
      <w:pPr>
        <w:rPr>
          <w:b/>
          <w:szCs w:val="28"/>
        </w:rPr>
      </w:pPr>
    </w:p>
    <w:p w14:paraId="1A25A222" w14:textId="77777777" w:rsidR="00B24B7A" w:rsidRPr="00BF1898" w:rsidRDefault="00B24B7A" w:rsidP="00B24B7A">
      <w:pPr>
        <w:ind w:firstLine="720"/>
        <w:jc w:val="center"/>
        <w:rPr>
          <w:b/>
          <w:szCs w:val="28"/>
        </w:rPr>
      </w:pPr>
      <w:r w:rsidRPr="00BF1898">
        <w:rPr>
          <w:b/>
          <w:noProof/>
          <w:szCs w:val="28"/>
        </w:rPr>
        <w:drawing>
          <wp:anchor distT="0" distB="0" distL="114300" distR="114300" simplePos="0" relativeHeight="251706368" behindDoc="0" locked="0" layoutInCell="1" allowOverlap="1" wp14:anchorId="172AC583" wp14:editId="5EE7E83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30C9B1BE" w14:textId="77777777" w:rsidR="00B24B7A" w:rsidRPr="00BF1898" w:rsidRDefault="00B24B7A" w:rsidP="00B24B7A">
      <w:pPr>
        <w:ind w:firstLine="720"/>
        <w:jc w:val="center"/>
        <w:rPr>
          <w:b/>
          <w:szCs w:val="28"/>
        </w:rPr>
      </w:pPr>
    </w:p>
    <w:p w14:paraId="44B49320" w14:textId="77777777" w:rsidR="00B24B7A" w:rsidRPr="00BF1898" w:rsidRDefault="00B24B7A" w:rsidP="00B24B7A">
      <w:pPr>
        <w:ind w:firstLine="720"/>
        <w:jc w:val="center"/>
        <w:rPr>
          <w:b/>
          <w:szCs w:val="28"/>
        </w:rPr>
      </w:pPr>
    </w:p>
    <w:p w14:paraId="5E7D08F1" w14:textId="77777777" w:rsidR="00B24B7A" w:rsidRPr="00BF1898" w:rsidRDefault="00B24B7A" w:rsidP="00B24B7A">
      <w:pPr>
        <w:ind w:firstLine="720"/>
        <w:jc w:val="center"/>
        <w:rPr>
          <w:b/>
          <w:szCs w:val="28"/>
        </w:rPr>
      </w:pPr>
    </w:p>
    <w:p w14:paraId="7DCCE8FA" w14:textId="77777777" w:rsidR="00B24B7A" w:rsidRPr="00BF1898" w:rsidRDefault="00B24B7A" w:rsidP="00B24B7A">
      <w:pPr>
        <w:ind w:firstLine="720"/>
        <w:jc w:val="center"/>
        <w:rPr>
          <w:b/>
          <w:szCs w:val="28"/>
        </w:rPr>
      </w:pPr>
    </w:p>
    <w:p w14:paraId="3912C072" w14:textId="77777777" w:rsidR="00B24B7A" w:rsidRPr="00BF1898" w:rsidRDefault="00B24B7A" w:rsidP="00B24B7A">
      <w:pPr>
        <w:ind w:firstLine="720"/>
        <w:jc w:val="center"/>
        <w:rPr>
          <w:b/>
          <w:szCs w:val="28"/>
        </w:rPr>
      </w:pPr>
    </w:p>
    <w:p w14:paraId="1F6DB88C" w14:textId="77777777" w:rsidR="00B24B7A" w:rsidRPr="00BF1898" w:rsidRDefault="00B24B7A" w:rsidP="00B24B7A">
      <w:pPr>
        <w:ind w:left="2880" w:firstLine="720"/>
        <w:rPr>
          <w:b/>
          <w:szCs w:val="28"/>
        </w:rPr>
      </w:pPr>
    </w:p>
    <w:p w14:paraId="4F4D9240" w14:textId="77777777" w:rsidR="00B24B7A" w:rsidRPr="00BF1898" w:rsidRDefault="00B24B7A" w:rsidP="00B24B7A">
      <w:pPr>
        <w:rPr>
          <w:b/>
          <w:szCs w:val="28"/>
        </w:rPr>
      </w:pPr>
    </w:p>
    <w:p w14:paraId="6DF06E59" w14:textId="77777777" w:rsidR="00B24B7A" w:rsidRPr="00BF1898" w:rsidRDefault="00B24B7A" w:rsidP="00B24B7A">
      <w:pPr>
        <w:rPr>
          <w:b/>
          <w:szCs w:val="28"/>
        </w:rPr>
      </w:pPr>
      <w:r w:rsidRPr="00BF1898">
        <w:rPr>
          <w:b/>
          <w:noProof/>
          <w:szCs w:val="28"/>
        </w:rPr>
        <mc:AlternateContent>
          <mc:Choice Requires="wps">
            <w:drawing>
              <wp:anchor distT="0" distB="0" distL="114300" distR="114300" simplePos="0" relativeHeight="251707392" behindDoc="0" locked="0" layoutInCell="1" allowOverlap="1" wp14:anchorId="01C5481A" wp14:editId="086BBC0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3A913C96" w14:textId="77777777" w:rsidR="005E2A81" w:rsidRDefault="005E2A81"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C5481A"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3A913C96" w14:textId="77777777" w:rsidR="005E2A81" w:rsidRDefault="005E2A81" w:rsidP="00B24B7A">
                      <w:r w:rsidRPr="00E301F5">
                        <w:rPr>
                          <w:b/>
                          <w:color w:val="FF0000"/>
                          <w:sz w:val="28"/>
                          <w:szCs w:val="28"/>
                        </w:rPr>
                        <w:t>ISO 9001:2015</w:t>
                      </w:r>
                    </w:p>
                  </w:txbxContent>
                </v:textbox>
                <w10:wrap anchorx="margin"/>
              </v:shape>
            </w:pict>
          </mc:Fallback>
        </mc:AlternateContent>
      </w:r>
    </w:p>
    <w:p w14:paraId="3BC64903" w14:textId="77777777" w:rsidR="00B24B7A" w:rsidRPr="00BF1898" w:rsidRDefault="00B24B7A" w:rsidP="00B24B7A">
      <w:pPr>
        <w:rPr>
          <w:b/>
          <w:sz w:val="32"/>
          <w:szCs w:val="32"/>
        </w:rPr>
      </w:pPr>
    </w:p>
    <w:p w14:paraId="40EBDB85" w14:textId="77777777" w:rsidR="00B24B7A" w:rsidRPr="00BF1898" w:rsidRDefault="00B24B7A" w:rsidP="00B24B7A">
      <w:pPr>
        <w:jc w:val="center"/>
        <w:rPr>
          <w:b/>
          <w:sz w:val="32"/>
          <w:szCs w:val="32"/>
          <w:lang w:val="vi-VN"/>
        </w:rPr>
      </w:pPr>
    </w:p>
    <w:p w14:paraId="33515895" w14:textId="77777777" w:rsidR="00B24B7A" w:rsidRPr="00BF1898" w:rsidRDefault="00B24B7A" w:rsidP="00B24B7A">
      <w:pPr>
        <w:jc w:val="center"/>
        <w:rPr>
          <w:b/>
          <w:sz w:val="32"/>
          <w:szCs w:val="32"/>
        </w:rPr>
      </w:pPr>
    </w:p>
    <w:p w14:paraId="52C008BF" w14:textId="3CF70485" w:rsidR="00B24B7A" w:rsidRPr="00BF1898" w:rsidRDefault="008D1FF0" w:rsidP="00B24B7A">
      <w:pPr>
        <w:jc w:val="center"/>
        <w:rPr>
          <w:b/>
          <w:sz w:val="32"/>
          <w:szCs w:val="32"/>
          <w:lang w:val="vi-VN"/>
        </w:rPr>
      </w:pPr>
      <w:r w:rsidRPr="00BF1898">
        <w:rPr>
          <w:b/>
          <w:sz w:val="32"/>
          <w:szCs w:val="32"/>
        </w:rPr>
        <w:t>NGUYỄN</w:t>
      </w:r>
      <w:r w:rsidRPr="00BF1898">
        <w:rPr>
          <w:b/>
          <w:sz w:val="32"/>
          <w:szCs w:val="32"/>
          <w:lang w:val="vi-VN"/>
        </w:rPr>
        <w:t xml:space="preserve"> THỊ NGỌC CHĂM</w:t>
      </w:r>
    </w:p>
    <w:p w14:paraId="2C1C5F34" w14:textId="77777777" w:rsidR="00B24B7A" w:rsidRPr="00BF1898" w:rsidRDefault="00B24B7A" w:rsidP="00B24B7A">
      <w:pPr>
        <w:rPr>
          <w:b/>
          <w:sz w:val="40"/>
          <w:szCs w:val="40"/>
        </w:rPr>
      </w:pPr>
    </w:p>
    <w:p w14:paraId="577D233C" w14:textId="77777777" w:rsidR="00B24B7A" w:rsidRPr="00BF1898" w:rsidRDefault="00B24B7A" w:rsidP="00B24B7A">
      <w:pPr>
        <w:rPr>
          <w:b/>
          <w:sz w:val="40"/>
          <w:szCs w:val="40"/>
        </w:rPr>
      </w:pPr>
    </w:p>
    <w:p w14:paraId="76BD8A5D" w14:textId="77777777" w:rsidR="00B24B7A" w:rsidRPr="00BF1898" w:rsidRDefault="00B24B7A" w:rsidP="00B24B7A">
      <w:pPr>
        <w:rPr>
          <w:b/>
          <w:sz w:val="40"/>
          <w:szCs w:val="40"/>
        </w:rPr>
      </w:pPr>
    </w:p>
    <w:p w14:paraId="2C71B80B" w14:textId="77777777" w:rsidR="00841294" w:rsidRPr="00BF1898" w:rsidRDefault="00841294" w:rsidP="006F3C54">
      <w:pPr>
        <w:spacing w:line="276" w:lineRule="auto"/>
        <w:jc w:val="center"/>
        <w:rPr>
          <w:b/>
          <w:bCs/>
          <w:sz w:val="40"/>
          <w:szCs w:val="40"/>
          <w:lang w:val="vi-VN"/>
        </w:rPr>
      </w:pPr>
      <w:r w:rsidRPr="00BF1898">
        <w:rPr>
          <w:b/>
          <w:bCs/>
          <w:sz w:val="40"/>
          <w:szCs w:val="40"/>
        </w:rPr>
        <w:t>XÂY DỰNG HỆ THỐNG</w:t>
      </w:r>
    </w:p>
    <w:p w14:paraId="12D5EBBE" w14:textId="2F89C45A" w:rsidR="00296F56" w:rsidRPr="00BF1898" w:rsidRDefault="00841294" w:rsidP="006F3C54">
      <w:pPr>
        <w:spacing w:line="276" w:lineRule="auto"/>
        <w:jc w:val="center"/>
        <w:rPr>
          <w:b/>
          <w:bCs/>
          <w:sz w:val="40"/>
          <w:szCs w:val="40"/>
          <w:lang w:val="vi-VN"/>
        </w:rPr>
      </w:pPr>
      <w:r w:rsidRPr="00BF1898">
        <w:rPr>
          <w:b/>
          <w:bCs/>
          <w:sz w:val="40"/>
          <w:szCs w:val="40"/>
        </w:rPr>
        <w:t>PHÂN TÍCH NĂNG LỰC HỌC TẬP</w:t>
      </w:r>
    </w:p>
    <w:p w14:paraId="0FE74E2A" w14:textId="4F2F5B7C" w:rsidR="00B24B7A" w:rsidRPr="00BF1898" w:rsidRDefault="00841294" w:rsidP="006F3C54">
      <w:pPr>
        <w:spacing w:line="276" w:lineRule="auto"/>
        <w:jc w:val="center"/>
        <w:rPr>
          <w:b/>
          <w:bCs/>
          <w:sz w:val="40"/>
          <w:szCs w:val="40"/>
        </w:rPr>
      </w:pPr>
      <w:r w:rsidRPr="00BF1898">
        <w:rPr>
          <w:b/>
          <w:bCs/>
          <w:sz w:val="40"/>
          <w:szCs w:val="40"/>
        </w:rPr>
        <w:t>CỦA</w:t>
      </w:r>
      <w:r w:rsidR="00952FD7" w:rsidRPr="00BF1898">
        <w:rPr>
          <w:b/>
          <w:bCs/>
          <w:sz w:val="40"/>
          <w:szCs w:val="40"/>
          <w:lang w:val="vi-VN"/>
        </w:rPr>
        <w:t xml:space="preserve"> </w:t>
      </w:r>
      <w:r w:rsidRPr="00BF1898">
        <w:rPr>
          <w:b/>
          <w:bCs/>
          <w:sz w:val="40"/>
          <w:szCs w:val="40"/>
        </w:rPr>
        <w:t>SINH VIÊN DỰA TRÊN KẾT QUẢ HỌC TẬP</w:t>
      </w:r>
    </w:p>
    <w:p w14:paraId="37AE6119" w14:textId="77777777" w:rsidR="00B24B7A" w:rsidRPr="00BF1898" w:rsidRDefault="00B24B7A" w:rsidP="00B24B7A">
      <w:pPr>
        <w:jc w:val="both"/>
        <w:rPr>
          <w:b/>
        </w:rPr>
      </w:pPr>
    </w:p>
    <w:p w14:paraId="37CFCCA1" w14:textId="77777777" w:rsidR="00B24B7A" w:rsidRPr="00BF1898" w:rsidRDefault="00B24B7A" w:rsidP="00B24B7A">
      <w:pPr>
        <w:jc w:val="both"/>
        <w:rPr>
          <w:b/>
        </w:rPr>
      </w:pPr>
    </w:p>
    <w:p w14:paraId="39EA2071" w14:textId="77777777" w:rsidR="00B24B7A" w:rsidRPr="00BF1898" w:rsidRDefault="00B24B7A" w:rsidP="00B24B7A">
      <w:pPr>
        <w:jc w:val="both"/>
        <w:rPr>
          <w:b/>
        </w:rPr>
      </w:pPr>
    </w:p>
    <w:p w14:paraId="65EB74BA" w14:textId="77777777" w:rsidR="00B24B7A" w:rsidRPr="00BF1898" w:rsidRDefault="00B24B7A" w:rsidP="00B24B7A">
      <w:pPr>
        <w:jc w:val="both"/>
        <w:rPr>
          <w:b/>
        </w:rPr>
      </w:pPr>
    </w:p>
    <w:p w14:paraId="14E9F012" w14:textId="77777777" w:rsidR="00B24B7A" w:rsidRPr="00BF1898" w:rsidRDefault="00B24B7A" w:rsidP="00B24B7A">
      <w:pPr>
        <w:jc w:val="both"/>
        <w:rPr>
          <w:b/>
        </w:rPr>
      </w:pPr>
    </w:p>
    <w:p w14:paraId="6DAB969D" w14:textId="77777777" w:rsidR="00B24B7A" w:rsidRPr="00BF1898" w:rsidRDefault="00B24B7A" w:rsidP="00353FF4">
      <w:pPr>
        <w:spacing w:line="276" w:lineRule="auto"/>
        <w:jc w:val="center"/>
        <w:rPr>
          <w:b/>
          <w:sz w:val="32"/>
          <w:szCs w:val="32"/>
        </w:rPr>
      </w:pPr>
      <w:r w:rsidRPr="00BF1898">
        <w:rPr>
          <w:b/>
          <w:sz w:val="32"/>
          <w:szCs w:val="32"/>
        </w:rPr>
        <w:t xml:space="preserve">ĐỒ ÁN TỐT NGHIỆP </w:t>
      </w:r>
    </w:p>
    <w:p w14:paraId="6ABDE817" w14:textId="77777777" w:rsidR="00B24B7A" w:rsidRPr="00BF1898" w:rsidRDefault="00B24B7A" w:rsidP="00353FF4">
      <w:pPr>
        <w:spacing w:line="276" w:lineRule="auto"/>
        <w:jc w:val="center"/>
        <w:rPr>
          <w:b/>
          <w:sz w:val="32"/>
          <w:szCs w:val="32"/>
        </w:rPr>
      </w:pPr>
      <w:r w:rsidRPr="00BF1898">
        <w:rPr>
          <w:b/>
          <w:sz w:val="32"/>
          <w:szCs w:val="32"/>
        </w:rPr>
        <w:t>NGÀNH CÔNG NGHỆ THÔNG TIN</w:t>
      </w:r>
    </w:p>
    <w:p w14:paraId="127D994B" w14:textId="77777777" w:rsidR="00B24B7A" w:rsidRPr="00BF1898" w:rsidRDefault="00B24B7A" w:rsidP="00B24B7A">
      <w:pPr>
        <w:jc w:val="both"/>
        <w:rPr>
          <w:b/>
        </w:rPr>
      </w:pPr>
    </w:p>
    <w:p w14:paraId="776E8B0A" w14:textId="77777777" w:rsidR="00B24B7A" w:rsidRPr="00BF1898" w:rsidRDefault="00B24B7A" w:rsidP="00B24B7A">
      <w:pPr>
        <w:jc w:val="both"/>
        <w:rPr>
          <w:b/>
        </w:rPr>
      </w:pPr>
    </w:p>
    <w:p w14:paraId="51767E7B" w14:textId="77777777" w:rsidR="00B24B7A" w:rsidRPr="00BF1898" w:rsidRDefault="00B24B7A" w:rsidP="00B24B7A">
      <w:pPr>
        <w:jc w:val="both"/>
        <w:rPr>
          <w:b/>
          <w:lang w:val="vi-VN"/>
        </w:rPr>
      </w:pPr>
    </w:p>
    <w:p w14:paraId="49DF0ED2" w14:textId="77777777" w:rsidR="00B24B7A" w:rsidRPr="00BF1898" w:rsidRDefault="00B24B7A" w:rsidP="00B24B7A">
      <w:pPr>
        <w:jc w:val="both"/>
        <w:rPr>
          <w:b/>
        </w:rPr>
      </w:pPr>
    </w:p>
    <w:p w14:paraId="0D487BD6" w14:textId="77777777" w:rsidR="00B24B7A" w:rsidRPr="00BF1898" w:rsidRDefault="00B24B7A" w:rsidP="00B24B7A">
      <w:pPr>
        <w:rPr>
          <w:b/>
          <w:szCs w:val="28"/>
        </w:rPr>
      </w:pPr>
    </w:p>
    <w:p w14:paraId="30C389A6" w14:textId="77777777" w:rsidR="00B24B7A" w:rsidRPr="00BF1898" w:rsidRDefault="00B24B7A" w:rsidP="00B24B7A">
      <w:pPr>
        <w:jc w:val="center"/>
        <w:rPr>
          <w:b/>
          <w:sz w:val="28"/>
          <w:szCs w:val="28"/>
        </w:rPr>
      </w:pPr>
    </w:p>
    <w:p w14:paraId="58847507" w14:textId="77777777" w:rsidR="00B24B7A" w:rsidRPr="00BF1898" w:rsidRDefault="00B24B7A" w:rsidP="00B24B7A">
      <w:pPr>
        <w:jc w:val="center"/>
        <w:rPr>
          <w:b/>
          <w:sz w:val="28"/>
          <w:szCs w:val="28"/>
        </w:rPr>
      </w:pPr>
    </w:p>
    <w:p w14:paraId="6C8A7192" w14:textId="77777777" w:rsidR="006D33F5" w:rsidRPr="00BF1898" w:rsidRDefault="006D33F5" w:rsidP="00B24B7A">
      <w:pPr>
        <w:jc w:val="center"/>
        <w:rPr>
          <w:b/>
          <w:sz w:val="28"/>
          <w:szCs w:val="28"/>
          <w:lang w:val="vi-VN"/>
        </w:rPr>
      </w:pPr>
    </w:p>
    <w:p w14:paraId="1633DAB0" w14:textId="77777777" w:rsidR="00B24B7A" w:rsidRPr="00BF1898" w:rsidRDefault="00B24B7A" w:rsidP="00B24B7A">
      <w:pPr>
        <w:jc w:val="center"/>
        <w:rPr>
          <w:b/>
          <w:sz w:val="28"/>
          <w:szCs w:val="28"/>
        </w:rPr>
      </w:pPr>
    </w:p>
    <w:p w14:paraId="5E595419" w14:textId="77777777" w:rsidR="00B24B7A" w:rsidRPr="00BF1898" w:rsidRDefault="006F3C54" w:rsidP="00C774C3">
      <w:pPr>
        <w:spacing w:before="120"/>
        <w:jc w:val="center"/>
        <w:rPr>
          <w:b/>
          <w:sz w:val="28"/>
          <w:szCs w:val="28"/>
        </w:rPr>
      </w:pPr>
      <w:r w:rsidRPr="00BF1898">
        <w:rPr>
          <w:b/>
          <w:sz w:val="28"/>
          <w:szCs w:val="28"/>
        </w:rPr>
        <w:t>TRÀ VINH, NĂM 2024</w:t>
      </w:r>
      <w:r w:rsidR="00B24B7A" w:rsidRPr="00BF1898">
        <w:rPr>
          <w:b/>
          <w:sz w:val="28"/>
          <w:szCs w:val="28"/>
        </w:rPr>
        <w:br w:type="page"/>
      </w:r>
    </w:p>
    <w:p w14:paraId="23FC2BD5" w14:textId="574D85CB" w:rsidR="00B24B7A" w:rsidRPr="00BF1898" w:rsidRDefault="002F668C" w:rsidP="00B24B7A">
      <w:pPr>
        <w:jc w:val="center"/>
        <w:rPr>
          <w:szCs w:val="28"/>
        </w:rPr>
      </w:pPr>
      <w:r>
        <w:rPr>
          <w:b/>
          <w:sz w:val="32"/>
          <w:szCs w:val="32"/>
        </w:rPr>
        <w:lastRenderedPageBreak/>
        <w:t>TRƯỜNG ĐẠI HỌC</w:t>
      </w:r>
      <w:r w:rsidR="00B24B7A" w:rsidRPr="00BF1898">
        <w:rPr>
          <w:b/>
          <w:sz w:val="32"/>
          <w:szCs w:val="32"/>
        </w:rPr>
        <w:t xml:space="preserve"> TRÀ VINH</w:t>
      </w:r>
    </w:p>
    <w:p w14:paraId="1C2A61AC" w14:textId="77777777" w:rsidR="00B24B7A" w:rsidRPr="00BF1898" w:rsidRDefault="00B24B7A" w:rsidP="00B24B7A">
      <w:pPr>
        <w:jc w:val="center"/>
        <w:rPr>
          <w:b/>
          <w:sz w:val="32"/>
          <w:szCs w:val="32"/>
        </w:rPr>
      </w:pPr>
      <w:r w:rsidRPr="00BF1898">
        <w:rPr>
          <w:b/>
          <w:sz w:val="32"/>
          <w:szCs w:val="32"/>
        </w:rPr>
        <w:t>KHOA KỸ THUẬT VÀ CÔNG NGHỆ</w:t>
      </w:r>
    </w:p>
    <w:p w14:paraId="20F1CE6A" w14:textId="77777777" w:rsidR="00B24B7A" w:rsidRPr="00BF1898" w:rsidRDefault="00B24B7A" w:rsidP="00B24B7A">
      <w:pPr>
        <w:ind w:firstLine="720"/>
        <w:jc w:val="center"/>
      </w:pPr>
      <w:r w:rsidRPr="00BF1898">
        <w:rPr>
          <w:noProof/>
        </w:rPr>
        <mc:AlternateContent>
          <mc:Choice Requires="wps">
            <w:drawing>
              <wp:anchor distT="0" distB="0" distL="114300" distR="114300" simplePos="0" relativeHeight="251709440" behindDoc="0" locked="0" layoutInCell="1" allowOverlap="1" wp14:anchorId="281A17D1" wp14:editId="0C107646">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1C4BC"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7788848F" w14:textId="77777777" w:rsidR="00B24B7A" w:rsidRPr="00BF1898" w:rsidRDefault="00B24B7A" w:rsidP="00B24B7A">
      <w:pPr>
        <w:ind w:firstLine="720"/>
        <w:jc w:val="center"/>
      </w:pPr>
    </w:p>
    <w:p w14:paraId="4B5249CD" w14:textId="77777777" w:rsidR="00B24B7A" w:rsidRPr="00BF1898" w:rsidRDefault="00B24B7A" w:rsidP="00B24B7A">
      <w:pPr>
        <w:rPr>
          <w:b/>
          <w:szCs w:val="28"/>
        </w:rPr>
      </w:pPr>
    </w:p>
    <w:p w14:paraId="2EE60E06" w14:textId="77777777" w:rsidR="00B24B7A" w:rsidRPr="00BF1898" w:rsidRDefault="00B24B7A" w:rsidP="00B24B7A">
      <w:pPr>
        <w:ind w:firstLine="720"/>
        <w:jc w:val="center"/>
        <w:rPr>
          <w:b/>
          <w:szCs w:val="28"/>
        </w:rPr>
      </w:pPr>
    </w:p>
    <w:p w14:paraId="4AB4B9C5" w14:textId="77777777" w:rsidR="00B24B7A" w:rsidRPr="00BF1898" w:rsidRDefault="00B24B7A" w:rsidP="00B24B7A">
      <w:pPr>
        <w:ind w:firstLine="720"/>
        <w:jc w:val="center"/>
        <w:rPr>
          <w:b/>
          <w:szCs w:val="28"/>
        </w:rPr>
      </w:pPr>
    </w:p>
    <w:p w14:paraId="1247A03F" w14:textId="77777777" w:rsidR="00B24B7A" w:rsidRPr="00BF1898" w:rsidRDefault="00B24B7A" w:rsidP="00B24B7A">
      <w:pPr>
        <w:ind w:firstLine="720"/>
        <w:jc w:val="center"/>
        <w:rPr>
          <w:b/>
          <w:szCs w:val="28"/>
        </w:rPr>
      </w:pPr>
    </w:p>
    <w:p w14:paraId="60DB5705" w14:textId="77777777" w:rsidR="00B24B7A" w:rsidRPr="00BF1898" w:rsidRDefault="00B24B7A" w:rsidP="00B24B7A">
      <w:pPr>
        <w:ind w:firstLine="720"/>
        <w:jc w:val="center"/>
        <w:rPr>
          <w:b/>
          <w:szCs w:val="28"/>
        </w:rPr>
      </w:pPr>
    </w:p>
    <w:p w14:paraId="59A63541" w14:textId="77777777" w:rsidR="00B24B7A" w:rsidRPr="00BF1898" w:rsidRDefault="00B24B7A" w:rsidP="00B24B7A">
      <w:pPr>
        <w:ind w:firstLine="720"/>
        <w:jc w:val="center"/>
        <w:rPr>
          <w:b/>
          <w:szCs w:val="28"/>
        </w:rPr>
      </w:pPr>
    </w:p>
    <w:p w14:paraId="5855E1AB" w14:textId="77777777" w:rsidR="00B24B7A" w:rsidRPr="00BF1898" w:rsidRDefault="00B24B7A" w:rsidP="00B24B7A">
      <w:pPr>
        <w:ind w:firstLine="720"/>
        <w:jc w:val="center"/>
        <w:rPr>
          <w:b/>
          <w:szCs w:val="28"/>
        </w:rPr>
      </w:pPr>
    </w:p>
    <w:p w14:paraId="4D6117D5" w14:textId="66C44072" w:rsidR="00D261D8" w:rsidRPr="00BF1898" w:rsidRDefault="00F21A98" w:rsidP="00D261D8">
      <w:pPr>
        <w:spacing w:line="276" w:lineRule="auto"/>
        <w:jc w:val="center"/>
        <w:rPr>
          <w:b/>
          <w:bCs/>
          <w:sz w:val="40"/>
          <w:szCs w:val="40"/>
        </w:rPr>
      </w:pPr>
      <w:r w:rsidRPr="00BF1898">
        <w:rPr>
          <w:b/>
          <w:bCs/>
          <w:sz w:val="40"/>
          <w:szCs w:val="40"/>
        </w:rPr>
        <w:t>XÂY DỰNG HỆ THỐNG</w:t>
      </w:r>
    </w:p>
    <w:p w14:paraId="639F760A" w14:textId="3B141349" w:rsidR="00E90EC8" w:rsidRPr="00BF1898" w:rsidRDefault="00F21A98" w:rsidP="00D261D8">
      <w:pPr>
        <w:spacing w:line="276" w:lineRule="auto"/>
        <w:jc w:val="center"/>
        <w:rPr>
          <w:b/>
          <w:bCs/>
          <w:sz w:val="40"/>
          <w:szCs w:val="40"/>
          <w:lang w:val="vi-VN"/>
        </w:rPr>
      </w:pPr>
      <w:r w:rsidRPr="00BF1898">
        <w:rPr>
          <w:b/>
          <w:bCs/>
          <w:sz w:val="40"/>
          <w:szCs w:val="40"/>
        </w:rPr>
        <w:t>PHÂN TÍCH NĂNG LỰC HỌC TẬP</w:t>
      </w:r>
    </w:p>
    <w:p w14:paraId="506A0481" w14:textId="544077D1" w:rsidR="00B24B7A" w:rsidRPr="00BF1898" w:rsidRDefault="00F21A98" w:rsidP="00D261D8">
      <w:pPr>
        <w:spacing w:line="276" w:lineRule="auto"/>
        <w:jc w:val="center"/>
        <w:rPr>
          <w:b/>
          <w:bCs/>
          <w:sz w:val="40"/>
          <w:szCs w:val="40"/>
          <w:lang w:val="vi-VN"/>
        </w:rPr>
      </w:pPr>
      <w:r w:rsidRPr="00BF1898">
        <w:rPr>
          <w:b/>
          <w:bCs/>
          <w:sz w:val="40"/>
          <w:szCs w:val="40"/>
        </w:rPr>
        <w:t>CỦA</w:t>
      </w:r>
      <w:r w:rsidRPr="00BF1898">
        <w:rPr>
          <w:b/>
          <w:bCs/>
          <w:sz w:val="40"/>
          <w:szCs w:val="40"/>
          <w:lang w:val="vi-VN"/>
        </w:rPr>
        <w:t xml:space="preserve"> </w:t>
      </w:r>
      <w:r w:rsidRPr="00BF1898">
        <w:rPr>
          <w:b/>
          <w:bCs/>
          <w:sz w:val="40"/>
          <w:szCs w:val="40"/>
        </w:rPr>
        <w:t>SINH VIÊN DỰA TRÊN KẾT QUẢ HỌC TẬP</w:t>
      </w:r>
    </w:p>
    <w:p w14:paraId="0E3B9ECF" w14:textId="77777777" w:rsidR="00B24B7A" w:rsidRPr="00BF1898" w:rsidRDefault="00B24B7A" w:rsidP="00B24B7A">
      <w:pPr>
        <w:ind w:firstLine="720"/>
        <w:jc w:val="center"/>
        <w:rPr>
          <w:b/>
          <w:szCs w:val="28"/>
        </w:rPr>
      </w:pPr>
    </w:p>
    <w:p w14:paraId="20482BCA" w14:textId="77777777" w:rsidR="00B24B7A" w:rsidRPr="00BF1898" w:rsidRDefault="00B24B7A" w:rsidP="00B24B7A">
      <w:pPr>
        <w:ind w:firstLine="720"/>
        <w:jc w:val="center"/>
        <w:rPr>
          <w:b/>
          <w:szCs w:val="28"/>
        </w:rPr>
      </w:pPr>
    </w:p>
    <w:p w14:paraId="0BC4ADE4" w14:textId="77777777" w:rsidR="00B24B7A" w:rsidRPr="00BF1898" w:rsidRDefault="00B24B7A" w:rsidP="00B24B7A">
      <w:pPr>
        <w:rPr>
          <w:b/>
          <w:szCs w:val="28"/>
        </w:rPr>
      </w:pPr>
    </w:p>
    <w:p w14:paraId="134FBE93" w14:textId="77777777" w:rsidR="00B24B7A" w:rsidRPr="00BF1898" w:rsidRDefault="00B24B7A" w:rsidP="00B24B7A">
      <w:pPr>
        <w:rPr>
          <w:b/>
          <w:szCs w:val="28"/>
        </w:rPr>
      </w:pPr>
    </w:p>
    <w:p w14:paraId="754ED076" w14:textId="77777777" w:rsidR="00B24B7A" w:rsidRPr="00BF1898" w:rsidRDefault="00B24B7A" w:rsidP="00B24B7A">
      <w:pPr>
        <w:rPr>
          <w:b/>
          <w:szCs w:val="28"/>
        </w:rPr>
      </w:pPr>
    </w:p>
    <w:p w14:paraId="6BA02E82" w14:textId="77777777" w:rsidR="00B24B7A" w:rsidRPr="00BF1898" w:rsidRDefault="00B24B7A" w:rsidP="00B24B7A">
      <w:pPr>
        <w:rPr>
          <w:b/>
          <w:szCs w:val="28"/>
        </w:rPr>
      </w:pPr>
    </w:p>
    <w:p w14:paraId="7B2523F0" w14:textId="77777777" w:rsidR="00B24B7A" w:rsidRPr="00BF1898" w:rsidRDefault="00B24B7A" w:rsidP="00B24B7A">
      <w:pPr>
        <w:rPr>
          <w:b/>
          <w:szCs w:val="28"/>
        </w:rPr>
      </w:pPr>
    </w:p>
    <w:p w14:paraId="5AE0B1FC" w14:textId="77777777" w:rsidR="00B24B7A" w:rsidRPr="00BF1898" w:rsidRDefault="00B24B7A" w:rsidP="00003DAE">
      <w:pPr>
        <w:spacing w:line="276" w:lineRule="auto"/>
        <w:jc w:val="center"/>
        <w:rPr>
          <w:b/>
          <w:sz w:val="32"/>
          <w:szCs w:val="32"/>
        </w:rPr>
      </w:pPr>
      <w:r w:rsidRPr="00BF1898">
        <w:rPr>
          <w:b/>
          <w:sz w:val="32"/>
          <w:szCs w:val="32"/>
        </w:rPr>
        <w:t xml:space="preserve">ĐỒ ÁN TỐT NGHIỆP </w:t>
      </w:r>
    </w:p>
    <w:p w14:paraId="7918FDDD" w14:textId="77777777" w:rsidR="00B24B7A" w:rsidRPr="00BF1898" w:rsidRDefault="00B24B7A" w:rsidP="00B24B7A">
      <w:pPr>
        <w:jc w:val="center"/>
        <w:rPr>
          <w:b/>
          <w:sz w:val="32"/>
          <w:szCs w:val="32"/>
        </w:rPr>
      </w:pPr>
      <w:r w:rsidRPr="00BF1898">
        <w:rPr>
          <w:b/>
          <w:sz w:val="32"/>
          <w:szCs w:val="32"/>
        </w:rPr>
        <w:t>NGÀNH CÔNG NGHỆ THÔNG TIN</w:t>
      </w:r>
    </w:p>
    <w:p w14:paraId="4ED00803" w14:textId="77777777" w:rsidR="00B24B7A" w:rsidRPr="00BF1898" w:rsidRDefault="00B24B7A" w:rsidP="00B24B7A">
      <w:pPr>
        <w:rPr>
          <w:b/>
          <w:sz w:val="32"/>
          <w:szCs w:val="32"/>
        </w:rPr>
      </w:pPr>
    </w:p>
    <w:p w14:paraId="1DD03754" w14:textId="77777777" w:rsidR="00B24B7A" w:rsidRPr="00BF1898" w:rsidRDefault="00B24B7A" w:rsidP="00B24B7A">
      <w:pPr>
        <w:jc w:val="center"/>
        <w:rPr>
          <w:b/>
          <w:sz w:val="32"/>
          <w:szCs w:val="32"/>
        </w:rPr>
      </w:pPr>
    </w:p>
    <w:p w14:paraId="57E75BFE" w14:textId="77777777" w:rsidR="00B24B7A" w:rsidRPr="00BF1898" w:rsidRDefault="00B24B7A" w:rsidP="00B24B7A">
      <w:pPr>
        <w:jc w:val="center"/>
        <w:rPr>
          <w:b/>
          <w:sz w:val="32"/>
          <w:szCs w:val="32"/>
        </w:rPr>
      </w:pPr>
    </w:p>
    <w:p w14:paraId="61C10E3E" w14:textId="77777777" w:rsidR="00B24B7A" w:rsidRPr="00BF1898" w:rsidRDefault="00B24B7A" w:rsidP="00B24B7A">
      <w:pPr>
        <w:rPr>
          <w:b/>
          <w:sz w:val="40"/>
          <w:szCs w:val="40"/>
        </w:rPr>
      </w:pPr>
    </w:p>
    <w:p w14:paraId="464C3ABD" w14:textId="77777777" w:rsidR="00B24B7A" w:rsidRPr="00BF1898" w:rsidRDefault="00B24B7A" w:rsidP="00B24B7A">
      <w:pPr>
        <w:rPr>
          <w:b/>
          <w:sz w:val="40"/>
          <w:szCs w:val="40"/>
        </w:rPr>
      </w:pPr>
    </w:p>
    <w:p w14:paraId="757632CF" w14:textId="6D61044F" w:rsidR="00B24B7A" w:rsidRPr="00BF1898" w:rsidRDefault="00B24B7A" w:rsidP="00B24B7A">
      <w:pPr>
        <w:spacing w:line="276" w:lineRule="auto"/>
        <w:ind w:left="720"/>
        <w:rPr>
          <w:bCs/>
          <w:sz w:val="32"/>
          <w:szCs w:val="32"/>
          <w:lang w:val="vi-VN"/>
        </w:rPr>
      </w:pPr>
      <w:r w:rsidRPr="00BF1898">
        <w:rPr>
          <w:b/>
          <w:sz w:val="32"/>
          <w:szCs w:val="32"/>
        </w:rPr>
        <w:t xml:space="preserve">  </w:t>
      </w:r>
      <w:r w:rsidRPr="00BF1898">
        <w:rPr>
          <w:bCs/>
          <w:sz w:val="32"/>
          <w:szCs w:val="32"/>
        </w:rPr>
        <w:t xml:space="preserve">Sinh viên: </w:t>
      </w:r>
      <w:r w:rsidR="00003DAE" w:rsidRPr="00BF1898">
        <w:rPr>
          <w:b/>
          <w:sz w:val="32"/>
          <w:szCs w:val="32"/>
        </w:rPr>
        <w:t>Nguyễn</w:t>
      </w:r>
      <w:r w:rsidR="00003DAE" w:rsidRPr="00BF1898">
        <w:rPr>
          <w:b/>
          <w:sz w:val="32"/>
          <w:szCs w:val="32"/>
          <w:lang w:val="vi-VN"/>
        </w:rPr>
        <w:t xml:space="preserve"> Thị Ngọc Chăm</w:t>
      </w:r>
    </w:p>
    <w:p w14:paraId="52881A59" w14:textId="25D9F1F1" w:rsidR="00B24B7A" w:rsidRPr="00BF1898" w:rsidRDefault="00B24B7A" w:rsidP="00B24B7A">
      <w:pPr>
        <w:spacing w:line="276" w:lineRule="auto"/>
        <w:ind w:left="720"/>
        <w:rPr>
          <w:bCs/>
          <w:sz w:val="32"/>
          <w:szCs w:val="32"/>
          <w:lang w:val="vi-VN"/>
        </w:rPr>
      </w:pPr>
      <w:r w:rsidRPr="00BF1898">
        <w:rPr>
          <w:bCs/>
          <w:sz w:val="32"/>
          <w:szCs w:val="32"/>
        </w:rPr>
        <w:t xml:space="preserve">  Lớp: </w:t>
      </w:r>
      <w:r w:rsidR="00EF05BC" w:rsidRPr="00BF1898">
        <w:rPr>
          <w:b/>
          <w:sz w:val="32"/>
          <w:szCs w:val="32"/>
        </w:rPr>
        <w:t>DA20TTA</w:t>
      </w:r>
    </w:p>
    <w:p w14:paraId="4A679894" w14:textId="2BED39FE" w:rsidR="00B24B7A" w:rsidRPr="00BF1898" w:rsidRDefault="00B24B7A" w:rsidP="00B24B7A">
      <w:pPr>
        <w:spacing w:line="276" w:lineRule="auto"/>
        <w:ind w:left="720"/>
        <w:rPr>
          <w:bCs/>
          <w:sz w:val="32"/>
          <w:szCs w:val="32"/>
        </w:rPr>
      </w:pPr>
      <w:r w:rsidRPr="00BF1898">
        <w:rPr>
          <w:bCs/>
          <w:sz w:val="32"/>
          <w:szCs w:val="32"/>
        </w:rPr>
        <w:t xml:space="preserve">  MSSV: </w:t>
      </w:r>
      <w:r w:rsidR="00EF05BC" w:rsidRPr="00BF1898">
        <w:rPr>
          <w:b/>
          <w:sz w:val="32"/>
          <w:szCs w:val="32"/>
        </w:rPr>
        <w:t>110120008</w:t>
      </w:r>
    </w:p>
    <w:p w14:paraId="03555437" w14:textId="5B5BA70A" w:rsidR="00B24B7A" w:rsidRPr="00BF1898" w:rsidRDefault="00B24B7A" w:rsidP="00B24B7A">
      <w:pPr>
        <w:spacing w:line="276" w:lineRule="auto"/>
        <w:ind w:left="720"/>
        <w:rPr>
          <w:bCs/>
          <w:sz w:val="32"/>
          <w:szCs w:val="32"/>
          <w:lang w:val="vi-VN"/>
        </w:rPr>
      </w:pPr>
      <w:r w:rsidRPr="00BF1898">
        <w:rPr>
          <w:bCs/>
          <w:sz w:val="32"/>
          <w:szCs w:val="32"/>
        </w:rPr>
        <w:t xml:space="preserve">  GVHD: </w:t>
      </w:r>
      <w:r w:rsidR="00B60C0D" w:rsidRPr="00BF1898">
        <w:rPr>
          <w:b/>
          <w:sz w:val="32"/>
          <w:szCs w:val="32"/>
        </w:rPr>
        <w:t>Th</w:t>
      </w:r>
      <w:r w:rsidRPr="00BF1898">
        <w:rPr>
          <w:b/>
          <w:sz w:val="32"/>
          <w:szCs w:val="32"/>
        </w:rPr>
        <w:t>S</w:t>
      </w:r>
      <w:r w:rsidR="006F3C54" w:rsidRPr="00BF1898">
        <w:rPr>
          <w:b/>
          <w:sz w:val="32"/>
          <w:szCs w:val="32"/>
        </w:rPr>
        <w:t xml:space="preserve">. </w:t>
      </w:r>
      <w:r w:rsidR="0024153A" w:rsidRPr="00BF1898">
        <w:rPr>
          <w:b/>
          <w:sz w:val="32"/>
          <w:szCs w:val="32"/>
        </w:rPr>
        <w:t>Phạm</w:t>
      </w:r>
      <w:r w:rsidR="0024153A" w:rsidRPr="00BF1898">
        <w:rPr>
          <w:b/>
          <w:sz w:val="32"/>
          <w:szCs w:val="32"/>
          <w:lang w:val="vi-VN"/>
        </w:rPr>
        <w:t xml:space="preserve"> Thị Trúc Mai</w:t>
      </w:r>
    </w:p>
    <w:p w14:paraId="7B8C6B6A" w14:textId="77777777" w:rsidR="00B24B7A" w:rsidRPr="00BF1898" w:rsidRDefault="00B24B7A" w:rsidP="00B24B7A">
      <w:pPr>
        <w:jc w:val="both"/>
        <w:rPr>
          <w:b/>
        </w:rPr>
      </w:pPr>
    </w:p>
    <w:p w14:paraId="5501AC82" w14:textId="77777777" w:rsidR="00B24B7A" w:rsidRPr="00BF1898" w:rsidRDefault="00B24B7A" w:rsidP="00B24B7A">
      <w:pPr>
        <w:jc w:val="both"/>
        <w:rPr>
          <w:b/>
        </w:rPr>
      </w:pPr>
    </w:p>
    <w:p w14:paraId="3C43D077" w14:textId="77777777" w:rsidR="00B24B7A" w:rsidRPr="00BF1898" w:rsidRDefault="00B24B7A" w:rsidP="00B24B7A">
      <w:pPr>
        <w:jc w:val="both"/>
        <w:rPr>
          <w:b/>
        </w:rPr>
      </w:pPr>
    </w:p>
    <w:p w14:paraId="10A14BE3" w14:textId="77777777" w:rsidR="00B24B7A" w:rsidRPr="00BF1898" w:rsidRDefault="00B24B7A" w:rsidP="00B24B7A">
      <w:pPr>
        <w:jc w:val="both"/>
        <w:rPr>
          <w:b/>
        </w:rPr>
      </w:pPr>
    </w:p>
    <w:p w14:paraId="16E8F119" w14:textId="77777777" w:rsidR="00B24B7A" w:rsidRPr="00BF1898" w:rsidRDefault="00B24B7A" w:rsidP="00B24B7A">
      <w:pPr>
        <w:jc w:val="both"/>
        <w:rPr>
          <w:b/>
        </w:rPr>
      </w:pPr>
    </w:p>
    <w:p w14:paraId="2A6919A0" w14:textId="77777777" w:rsidR="00B24B7A" w:rsidRPr="00BF1898" w:rsidRDefault="00B24B7A" w:rsidP="00B24B7A">
      <w:pPr>
        <w:rPr>
          <w:b/>
          <w:sz w:val="28"/>
          <w:szCs w:val="28"/>
          <w:lang w:val="vi-VN"/>
        </w:rPr>
      </w:pPr>
    </w:p>
    <w:p w14:paraId="1D08E67F" w14:textId="77777777" w:rsidR="006D33F5" w:rsidRPr="00BF1898" w:rsidRDefault="006D33F5" w:rsidP="00B24B7A">
      <w:pPr>
        <w:rPr>
          <w:b/>
          <w:sz w:val="28"/>
          <w:szCs w:val="28"/>
        </w:rPr>
      </w:pPr>
    </w:p>
    <w:p w14:paraId="797F4D2B" w14:textId="77777777" w:rsidR="00B24B7A" w:rsidRPr="00BF1898" w:rsidRDefault="00B24B7A" w:rsidP="00B24B7A">
      <w:pPr>
        <w:rPr>
          <w:b/>
          <w:sz w:val="28"/>
          <w:szCs w:val="28"/>
          <w:lang w:val="vi-VN"/>
        </w:rPr>
      </w:pPr>
    </w:p>
    <w:p w14:paraId="23C06791" w14:textId="77777777" w:rsidR="00B24B7A" w:rsidRPr="00BF1898" w:rsidRDefault="006F3C54" w:rsidP="00C71E21">
      <w:pPr>
        <w:jc w:val="center"/>
        <w:rPr>
          <w:b/>
          <w:sz w:val="28"/>
          <w:szCs w:val="28"/>
        </w:rPr>
        <w:sectPr w:rsidR="00B24B7A" w:rsidRPr="00BF1898" w:rsidSect="003E7D5C">
          <w:pgSz w:w="11907" w:h="16840" w:code="9"/>
          <w:pgMar w:top="1134" w:right="1134" w:bottom="1134" w:left="1418" w:header="850" w:footer="85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F1898">
        <w:rPr>
          <w:b/>
          <w:sz w:val="28"/>
          <w:szCs w:val="28"/>
        </w:rPr>
        <w:t>TRÀ VINH, NĂM 2024</w:t>
      </w:r>
    </w:p>
    <w:p w14:paraId="2751E7FD" w14:textId="77777777" w:rsidR="00AF4014" w:rsidRPr="00BF1898" w:rsidRDefault="00AF4014" w:rsidP="00B24B7A">
      <w:pPr>
        <w:spacing w:before="120" w:after="120" w:line="360" w:lineRule="auto"/>
        <w:jc w:val="center"/>
        <w:rPr>
          <w:b/>
          <w:sz w:val="28"/>
          <w:szCs w:val="28"/>
        </w:rPr>
      </w:pPr>
      <w:r w:rsidRPr="00BF1898">
        <w:rPr>
          <w:b/>
          <w:sz w:val="28"/>
          <w:szCs w:val="28"/>
        </w:rPr>
        <w:lastRenderedPageBreak/>
        <w:t>LỜI MỞ ĐẦU</w:t>
      </w:r>
    </w:p>
    <w:p w14:paraId="55822CC8" w14:textId="6A8CE1A3" w:rsidR="00995F2B" w:rsidRPr="00BF1898" w:rsidRDefault="00FD7323" w:rsidP="00995F2B">
      <w:pPr>
        <w:pStyle w:val="BodyText"/>
        <w:rPr>
          <w:noProof/>
          <w:lang w:val="vi-VN"/>
        </w:rPr>
      </w:pPr>
      <w:r w:rsidRPr="00BF1898">
        <w:rPr>
          <w:noProof/>
        </w:rPr>
        <w:t>Trong bối cảnh</w:t>
      </w:r>
      <w:r w:rsidRPr="00BF1898">
        <w:rPr>
          <w:noProof/>
          <w:lang w:val="vi-VN"/>
        </w:rPr>
        <w:t xml:space="preserve"> </w:t>
      </w:r>
      <w:r w:rsidR="0038751C" w:rsidRPr="00BF1898">
        <w:rPr>
          <w:noProof/>
          <w:lang w:val="vi-VN"/>
        </w:rPr>
        <w:t>hiện tại</w:t>
      </w:r>
      <w:r w:rsidR="00203974" w:rsidRPr="00BF1898">
        <w:rPr>
          <w:noProof/>
          <w:lang w:val="vi-VN"/>
        </w:rPr>
        <w:t>, yêu cầu về chất lượng của ngành giáo dục ngày càng cao</w:t>
      </w:r>
      <w:r w:rsidRPr="00BF1898">
        <w:rPr>
          <w:noProof/>
        </w:rPr>
        <w:t>, việc đánh giá</w:t>
      </w:r>
      <w:r w:rsidR="00C366CB" w:rsidRPr="00BF1898">
        <w:rPr>
          <w:noProof/>
          <w:lang w:val="vi-VN"/>
        </w:rPr>
        <w:t xml:space="preserve"> năng lực</w:t>
      </w:r>
      <w:r w:rsidR="00404CA7" w:rsidRPr="00BF1898">
        <w:rPr>
          <w:noProof/>
          <w:lang w:val="vi-VN"/>
        </w:rPr>
        <w:t xml:space="preserve"> học tập của</w:t>
      </w:r>
      <w:r w:rsidR="009D014E" w:rsidRPr="00BF1898">
        <w:rPr>
          <w:noProof/>
          <w:lang w:val="vi-VN"/>
        </w:rPr>
        <w:t xml:space="preserve"> sinh viên</w:t>
      </w:r>
      <w:r w:rsidR="00404CA7" w:rsidRPr="00BF1898">
        <w:rPr>
          <w:noProof/>
          <w:lang w:val="vi-VN"/>
        </w:rPr>
        <w:t xml:space="preserve"> thường xuyên</w:t>
      </w:r>
      <w:r w:rsidR="003644AE" w:rsidRPr="00BF1898">
        <w:rPr>
          <w:noProof/>
          <w:lang w:val="vi-VN"/>
        </w:rPr>
        <w:t xml:space="preserve"> </w:t>
      </w:r>
      <w:r w:rsidR="00C366CB" w:rsidRPr="00BF1898">
        <w:rPr>
          <w:noProof/>
        </w:rPr>
        <w:t>nhằm</w:t>
      </w:r>
      <w:r w:rsidR="00C366CB" w:rsidRPr="00BF1898">
        <w:rPr>
          <w:noProof/>
          <w:lang w:val="vi-VN"/>
        </w:rPr>
        <w:t xml:space="preserve"> </w:t>
      </w:r>
      <w:r w:rsidR="00404CA7" w:rsidRPr="00BF1898">
        <w:rPr>
          <w:noProof/>
          <w:lang w:val="vi-VN"/>
        </w:rPr>
        <w:t xml:space="preserve">đưa ra </w:t>
      </w:r>
      <w:r w:rsidR="00C366CB" w:rsidRPr="00BF1898">
        <w:rPr>
          <w:noProof/>
          <w:lang w:val="vi-VN"/>
        </w:rPr>
        <w:t>biện pháp điều</w:t>
      </w:r>
      <w:r w:rsidR="00280A2E" w:rsidRPr="00BF1898">
        <w:rPr>
          <w:noProof/>
          <w:lang w:val="vi-VN"/>
        </w:rPr>
        <w:t xml:space="preserve"> chỉnh</w:t>
      </w:r>
      <w:r w:rsidR="006210E8" w:rsidRPr="00BF1898">
        <w:rPr>
          <w:noProof/>
          <w:lang w:val="vi-VN"/>
        </w:rPr>
        <w:t xml:space="preserve"> kịp thời</w:t>
      </w:r>
      <w:r w:rsidR="00280A2E" w:rsidRPr="00BF1898">
        <w:rPr>
          <w:noProof/>
          <w:lang w:val="vi-VN"/>
        </w:rPr>
        <w:t xml:space="preserve"> </w:t>
      </w:r>
      <w:r w:rsidR="00201300" w:rsidRPr="00BF1898">
        <w:rPr>
          <w:noProof/>
        </w:rPr>
        <w:t>cho</w:t>
      </w:r>
      <w:r w:rsidR="00201300" w:rsidRPr="00BF1898">
        <w:rPr>
          <w:noProof/>
          <w:lang w:val="vi-VN"/>
        </w:rPr>
        <w:t xml:space="preserve"> </w:t>
      </w:r>
      <w:r w:rsidRPr="00BF1898">
        <w:rPr>
          <w:noProof/>
        </w:rPr>
        <w:t xml:space="preserve">sinh viên </w:t>
      </w:r>
      <w:r w:rsidR="00107B3F" w:rsidRPr="00BF1898">
        <w:t>cũng</w:t>
      </w:r>
      <w:r w:rsidR="00107B3F" w:rsidRPr="00BF1898">
        <w:rPr>
          <w:lang w:val="vi-VN"/>
        </w:rPr>
        <w:t xml:space="preserve"> </w:t>
      </w:r>
      <w:r w:rsidR="00811D08" w:rsidRPr="00BF1898">
        <w:t>trở</w:t>
      </w:r>
      <w:r w:rsidR="00811D08" w:rsidRPr="00BF1898">
        <w:rPr>
          <w:noProof/>
          <w:lang w:val="vi-VN"/>
        </w:rPr>
        <w:t xml:space="preserve"> nên </w:t>
      </w:r>
      <w:r w:rsidRPr="00BF1898">
        <w:rPr>
          <w:noProof/>
        </w:rPr>
        <w:t>quan trọng</w:t>
      </w:r>
      <w:r w:rsidR="00C87194" w:rsidRPr="00BF1898">
        <w:rPr>
          <w:noProof/>
          <w:lang w:val="vi-VN"/>
        </w:rPr>
        <w:t xml:space="preserve"> </w:t>
      </w:r>
      <w:r w:rsidR="001C3459" w:rsidRPr="00BF1898">
        <w:rPr>
          <w:noProof/>
          <w:lang w:val="vi-VN"/>
        </w:rPr>
        <w:t>hơn.</w:t>
      </w:r>
    </w:p>
    <w:p w14:paraId="3596416F" w14:textId="477CF925" w:rsidR="000A6B90" w:rsidRPr="00BF1898" w:rsidRDefault="0075281A" w:rsidP="00591C8A">
      <w:pPr>
        <w:pStyle w:val="BodyText"/>
        <w:rPr>
          <w:noProof/>
          <w:lang w:val="vi-VN"/>
        </w:rPr>
      </w:pPr>
      <w:r w:rsidRPr="00BF1898">
        <w:rPr>
          <w:noProof/>
          <w:lang w:val="vi-VN"/>
        </w:rPr>
        <w:t>Hệ thống phân tích năng lực</w:t>
      </w:r>
      <w:r w:rsidR="00F4412C" w:rsidRPr="00BF1898">
        <w:rPr>
          <w:noProof/>
          <w:lang w:val="vi-VN"/>
        </w:rPr>
        <w:t xml:space="preserve"> cung cấp công cụ hữu ích</w:t>
      </w:r>
      <w:r w:rsidR="003F566D" w:rsidRPr="00BF1898">
        <w:rPr>
          <w:noProof/>
          <w:lang w:val="vi-VN"/>
        </w:rPr>
        <w:t xml:space="preserve"> </w:t>
      </w:r>
      <w:r w:rsidR="00035707" w:rsidRPr="00BF1898">
        <w:rPr>
          <w:noProof/>
          <w:lang w:val="vi-VN"/>
        </w:rPr>
        <w:t>trong việc theo dõi kết quả,</w:t>
      </w:r>
      <w:r w:rsidR="0082036A" w:rsidRPr="00BF1898">
        <w:rPr>
          <w:noProof/>
          <w:lang w:val="vi-VN"/>
        </w:rPr>
        <w:t xml:space="preserve"> </w:t>
      </w:r>
      <w:r w:rsidR="00035707" w:rsidRPr="00BF1898">
        <w:rPr>
          <w:noProof/>
          <w:lang w:val="vi-VN"/>
        </w:rPr>
        <w:t xml:space="preserve">tiến độ học tập của sinh </w:t>
      </w:r>
      <w:r w:rsidR="004B0AA7" w:rsidRPr="00BF1898">
        <w:rPr>
          <w:noProof/>
          <w:lang w:val="vi-VN"/>
        </w:rPr>
        <w:t>viên.</w:t>
      </w:r>
      <w:r w:rsidR="00035707" w:rsidRPr="00BF1898">
        <w:rPr>
          <w:noProof/>
          <w:lang w:val="vi-VN"/>
        </w:rPr>
        <w:t xml:space="preserve"> </w:t>
      </w:r>
      <w:r w:rsidR="00104D06" w:rsidRPr="00BF1898">
        <w:rPr>
          <w:noProof/>
          <w:lang w:val="vi-VN"/>
        </w:rPr>
        <w:t xml:space="preserve">Dựa trên kết quả đã tích </w:t>
      </w:r>
      <w:r w:rsidR="008F39A7" w:rsidRPr="00BF1898">
        <w:rPr>
          <w:noProof/>
          <w:lang w:val="vi-VN"/>
        </w:rPr>
        <w:t xml:space="preserve">lũy, hệ thống phân tích được điểm mạnh, điểm yếu của sinh </w:t>
      </w:r>
      <w:r w:rsidR="006E6422" w:rsidRPr="00BF1898">
        <w:rPr>
          <w:noProof/>
          <w:lang w:val="vi-VN"/>
        </w:rPr>
        <w:t xml:space="preserve">viên, từ </w:t>
      </w:r>
      <w:r w:rsidR="00421205" w:rsidRPr="00BF1898">
        <w:rPr>
          <w:noProof/>
          <w:lang w:val="vi-VN"/>
        </w:rPr>
        <w:t>đó đưa ra những gợi ý</w:t>
      </w:r>
      <w:r w:rsidR="00637771" w:rsidRPr="00BF1898">
        <w:rPr>
          <w:noProof/>
          <w:lang w:val="vi-VN"/>
        </w:rPr>
        <w:t xml:space="preserve"> môn học</w:t>
      </w:r>
      <w:r w:rsidR="007419A7" w:rsidRPr="00BF1898">
        <w:rPr>
          <w:noProof/>
          <w:lang w:val="vi-VN"/>
        </w:rPr>
        <w:t xml:space="preserve"> phù hợp với năng </w:t>
      </w:r>
      <w:r w:rsidR="00535C23" w:rsidRPr="00BF1898">
        <w:rPr>
          <w:noProof/>
          <w:lang w:val="vi-VN"/>
        </w:rPr>
        <w:t>lực</w:t>
      </w:r>
      <w:r w:rsidR="00673049" w:rsidRPr="00BF1898">
        <w:rPr>
          <w:noProof/>
          <w:lang w:val="vi-VN"/>
        </w:rPr>
        <w:t xml:space="preserve"> nhằm cải thiện </w:t>
      </w:r>
      <w:r w:rsidR="0053200F" w:rsidRPr="00BF1898">
        <w:rPr>
          <w:noProof/>
          <w:lang w:val="vi-VN"/>
        </w:rPr>
        <w:t xml:space="preserve">và nâng cao </w:t>
      </w:r>
      <w:r w:rsidR="001D32FD" w:rsidRPr="00BF1898">
        <w:rPr>
          <w:noProof/>
          <w:lang w:val="vi-VN"/>
        </w:rPr>
        <w:t xml:space="preserve">chất lượng, kết quả </w:t>
      </w:r>
      <w:r w:rsidR="00770359" w:rsidRPr="00BF1898">
        <w:rPr>
          <w:noProof/>
          <w:lang w:val="vi-VN"/>
        </w:rPr>
        <w:t>học tập.</w:t>
      </w:r>
    </w:p>
    <w:p w14:paraId="5B674B95" w14:textId="62EFAD23" w:rsidR="00714064" w:rsidRPr="00BF1898" w:rsidRDefault="00770359" w:rsidP="00E17824">
      <w:pPr>
        <w:pStyle w:val="BodyText"/>
        <w:rPr>
          <w:noProof/>
          <w:lang w:val="vi-VN"/>
        </w:rPr>
      </w:pPr>
      <w:r w:rsidRPr="00BF1898">
        <w:rPr>
          <w:noProof/>
          <w:lang w:val="vi-VN"/>
        </w:rPr>
        <w:t xml:space="preserve">Ngoài ra hệ thống hỗ trợ cố vấn học tập trong việc theo </w:t>
      </w:r>
      <w:r w:rsidR="00AD0236" w:rsidRPr="00BF1898">
        <w:rPr>
          <w:noProof/>
          <w:lang w:val="vi-VN"/>
        </w:rPr>
        <w:t xml:space="preserve">dõi, giám sát </w:t>
      </w:r>
      <w:r w:rsidR="00706919" w:rsidRPr="00BF1898">
        <w:rPr>
          <w:noProof/>
          <w:lang w:val="vi-VN"/>
        </w:rPr>
        <w:t xml:space="preserve">một cách tổng quan </w:t>
      </w:r>
      <w:r w:rsidR="001A1FA7" w:rsidRPr="00BF1898">
        <w:rPr>
          <w:noProof/>
          <w:lang w:val="vi-VN"/>
        </w:rPr>
        <w:t xml:space="preserve">kết quả </w:t>
      </w:r>
      <w:r w:rsidR="00AD0236" w:rsidRPr="00BF1898">
        <w:rPr>
          <w:noProof/>
          <w:lang w:val="vi-VN"/>
        </w:rPr>
        <w:t xml:space="preserve">học tập của </w:t>
      </w:r>
      <w:r w:rsidR="001A1FA7" w:rsidRPr="00BF1898">
        <w:rPr>
          <w:noProof/>
          <w:lang w:val="vi-VN"/>
        </w:rPr>
        <w:t xml:space="preserve">lớp cố vấn cũng như kịp thời </w:t>
      </w:r>
      <w:r w:rsidR="00E64BBA" w:rsidRPr="00BF1898">
        <w:rPr>
          <w:noProof/>
          <w:lang w:val="vi-VN"/>
        </w:rPr>
        <w:t>đưa ra những biện pháp giúp cải thiện chất lượng học tập cho những sinh viên</w:t>
      </w:r>
      <w:r w:rsidR="001A1FA7" w:rsidRPr="00BF1898">
        <w:rPr>
          <w:noProof/>
          <w:lang w:val="vi-VN"/>
        </w:rPr>
        <w:t xml:space="preserve"> gặp khó </w:t>
      </w:r>
      <w:r w:rsidR="004F1DEC" w:rsidRPr="00BF1898">
        <w:rPr>
          <w:noProof/>
          <w:lang w:val="vi-VN"/>
        </w:rPr>
        <w:t>khăn.</w:t>
      </w:r>
      <w:r w:rsidR="0007714F" w:rsidRPr="00BF1898">
        <w:rPr>
          <w:noProof/>
          <w:lang w:val="vi-VN"/>
        </w:rPr>
        <w:t xml:space="preserve"> Điều này giúp tạo ra một môi trường học tập toàn diện, mỗi sinh viên đều có cơ hội phát triển tối đa năng lực của </w:t>
      </w:r>
      <w:r w:rsidR="00701E71" w:rsidRPr="00BF1898">
        <w:rPr>
          <w:noProof/>
          <w:lang w:val="vi-VN"/>
        </w:rPr>
        <w:t>mình.</w:t>
      </w:r>
    </w:p>
    <w:p w14:paraId="294BDB9A" w14:textId="3C0C1197" w:rsidR="00AF4014" w:rsidRPr="00BF1898" w:rsidRDefault="00E40891" w:rsidP="00D525A0">
      <w:pPr>
        <w:pStyle w:val="BodyText"/>
        <w:rPr>
          <w:lang w:val="vi-VN"/>
        </w:rPr>
      </w:pPr>
      <w:r w:rsidRPr="00BF1898">
        <w:rPr>
          <w:noProof/>
          <w:lang w:val="vi-VN"/>
        </w:rPr>
        <w:t xml:space="preserve">Để </w:t>
      </w:r>
      <w:r w:rsidR="00BD3F4D" w:rsidRPr="00BF1898">
        <w:rPr>
          <w:noProof/>
          <w:lang w:val="vi-VN"/>
        </w:rPr>
        <w:t>xây dựng hệ thống này, tôi sử dụng</w:t>
      </w:r>
      <w:r w:rsidR="002B2C6B" w:rsidRPr="00BF1898">
        <w:rPr>
          <w:noProof/>
          <w:lang w:val="vi-VN"/>
        </w:rPr>
        <w:t xml:space="preserve"> </w:t>
      </w:r>
      <w:r w:rsidR="00471D3E" w:rsidRPr="00BF1898">
        <w:rPr>
          <w:noProof/>
          <w:lang w:val="vi-VN"/>
        </w:rPr>
        <w:t>Bootstrap làm giao diện</w:t>
      </w:r>
      <w:r w:rsidR="004D55DD" w:rsidRPr="00BF1898">
        <w:rPr>
          <w:noProof/>
          <w:lang w:val="vi-VN"/>
        </w:rPr>
        <w:t xml:space="preserve"> </w:t>
      </w:r>
      <w:r w:rsidR="00195AF4" w:rsidRPr="00BF1898">
        <w:rPr>
          <w:noProof/>
          <w:lang w:val="vi-VN"/>
        </w:rPr>
        <w:t>fr</w:t>
      </w:r>
      <w:r w:rsidR="004D55DD" w:rsidRPr="00BF1898">
        <w:rPr>
          <w:noProof/>
          <w:lang w:val="vi-VN"/>
        </w:rPr>
        <w:t>ontend</w:t>
      </w:r>
      <w:r w:rsidR="00471D3E" w:rsidRPr="00BF1898">
        <w:rPr>
          <w:noProof/>
          <w:lang w:val="vi-VN"/>
        </w:rPr>
        <w:t>,</w:t>
      </w:r>
      <w:r w:rsidR="00BD3F4D" w:rsidRPr="00BF1898">
        <w:rPr>
          <w:noProof/>
          <w:lang w:val="vi-VN"/>
        </w:rPr>
        <w:t xml:space="preserve"> Laravel</w:t>
      </w:r>
      <w:r w:rsidR="00255E57" w:rsidRPr="00BF1898">
        <w:rPr>
          <w:noProof/>
          <w:lang w:val="vi-VN"/>
        </w:rPr>
        <w:t xml:space="preserve"> </w:t>
      </w:r>
      <w:r w:rsidR="00246E6B" w:rsidRPr="00BF1898">
        <w:rPr>
          <w:noProof/>
          <w:lang w:val="vi-VN"/>
        </w:rPr>
        <w:t>Framework</w:t>
      </w:r>
      <w:r w:rsidR="00471D3E" w:rsidRPr="00BF1898">
        <w:rPr>
          <w:noProof/>
          <w:lang w:val="vi-VN"/>
        </w:rPr>
        <w:t xml:space="preserve"> để thực hiện các xử lý backend</w:t>
      </w:r>
      <w:r w:rsidR="00E90B69" w:rsidRPr="00BF1898">
        <w:rPr>
          <w:noProof/>
          <w:lang w:val="vi-VN"/>
        </w:rPr>
        <w:t xml:space="preserve"> và mô hình gợi ý với thuật toán KNN bằng</w:t>
      </w:r>
      <w:r w:rsidR="00501E52" w:rsidRPr="00BF1898">
        <w:rPr>
          <w:noProof/>
          <w:lang w:val="vi-VN"/>
        </w:rPr>
        <w:t xml:space="preserve"> ngôn ngữ</w:t>
      </w:r>
      <w:r w:rsidR="00E90B69" w:rsidRPr="00BF1898">
        <w:rPr>
          <w:noProof/>
          <w:lang w:val="vi-VN"/>
        </w:rPr>
        <w:t xml:space="preserve"> </w:t>
      </w:r>
      <w:r w:rsidR="00501E52" w:rsidRPr="00BF1898">
        <w:rPr>
          <w:noProof/>
          <w:lang w:val="vi-VN"/>
        </w:rPr>
        <w:t>Python.</w:t>
      </w:r>
      <w:r w:rsidR="00AF4014" w:rsidRPr="00BF1898">
        <w:br w:type="page"/>
      </w:r>
    </w:p>
    <w:p w14:paraId="5E346195" w14:textId="77777777" w:rsidR="00AF4014" w:rsidRPr="00BF1898" w:rsidRDefault="00AF4014" w:rsidP="00F81605">
      <w:pPr>
        <w:spacing w:before="120" w:after="120" w:line="360" w:lineRule="auto"/>
        <w:jc w:val="center"/>
        <w:rPr>
          <w:b/>
          <w:sz w:val="28"/>
          <w:szCs w:val="28"/>
        </w:rPr>
      </w:pPr>
      <w:r w:rsidRPr="00BF1898">
        <w:rPr>
          <w:b/>
          <w:sz w:val="28"/>
          <w:szCs w:val="28"/>
        </w:rPr>
        <w:lastRenderedPageBreak/>
        <w:t>LỜI CẢM ƠN</w:t>
      </w:r>
    </w:p>
    <w:p w14:paraId="7B662161" w14:textId="57A7E4CC" w:rsidR="00041AC0" w:rsidRPr="00BF1898" w:rsidRDefault="00041AC0" w:rsidP="00BA124A">
      <w:pPr>
        <w:pStyle w:val="BodyText"/>
        <w:rPr>
          <w:noProof/>
          <w:lang w:val="vi-VN"/>
        </w:rPr>
      </w:pPr>
      <w:r w:rsidRPr="00BF1898">
        <w:t xml:space="preserve">Tôi xin gửi lời biết ơn chân thành nhất tới quý thầy cô thuộc Bộ môn Công nghệ Thông tin. Những kiến </w:t>
      </w:r>
      <w:r w:rsidR="00ED5DD2" w:rsidRPr="00BF1898">
        <w:t>thức</w:t>
      </w:r>
      <w:r w:rsidR="00ED5DD2" w:rsidRPr="00BF1898">
        <w:rPr>
          <w:lang w:val="vi-VN"/>
        </w:rPr>
        <w:t>, kinh nghiệm</w:t>
      </w:r>
      <w:r w:rsidRPr="00BF1898">
        <w:t xml:space="preserve"> quý báu mà quý thầy cô đã tận tình truyền đạt và cung cấp cho tôi trong </w:t>
      </w:r>
      <w:r w:rsidR="00B54425" w:rsidRPr="00BF1898">
        <w:t>suốt</w:t>
      </w:r>
      <w:r w:rsidR="00B54425" w:rsidRPr="00BF1898">
        <w:rPr>
          <w:lang w:val="vi-VN"/>
        </w:rPr>
        <w:t xml:space="preserve"> </w:t>
      </w:r>
      <w:r w:rsidRPr="00BF1898">
        <w:t xml:space="preserve">quá trình học tập là nguồn động </w:t>
      </w:r>
      <w:r w:rsidR="00730475" w:rsidRPr="00BF1898">
        <w:t>lực</w:t>
      </w:r>
      <w:r w:rsidR="00730475" w:rsidRPr="00BF1898">
        <w:rPr>
          <w:lang w:val="vi-VN"/>
        </w:rPr>
        <w:t xml:space="preserve"> to lớn </w:t>
      </w:r>
      <w:r w:rsidRPr="00BF1898">
        <w:t>để tôi phát triển và tiến bộ.</w:t>
      </w:r>
    </w:p>
    <w:p w14:paraId="79B99484" w14:textId="6C1538E7" w:rsidR="00BA124A" w:rsidRPr="00BF1898" w:rsidRDefault="00BA124A" w:rsidP="00BA124A">
      <w:pPr>
        <w:pStyle w:val="BodyText"/>
        <w:rPr>
          <w:noProof/>
          <w:lang w:val="vi-VN"/>
        </w:rPr>
      </w:pPr>
      <w:r w:rsidRPr="00BF1898">
        <w:rPr>
          <w:noProof/>
        </w:rPr>
        <w:t xml:space="preserve">Tôi cũng gửi lời cảm ơn </w:t>
      </w:r>
      <w:r w:rsidR="007555C0" w:rsidRPr="00BF1898">
        <w:rPr>
          <w:noProof/>
        </w:rPr>
        <w:t>sâu</w:t>
      </w:r>
      <w:r w:rsidR="007555C0" w:rsidRPr="00BF1898">
        <w:rPr>
          <w:noProof/>
          <w:lang w:val="vi-VN"/>
        </w:rPr>
        <w:t xml:space="preserve"> sắc </w:t>
      </w:r>
      <w:r w:rsidRPr="00BF1898">
        <w:rPr>
          <w:noProof/>
        </w:rPr>
        <w:t xml:space="preserve">đến </w:t>
      </w:r>
      <w:r w:rsidR="00A92DD4" w:rsidRPr="00BF1898">
        <w:rPr>
          <w:noProof/>
        </w:rPr>
        <w:t>cô</w:t>
      </w:r>
      <w:r w:rsidR="00A92DD4" w:rsidRPr="00BF1898">
        <w:rPr>
          <w:noProof/>
          <w:lang w:val="vi-VN"/>
        </w:rPr>
        <w:t xml:space="preserve"> </w:t>
      </w:r>
      <w:r w:rsidR="00D0350F" w:rsidRPr="00BF1898">
        <w:rPr>
          <w:noProof/>
          <w:lang w:val="vi-VN"/>
        </w:rPr>
        <w:t>Phạm Thị Trúc Mai</w:t>
      </w:r>
      <w:r w:rsidRPr="00BF1898">
        <w:rPr>
          <w:noProof/>
        </w:rPr>
        <w:t xml:space="preserve">, giảng viên </w:t>
      </w:r>
      <w:r w:rsidR="00CC40E4" w:rsidRPr="00BF1898">
        <w:rPr>
          <w:noProof/>
        </w:rPr>
        <w:t>trực</w:t>
      </w:r>
      <w:r w:rsidR="00CC40E4" w:rsidRPr="00BF1898">
        <w:rPr>
          <w:noProof/>
          <w:lang w:val="vi-VN"/>
        </w:rPr>
        <w:t xml:space="preserve"> tiếp </w:t>
      </w:r>
      <w:r w:rsidRPr="00BF1898">
        <w:rPr>
          <w:noProof/>
        </w:rPr>
        <w:t xml:space="preserve">hướng dẫn tôi ở đề tài này. </w:t>
      </w:r>
      <w:r w:rsidR="007B2853" w:rsidRPr="00BF1898">
        <w:rPr>
          <w:noProof/>
        </w:rPr>
        <w:t>Những</w:t>
      </w:r>
      <w:r w:rsidR="007B2853" w:rsidRPr="00BF1898">
        <w:rPr>
          <w:noProof/>
          <w:lang w:val="vi-VN"/>
        </w:rPr>
        <w:t xml:space="preserve"> chia </w:t>
      </w:r>
      <w:r w:rsidR="008C2B01" w:rsidRPr="00BF1898">
        <w:rPr>
          <w:noProof/>
          <w:lang w:val="vi-VN"/>
        </w:rPr>
        <w:t>sẻ,</w:t>
      </w:r>
      <w:r w:rsidR="007B2853" w:rsidRPr="00BF1898">
        <w:rPr>
          <w:noProof/>
          <w:lang w:val="vi-VN"/>
        </w:rPr>
        <w:t xml:space="preserve"> góp ý tận tâm của cô đã góp phần giúp tôi hoàn thiện và nâng cao chất lượng đề tài.</w:t>
      </w:r>
    </w:p>
    <w:p w14:paraId="5C63C717" w14:textId="7482E7B7" w:rsidR="002E7E3E" w:rsidRPr="00BF1898" w:rsidRDefault="002E7E3E" w:rsidP="00BA124A">
      <w:pPr>
        <w:pStyle w:val="BodyText"/>
        <w:rPr>
          <w:noProof/>
          <w:lang w:val="vi-VN"/>
        </w:rPr>
      </w:pPr>
      <w:r w:rsidRPr="00BF1898">
        <w:t>Với tinh thần không ngừng học hỏi, tôi mong nhận được những nhận xét, góp ý chân thành từ quý thầy cô. Từ đó tích lũy thêm những kiến thức, kinh nghiệm để tiếp tục hoàn thiện</w:t>
      </w:r>
      <w:r w:rsidR="00D4615A" w:rsidRPr="00BF1898">
        <w:rPr>
          <w:lang w:val="vi-VN"/>
        </w:rPr>
        <w:t xml:space="preserve"> </w:t>
      </w:r>
      <w:r w:rsidRPr="00BF1898">
        <w:t>bản thân</w:t>
      </w:r>
      <w:r w:rsidR="00392732" w:rsidRPr="00BF1898">
        <w:rPr>
          <w:lang w:val="vi-VN"/>
        </w:rPr>
        <w:t>.</w:t>
      </w:r>
    </w:p>
    <w:p w14:paraId="5034380C" w14:textId="5511E75D" w:rsidR="00D525A0" w:rsidRPr="00BF1898" w:rsidRDefault="00BA124A" w:rsidP="00BA124A">
      <w:pPr>
        <w:pStyle w:val="BodyText"/>
      </w:pPr>
      <w:r w:rsidRPr="00BF1898">
        <w:rPr>
          <w:noProof/>
        </w:rPr>
        <w:t>Một lần nữa tôi xin chân thành cảm ơn!</w:t>
      </w:r>
    </w:p>
    <w:p w14:paraId="7E570FCE" w14:textId="644DB182" w:rsidR="00980A7D" w:rsidRPr="00BF1898" w:rsidRDefault="00980A7D" w:rsidP="00B43664">
      <w:pPr>
        <w:spacing w:line="276" w:lineRule="auto"/>
        <w:ind w:right="-1" w:firstLine="4536"/>
        <w:jc w:val="center"/>
        <w:rPr>
          <w:i/>
          <w:szCs w:val="22"/>
        </w:rPr>
      </w:pPr>
      <w:r w:rsidRPr="00BF1898">
        <w:rPr>
          <w:i/>
        </w:rPr>
        <w:t>Trà Vinh</w:t>
      </w:r>
      <w:r w:rsidRPr="00BF1898">
        <w:rPr>
          <w:i/>
          <w:lang w:val="vi-VN"/>
        </w:rPr>
        <w:t>, ngày</w:t>
      </w:r>
      <w:r w:rsidRPr="00BF1898">
        <w:rPr>
          <w:i/>
        </w:rPr>
        <w:t xml:space="preserve"> ……</w:t>
      </w:r>
      <w:r w:rsidRPr="00BF1898">
        <w:rPr>
          <w:i/>
          <w:lang w:val="vi-VN"/>
        </w:rPr>
        <w:t xml:space="preserve"> tháng</w:t>
      </w:r>
      <w:r w:rsidRPr="00BF1898">
        <w:rPr>
          <w:i/>
        </w:rPr>
        <w:t xml:space="preserve"> </w:t>
      </w:r>
      <w:r w:rsidR="00ED3F5D" w:rsidRPr="00BF1898">
        <w:rPr>
          <w:i/>
        </w:rPr>
        <w:t>7</w:t>
      </w:r>
      <w:r w:rsidRPr="00BF1898">
        <w:rPr>
          <w:i/>
          <w:lang w:val="vi-VN"/>
        </w:rPr>
        <w:t xml:space="preserve"> năm 202</w:t>
      </w:r>
      <w:r w:rsidR="00D525A0" w:rsidRPr="00BF1898">
        <w:rPr>
          <w:i/>
        </w:rPr>
        <w:t>4</w:t>
      </w:r>
    </w:p>
    <w:p w14:paraId="6D063DCE" w14:textId="77777777" w:rsidR="00980A7D" w:rsidRPr="00BF1898" w:rsidRDefault="00980A7D" w:rsidP="00B43664">
      <w:pPr>
        <w:pStyle w:val="BodyText"/>
        <w:spacing w:before="0" w:after="0" w:line="276" w:lineRule="auto"/>
        <w:ind w:right="-1" w:firstLine="4536"/>
        <w:jc w:val="center"/>
        <w:rPr>
          <w:lang w:val="vi-VN"/>
        </w:rPr>
      </w:pPr>
      <w:r w:rsidRPr="00BF1898">
        <w:t>Sinh viên</w:t>
      </w:r>
      <w:r w:rsidRPr="00BF1898">
        <w:rPr>
          <w:lang w:val="vi-VN"/>
        </w:rPr>
        <w:t xml:space="preserve"> thực hiện</w:t>
      </w:r>
    </w:p>
    <w:p w14:paraId="237DFE4D" w14:textId="77777777" w:rsidR="00980A7D" w:rsidRPr="00BF1898" w:rsidRDefault="00980A7D" w:rsidP="00980A7D">
      <w:pPr>
        <w:pStyle w:val="BodyText"/>
        <w:rPr>
          <w:sz w:val="28"/>
          <w:lang w:val="vi-VN"/>
        </w:rPr>
      </w:pPr>
    </w:p>
    <w:p w14:paraId="33918A31" w14:textId="77777777" w:rsidR="00980A7D" w:rsidRPr="00BF1898" w:rsidRDefault="00980A7D" w:rsidP="00980A7D">
      <w:pPr>
        <w:pStyle w:val="BodyText"/>
        <w:rPr>
          <w:sz w:val="31"/>
          <w:lang w:val="vi-VN"/>
        </w:rPr>
      </w:pPr>
    </w:p>
    <w:p w14:paraId="716F58CF" w14:textId="2C6739AF" w:rsidR="00980A7D" w:rsidRPr="00BF1898" w:rsidRDefault="00EC03CA" w:rsidP="00140427">
      <w:pPr>
        <w:pStyle w:val="BodyText"/>
        <w:ind w:right="-1" w:firstLine="4536"/>
        <w:jc w:val="center"/>
        <w:rPr>
          <w:b/>
          <w:lang w:val="vi-VN"/>
        </w:rPr>
      </w:pPr>
      <w:r w:rsidRPr="00BF1898">
        <w:rPr>
          <w:b/>
          <w:lang w:val="en-US"/>
        </w:rPr>
        <w:t>Nguyễn</w:t>
      </w:r>
      <w:r w:rsidRPr="00BF1898">
        <w:rPr>
          <w:b/>
          <w:lang w:val="vi-VN"/>
        </w:rPr>
        <w:t xml:space="preserve"> Thị Ngọc Chăm</w:t>
      </w:r>
    </w:p>
    <w:p w14:paraId="5AF3C703" w14:textId="77777777" w:rsidR="00BF2984" w:rsidRPr="00BF1898" w:rsidRDefault="00BF2984">
      <w:pPr>
        <w:spacing w:after="160" w:line="259" w:lineRule="auto"/>
        <w:rPr>
          <w:b/>
          <w:sz w:val="28"/>
          <w:szCs w:val="28"/>
        </w:rPr>
      </w:pPr>
      <w:r w:rsidRPr="00BF1898">
        <w:rPr>
          <w:b/>
          <w:sz w:val="28"/>
          <w:szCs w:val="28"/>
        </w:rPr>
        <w:br w:type="page"/>
      </w:r>
    </w:p>
    <w:p w14:paraId="2732EC53" w14:textId="54E7C816" w:rsidR="00AF4014" w:rsidRPr="00BF1898" w:rsidRDefault="00AF4014" w:rsidP="00AF4014">
      <w:pPr>
        <w:jc w:val="center"/>
        <w:rPr>
          <w:b/>
          <w:sz w:val="28"/>
          <w:szCs w:val="28"/>
        </w:rPr>
      </w:pPr>
      <w:r w:rsidRPr="00BF1898">
        <w:rPr>
          <w:b/>
          <w:sz w:val="28"/>
          <w:szCs w:val="28"/>
        </w:rPr>
        <w:lastRenderedPageBreak/>
        <w:t xml:space="preserve">NHẬN XÉT </w:t>
      </w:r>
    </w:p>
    <w:p w14:paraId="67A0E911" w14:textId="77777777" w:rsidR="00AF4014" w:rsidRPr="00BF1898" w:rsidRDefault="00AF4014" w:rsidP="00AF4014">
      <w:pPr>
        <w:jc w:val="center"/>
        <w:rPr>
          <w:b/>
          <w:sz w:val="28"/>
          <w:szCs w:val="28"/>
        </w:rPr>
      </w:pPr>
      <w:r w:rsidRPr="00BF1898">
        <w:rPr>
          <w:b/>
          <w:sz w:val="28"/>
          <w:szCs w:val="28"/>
        </w:rPr>
        <w:t>(Của giảng viên hướng dẫn trong đồ án, khoá luận của sinh viên)</w:t>
      </w:r>
    </w:p>
    <w:p w14:paraId="231A24DE" w14:textId="77777777" w:rsidR="00AF4014" w:rsidRPr="00BF1898" w:rsidRDefault="00AF4014" w:rsidP="00AF4014">
      <w:pPr>
        <w:jc w:val="center"/>
        <w:rPr>
          <w:sz w:val="28"/>
          <w:szCs w:val="28"/>
        </w:rPr>
      </w:pPr>
    </w:p>
    <w:p w14:paraId="3D051D82" w14:textId="32C5B10D" w:rsidR="00AF4014" w:rsidRPr="00BF1898" w:rsidRDefault="00AF4014" w:rsidP="005E41B2">
      <w:pPr>
        <w:tabs>
          <w:tab w:val="left" w:leader="dot" w:pos="9072"/>
        </w:tabs>
        <w:spacing w:line="300" w:lineRule="auto"/>
        <w:jc w:val="both"/>
        <w:rPr>
          <w:bCs/>
          <w:lang w:val="vi-VN"/>
        </w:rPr>
      </w:pPr>
      <w:r w:rsidRPr="00BF1898">
        <w:rPr>
          <w:bCs/>
        </w:rPr>
        <w:t>…………………………………………………………………………………………………………………………………………………………………………………………………………………………………………………………………………………………………………………………………………………………………………………………………………………………………………………………………………………………………………………………………………………………………………………………………………………………………………………………………………………………………………………………………………………………………………………………………………………………………………………………………………………………………………………………………………………………………………………………………………………………………………………………………………………………………………………………………………………………………………………………………………………………………………………………………………………………………………………………………………………………………………………………………………………………………………………………………………………………………………………………………………………………………………………………………………………………………………………………………………………………………………………………………………………………………………………………………………………………………………………………………………………………………………………………………………………………………………………………………………………………………………………………………………………………………………………………………………………………………………………………………………………………………………………………………………………………………………………………………………………………………………………………………………………………………………………………………………………………………………………………</w:t>
      </w:r>
    </w:p>
    <w:p w14:paraId="0849DB4C" w14:textId="77777777" w:rsidR="00AF4014" w:rsidRPr="00BF1898" w:rsidRDefault="00AF4014" w:rsidP="00AF4014">
      <w:pPr>
        <w:spacing w:line="300" w:lineRule="auto"/>
        <w:jc w:val="center"/>
        <w:rPr>
          <w:b/>
        </w:rPr>
      </w:pPr>
    </w:p>
    <w:p w14:paraId="146EA8A3" w14:textId="77777777" w:rsidR="00AF4014" w:rsidRPr="00BF1898" w:rsidRDefault="00AF4014" w:rsidP="00B43664">
      <w:pPr>
        <w:spacing w:line="276" w:lineRule="auto"/>
        <w:ind w:firstLine="4536"/>
        <w:jc w:val="center"/>
        <w:rPr>
          <w:b/>
        </w:rPr>
      </w:pPr>
      <w:r w:rsidRPr="00BF1898">
        <w:rPr>
          <w:b/>
        </w:rPr>
        <w:t>Giảng viên hướng dẫn</w:t>
      </w:r>
    </w:p>
    <w:p w14:paraId="74482744" w14:textId="3BB0B563" w:rsidR="00AF4014" w:rsidRPr="00BF1898" w:rsidRDefault="00AF4014" w:rsidP="00B43664">
      <w:pPr>
        <w:spacing w:line="276" w:lineRule="auto"/>
        <w:ind w:firstLine="4536"/>
        <w:jc w:val="center"/>
      </w:pPr>
      <w:r w:rsidRPr="00BF1898">
        <w:t>(</w:t>
      </w:r>
      <w:r w:rsidR="008401DE" w:rsidRPr="00BF1898">
        <w:t>K</w:t>
      </w:r>
      <w:r w:rsidRPr="00BF1898">
        <w:t>ý và ghi rõ họ tên)</w:t>
      </w:r>
    </w:p>
    <w:p w14:paraId="5E8F6918" w14:textId="77777777" w:rsidR="007C119C" w:rsidRPr="00BF1898" w:rsidRDefault="007C119C">
      <w:pPr>
        <w:spacing w:after="160" w:line="259" w:lineRule="auto"/>
      </w:pPr>
      <w:r w:rsidRPr="00BF1898">
        <w:br w:type="page"/>
      </w:r>
    </w:p>
    <w:p w14:paraId="1026904C" w14:textId="5D609DB7" w:rsidR="00AF4014" w:rsidRPr="00BF1898" w:rsidRDefault="00AF4014" w:rsidP="00AF4014">
      <w:pPr>
        <w:tabs>
          <w:tab w:val="center" w:pos="2160"/>
          <w:tab w:val="center" w:pos="7020"/>
        </w:tabs>
        <w:rPr>
          <w:sz w:val="22"/>
          <w:szCs w:val="22"/>
        </w:rPr>
      </w:pPr>
      <w:r w:rsidRPr="00BF1898">
        <w:rPr>
          <w:sz w:val="22"/>
          <w:szCs w:val="22"/>
        </w:rPr>
        <w:lastRenderedPageBreak/>
        <w:tab/>
        <w:t>UBND TỈNH TRÀ VINH</w:t>
      </w:r>
      <w:r w:rsidRPr="00BF1898">
        <w:rPr>
          <w:sz w:val="22"/>
          <w:szCs w:val="22"/>
        </w:rPr>
        <w:tab/>
      </w:r>
      <w:r w:rsidRPr="00BF1898">
        <w:rPr>
          <w:b/>
          <w:sz w:val="22"/>
          <w:szCs w:val="22"/>
        </w:rPr>
        <w:t>CỘNG HOÀ XÃ HỘI CHỦ NGHĨA VIỆT NAM</w:t>
      </w:r>
    </w:p>
    <w:p w14:paraId="327A65BD" w14:textId="6C1E7C82" w:rsidR="00AF4014" w:rsidRPr="00BF1898" w:rsidRDefault="00AF4014" w:rsidP="00AF4014">
      <w:pPr>
        <w:tabs>
          <w:tab w:val="center" w:pos="7020"/>
        </w:tabs>
        <w:rPr>
          <w:b/>
          <w:sz w:val="22"/>
          <w:szCs w:val="22"/>
        </w:rPr>
      </w:pPr>
      <w:r w:rsidRPr="00BF1898">
        <w:rPr>
          <w:sz w:val="22"/>
          <w:szCs w:val="22"/>
        </w:rPr>
        <w:t xml:space="preserve">           </w:t>
      </w:r>
      <w:r w:rsidR="002F668C">
        <w:rPr>
          <w:b/>
          <w:sz w:val="22"/>
          <w:szCs w:val="22"/>
        </w:rPr>
        <w:t>TRƯỜNG ĐẠI HỌC</w:t>
      </w:r>
      <w:r w:rsidRPr="00BF1898">
        <w:rPr>
          <w:b/>
          <w:sz w:val="22"/>
          <w:szCs w:val="22"/>
        </w:rPr>
        <w:t xml:space="preserve"> TRÀ VINH   </w:t>
      </w:r>
      <w:r w:rsidRPr="00BF1898">
        <w:rPr>
          <w:b/>
          <w:sz w:val="22"/>
          <w:szCs w:val="22"/>
        </w:rPr>
        <w:tab/>
        <w:t>Độc lập – Tự do – Hạnh Phúc</w:t>
      </w:r>
    </w:p>
    <w:p w14:paraId="1C9DCAFF" w14:textId="77777777" w:rsidR="00AF4014" w:rsidRPr="00BF1898" w:rsidRDefault="00AF4014" w:rsidP="00AF4014">
      <w:pPr>
        <w:tabs>
          <w:tab w:val="center" w:pos="2160"/>
        </w:tabs>
        <w:rPr>
          <w:szCs w:val="26"/>
        </w:rPr>
      </w:pPr>
      <w:r w:rsidRPr="00BF1898">
        <w:rPr>
          <w:noProof/>
          <w:szCs w:val="26"/>
        </w:rPr>
        <mc:AlternateContent>
          <mc:Choice Requires="wps">
            <w:drawing>
              <wp:anchor distT="0" distB="0" distL="0" distR="0" simplePos="0" relativeHeight="251667456" behindDoc="0" locked="0" layoutInCell="1" allowOverlap="1" wp14:anchorId="6E961F5A" wp14:editId="45AAADBC">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9C4391"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F1898">
        <w:rPr>
          <w:noProof/>
          <w:sz w:val="22"/>
          <w:szCs w:val="22"/>
        </w:rPr>
        <mc:AlternateContent>
          <mc:Choice Requires="wps">
            <w:drawing>
              <wp:anchor distT="0" distB="0" distL="0" distR="0" simplePos="0" relativeHeight="251668480" behindDoc="0" locked="0" layoutInCell="1" allowOverlap="1" wp14:anchorId="271F5412" wp14:editId="77E8FA92">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CB0603B"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F1898">
        <w:rPr>
          <w:b/>
          <w:sz w:val="22"/>
          <w:szCs w:val="22"/>
        </w:rPr>
        <w:tab/>
      </w:r>
    </w:p>
    <w:p w14:paraId="6C81491D" w14:textId="77777777" w:rsidR="00AF4014" w:rsidRPr="00BF1898" w:rsidRDefault="00AF4014" w:rsidP="00AF4014">
      <w:pPr>
        <w:tabs>
          <w:tab w:val="left" w:pos="2340"/>
        </w:tabs>
        <w:jc w:val="center"/>
        <w:rPr>
          <w:b/>
          <w:sz w:val="32"/>
          <w:szCs w:val="32"/>
          <w:lang w:eastAsia="zh-CN"/>
        </w:rPr>
      </w:pPr>
      <w:r w:rsidRPr="00BF1898">
        <w:rPr>
          <w:b/>
          <w:sz w:val="32"/>
          <w:szCs w:val="32"/>
        </w:rPr>
        <w:t>BẢN NHẬN XÉT ĐỒ ÁN, KHÓA LUẬN TỐT NGHIỆP</w:t>
      </w:r>
    </w:p>
    <w:p w14:paraId="36DECB62" w14:textId="77777777" w:rsidR="00AF4014" w:rsidRPr="00BF1898" w:rsidRDefault="00AF4014" w:rsidP="00AF4014">
      <w:pPr>
        <w:tabs>
          <w:tab w:val="left" w:pos="2340"/>
        </w:tabs>
        <w:jc w:val="center"/>
        <w:rPr>
          <w:i/>
          <w:sz w:val="32"/>
          <w:szCs w:val="32"/>
          <w:lang w:eastAsia="zh-CN"/>
        </w:rPr>
      </w:pPr>
      <w:r w:rsidRPr="00BF1898">
        <w:rPr>
          <w:i/>
        </w:rPr>
        <w:t>(Của giảng viên hướng dẫn)</w:t>
      </w:r>
    </w:p>
    <w:p w14:paraId="1C2D2D2B" w14:textId="77777777" w:rsidR="00AF4014" w:rsidRPr="00BF1898" w:rsidRDefault="00AF4014" w:rsidP="00AF4014">
      <w:pPr>
        <w:tabs>
          <w:tab w:val="left" w:pos="2340"/>
        </w:tabs>
        <w:rPr>
          <w:b/>
          <w:sz w:val="32"/>
          <w:szCs w:val="32"/>
          <w:lang w:eastAsia="zh-CN"/>
        </w:rPr>
      </w:pPr>
    </w:p>
    <w:p w14:paraId="0C2A97CD" w14:textId="77777777" w:rsidR="00AF4014" w:rsidRPr="00BF1898" w:rsidRDefault="00AF4014" w:rsidP="00AF4014">
      <w:pPr>
        <w:tabs>
          <w:tab w:val="left" w:pos="2340"/>
        </w:tabs>
        <w:rPr>
          <w:szCs w:val="26"/>
        </w:rPr>
      </w:pPr>
    </w:p>
    <w:p w14:paraId="590E4A65" w14:textId="66A8F6E5" w:rsidR="00AF4014" w:rsidRPr="00BF1898" w:rsidRDefault="00AF4014" w:rsidP="00F5021F">
      <w:pPr>
        <w:tabs>
          <w:tab w:val="left" w:pos="5940"/>
          <w:tab w:val="right" w:pos="9360"/>
        </w:tabs>
        <w:spacing w:line="300" w:lineRule="auto"/>
        <w:rPr>
          <w:szCs w:val="26"/>
        </w:rPr>
      </w:pPr>
      <w:r w:rsidRPr="00BF1898">
        <w:rPr>
          <w:szCs w:val="26"/>
        </w:rPr>
        <w:t xml:space="preserve">Họ và tên sinh viên: </w:t>
      </w:r>
      <w:r w:rsidR="00F5021F">
        <w:rPr>
          <w:szCs w:val="26"/>
        </w:rPr>
        <w:t>Nguyễn</w:t>
      </w:r>
      <w:r w:rsidR="00F5021F">
        <w:rPr>
          <w:szCs w:val="26"/>
          <w:lang w:val="vi-VN"/>
        </w:rPr>
        <w:t xml:space="preserve"> Thị Ngọc Chăm</w:t>
      </w:r>
      <w:r w:rsidR="00F5021F">
        <w:rPr>
          <w:szCs w:val="26"/>
          <w:lang w:val="vi-VN"/>
        </w:rPr>
        <w:tab/>
      </w:r>
      <w:r w:rsidRPr="00BF1898">
        <w:rPr>
          <w:szCs w:val="26"/>
        </w:rPr>
        <w:t>MSSV:</w:t>
      </w:r>
      <w:r w:rsidR="00F5021F">
        <w:rPr>
          <w:szCs w:val="26"/>
          <w:lang w:val="vi-VN"/>
        </w:rPr>
        <w:t xml:space="preserve"> 110120008</w:t>
      </w:r>
      <w:r w:rsidRPr="00BF1898">
        <w:rPr>
          <w:szCs w:val="26"/>
        </w:rPr>
        <w:tab/>
      </w:r>
    </w:p>
    <w:p w14:paraId="1448E401" w14:textId="1EE6A770" w:rsidR="00AF4014" w:rsidRPr="00BF1898" w:rsidRDefault="00AF4014" w:rsidP="003C37B5">
      <w:pPr>
        <w:tabs>
          <w:tab w:val="left" w:pos="5940"/>
          <w:tab w:val="right" w:leader="dot" w:pos="9360"/>
        </w:tabs>
        <w:spacing w:line="300" w:lineRule="auto"/>
        <w:rPr>
          <w:szCs w:val="26"/>
        </w:rPr>
      </w:pPr>
      <w:r w:rsidRPr="00BF1898">
        <w:rPr>
          <w:szCs w:val="26"/>
        </w:rPr>
        <w:t>Ngành:</w:t>
      </w:r>
      <w:r w:rsidR="003C37B5">
        <w:rPr>
          <w:szCs w:val="26"/>
          <w:lang w:val="vi-VN"/>
        </w:rPr>
        <w:t xml:space="preserve"> Công nghệ Thông tin</w:t>
      </w:r>
      <w:r w:rsidR="003C37B5">
        <w:rPr>
          <w:szCs w:val="26"/>
          <w:lang w:val="vi-VN"/>
        </w:rPr>
        <w:tab/>
      </w:r>
      <w:r w:rsidRPr="00BF1898">
        <w:rPr>
          <w:szCs w:val="26"/>
        </w:rPr>
        <w:t>Khóa:</w:t>
      </w:r>
      <w:r w:rsidR="003C37B5">
        <w:rPr>
          <w:szCs w:val="26"/>
          <w:lang w:val="vi-VN"/>
        </w:rPr>
        <w:t xml:space="preserve"> </w:t>
      </w:r>
      <w:r w:rsidR="003C37B5">
        <w:rPr>
          <w:szCs w:val="26"/>
        </w:rPr>
        <w:t>2020</w:t>
      </w:r>
    </w:p>
    <w:p w14:paraId="644EB30E" w14:textId="052BF23D" w:rsidR="00AF4014" w:rsidRPr="00BF1898" w:rsidRDefault="00AF4014" w:rsidP="00000F62">
      <w:pPr>
        <w:tabs>
          <w:tab w:val="right" w:leader="dot" w:pos="9360"/>
        </w:tabs>
        <w:spacing w:line="300" w:lineRule="auto"/>
        <w:rPr>
          <w:szCs w:val="26"/>
        </w:rPr>
      </w:pPr>
      <w:r w:rsidRPr="00BF1898">
        <w:rPr>
          <w:szCs w:val="26"/>
        </w:rPr>
        <w:t>Tên đề tài:</w:t>
      </w:r>
      <w:r w:rsidR="00000F62" w:rsidRPr="00000F62">
        <w:t xml:space="preserve"> </w:t>
      </w:r>
      <w:r w:rsidR="00933192">
        <w:rPr>
          <w:szCs w:val="26"/>
        </w:rPr>
        <w:t>X</w:t>
      </w:r>
      <w:r w:rsidR="00000F62" w:rsidRPr="00000F62">
        <w:rPr>
          <w:szCs w:val="26"/>
        </w:rPr>
        <w:t>ây dựng hệ thống</w:t>
      </w:r>
      <w:r w:rsidR="00000F62">
        <w:rPr>
          <w:szCs w:val="26"/>
          <w:lang w:val="vi-VN"/>
        </w:rPr>
        <w:t xml:space="preserve"> </w:t>
      </w:r>
      <w:r w:rsidR="00000F62">
        <w:rPr>
          <w:szCs w:val="26"/>
        </w:rPr>
        <w:t>p</w:t>
      </w:r>
      <w:r w:rsidR="00000F62" w:rsidRPr="00000F62">
        <w:rPr>
          <w:szCs w:val="26"/>
        </w:rPr>
        <w:t xml:space="preserve">hân tích năng lực học </w:t>
      </w:r>
      <w:r w:rsidR="00851762">
        <w:rPr>
          <w:szCs w:val="26"/>
        </w:rPr>
        <w:t>tập</w:t>
      </w:r>
      <w:r w:rsidR="00851762">
        <w:rPr>
          <w:szCs w:val="26"/>
          <w:lang w:val="vi-VN"/>
        </w:rPr>
        <w:t xml:space="preserve"> </w:t>
      </w:r>
      <w:r w:rsidR="00851762">
        <w:rPr>
          <w:szCs w:val="26"/>
        </w:rPr>
        <w:t>c</w:t>
      </w:r>
      <w:r w:rsidR="00000F62" w:rsidRPr="00000F62">
        <w:rPr>
          <w:szCs w:val="26"/>
        </w:rPr>
        <w:t>ủa sinh viên dựa trên kết quả học tập</w:t>
      </w:r>
    </w:p>
    <w:p w14:paraId="3A381DAB" w14:textId="71F09843" w:rsidR="00AF4014" w:rsidRPr="003A3DE0" w:rsidRDefault="00AF4014" w:rsidP="00AF4014">
      <w:pPr>
        <w:tabs>
          <w:tab w:val="right" w:leader="dot" w:pos="9360"/>
        </w:tabs>
        <w:spacing w:line="300" w:lineRule="auto"/>
        <w:rPr>
          <w:szCs w:val="26"/>
          <w:lang w:val="vi-VN" w:eastAsia="zh-CN"/>
        </w:rPr>
      </w:pPr>
      <w:r w:rsidRPr="00BF1898">
        <w:rPr>
          <w:szCs w:val="26"/>
        </w:rPr>
        <w:t>Họ và tên Giáo viên hướng dẫn:</w:t>
      </w:r>
      <w:r w:rsidR="003A3DE0">
        <w:rPr>
          <w:szCs w:val="26"/>
          <w:lang w:val="vi-VN"/>
        </w:rPr>
        <w:t xml:space="preserve"> Phạm Thị Trúc Mai</w:t>
      </w:r>
    </w:p>
    <w:p w14:paraId="15D6ED15" w14:textId="7F9BD103" w:rsidR="00AF4014" w:rsidRPr="009201BD" w:rsidRDefault="00AF4014" w:rsidP="009201BD">
      <w:pPr>
        <w:tabs>
          <w:tab w:val="left" w:pos="5940"/>
          <w:tab w:val="right" w:leader="dot" w:pos="9360"/>
        </w:tabs>
        <w:spacing w:line="300" w:lineRule="auto"/>
        <w:rPr>
          <w:szCs w:val="26"/>
          <w:lang w:val="vi-VN"/>
        </w:rPr>
      </w:pPr>
      <w:r w:rsidRPr="00BF1898">
        <w:rPr>
          <w:szCs w:val="26"/>
        </w:rPr>
        <w:t>Chức danh:</w:t>
      </w:r>
      <w:r w:rsidR="009201BD">
        <w:rPr>
          <w:szCs w:val="26"/>
          <w:lang w:val="vi-VN"/>
        </w:rPr>
        <w:t xml:space="preserve"> </w:t>
      </w:r>
      <w:r w:rsidR="009201BD">
        <w:rPr>
          <w:szCs w:val="26"/>
        </w:rPr>
        <w:t>Giảng</w:t>
      </w:r>
      <w:r w:rsidR="009201BD">
        <w:rPr>
          <w:szCs w:val="26"/>
          <w:lang w:val="vi-VN"/>
        </w:rPr>
        <w:t xml:space="preserve"> viên</w:t>
      </w:r>
      <w:r w:rsidR="003A3004" w:rsidRPr="00BF1898">
        <w:rPr>
          <w:szCs w:val="26"/>
          <w:lang w:val="vi-VN"/>
        </w:rPr>
        <w:tab/>
      </w:r>
      <w:r w:rsidRPr="00BF1898">
        <w:rPr>
          <w:szCs w:val="26"/>
        </w:rPr>
        <w:t>Học vị:</w:t>
      </w:r>
      <w:r w:rsidR="009201BD">
        <w:rPr>
          <w:szCs w:val="26"/>
          <w:lang w:val="vi-VN"/>
        </w:rPr>
        <w:t xml:space="preserve"> Thạc sĩ</w:t>
      </w:r>
    </w:p>
    <w:p w14:paraId="71520ECD" w14:textId="77777777" w:rsidR="00AF4014" w:rsidRPr="00BF1898" w:rsidRDefault="00AF4014" w:rsidP="0094006B">
      <w:pPr>
        <w:tabs>
          <w:tab w:val="right" w:leader="dot" w:pos="9360"/>
        </w:tabs>
        <w:spacing w:before="240" w:line="300" w:lineRule="auto"/>
        <w:jc w:val="center"/>
        <w:rPr>
          <w:b/>
          <w:szCs w:val="26"/>
        </w:rPr>
      </w:pPr>
      <w:r w:rsidRPr="00BF1898">
        <w:rPr>
          <w:b/>
          <w:szCs w:val="26"/>
        </w:rPr>
        <w:t>NHẬN XÉT</w:t>
      </w:r>
    </w:p>
    <w:p w14:paraId="740EB5F2" w14:textId="77777777" w:rsidR="00AF4014" w:rsidRPr="00BF1898" w:rsidRDefault="00AF4014">
      <w:pPr>
        <w:numPr>
          <w:ilvl w:val="0"/>
          <w:numId w:val="3"/>
        </w:numPr>
        <w:tabs>
          <w:tab w:val="right" w:pos="2880"/>
          <w:tab w:val="right" w:leader="dot" w:pos="9360"/>
          <w:tab w:val="left" w:pos="9540"/>
        </w:tabs>
        <w:spacing w:line="300" w:lineRule="auto"/>
        <w:ind w:left="0" w:firstLine="0"/>
        <w:rPr>
          <w:szCs w:val="26"/>
        </w:rPr>
      </w:pPr>
      <w:r w:rsidRPr="00BF1898">
        <w:rPr>
          <w:szCs w:val="26"/>
        </w:rPr>
        <w:t>Nội dung đề tài:</w:t>
      </w:r>
    </w:p>
    <w:p w14:paraId="7366FF45"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15BEBBB"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4E6F53E7"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1FF29F22"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39CFA981"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EA67EA5"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04557668"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DAC2E00"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316D9503"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53FA53DA"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456FC223"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B77A0CA" w14:textId="77777777" w:rsidR="00AF4014" w:rsidRPr="00BF1898" w:rsidRDefault="00AF4014" w:rsidP="0005045F">
      <w:pPr>
        <w:tabs>
          <w:tab w:val="right" w:leader="dot" w:pos="9360"/>
          <w:tab w:val="right" w:leader="dot" w:pos="9540"/>
        </w:tabs>
        <w:spacing w:line="300" w:lineRule="auto"/>
        <w:rPr>
          <w:szCs w:val="26"/>
        </w:rPr>
      </w:pPr>
      <w:r w:rsidRPr="00BF1898">
        <w:rPr>
          <w:szCs w:val="26"/>
        </w:rPr>
        <w:tab/>
      </w:r>
    </w:p>
    <w:p w14:paraId="67604AAF" w14:textId="77777777" w:rsidR="00AF4014" w:rsidRPr="00BF1898" w:rsidRDefault="00AF4014">
      <w:pPr>
        <w:numPr>
          <w:ilvl w:val="0"/>
          <w:numId w:val="3"/>
        </w:numPr>
        <w:tabs>
          <w:tab w:val="left" w:pos="2340"/>
          <w:tab w:val="right" w:leader="dot" w:pos="9360"/>
        </w:tabs>
        <w:spacing w:line="300" w:lineRule="auto"/>
        <w:ind w:left="0" w:firstLine="0"/>
        <w:rPr>
          <w:szCs w:val="26"/>
        </w:rPr>
      </w:pPr>
      <w:r w:rsidRPr="00BF1898">
        <w:rPr>
          <w:szCs w:val="26"/>
        </w:rPr>
        <w:t>Ưu điểm:</w:t>
      </w:r>
    </w:p>
    <w:p w14:paraId="741E0B97" w14:textId="77777777" w:rsidR="00AF4014" w:rsidRPr="00BF1898" w:rsidRDefault="00AF4014" w:rsidP="0005045F">
      <w:pPr>
        <w:tabs>
          <w:tab w:val="right" w:leader="dot" w:pos="9360"/>
        </w:tabs>
        <w:spacing w:line="300" w:lineRule="auto"/>
        <w:rPr>
          <w:szCs w:val="26"/>
        </w:rPr>
      </w:pPr>
      <w:r w:rsidRPr="00BF1898">
        <w:rPr>
          <w:szCs w:val="26"/>
        </w:rPr>
        <w:tab/>
      </w:r>
    </w:p>
    <w:p w14:paraId="3FAF8EE6" w14:textId="77777777" w:rsidR="00AF4014" w:rsidRPr="00BF1898" w:rsidRDefault="00AF4014" w:rsidP="0005045F">
      <w:pPr>
        <w:tabs>
          <w:tab w:val="right" w:leader="dot" w:pos="9360"/>
        </w:tabs>
        <w:spacing w:line="300" w:lineRule="auto"/>
        <w:rPr>
          <w:szCs w:val="26"/>
        </w:rPr>
      </w:pPr>
      <w:r w:rsidRPr="00BF1898">
        <w:rPr>
          <w:szCs w:val="26"/>
        </w:rPr>
        <w:tab/>
      </w:r>
    </w:p>
    <w:p w14:paraId="4D09EEE3" w14:textId="77777777" w:rsidR="00AF4014" w:rsidRPr="00BF1898" w:rsidRDefault="00AF4014" w:rsidP="0005045F">
      <w:pPr>
        <w:tabs>
          <w:tab w:val="right" w:leader="dot" w:pos="9360"/>
        </w:tabs>
        <w:spacing w:line="300" w:lineRule="auto"/>
        <w:rPr>
          <w:szCs w:val="26"/>
        </w:rPr>
      </w:pPr>
      <w:r w:rsidRPr="00BF1898">
        <w:rPr>
          <w:szCs w:val="26"/>
        </w:rPr>
        <w:tab/>
      </w:r>
    </w:p>
    <w:p w14:paraId="111E526F" w14:textId="77777777" w:rsidR="00AF4014" w:rsidRPr="00BF1898" w:rsidRDefault="00AF4014" w:rsidP="0005045F">
      <w:pPr>
        <w:tabs>
          <w:tab w:val="right" w:leader="dot" w:pos="9360"/>
        </w:tabs>
        <w:spacing w:line="300" w:lineRule="auto"/>
        <w:rPr>
          <w:szCs w:val="26"/>
        </w:rPr>
      </w:pPr>
      <w:r w:rsidRPr="00BF1898">
        <w:rPr>
          <w:szCs w:val="26"/>
        </w:rPr>
        <w:tab/>
      </w:r>
    </w:p>
    <w:p w14:paraId="534D293D"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Khuyết điểm:</w:t>
      </w:r>
    </w:p>
    <w:p w14:paraId="5233FCD9" w14:textId="77777777" w:rsidR="00AF4014" w:rsidRPr="00BF1898" w:rsidRDefault="00AF4014" w:rsidP="0005045F">
      <w:pPr>
        <w:tabs>
          <w:tab w:val="right" w:leader="dot" w:pos="9360"/>
        </w:tabs>
        <w:spacing w:line="300" w:lineRule="auto"/>
        <w:rPr>
          <w:szCs w:val="26"/>
        </w:rPr>
      </w:pPr>
      <w:r w:rsidRPr="00BF1898">
        <w:rPr>
          <w:szCs w:val="26"/>
        </w:rPr>
        <w:tab/>
      </w:r>
    </w:p>
    <w:p w14:paraId="2F77FC0E" w14:textId="77777777" w:rsidR="00AF4014" w:rsidRPr="00BF1898" w:rsidRDefault="00AF4014" w:rsidP="0005045F">
      <w:pPr>
        <w:tabs>
          <w:tab w:val="right" w:leader="dot" w:pos="9360"/>
        </w:tabs>
        <w:spacing w:line="300" w:lineRule="auto"/>
        <w:rPr>
          <w:szCs w:val="26"/>
        </w:rPr>
      </w:pPr>
      <w:r w:rsidRPr="00BF1898">
        <w:rPr>
          <w:szCs w:val="26"/>
        </w:rPr>
        <w:tab/>
      </w:r>
    </w:p>
    <w:p w14:paraId="290D7C28" w14:textId="77777777" w:rsidR="00AF4014" w:rsidRPr="00BF1898" w:rsidRDefault="00AF4014" w:rsidP="0005045F">
      <w:pPr>
        <w:tabs>
          <w:tab w:val="right" w:leader="dot" w:pos="9360"/>
        </w:tabs>
        <w:spacing w:line="300" w:lineRule="auto"/>
        <w:rPr>
          <w:szCs w:val="26"/>
        </w:rPr>
      </w:pPr>
      <w:r w:rsidRPr="00BF1898">
        <w:rPr>
          <w:szCs w:val="26"/>
        </w:rPr>
        <w:tab/>
      </w:r>
    </w:p>
    <w:p w14:paraId="0560C08F" w14:textId="77777777" w:rsidR="00AF4014" w:rsidRPr="00BF1898" w:rsidRDefault="00AF4014" w:rsidP="0005045F">
      <w:pPr>
        <w:tabs>
          <w:tab w:val="right" w:leader="dot" w:pos="9360"/>
        </w:tabs>
        <w:spacing w:line="300" w:lineRule="auto"/>
        <w:rPr>
          <w:szCs w:val="26"/>
        </w:rPr>
      </w:pPr>
      <w:r w:rsidRPr="00BF1898">
        <w:rPr>
          <w:szCs w:val="26"/>
        </w:rPr>
        <w:tab/>
      </w:r>
    </w:p>
    <w:p w14:paraId="6BC7E000" w14:textId="77777777" w:rsidR="00AF4014" w:rsidRPr="00BF1898" w:rsidRDefault="00AF4014" w:rsidP="0005045F">
      <w:pPr>
        <w:tabs>
          <w:tab w:val="right" w:leader="dot" w:pos="9360"/>
        </w:tabs>
        <w:spacing w:line="300" w:lineRule="auto"/>
        <w:rPr>
          <w:szCs w:val="26"/>
        </w:rPr>
      </w:pPr>
      <w:r w:rsidRPr="00BF1898">
        <w:rPr>
          <w:szCs w:val="26"/>
        </w:rPr>
        <w:tab/>
      </w:r>
    </w:p>
    <w:p w14:paraId="6DE946B9"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Điểm mới đề tài:</w:t>
      </w:r>
    </w:p>
    <w:p w14:paraId="294B289C" w14:textId="77777777" w:rsidR="00AF4014" w:rsidRPr="00BF1898" w:rsidRDefault="00AF4014" w:rsidP="00C8644B">
      <w:pPr>
        <w:tabs>
          <w:tab w:val="right" w:leader="dot" w:pos="9360"/>
        </w:tabs>
        <w:spacing w:line="300" w:lineRule="auto"/>
        <w:rPr>
          <w:szCs w:val="26"/>
        </w:rPr>
      </w:pPr>
      <w:r w:rsidRPr="00BF1898">
        <w:rPr>
          <w:szCs w:val="26"/>
        </w:rPr>
        <w:lastRenderedPageBreak/>
        <w:tab/>
      </w:r>
    </w:p>
    <w:p w14:paraId="4361B6D2" w14:textId="77777777" w:rsidR="00AF4014" w:rsidRPr="00BF1898" w:rsidRDefault="00AF4014" w:rsidP="00C8644B">
      <w:pPr>
        <w:tabs>
          <w:tab w:val="right" w:leader="dot" w:pos="9360"/>
        </w:tabs>
        <w:spacing w:line="300" w:lineRule="auto"/>
        <w:rPr>
          <w:szCs w:val="26"/>
        </w:rPr>
      </w:pPr>
      <w:r w:rsidRPr="00BF1898">
        <w:rPr>
          <w:szCs w:val="26"/>
        </w:rPr>
        <w:tab/>
      </w:r>
    </w:p>
    <w:p w14:paraId="16AF8170" w14:textId="77777777" w:rsidR="00AF4014" w:rsidRPr="00BF1898" w:rsidRDefault="00AF4014" w:rsidP="00C8644B">
      <w:pPr>
        <w:tabs>
          <w:tab w:val="right" w:leader="dot" w:pos="9360"/>
        </w:tabs>
        <w:spacing w:line="300" w:lineRule="auto"/>
        <w:rPr>
          <w:szCs w:val="26"/>
        </w:rPr>
      </w:pPr>
      <w:r w:rsidRPr="00BF1898">
        <w:rPr>
          <w:szCs w:val="26"/>
        </w:rPr>
        <w:tab/>
      </w:r>
    </w:p>
    <w:p w14:paraId="660575C9" w14:textId="77777777" w:rsidR="00AF4014" w:rsidRPr="00BF1898" w:rsidRDefault="00AF4014" w:rsidP="00C8644B">
      <w:pPr>
        <w:tabs>
          <w:tab w:val="right" w:leader="dot" w:pos="9360"/>
        </w:tabs>
        <w:spacing w:line="300" w:lineRule="auto"/>
        <w:rPr>
          <w:szCs w:val="26"/>
        </w:rPr>
      </w:pPr>
      <w:r w:rsidRPr="00BF1898">
        <w:rPr>
          <w:szCs w:val="26"/>
        </w:rPr>
        <w:tab/>
      </w:r>
    </w:p>
    <w:p w14:paraId="7A848086" w14:textId="77777777" w:rsidR="00AF4014" w:rsidRPr="00BF1898" w:rsidRDefault="00AF4014" w:rsidP="00C8644B">
      <w:pPr>
        <w:tabs>
          <w:tab w:val="right" w:leader="dot" w:pos="9360"/>
        </w:tabs>
        <w:spacing w:line="300" w:lineRule="auto"/>
        <w:rPr>
          <w:szCs w:val="26"/>
        </w:rPr>
      </w:pPr>
      <w:r w:rsidRPr="00BF1898">
        <w:rPr>
          <w:szCs w:val="26"/>
        </w:rPr>
        <w:tab/>
      </w:r>
    </w:p>
    <w:p w14:paraId="48439315" w14:textId="77777777" w:rsidR="00AF4014" w:rsidRPr="00BF1898" w:rsidRDefault="00AF4014">
      <w:pPr>
        <w:numPr>
          <w:ilvl w:val="0"/>
          <w:numId w:val="3"/>
        </w:numPr>
        <w:tabs>
          <w:tab w:val="left" w:pos="2340"/>
          <w:tab w:val="right" w:leader="dot" w:pos="9360"/>
        </w:tabs>
        <w:spacing w:line="300" w:lineRule="auto"/>
        <w:rPr>
          <w:szCs w:val="26"/>
        </w:rPr>
      </w:pPr>
      <w:r w:rsidRPr="00BF1898">
        <w:rPr>
          <w:szCs w:val="26"/>
        </w:rPr>
        <w:t>Giá trị thực trên đề tài:</w:t>
      </w:r>
    </w:p>
    <w:p w14:paraId="636E76F3"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1FD63ED1"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9349909"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1DFE88D"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35E953D9"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53427197"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370C8BD1" w14:textId="77777777" w:rsidR="00AF4014" w:rsidRPr="00BF1898" w:rsidRDefault="00AF4014" w:rsidP="00C8644B">
      <w:pPr>
        <w:tabs>
          <w:tab w:val="right" w:leader="dot" w:pos="9360"/>
          <w:tab w:val="right" w:leader="dot" w:pos="9540"/>
        </w:tabs>
        <w:spacing w:line="300" w:lineRule="auto"/>
        <w:rPr>
          <w:szCs w:val="26"/>
        </w:rPr>
      </w:pPr>
      <w:r w:rsidRPr="00BF1898">
        <w:rPr>
          <w:szCs w:val="26"/>
        </w:rPr>
        <w:tab/>
      </w:r>
    </w:p>
    <w:p w14:paraId="775CA238" w14:textId="1BE47FC3" w:rsidR="00AF4014" w:rsidRPr="00BF1898" w:rsidRDefault="00AF4014">
      <w:pPr>
        <w:pStyle w:val="ListParagraph"/>
        <w:numPr>
          <w:ilvl w:val="0"/>
          <w:numId w:val="3"/>
        </w:numPr>
        <w:tabs>
          <w:tab w:val="left" w:pos="2340"/>
          <w:tab w:val="right" w:leader="dot" w:pos="9360"/>
        </w:tabs>
        <w:spacing w:line="300" w:lineRule="auto"/>
        <w:rPr>
          <w:szCs w:val="26"/>
        </w:rPr>
      </w:pPr>
      <w:r w:rsidRPr="00BF1898">
        <w:rPr>
          <w:szCs w:val="26"/>
        </w:rPr>
        <w:t>Đề nghị sửa chữa bổ sung:</w:t>
      </w:r>
    </w:p>
    <w:p w14:paraId="37C8419E"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188A2D3B"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7F5FA51"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290ACA7"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033C3121"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373563C8"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1641C140"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739F7F07" w14:textId="5D5A74BE" w:rsidR="00AF4014" w:rsidRPr="00BF1898" w:rsidRDefault="00AF4014">
      <w:pPr>
        <w:pStyle w:val="ListParagraph"/>
        <w:numPr>
          <w:ilvl w:val="0"/>
          <w:numId w:val="3"/>
        </w:numPr>
        <w:tabs>
          <w:tab w:val="left" w:pos="2340"/>
          <w:tab w:val="right" w:leader="dot" w:pos="9360"/>
        </w:tabs>
        <w:spacing w:line="300" w:lineRule="auto"/>
        <w:rPr>
          <w:szCs w:val="26"/>
        </w:rPr>
      </w:pPr>
      <w:r w:rsidRPr="00BF1898">
        <w:rPr>
          <w:szCs w:val="26"/>
        </w:rPr>
        <w:t>Đánh giá:</w:t>
      </w:r>
    </w:p>
    <w:p w14:paraId="48D91406"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4AE1F3FC"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5959E12A"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681FE132" w14:textId="77777777" w:rsidR="00AF4014" w:rsidRPr="00BF1898" w:rsidRDefault="00AF4014" w:rsidP="00E16D50">
      <w:pPr>
        <w:tabs>
          <w:tab w:val="right" w:leader="dot" w:pos="9360"/>
          <w:tab w:val="right" w:leader="dot" w:pos="9540"/>
        </w:tabs>
        <w:spacing w:line="300" w:lineRule="auto"/>
        <w:rPr>
          <w:szCs w:val="26"/>
        </w:rPr>
      </w:pPr>
      <w:r w:rsidRPr="00BF1898">
        <w:rPr>
          <w:szCs w:val="26"/>
        </w:rPr>
        <w:tab/>
      </w:r>
    </w:p>
    <w:p w14:paraId="2A0F2C4F" w14:textId="665A5BCC" w:rsidR="00AF4014" w:rsidRPr="00BF1898" w:rsidRDefault="00AF4014" w:rsidP="00890BE5">
      <w:pPr>
        <w:tabs>
          <w:tab w:val="center" w:pos="6840"/>
        </w:tabs>
        <w:spacing w:before="240" w:line="276" w:lineRule="auto"/>
        <w:ind w:firstLine="4536"/>
        <w:jc w:val="center"/>
        <w:rPr>
          <w:i/>
          <w:iCs/>
          <w:szCs w:val="26"/>
        </w:rPr>
      </w:pPr>
      <w:r w:rsidRPr="00BF1898">
        <w:rPr>
          <w:i/>
          <w:iCs/>
          <w:szCs w:val="26"/>
        </w:rPr>
        <w:t xml:space="preserve">Trà Vinh, ngày …… tháng …… năm </w:t>
      </w:r>
      <w:r w:rsidR="00F26458" w:rsidRPr="00BF1898">
        <w:rPr>
          <w:i/>
          <w:iCs/>
          <w:szCs w:val="26"/>
        </w:rPr>
        <w:t>2024</w:t>
      </w:r>
    </w:p>
    <w:p w14:paraId="232390D1" w14:textId="66692660" w:rsidR="00AF4014" w:rsidRPr="00BF1898" w:rsidRDefault="00AF4014" w:rsidP="00890BE5">
      <w:pPr>
        <w:tabs>
          <w:tab w:val="center" w:pos="6840"/>
        </w:tabs>
        <w:spacing w:line="276" w:lineRule="auto"/>
        <w:ind w:firstLine="4536"/>
        <w:jc w:val="center"/>
        <w:rPr>
          <w:szCs w:val="26"/>
        </w:rPr>
      </w:pPr>
      <w:r w:rsidRPr="00BF1898">
        <w:rPr>
          <w:szCs w:val="26"/>
        </w:rPr>
        <w:t>Giảng viên hướng dẫn</w:t>
      </w:r>
    </w:p>
    <w:p w14:paraId="3A6059E8" w14:textId="3A5477B3" w:rsidR="00AF4014" w:rsidRPr="00BF1898" w:rsidRDefault="00AF4014" w:rsidP="00356F1D">
      <w:pPr>
        <w:tabs>
          <w:tab w:val="center" w:pos="6840"/>
        </w:tabs>
        <w:spacing w:line="276" w:lineRule="auto"/>
        <w:ind w:firstLine="4536"/>
        <w:jc w:val="center"/>
        <w:rPr>
          <w:i/>
          <w:iCs/>
        </w:rPr>
      </w:pPr>
      <w:r w:rsidRPr="00BF1898">
        <w:rPr>
          <w:i/>
          <w:szCs w:val="26"/>
        </w:rPr>
        <w:t xml:space="preserve">(Ký </w:t>
      </w:r>
      <w:r w:rsidR="00E62329" w:rsidRPr="00BF1898">
        <w:rPr>
          <w:i/>
          <w:szCs w:val="26"/>
        </w:rPr>
        <w:t>và</w:t>
      </w:r>
      <w:r w:rsidRPr="00BF1898">
        <w:rPr>
          <w:i/>
          <w:szCs w:val="26"/>
        </w:rPr>
        <w:t xml:space="preserve"> ghi rõ họ tên)</w:t>
      </w:r>
    </w:p>
    <w:p w14:paraId="1D65F778" w14:textId="77777777" w:rsidR="00AF4014" w:rsidRPr="00BF1898" w:rsidRDefault="00AF4014" w:rsidP="00AF4014">
      <w:pPr>
        <w:ind w:left="720"/>
        <w:rPr>
          <w:b/>
        </w:rPr>
      </w:pPr>
    </w:p>
    <w:p w14:paraId="6BD3766E" w14:textId="77777777" w:rsidR="00AF4014" w:rsidRPr="00BF1898" w:rsidRDefault="00AF4014" w:rsidP="00AF4014">
      <w:pPr>
        <w:jc w:val="center"/>
        <w:rPr>
          <w:b/>
          <w:sz w:val="28"/>
          <w:szCs w:val="28"/>
        </w:rPr>
      </w:pPr>
      <w:r w:rsidRPr="00BF1898">
        <w:rPr>
          <w:b/>
        </w:rPr>
        <w:br/>
      </w:r>
    </w:p>
    <w:p w14:paraId="2A7350E0" w14:textId="77777777" w:rsidR="00AF4014" w:rsidRPr="00BF1898" w:rsidRDefault="00AF4014" w:rsidP="00AF4014">
      <w:pPr>
        <w:jc w:val="center"/>
        <w:rPr>
          <w:b/>
          <w:i/>
          <w:lang w:eastAsia="zh-CN"/>
        </w:rPr>
      </w:pPr>
    </w:p>
    <w:p w14:paraId="24F25F0B" w14:textId="77777777" w:rsidR="00AF4014" w:rsidRPr="00BF1898" w:rsidRDefault="00AF4014" w:rsidP="00AF4014">
      <w:pPr>
        <w:spacing w:after="160" w:line="259" w:lineRule="auto"/>
        <w:rPr>
          <w:b/>
          <w:sz w:val="28"/>
          <w:szCs w:val="28"/>
        </w:rPr>
      </w:pPr>
      <w:r w:rsidRPr="00BF1898">
        <w:rPr>
          <w:b/>
          <w:sz w:val="28"/>
          <w:szCs w:val="28"/>
        </w:rPr>
        <w:br w:type="page"/>
      </w:r>
    </w:p>
    <w:p w14:paraId="3AB89C93" w14:textId="77777777" w:rsidR="00AF4014" w:rsidRPr="00BF1898" w:rsidRDefault="00AF4014" w:rsidP="009E5D32">
      <w:pPr>
        <w:spacing w:after="160" w:line="259" w:lineRule="auto"/>
        <w:jc w:val="center"/>
        <w:rPr>
          <w:b/>
          <w:sz w:val="28"/>
          <w:szCs w:val="28"/>
        </w:rPr>
      </w:pPr>
      <w:r w:rsidRPr="00BF1898">
        <w:rPr>
          <w:b/>
          <w:sz w:val="28"/>
          <w:szCs w:val="28"/>
        </w:rPr>
        <w:lastRenderedPageBreak/>
        <w:t>MỤC LỤC</w:t>
      </w:r>
    </w:p>
    <w:p w14:paraId="1026CA35" w14:textId="6C6B1E27" w:rsidR="00172E22" w:rsidRDefault="00AF4014">
      <w:pPr>
        <w:pStyle w:val="TOC1"/>
        <w:rPr>
          <w:rFonts w:asciiTheme="minorHAnsi" w:eastAsiaTheme="minorEastAsia" w:hAnsiTheme="minorHAnsi" w:cstheme="minorBidi"/>
          <w:b w:val="0"/>
          <w:kern w:val="2"/>
          <w:sz w:val="22"/>
          <w:szCs w:val="22"/>
          <w14:ligatures w14:val="standardContextual"/>
        </w:rPr>
      </w:pPr>
      <w:r w:rsidRPr="00BF1898">
        <w:fldChar w:fldCharType="begin"/>
      </w:r>
      <w:r w:rsidRPr="00BF1898">
        <w:instrText xml:space="preserve"> TOC \o "1-3" \h \z \u </w:instrText>
      </w:r>
      <w:r w:rsidRPr="00BF1898">
        <w:fldChar w:fldCharType="separate"/>
      </w:r>
      <w:hyperlink w:anchor="_Toc173388111" w:history="1">
        <w:r w:rsidR="00172E22" w:rsidRPr="007C596D">
          <w:rPr>
            <w:rStyle w:val="Hyperlink"/>
          </w:rPr>
          <w:t>CHƯƠNG 1. ĐẶT VẤN ĐỀ</w:t>
        </w:r>
        <w:r w:rsidR="00172E22">
          <w:rPr>
            <w:webHidden/>
          </w:rPr>
          <w:tab/>
        </w:r>
        <w:r w:rsidR="00172E22">
          <w:rPr>
            <w:webHidden/>
          </w:rPr>
          <w:fldChar w:fldCharType="begin"/>
        </w:r>
        <w:r w:rsidR="00172E22">
          <w:rPr>
            <w:webHidden/>
          </w:rPr>
          <w:instrText xml:space="preserve"> PAGEREF _Toc173388111 \h </w:instrText>
        </w:r>
        <w:r w:rsidR="00172E22">
          <w:rPr>
            <w:webHidden/>
          </w:rPr>
        </w:r>
        <w:r w:rsidR="00172E22">
          <w:rPr>
            <w:webHidden/>
          </w:rPr>
          <w:fldChar w:fldCharType="separate"/>
        </w:r>
        <w:r w:rsidR="003328F6">
          <w:rPr>
            <w:webHidden/>
          </w:rPr>
          <w:t>1</w:t>
        </w:r>
        <w:r w:rsidR="00172E22">
          <w:rPr>
            <w:webHidden/>
          </w:rPr>
          <w:fldChar w:fldCharType="end"/>
        </w:r>
      </w:hyperlink>
    </w:p>
    <w:p w14:paraId="3B27FD5D" w14:textId="529D4227" w:rsidR="00172E22" w:rsidRDefault="00000000">
      <w:pPr>
        <w:pStyle w:val="TOC2"/>
        <w:rPr>
          <w:rFonts w:asciiTheme="minorHAnsi" w:eastAsiaTheme="minorEastAsia" w:hAnsiTheme="minorHAnsi" w:cstheme="minorBidi"/>
          <w:kern w:val="2"/>
          <w:sz w:val="22"/>
          <w:szCs w:val="22"/>
          <w14:ligatures w14:val="standardContextual"/>
        </w:rPr>
      </w:pPr>
      <w:hyperlink w:anchor="_Toc173388112" w:history="1">
        <w:r w:rsidR="00172E22" w:rsidRPr="007C596D">
          <w:rPr>
            <w:rStyle w:val="Hyperlink"/>
            <w:lang w:val="vi-VN"/>
          </w:rPr>
          <w:t>1.1.</w:t>
        </w:r>
        <w:r w:rsidR="00172E22" w:rsidRPr="007C596D">
          <w:rPr>
            <w:rStyle w:val="Hyperlink"/>
          </w:rPr>
          <w:t xml:space="preserve"> Lý do chọn đề tài</w:t>
        </w:r>
        <w:r w:rsidR="00172E22">
          <w:rPr>
            <w:webHidden/>
          </w:rPr>
          <w:tab/>
        </w:r>
        <w:r w:rsidR="00172E22">
          <w:rPr>
            <w:webHidden/>
          </w:rPr>
          <w:fldChar w:fldCharType="begin"/>
        </w:r>
        <w:r w:rsidR="00172E22">
          <w:rPr>
            <w:webHidden/>
          </w:rPr>
          <w:instrText xml:space="preserve"> PAGEREF _Toc173388112 \h </w:instrText>
        </w:r>
        <w:r w:rsidR="00172E22">
          <w:rPr>
            <w:webHidden/>
          </w:rPr>
        </w:r>
        <w:r w:rsidR="00172E22">
          <w:rPr>
            <w:webHidden/>
          </w:rPr>
          <w:fldChar w:fldCharType="separate"/>
        </w:r>
        <w:r w:rsidR="003328F6">
          <w:rPr>
            <w:webHidden/>
          </w:rPr>
          <w:t>1</w:t>
        </w:r>
        <w:r w:rsidR="00172E22">
          <w:rPr>
            <w:webHidden/>
          </w:rPr>
          <w:fldChar w:fldCharType="end"/>
        </w:r>
      </w:hyperlink>
    </w:p>
    <w:p w14:paraId="082FB5C6" w14:textId="6DB88BE9" w:rsidR="00172E22" w:rsidRDefault="00000000">
      <w:pPr>
        <w:pStyle w:val="TOC2"/>
        <w:rPr>
          <w:rFonts w:asciiTheme="minorHAnsi" w:eastAsiaTheme="minorEastAsia" w:hAnsiTheme="minorHAnsi" w:cstheme="minorBidi"/>
          <w:kern w:val="2"/>
          <w:sz w:val="22"/>
          <w:szCs w:val="22"/>
          <w14:ligatures w14:val="standardContextual"/>
        </w:rPr>
      </w:pPr>
      <w:hyperlink w:anchor="_Toc173388113" w:history="1">
        <w:r w:rsidR="00172E22" w:rsidRPr="007C596D">
          <w:rPr>
            <w:rStyle w:val="Hyperlink"/>
            <w:lang w:val="vi-VN"/>
          </w:rPr>
          <w:t>1.2.</w:t>
        </w:r>
        <w:r w:rsidR="00172E22" w:rsidRPr="007C596D">
          <w:rPr>
            <w:rStyle w:val="Hyperlink"/>
          </w:rPr>
          <w:t xml:space="preserve"> Mục tiêu</w:t>
        </w:r>
        <w:r w:rsidR="00172E22">
          <w:rPr>
            <w:webHidden/>
          </w:rPr>
          <w:tab/>
        </w:r>
        <w:r w:rsidR="00172E22">
          <w:rPr>
            <w:webHidden/>
          </w:rPr>
          <w:fldChar w:fldCharType="begin"/>
        </w:r>
        <w:r w:rsidR="00172E22">
          <w:rPr>
            <w:webHidden/>
          </w:rPr>
          <w:instrText xml:space="preserve"> PAGEREF _Toc173388113 \h </w:instrText>
        </w:r>
        <w:r w:rsidR="00172E22">
          <w:rPr>
            <w:webHidden/>
          </w:rPr>
        </w:r>
        <w:r w:rsidR="00172E22">
          <w:rPr>
            <w:webHidden/>
          </w:rPr>
          <w:fldChar w:fldCharType="separate"/>
        </w:r>
        <w:r w:rsidR="003328F6">
          <w:rPr>
            <w:webHidden/>
          </w:rPr>
          <w:t>2</w:t>
        </w:r>
        <w:r w:rsidR="00172E22">
          <w:rPr>
            <w:webHidden/>
          </w:rPr>
          <w:fldChar w:fldCharType="end"/>
        </w:r>
      </w:hyperlink>
    </w:p>
    <w:p w14:paraId="295D305E" w14:textId="319BFE2B" w:rsidR="00172E22" w:rsidRDefault="00000000">
      <w:pPr>
        <w:pStyle w:val="TOC2"/>
        <w:rPr>
          <w:rFonts w:asciiTheme="minorHAnsi" w:eastAsiaTheme="minorEastAsia" w:hAnsiTheme="minorHAnsi" w:cstheme="minorBidi"/>
          <w:kern w:val="2"/>
          <w:sz w:val="22"/>
          <w:szCs w:val="22"/>
          <w14:ligatures w14:val="standardContextual"/>
        </w:rPr>
      </w:pPr>
      <w:hyperlink w:anchor="_Toc173388114" w:history="1">
        <w:r w:rsidR="00172E22" w:rsidRPr="007C596D">
          <w:rPr>
            <w:rStyle w:val="Hyperlink"/>
            <w:lang w:val="vi-VN"/>
          </w:rPr>
          <w:t>1.3.</w:t>
        </w:r>
        <w:r w:rsidR="00172E22" w:rsidRPr="007C596D">
          <w:rPr>
            <w:rStyle w:val="Hyperlink"/>
          </w:rPr>
          <w:t xml:space="preserve"> Nội dung</w:t>
        </w:r>
        <w:r w:rsidR="00172E22">
          <w:rPr>
            <w:webHidden/>
          </w:rPr>
          <w:tab/>
        </w:r>
        <w:r w:rsidR="00172E22">
          <w:rPr>
            <w:webHidden/>
          </w:rPr>
          <w:fldChar w:fldCharType="begin"/>
        </w:r>
        <w:r w:rsidR="00172E22">
          <w:rPr>
            <w:webHidden/>
          </w:rPr>
          <w:instrText xml:space="preserve"> PAGEREF _Toc173388114 \h </w:instrText>
        </w:r>
        <w:r w:rsidR="00172E22">
          <w:rPr>
            <w:webHidden/>
          </w:rPr>
        </w:r>
        <w:r w:rsidR="00172E22">
          <w:rPr>
            <w:webHidden/>
          </w:rPr>
          <w:fldChar w:fldCharType="separate"/>
        </w:r>
        <w:r w:rsidR="003328F6">
          <w:rPr>
            <w:webHidden/>
          </w:rPr>
          <w:t>2</w:t>
        </w:r>
        <w:r w:rsidR="00172E22">
          <w:rPr>
            <w:webHidden/>
          </w:rPr>
          <w:fldChar w:fldCharType="end"/>
        </w:r>
      </w:hyperlink>
    </w:p>
    <w:p w14:paraId="77154BE7" w14:textId="6A57FAAC" w:rsidR="00172E22" w:rsidRDefault="00000000">
      <w:pPr>
        <w:pStyle w:val="TOC2"/>
        <w:rPr>
          <w:rFonts w:asciiTheme="minorHAnsi" w:eastAsiaTheme="minorEastAsia" w:hAnsiTheme="minorHAnsi" w:cstheme="minorBidi"/>
          <w:kern w:val="2"/>
          <w:sz w:val="22"/>
          <w:szCs w:val="22"/>
          <w14:ligatures w14:val="standardContextual"/>
        </w:rPr>
      </w:pPr>
      <w:hyperlink w:anchor="_Toc173388115" w:history="1">
        <w:r w:rsidR="00172E22" w:rsidRPr="007C596D">
          <w:rPr>
            <w:rStyle w:val="Hyperlink"/>
            <w:lang w:val="vi-VN"/>
          </w:rPr>
          <w:t>1.4.</w:t>
        </w:r>
        <w:r w:rsidR="00172E22" w:rsidRPr="007C596D">
          <w:rPr>
            <w:rStyle w:val="Hyperlink"/>
          </w:rPr>
          <w:t xml:space="preserve"> Đối tượng và phạm vi nghiên cứu</w:t>
        </w:r>
        <w:r w:rsidR="00172E22">
          <w:rPr>
            <w:webHidden/>
          </w:rPr>
          <w:tab/>
        </w:r>
        <w:r w:rsidR="00172E22">
          <w:rPr>
            <w:webHidden/>
          </w:rPr>
          <w:fldChar w:fldCharType="begin"/>
        </w:r>
        <w:r w:rsidR="00172E22">
          <w:rPr>
            <w:webHidden/>
          </w:rPr>
          <w:instrText xml:space="preserve"> PAGEREF _Toc173388115 \h </w:instrText>
        </w:r>
        <w:r w:rsidR="00172E22">
          <w:rPr>
            <w:webHidden/>
          </w:rPr>
        </w:r>
        <w:r w:rsidR="00172E22">
          <w:rPr>
            <w:webHidden/>
          </w:rPr>
          <w:fldChar w:fldCharType="separate"/>
        </w:r>
        <w:r w:rsidR="003328F6">
          <w:rPr>
            <w:webHidden/>
          </w:rPr>
          <w:t>2</w:t>
        </w:r>
        <w:r w:rsidR="00172E22">
          <w:rPr>
            <w:webHidden/>
          </w:rPr>
          <w:fldChar w:fldCharType="end"/>
        </w:r>
      </w:hyperlink>
    </w:p>
    <w:p w14:paraId="070DE13F" w14:textId="2F46EC24" w:rsidR="00172E22" w:rsidRDefault="00000000">
      <w:pPr>
        <w:pStyle w:val="TOC2"/>
        <w:rPr>
          <w:rFonts w:asciiTheme="minorHAnsi" w:eastAsiaTheme="minorEastAsia" w:hAnsiTheme="minorHAnsi" w:cstheme="minorBidi"/>
          <w:kern w:val="2"/>
          <w:sz w:val="22"/>
          <w:szCs w:val="22"/>
          <w14:ligatures w14:val="standardContextual"/>
        </w:rPr>
      </w:pPr>
      <w:hyperlink w:anchor="_Toc173388116" w:history="1">
        <w:r w:rsidR="00172E22" w:rsidRPr="007C596D">
          <w:rPr>
            <w:rStyle w:val="Hyperlink"/>
            <w:lang w:val="vi-VN"/>
          </w:rPr>
          <w:t>1.5.</w:t>
        </w:r>
        <w:r w:rsidR="00172E22" w:rsidRPr="007C596D">
          <w:rPr>
            <w:rStyle w:val="Hyperlink"/>
          </w:rPr>
          <w:t xml:space="preserve"> Phương pháp nghiên cứu</w:t>
        </w:r>
        <w:r w:rsidR="00172E22">
          <w:rPr>
            <w:webHidden/>
          </w:rPr>
          <w:tab/>
        </w:r>
        <w:r w:rsidR="00172E22">
          <w:rPr>
            <w:webHidden/>
          </w:rPr>
          <w:fldChar w:fldCharType="begin"/>
        </w:r>
        <w:r w:rsidR="00172E22">
          <w:rPr>
            <w:webHidden/>
          </w:rPr>
          <w:instrText xml:space="preserve"> PAGEREF _Toc173388116 \h </w:instrText>
        </w:r>
        <w:r w:rsidR="00172E22">
          <w:rPr>
            <w:webHidden/>
          </w:rPr>
        </w:r>
        <w:r w:rsidR="00172E22">
          <w:rPr>
            <w:webHidden/>
          </w:rPr>
          <w:fldChar w:fldCharType="separate"/>
        </w:r>
        <w:r w:rsidR="003328F6">
          <w:rPr>
            <w:webHidden/>
          </w:rPr>
          <w:t>2</w:t>
        </w:r>
        <w:r w:rsidR="00172E22">
          <w:rPr>
            <w:webHidden/>
          </w:rPr>
          <w:fldChar w:fldCharType="end"/>
        </w:r>
      </w:hyperlink>
    </w:p>
    <w:p w14:paraId="3A86D8F9" w14:textId="330A10E6" w:rsidR="00172E22" w:rsidRDefault="00000000">
      <w:pPr>
        <w:pStyle w:val="TOC1"/>
        <w:rPr>
          <w:rFonts w:asciiTheme="minorHAnsi" w:eastAsiaTheme="minorEastAsia" w:hAnsiTheme="minorHAnsi" w:cstheme="minorBidi"/>
          <w:b w:val="0"/>
          <w:kern w:val="2"/>
          <w:sz w:val="22"/>
          <w:szCs w:val="22"/>
          <w14:ligatures w14:val="standardContextual"/>
        </w:rPr>
      </w:pPr>
      <w:hyperlink w:anchor="_Toc173388117" w:history="1">
        <w:r w:rsidR="00172E22" w:rsidRPr="007C596D">
          <w:rPr>
            <w:rStyle w:val="Hyperlink"/>
          </w:rPr>
          <w:t>CHƯƠNG 2. CƠ SỞ LÝ THUYẾT</w:t>
        </w:r>
        <w:r w:rsidR="00172E22">
          <w:rPr>
            <w:webHidden/>
          </w:rPr>
          <w:tab/>
        </w:r>
        <w:r w:rsidR="00172E22">
          <w:rPr>
            <w:webHidden/>
          </w:rPr>
          <w:fldChar w:fldCharType="begin"/>
        </w:r>
        <w:r w:rsidR="00172E22">
          <w:rPr>
            <w:webHidden/>
          </w:rPr>
          <w:instrText xml:space="preserve"> PAGEREF _Toc173388117 \h </w:instrText>
        </w:r>
        <w:r w:rsidR="00172E22">
          <w:rPr>
            <w:webHidden/>
          </w:rPr>
        </w:r>
        <w:r w:rsidR="00172E22">
          <w:rPr>
            <w:webHidden/>
          </w:rPr>
          <w:fldChar w:fldCharType="separate"/>
        </w:r>
        <w:r w:rsidR="003328F6">
          <w:rPr>
            <w:webHidden/>
          </w:rPr>
          <w:t>4</w:t>
        </w:r>
        <w:r w:rsidR="00172E22">
          <w:rPr>
            <w:webHidden/>
          </w:rPr>
          <w:fldChar w:fldCharType="end"/>
        </w:r>
      </w:hyperlink>
    </w:p>
    <w:p w14:paraId="623E8CF1" w14:textId="72DAC7EB" w:rsidR="00172E22" w:rsidRDefault="00000000">
      <w:pPr>
        <w:pStyle w:val="TOC2"/>
        <w:rPr>
          <w:rFonts w:asciiTheme="minorHAnsi" w:eastAsiaTheme="minorEastAsia" w:hAnsiTheme="minorHAnsi" w:cstheme="minorBidi"/>
          <w:kern w:val="2"/>
          <w:sz w:val="22"/>
          <w:szCs w:val="22"/>
          <w14:ligatures w14:val="standardContextual"/>
        </w:rPr>
      </w:pPr>
      <w:hyperlink w:anchor="_Toc173388118" w:history="1">
        <w:r w:rsidR="00172E22" w:rsidRPr="007C596D">
          <w:rPr>
            <w:rStyle w:val="Hyperlink"/>
          </w:rPr>
          <w:t>2.1. Ngôn</w:t>
        </w:r>
        <w:r w:rsidR="00172E22" w:rsidRPr="007C596D">
          <w:rPr>
            <w:rStyle w:val="Hyperlink"/>
            <w:lang w:val="vi-VN"/>
          </w:rPr>
          <w:t xml:space="preserve"> ngữ lập trình </w:t>
        </w:r>
        <w:r w:rsidR="00172E22" w:rsidRPr="007C596D">
          <w:rPr>
            <w:rStyle w:val="Hyperlink"/>
          </w:rPr>
          <w:t>Frontend</w:t>
        </w:r>
        <w:r w:rsidR="00172E22">
          <w:rPr>
            <w:webHidden/>
          </w:rPr>
          <w:tab/>
        </w:r>
        <w:r w:rsidR="00172E22">
          <w:rPr>
            <w:webHidden/>
          </w:rPr>
          <w:fldChar w:fldCharType="begin"/>
        </w:r>
        <w:r w:rsidR="00172E22">
          <w:rPr>
            <w:webHidden/>
          </w:rPr>
          <w:instrText xml:space="preserve"> PAGEREF _Toc173388118 \h </w:instrText>
        </w:r>
        <w:r w:rsidR="00172E22">
          <w:rPr>
            <w:webHidden/>
          </w:rPr>
        </w:r>
        <w:r w:rsidR="00172E22">
          <w:rPr>
            <w:webHidden/>
          </w:rPr>
          <w:fldChar w:fldCharType="separate"/>
        </w:r>
        <w:r w:rsidR="003328F6">
          <w:rPr>
            <w:webHidden/>
          </w:rPr>
          <w:t>4</w:t>
        </w:r>
        <w:r w:rsidR="00172E22">
          <w:rPr>
            <w:webHidden/>
          </w:rPr>
          <w:fldChar w:fldCharType="end"/>
        </w:r>
      </w:hyperlink>
    </w:p>
    <w:p w14:paraId="14B1D424" w14:textId="5059A986"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19" w:history="1">
        <w:r w:rsidR="00172E22" w:rsidRPr="007C596D">
          <w:rPr>
            <w:rStyle w:val="Hyperlink"/>
            <w:noProof/>
          </w:rPr>
          <w:t>2.1.1. HTML</w:t>
        </w:r>
        <w:r w:rsidR="00172E22">
          <w:rPr>
            <w:noProof/>
            <w:webHidden/>
          </w:rPr>
          <w:tab/>
        </w:r>
        <w:r w:rsidR="00172E22">
          <w:rPr>
            <w:noProof/>
            <w:webHidden/>
          </w:rPr>
          <w:fldChar w:fldCharType="begin"/>
        </w:r>
        <w:r w:rsidR="00172E22">
          <w:rPr>
            <w:noProof/>
            <w:webHidden/>
          </w:rPr>
          <w:instrText xml:space="preserve"> PAGEREF _Toc173388119 \h </w:instrText>
        </w:r>
        <w:r w:rsidR="00172E22">
          <w:rPr>
            <w:noProof/>
            <w:webHidden/>
          </w:rPr>
        </w:r>
        <w:r w:rsidR="00172E22">
          <w:rPr>
            <w:noProof/>
            <w:webHidden/>
          </w:rPr>
          <w:fldChar w:fldCharType="separate"/>
        </w:r>
        <w:r w:rsidR="003328F6">
          <w:rPr>
            <w:noProof/>
            <w:webHidden/>
          </w:rPr>
          <w:t>4</w:t>
        </w:r>
        <w:r w:rsidR="00172E22">
          <w:rPr>
            <w:noProof/>
            <w:webHidden/>
          </w:rPr>
          <w:fldChar w:fldCharType="end"/>
        </w:r>
      </w:hyperlink>
    </w:p>
    <w:p w14:paraId="052433B6" w14:textId="3A47F376"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0" w:history="1">
        <w:r w:rsidR="00172E22" w:rsidRPr="007C596D">
          <w:rPr>
            <w:rStyle w:val="Hyperlink"/>
            <w:noProof/>
          </w:rPr>
          <w:t>2.1.2. CSS</w:t>
        </w:r>
        <w:r w:rsidR="00172E22">
          <w:rPr>
            <w:noProof/>
            <w:webHidden/>
          </w:rPr>
          <w:tab/>
        </w:r>
        <w:r w:rsidR="00172E22">
          <w:rPr>
            <w:noProof/>
            <w:webHidden/>
          </w:rPr>
          <w:fldChar w:fldCharType="begin"/>
        </w:r>
        <w:r w:rsidR="00172E22">
          <w:rPr>
            <w:noProof/>
            <w:webHidden/>
          </w:rPr>
          <w:instrText xml:space="preserve"> PAGEREF _Toc173388120 \h </w:instrText>
        </w:r>
        <w:r w:rsidR="00172E22">
          <w:rPr>
            <w:noProof/>
            <w:webHidden/>
          </w:rPr>
        </w:r>
        <w:r w:rsidR="00172E22">
          <w:rPr>
            <w:noProof/>
            <w:webHidden/>
          </w:rPr>
          <w:fldChar w:fldCharType="separate"/>
        </w:r>
        <w:r w:rsidR="003328F6">
          <w:rPr>
            <w:noProof/>
            <w:webHidden/>
          </w:rPr>
          <w:t>5</w:t>
        </w:r>
        <w:r w:rsidR="00172E22">
          <w:rPr>
            <w:noProof/>
            <w:webHidden/>
          </w:rPr>
          <w:fldChar w:fldCharType="end"/>
        </w:r>
      </w:hyperlink>
    </w:p>
    <w:p w14:paraId="58E07D4B" w14:textId="29FE13D1"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1" w:history="1">
        <w:r w:rsidR="00172E22" w:rsidRPr="007C596D">
          <w:rPr>
            <w:rStyle w:val="Hyperlink"/>
            <w:noProof/>
          </w:rPr>
          <w:t>2.1.3. JavaScript</w:t>
        </w:r>
        <w:r w:rsidR="00172E22">
          <w:rPr>
            <w:noProof/>
            <w:webHidden/>
          </w:rPr>
          <w:tab/>
        </w:r>
        <w:r w:rsidR="00172E22">
          <w:rPr>
            <w:noProof/>
            <w:webHidden/>
          </w:rPr>
          <w:fldChar w:fldCharType="begin"/>
        </w:r>
        <w:r w:rsidR="00172E22">
          <w:rPr>
            <w:noProof/>
            <w:webHidden/>
          </w:rPr>
          <w:instrText xml:space="preserve"> PAGEREF _Toc173388121 \h </w:instrText>
        </w:r>
        <w:r w:rsidR="00172E22">
          <w:rPr>
            <w:noProof/>
            <w:webHidden/>
          </w:rPr>
        </w:r>
        <w:r w:rsidR="00172E22">
          <w:rPr>
            <w:noProof/>
            <w:webHidden/>
          </w:rPr>
          <w:fldChar w:fldCharType="separate"/>
        </w:r>
        <w:r w:rsidR="003328F6">
          <w:rPr>
            <w:noProof/>
            <w:webHidden/>
          </w:rPr>
          <w:t>5</w:t>
        </w:r>
        <w:r w:rsidR="00172E22">
          <w:rPr>
            <w:noProof/>
            <w:webHidden/>
          </w:rPr>
          <w:fldChar w:fldCharType="end"/>
        </w:r>
      </w:hyperlink>
    </w:p>
    <w:p w14:paraId="37339E95" w14:textId="40CE49E1" w:rsidR="00172E22" w:rsidRDefault="00000000">
      <w:pPr>
        <w:pStyle w:val="TOC2"/>
        <w:rPr>
          <w:rFonts w:asciiTheme="minorHAnsi" w:eastAsiaTheme="minorEastAsia" w:hAnsiTheme="minorHAnsi" w:cstheme="minorBidi"/>
          <w:kern w:val="2"/>
          <w:sz w:val="22"/>
          <w:szCs w:val="22"/>
          <w14:ligatures w14:val="standardContextual"/>
        </w:rPr>
      </w:pPr>
      <w:hyperlink w:anchor="_Toc173388122" w:history="1">
        <w:r w:rsidR="00172E22" w:rsidRPr="007C596D">
          <w:rPr>
            <w:rStyle w:val="Hyperlink"/>
          </w:rPr>
          <w:t>2.2. Ngôn</w:t>
        </w:r>
        <w:r w:rsidR="00172E22" w:rsidRPr="007C596D">
          <w:rPr>
            <w:rStyle w:val="Hyperlink"/>
            <w:lang w:val="vi-VN"/>
          </w:rPr>
          <w:t xml:space="preserve"> ngữ lập trình </w:t>
        </w:r>
        <w:r w:rsidR="00172E22" w:rsidRPr="007C596D">
          <w:rPr>
            <w:rStyle w:val="Hyperlink"/>
          </w:rPr>
          <w:t>Backend</w:t>
        </w:r>
        <w:r w:rsidR="00172E22">
          <w:rPr>
            <w:webHidden/>
          </w:rPr>
          <w:tab/>
        </w:r>
        <w:r w:rsidR="00172E22">
          <w:rPr>
            <w:webHidden/>
          </w:rPr>
          <w:fldChar w:fldCharType="begin"/>
        </w:r>
        <w:r w:rsidR="00172E22">
          <w:rPr>
            <w:webHidden/>
          </w:rPr>
          <w:instrText xml:space="preserve"> PAGEREF _Toc173388122 \h </w:instrText>
        </w:r>
        <w:r w:rsidR="00172E22">
          <w:rPr>
            <w:webHidden/>
          </w:rPr>
        </w:r>
        <w:r w:rsidR="00172E22">
          <w:rPr>
            <w:webHidden/>
          </w:rPr>
          <w:fldChar w:fldCharType="separate"/>
        </w:r>
        <w:r w:rsidR="003328F6">
          <w:rPr>
            <w:webHidden/>
          </w:rPr>
          <w:t>6</w:t>
        </w:r>
        <w:r w:rsidR="00172E22">
          <w:rPr>
            <w:webHidden/>
          </w:rPr>
          <w:fldChar w:fldCharType="end"/>
        </w:r>
      </w:hyperlink>
    </w:p>
    <w:p w14:paraId="52578907" w14:textId="064561E9"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3" w:history="1">
        <w:r w:rsidR="00172E22" w:rsidRPr="007C596D">
          <w:rPr>
            <w:rStyle w:val="Hyperlink"/>
            <w:noProof/>
            <w:lang w:val="vi-VN" w:eastAsia="vi-VN"/>
          </w:rPr>
          <w:t xml:space="preserve">2.2.1. Laravel </w:t>
        </w:r>
        <w:r w:rsidR="00172E22" w:rsidRPr="007C596D">
          <w:rPr>
            <w:rStyle w:val="Hyperlink"/>
            <w:noProof/>
            <w:lang w:val="vi-VN"/>
          </w:rPr>
          <w:t>Framework</w:t>
        </w:r>
        <w:r w:rsidR="00172E22">
          <w:rPr>
            <w:noProof/>
            <w:webHidden/>
          </w:rPr>
          <w:tab/>
        </w:r>
        <w:r w:rsidR="00172E22">
          <w:rPr>
            <w:noProof/>
            <w:webHidden/>
          </w:rPr>
          <w:fldChar w:fldCharType="begin"/>
        </w:r>
        <w:r w:rsidR="00172E22">
          <w:rPr>
            <w:noProof/>
            <w:webHidden/>
          </w:rPr>
          <w:instrText xml:space="preserve"> PAGEREF _Toc173388123 \h </w:instrText>
        </w:r>
        <w:r w:rsidR="00172E22">
          <w:rPr>
            <w:noProof/>
            <w:webHidden/>
          </w:rPr>
        </w:r>
        <w:r w:rsidR="00172E22">
          <w:rPr>
            <w:noProof/>
            <w:webHidden/>
          </w:rPr>
          <w:fldChar w:fldCharType="separate"/>
        </w:r>
        <w:r w:rsidR="003328F6">
          <w:rPr>
            <w:noProof/>
            <w:webHidden/>
          </w:rPr>
          <w:t>6</w:t>
        </w:r>
        <w:r w:rsidR="00172E22">
          <w:rPr>
            <w:noProof/>
            <w:webHidden/>
          </w:rPr>
          <w:fldChar w:fldCharType="end"/>
        </w:r>
      </w:hyperlink>
    </w:p>
    <w:p w14:paraId="0330B5A7" w14:textId="1285F350"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4" w:history="1">
        <w:r w:rsidR="00172E22" w:rsidRPr="007C596D">
          <w:rPr>
            <w:rStyle w:val="Hyperlink"/>
            <w:noProof/>
            <w:lang w:val="vi-VN" w:eastAsia="vi-VN"/>
          </w:rPr>
          <w:t>2.2.2. Ngôn ngữ Python</w:t>
        </w:r>
        <w:r w:rsidR="00172E22">
          <w:rPr>
            <w:noProof/>
            <w:webHidden/>
          </w:rPr>
          <w:tab/>
        </w:r>
        <w:r w:rsidR="00172E22">
          <w:rPr>
            <w:noProof/>
            <w:webHidden/>
          </w:rPr>
          <w:fldChar w:fldCharType="begin"/>
        </w:r>
        <w:r w:rsidR="00172E22">
          <w:rPr>
            <w:noProof/>
            <w:webHidden/>
          </w:rPr>
          <w:instrText xml:space="preserve"> PAGEREF _Toc173388124 \h </w:instrText>
        </w:r>
        <w:r w:rsidR="00172E22">
          <w:rPr>
            <w:noProof/>
            <w:webHidden/>
          </w:rPr>
        </w:r>
        <w:r w:rsidR="00172E22">
          <w:rPr>
            <w:noProof/>
            <w:webHidden/>
          </w:rPr>
          <w:fldChar w:fldCharType="separate"/>
        </w:r>
        <w:r w:rsidR="003328F6">
          <w:rPr>
            <w:noProof/>
            <w:webHidden/>
          </w:rPr>
          <w:t>7</w:t>
        </w:r>
        <w:r w:rsidR="00172E22">
          <w:rPr>
            <w:noProof/>
            <w:webHidden/>
          </w:rPr>
          <w:fldChar w:fldCharType="end"/>
        </w:r>
      </w:hyperlink>
    </w:p>
    <w:p w14:paraId="7EB56E8D" w14:textId="5CC8D867"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5" w:history="1">
        <w:r w:rsidR="00172E22" w:rsidRPr="007C596D">
          <w:rPr>
            <w:rStyle w:val="Hyperlink"/>
            <w:noProof/>
            <w:lang w:val="vi-VN" w:eastAsia="vi-VN"/>
          </w:rPr>
          <w:t>2.2.3. Cơ sở dữ liệu MySQL</w:t>
        </w:r>
        <w:r w:rsidR="00172E22">
          <w:rPr>
            <w:noProof/>
            <w:webHidden/>
          </w:rPr>
          <w:tab/>
        </w:r>
        <w:r w:rsidR="00172E22">
          <w:rPr>
            <w:noProof/>
            <w:webHidden/>
          </w:rPr>
          <w:fldChar w:fldCharType="begin"/>
        </w:r>
        <w:r w:rsidR="00172E22">
          <w:rPr>
            <w:noProof/>
            <w:webHidden/>
          </w:rPr>
          <w:instrText xml:space="preserve"> PAGEREF _Toc173388125 \h </w:instrText>
        </w:r>
        <w:r w:rsidR="00172E22">
          <w:rPr>
            <w:noProof/>
            <w:webHidden/>
          </w:rPr>
        </w:r>
        <w:r w:rsidR="00172E22">
          <w:rPr>
            <w:noProof/>
            <w:webHidden/>
          </w:rPr>
          <w:fldChar w:fldCharType="separate"/>
        </w:r>
        <w:r w:rsidR="003328F6">
          <w:rPr>
            <w:noProof/>
            <w:webHidden/>
          </w:rPr>
          <w:t>8</w:t>
        </w:r>
        <w:r w:rsidR="00172E22">
          <w:rPr>
            <w:noProof/>
            <w:webHidden/>
          </w:rPr>
          <w:fldChar w:fldCharType="end"/>
        </w:r>
      </w:hyperlink>
    </w:p>
    <w:p w14:paraId="115F21D8" w14:textId="72BE373B" w:rsidR="00172E22" w:rsidRDefault="00000000">
      <w:pPr>
        <w:pStyle w:val="TOC2"/>
        <w:rPr>
          <w:rFonts w:asciiTheme="minorHAnsi" w:eastAsiaTheme="minorEastAsia" w:hAnsiTheme="minorHAnsi" w:cstheme="minorBidi"/>
          <w:kern w:val="2"/>
          <w:sz w:val="22"/>
          <w:szCs w:val="22"/>
          <w14:ligatures w14:val="standardContextual"/>
        </w:rPr>
      </w:pPr>
      <w:hyperlink w:anchor="_Toc173388126" w:history="1">
        <w:r w:rsidR="00172E22" w:rsidRPr="007C596D">
          <w:rPr>
            <w:rStyle w:val="Hyperlink"/>
            <w:lang w:val="vi-VN"/>
          </w:rPr>
          <w:t>2.3.</w:t>
        </w:r>
        <w:r w:rsidR="00172E22" w:rsidRPr="007C596D">
          <w:rPr>
            <w:rStyle w:val="Hyperlink"/>
          </w:rPr>
          <w:t xml:space="preserve"> Thuật</w:t>
        </w:r>
        <w:r w:rsidR="00172E22" w:rsidRPr="007C596D">
          <w:rPr>
            <w:rStyle w:val="Hyperlink"/>
            <w:lang w:val="vi-VN"/>
          </w:rPr>
          <w:t xml:space="preserve"> toán KNN</w:t>
        </w:r>
        <w:r w:rsidR="00172E22">
          <w:rPr>
            <w:webHidden/>
          </w:rPr>
          <w:tab/>
        </w:r>
        <w:r w:rsidR="00172E22">
          <w:rPr>
            <w:webHidden/>
          </w:rPr>
          <w:fldChar w:fldCharType="begin"/>
        </w:r>
        <w:r w:rsidR="00172E22">
          <w:rPr>
            <w:webHidden/>
          </w:rPr>
          <w:instrText xml:space="preserve"> PAGEREF _Toc173388126 \h </w:instrText>
        </w:r>
        <w:r w:rsidR="00172E22">
          <w:rPr>
            <w:webHidden/>
          </w:rPr>
        </w:r>
        <w:r w:rsidR="00172E22">
          <w:rPr>
            <w:webHidden/>
          </w:rPr>
          <w:fldChar w:fldCharType="separate"/>
        </w:r>
        <w:r w:rsidR="003328F6">
          <w:rPr>
            <w:webHidden/>
          </w:rPr>
          <w:t>9</w:t>
        </w:r>
        <w:r w:rsidR="00172E22">
          <w:rPr>
            <w:webHidden/>
          </w:rPr>
          <w:fldChar w:fldCharType="end"/>
        </w:r>
      </w:hyperlink>
    </w:p>
    <w:p w14:paraId="09A22760" w14:textId="3A6EFCF4"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7" w:history="1">
        <w:r w:rsidR="00172E22" w:rsidRPr="007C596D">
          <w:rPr>
            <w:rStyle w:val="Hyperlink"/>
            <w:noProof/>
            <w:lang w:val="vi-VN"/>
          </w:rPr>
          <w:t>2.3.1. Giới thiệu</w:t>
        </w:r>
        <w:r w:rsidR="00172E22">
          <w:rPr>
            <w:noProof/>
            <w:webHidden/>
          </w:rPr>
          <w:tab/>
        </w:r>
        <w:r w:rsidR="00172E22">
          <w:rPr>
            <w:noProof/>
            <w:webHidden/>
          </w:rPr>
          <w:fldChar w:fldCharType="begin"/>
        </w:r>
        <w:r w:rsidR="00172E22">
          <w:rPr>
            <w:noProof/>
            <w:webHidden/>
          </w:rPr>
          <w:instrText xml:space="preserve"> PAGEREF _Toc173388127 \h </w:instrText>
        </w:r>
        <w:r w:rsidR="00172E22">
          <w:rPr>
            <w:noProof/>
            <w:webHidden/>
          </w:rPr>
        </w:r>
        <w:r w:rsidR="00172E22">
          <w:rPr>
            <w:noProof/>
            <w:webHidden/>
          </w:rPr>
          <w:fldChar w:fldCharType="separate"/>
        </w:r>
        <w:r w:rsidR="003328F6">
          <w:rPr>
            <w:noProof/>
            <w:webHidden/>
          </w:rPr>
          <w:t>9</w:t>
        </w:r>
        <w:r w:rsidR="00172E22">
          <w:rPr>
            <w:noProof/>
            <w:webHidden/>
          </w:rPr>
          <w:fldChar w:fldCharType="end"/>
        </w:r>
      </w:hyperlink>
    </w:p>
    <w:p w14:paraId="2CCD416D" w14:textId="2347292A"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8" w:history="1">
        <w:r w:rsidR="00172E22" w:rsidRPr="007C596D">
          <w:rPr>
            <w:rStyle w:val="Hyperlink"/>
            <w:noProof/>
            <w:lang w:val="vi-VN"/>
          </w:rPr>
          <w:t>2.3.2. Quy trình làm việc của KNN</w:t>
        </w:r>
        <w:r w:rsidR="00172E22">
          <w:rPr>
            <w:noProof/>
            <w:webHidden/>
          </w:rPr>
          <w:tab/>
        </w:r>
        <w:r w:rsidR="00172E22">
          <w:rPr>
            <w:noProof/>
            <w:webHidden/>
          </w:rPr>
          <w:fldChar w:fldCharType="begin"/>
        </w:r>
        <w:r w:rsidR="00172E22">
          <w:rPr>
            <w:noProof/>
            <w:webHidden/>
          </w:rPr>
          <w:instrText xml:space="preserve"> PAGEREF _Toc173388128 \h </w:instrText>
        </w:r>
        <w:r w:rsidR="00172E22">
          <w:rPr>
            <w:noProof/>
            <w:webHidden/>
          </w:rPr>
        </w:r>
        <w:r w:rsidR="00172E22">
          <w:rPr>
            <w:noProof/>
            <w:webHidden/>
          </w:rPr>
          <w:fldChar w:fldCharType="separate"/>
        </w:r>
        <w:r w:rsidR="003328F6">
          <w:rPr>
            <w:noProof/>
            <w:webHidden/>
          </w:rPr>
          <w:t>9</w:t>
        </w:r>
        <w:r w:rsidR="00172E22">
          <w:rPr>
            <w:noProof/>
            <w:webHidden/>
          </w:rPr>
          <w:fldChar w:fldCharType="end"/>
        </w:r>
      </w:hyperlink>
    </w:p>
    <w:p w14:paraId="5953CB3D" w14:textId="190970E4"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29" w:history="1">
        <w:r w:rsidR="00172E22" w:rsidRPr="007C596D">
          <w:rPr>
            <w:rStyle w:val="Hyperlink"/>
            <w:noProof/>
            <w:lang w:val="vi-VN"/>
          </w:rPr>
          <w:t>2.3.3.</w:t>
        </w:r>
        <w:r w:rsidR="00172E22" w:rsidRPr="007C596D">
          <w:rPr>
            <w:rStyle w:val="Hyperlink"/>
            <w:noProof/>
          </w:rPr>
          <w:t xml:space="preserve"> Ưu</w:t>
        </w:r>
        <w:r w:rsidR="00172E22" w:rsidRPr="007C596D">
          <w:rPr>
            <w:rStyle w:val="Hyperlink"/>
            <w:noProof/>
            <w:lang w:val="vi-VN"/>
          </w:rPr>
          <w:t>, nhược điểm</w:t>
        </w:r>
        <w:r w:rsidR="00172E22">
          <w:rPr>
            <w:noProof/>
            <w:webHidden/>
          </w:rPr>
          <w:tab/>
        </w:r>
        <w:r w:rsidR="00172E22">
          <w:rPr>
            <w:noProof/>
            <w:webHidden/>
          </w:rPr>
          <w:fldChar w:fldCharType="begin"/>
        </w:r>
        <w:r w:rsidR="00172E22">
          <w:rPr>
            <w:noProof/>
            <w:webHidden/>
          </w:rPr>
          <w:instrText xml:space="preserve"> PAGEREF _Toc173388129 \h </w:instrText>
        </w:r>
        <w:r w:rsidR="00172E22">
          <w:rPr>
            <w:noProof/>
            <w:webHidden/>
          </w:rPr>
        </w:r>
        <w:r w:rsidR="00172E22">
          <w:rPr>
            <w:noProof/>
            <w:webHidden/>
          </w:rPr>
          <w:fldChar w:fldCharType="separate"/>
        </w:r>
        <w:r w:rsidR="003328F6">
          <w:rPr>
            <w:noProof/>
            <w:webHidden/>
          </w:rPr>
          <w:t>10</w:t>
        </w:r>
        <w:r w:rsidR="00172E22">
          <w:rPr>
            <w:noProof/>
            <w:webHidden/>
          </w:rPr>
          <w:fldChar w:fldCharType="end"/>
        </w:r>
      </w:hyperlink>
    </w:p>
    <w:p w14:paraId="7EA8B86D" w14:textId="2048D6B7"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30" w:history="1">
        <w:r w:rsidR="00172E22" w:rsidRPr="007C596D">
          <w:rPr>
            <w:rStyle w:val="Hyperlink"/>
            <w:noProof/>
            <w:lang w:val="vi-VN"/>
          </w:rPr>
          <w:t>2.3.4.</w:t>
        </w:r>
        <w:r w:rsidR="00172E22" w:rsidRPr="007C596D">
          <w:rPr>
            <w:rStyle w:val="Hyperlink"/>
            <w:noProof/>
          </w:rPr>
          <w:t xml:space="preserve"> Các</w:t>
        </w:r>
        <w:r w:rsidR="00172E22" w:rsidRPr="007C596D">
          <w:rPr>
            <w:rStyle w:val="Hyperlink"/>
            <w:noProof/>
            <w:lang w:val="vi-VN"/>
          </w:rPr>
          <w:t xml:space="preserve"> thư viện sử dụng trong hệ thống</w:t>
        </w:r>
        <w:r w:rsidR="00172E22">
          <w:rPr>
            <w:noProof/>
            <w:webHidden/>
          </w:rPr>
          <w:tab/>
        </w:r>
        <w:r w:rsidR="00172E22">
          <w:rPr>
            <w:noProof/>
            <w:webHidden/>
          </w:rPr>
          <w:fldChar w:fldCharType="begin"/>
        </w:r>
        <w:r w:rsidR="00172E22">
          <w:rPr>
            <w:noProof/>
            <w:webHidden/>
          </w:rPr>
          <w:instrText xml:space="preserve"> PAGEREF _Toc173388130 \h </w:instrText>
        </w:r>
        <w:r w:rsidR="00172E22">
          <w:rPr>
            <w:noProof/>
            <w:webHidden/>
          </w:rPr>
        </w:r>
        <w:r w:rsidR="00172E22">
          <w:rPr>
            <w:noProof/>
            <w:webHidden/>
          </w:rPr>
          <w:fldChar w:fldCharType="separate"/>
        </w:r>
        <w:r w:rsidR="003328F6">
          <w:rPr>
            <w:noProof/>
            <w:webHidden/>
          </w:rPr>
          <w:t>11</w:t>
        </w:r>
        <w:r w:rsidR="00172E22">
          <w:rPr>
            <w:noProof/>
            <w:webHidden/>
          </w:rPr>
          <w:fldChar w:fldCharType="end"/>
        </w:r>
      </w:hyperlink>
    </w:p>
    <w:p w14:paraId="29B82290" w14:textId="3BCE1527" w:rsidR="00172E22" w:rsidRDefault="00000000">
      <w:pPr>
        <w:pStyle w:val="TOC2"/>
        <w:rPr>
          <w:rFonts w:asciiTheme="minorHAnsi" w:eastAsiaTheme="minorEastAsia" w:hAnsiTheme="minorHAnsi" w:cstheme="minorBidi"/>
          <w:kern w:val="2"/>
          <w:sz w:val="22"/>
          <w:szCs w:val="22"/>
          <w14:ligatures w14:val="standardContextual"/>
        </w:rPr>
      </w:pPr>
      <w:hyperlink w:anchor="_Toc173388131" w:history="1">
        <w:r w:rsidR="00172E22" w:rsidRPr="007C596D">
          <w:rPr>
            <w:rStyle w:val="Hyperlink"/>
            <w:lang w:val="vi-VN"/>
          </w:rPr>
          <w:t>2.4.</w:t>
        </w:r>
        <w:r w:rsidR="00172E22" w:rsidRPr="007C596D">
          <w:rPr>
            <w:rStyle w:val="Hyperlink"/>
          </w:rPr>
          <w:t xml:space="preserve"> Mô</w:t>
        </w:r>
        <w:r w:rsidR="00172E22" w:rsidRPr="007C596D">
          <w:rPr>
            <w:rStyle w:val="Hyperlink"/>
            <w:lang w:val="vi-VN"/>
          </w:rPr>
          <w:t xml:space="preserve"> hình tổng quát hệ thống đề xuất</w:t>
        </w:r>
        <w:r w:rsidR="00172E22">
          <w:rPr>
            <w:webHidden/>
          </w:rPr>
          <w:tab/>
        </w:r>
        <w:r w:rsidR="00172E22">
          <w:rPr>
            <w:webHidden/>
          </w:rPr>
          <w:fldChar w:fldCharType="begin"/>
        </w:r>
        <w:r w:rsidR="00172E22">
          <w:rPr>
            <w:webHidden/>
          </w:rPr>
          <w:instrText xml:space="preserve"> PAGEREF _Toc173388131 \h </w:instrText>
        </w:r>
        <w:r w:rsidR="00172E22">
          <w:rPr>
            <w:webHidden/>
          </w:rPr>
        </w:r>
        <w:r w:rsidR="00172E22">
          <w:rPr>
            <w:webHidden/>
          </w:rPr>
          <w:fldChar w:fldCharType="separate"/>
        </w:r>
        <w:r w:rsidR="003328F6">
          <w:rPr>
            <w:webHidden/>
          </w:rPr>
          <w:t>11</w:t>
        </w:r>
        <w:r w:rsidR="00172E22">
          <w:rPr>
            <w:webHidden/>
          </w:rPr>
          <w:fldChar w:fldCharType="end"/>
        </w:r>
      </w:hyperlink>
    </w:p>
    <w:p w14:paraId="1812B69F" w14:textId="7AEF9847" w:rsidR="00172E22" w:rsidRDefault="00000000">
      <w:pPr>
        <w:pStyle w:val="TOC1"/>
        <w:rPr>
          <w:rFonts w:asciiTheme="minorHAnsi" w:eastAsiaTheme="minorEastAsia" w:hAnsiTheme="minorHAnsi" w:cstheme="minorBidi"/>
          <w:b w:val="0"/>
          <w:kern w:val="2"/>
          <w:sz w:val="22"/>
          <w:szCs w:val="22"/>
          <w14:ligatures w14:val="standardContextual"/>
        </w:rPr>
      </w:pPr>
      <w:hyperlink w:anchor="_Toc173388132" w:history="1">
        <w:r w:rsidR="00172E22" w:rsidRPr="007C596D">
          <w:rPr>
            <w:rStyle w:val="Hyperlink"/>
          </w:rPr>
          <w:t>CHƯƠNG 3. HIỆN THỰC HÓA NGHIÊN CỨU</w:t>
        </w:r>
        <w:r w:rsidR="00172E22">
          <w:rPr>
            <w:webHidden/>
          </w:rPr>
          <w:tab/>
        </w:r>
        <w:r w:rsidR="00172E22">
          <w:rPr>
            <w:webHidden/>
          </w:rPr>
          <w:fldChar w:fldCharType="begin"/>
        </w:r>
        <w:r w:rsidR="00172E22">
          <w:rPr>
            <w:webHidden/>
          </w:rPr>
          <w:instrText xml:space="preserve"> PAGEREF _Toc173388132 \h </w:instrText>
        </w:r>
        <w:r w:rsidR="00172E22">
          <w:rPr>
            <w:webHidden/>
          </w:rPr>
        </w:r>
        <w:r w:rsidR="00172E22">
          <w:rPr>
            <w:webHidden/>
          </w:rPr>
          <w:fldChar w:fldCharType="separate"/>
        </w:r>
        <w:r w:rsidR="003328F6">
          <w:rPr>
            <w:webHidden/>
          </w:rPr>
          <w:t>12</w:t>
        </w:r>
        <w:r w:rsidR="00172E22">
          <w:rPr>
            <w:webHidden/>
          </w:rPr>
          <w:fldChar w:fldCharType="end"/>
        </w:r>
      </w:hyperlink>
    </w:p>
    <w:p w14:paraId="20F4B01B" w14:textId="446EAD1C" w:rsidR="00172E22" w:rsidRDefault="00000000">
      <w:pPr>
        <w:pStyle w:val="TOC2"/>
        <w:rPr>
          <w:rFonts w:asciiTheme="minorHAnsi" w:eastAsiaTheme="minorEastAsia" w:hAnsiTheme="minorHAnsi" w:cstheme="minorBidi"/>
          <w:kern w:val="2"/>
          <w:sz w:val="22"/>
          <w:szCs w:val="22"/>
          <w14:ligatures w14:val="standardContextual"/>
        </w:rPr>
      </w:pPr>
      <w:hyperlink w:anchor="_Toc173388133" w:history="1">
        <w:r w:rsidR="00172E22" w:rsidRPr="007C596D">
          <w:rPr>
            <w:rStyle w:val="Hyperlink"/>
            <w:rFonts w:eastAsia="SimSun"/>
            <w:lang w:val="vi-VN"/>
          </w:rPr>
          <w:t>3.1.</w:t>
        </w:r>
        <w:r w:rsidR="00172E22" w:rsidRPr="007C596D">
          <w:rPr>
            <w:rStyle w:val="Hyperlink"/>
            <w:rFonts w:eastAsia="SimSun"/>
          </w:rPr>
          <w:t xml:space="preserve"> Mô</w:t>
        </w:r>
        <w:r w:rsidR="00172E22" w:rsidRPr="007C596D">
          <w:rPr>
            <w:rStyle w:val="Hyperlink"/>
            <w:rFonts w:eastAsia="SimSun"/>
            <w:lang w:val="vi-VN"/>
          </w:rPr>
          <w:t xml:space="preserve"> tả đề tài</w:t>
        </w:r>
        <w:r w:rsidR="00172E22">
          <w:rPr>
            <w:webHidden/>
          </w:rPr>
          <w:tab/>
        </w:r>
        <w:r w:rsidR="00172E22">
          <w:rPr>
            <w:webHidden/>
          </w:rPr>
          <w:fldChar w:fldCharType="begin"/>
        </w:r>
        <w:r w:rsidR="00172E22">
          <w:rPr>
            <w:webHidden/>
          </w:rPr>
          <w:instrText xml:space="preserve"> PAGEREF _Toc173388133 \h </w:instrText>
        </w:r>
        <w:r w:rsidR="00172E22">
          <w:rPr>
            <w:webHidden/>
          </w:rPr>
        </w:r>
        <w:r w:rsidR="00172E22">
          <w:rPr>
            <w:webHidden/>
          </w:rPr>
          <w:fldChar w:fldCharType="separate"/>
        </w:r>
        <w:r w:rsidR="003328F6">
          <w:rPr>
            <w:webHidden/>
          </w:rPr>
          <w:t>12</w:t>
        </w:r>
        <w:r w:rsidR="00172E22">
          <w:rPr>
            <w:webHidden/>
          </w:rPr>
          <w:fldChar w:fldCharType="end"/>
        </w:r>
      </w:hyperlink>
    </w:p>
    <w:p w14:paraId="6614B414" w14:textId="7CE48767" w:rsidR="00172E22" w:rsidRDefault="00000000">
      <w:pPr>
        <w:pStyle w:val="TOC2"/>
        <w:rPr>
          <w:rFonts w:asciiTheme="minorHAnsi" w:eastAsiaTheme="minorEastAsia" w:hAnsiTheme="minorHAnsi" w:cstheme="minorBidi"/>
          <w:kern w:val="2"/>
          <w:sz w:val="22"/>
          <w:szCs w:val="22"/>
          <w14:ligatures w14:val="standardContextual"/>
        </w:rPr>
      </w:pPr>
      <w:hyperlink w:anchor="_Toc173388134" w:history="1">
        <w:r w:rsidR="00172E22" w:rsidRPr="007C596D">
          <w:rPr>
            <w:rStyle w:val="Hyperlink"/>
            <w:rFonts w:eastAsia="SimSun"/>
            <w:lang w:val="vi-VN"/>
          </w:rPr>
          <w:t>3.2. Đặc tả yêu cầu</w:t>
        </w:r>
        <w:r w:rsidR="00172E22">
          <w:rPr>
            <w:webHidden/>
          </w:rPr>
          <w:tab/>
        </w:r>
        <w:r w:rsidR="00172E22">
          <w:rPr>
            <w:webHidden/>
          </w:rPr>
          <w:fldChar w:fldCharType="begin"/>
        </w:r>
        <w:r w:rsidR="00172E22">
          <w:rPr>
            <w:webHidden/>
          </w:rPr>
          <w:instrText xml:space="preserve"> PAGEREF _Toc173388134 \h </w:instrText>
        </w:r>
        <w:r w:rsidR="00172E22">
          <w:rPr>
            <w:webHidden/>
          </w:rPr>
        </w:r>
        <w:r w:rsidR="00172E22">
          <w:rPr>
            <w:webHidden/>
          </w:rPr>
          <w:fldChar w:fldCharType="separate"/>
        </w:r>
        <w:r w:rsidR="003328F6">
          <w:rPr>
            <w:webHidden/>
          </w:rPr>
          <w:t>13</w:t>
        </w:r>
        <w:r w:rsidR="00172E22">
          <w:rPr>
            <w:webHidden/>
          </w:rPr>
          <w:fldChar w:fldCharType="end"/>
        </w:r>
      </w:hyperlink>
    </w:p>
    <w:p w14:paraId="434D4CEA" w14:textId="2D6AD32B"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35" w:history="1">
        <w:r w:rsidR="00172E22" w:rsidRPr="007C596D">
          <w:rPr>
            <w:rStyle w:val="Hyperlink"/>
            <w:noProof/>
            <w:lang w:val="vi-VN"/>
          </w:rPr>
          <w:t>3.2.1. Yêu cầu chức năng</w:t>
        </w:r>
        <w:r w:rsidR="00172E22">
          <w:rPr>
            <w:noProof/>
            <w:webHidden/>
          </w:rPr>
          <w:tab/>
        </w:r>
        <w:r w:rsidR="00172E22">
          <w:rPr>
            <w:noProof/>
            <w:webHidden/>
          </w:rPr>
          <w:fldChar w:fldCharType="begin"/>
        </w:r>
        <w:r w:rsidR="00172E22">
          <w:rPr>
            <w:noProof/>
            <w:webHidden/>
          </w:rPr>
          <w:instrText xml:space="preserve"> PAGEREF _Toc173388135 \h </w:instrText>
        </w:r>
        <w:r w:rsidR="00172E22">
          <w:rPr>
            <w:noProof/>
            <w:webHidden/>
          </w:rPr>
        </w:r>
        <w:r w:rsidR="00172E22">
          <w:rPr>
            <w:noProof/>
            <w:webHidden/>
          </w:rPr>
          <w:fldChar w:fldCharType="separate"/>
        </w:r>
        <w:r w:rsidR="003328F6">
          <w:rPr>
            <w:noProof/>
            <w:webHidden/>
          </w:rPr>
          <w:t>13</w:t>
        </w:r>
        <w:r w:rsidR="00172E22">
          <w:rPr>
            <w:noProof/>
            <w:webHidden/>
          </w:rPr>
          <w:fldChar w:fldCharType="end"/>
        </w:r>
      </w:hyperlink>
    </w:p>
    <w:p w14:paraId="078C8B32" w14:textId="3EB62F66"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36" w:history="1">
        <w:r w:rsidR="00172E22" w:rsidRPr="007C596D">
          <w:rPr>
            <w:rStyle w:val="Hyperlink"/>
            <w:noProof/>
            <w:lang w:val="vi-VN"/>
          </w:rPr>
          <w:t>3.2.2. Yêu cầu phi chức năng</w:t>
        </w:r>
        <w:r w:rsidR="00172E22">
          <w:rPr>
            <w:noProof/>
            <w:webHidden/>
          </w:rPr>
          <w:tab/>
        </w:r>
        <w:r w:rsidR="00172E22">
          <w:rPr>
            <w:noProof/>
            <w:webHidden/>
          </w:rPr>
          <w:fldChar w:fldCharType="begin"/>
        </w:r>
        <w:r w:rsidR="00172E22">
          <w:rPr>
            <w:noProof/>
            <w:webHidden/>
          </w:rPr>
          <w:instrText xml:space="preserve"> PAGEREF _Toc173388136 \h </w:instrText>
        </w:r>
        <w:r w:rsidR="00172E22">
          <w:rPr>
            <w:noProof/>
            <w:webHidden/>
          </w:rPr>
        </w:r>
        <w:r w:rsidR="00172E22">
          <w:rPr>
            <w:noProof/>
            <w:webHidden/>
          </w:rPr>
          <w:fldChar w:fldCharType="separate"/>
        </w:r>
        <w:r w:rsidR="003328F6">
          <w:rPr>
            <w:noProof/>
            <w:webHidden/>
          </w:rPr>
          <w:t>13</w:t>
        </w:r>
        <w:r w:rsidR="00172E22">
          <w:rPr>
            <w:noProof/>
            <w:webHidden/>
          </w:rPr>
          <w:fldChar w:fldCharType="end"/>
        </w:r>
      </w:hyperlink>
    </w:p>
    <w:p w14:paraId="35C4BD01" w14:textId="6DECBDFC" w:rsidR="00172E22" w:rsidRDefault="00000000">
      <w:pPr>
        <w:pStyle w:val="TOC2"/>
        <w:rPr>
          <w:rFonts w:asciiTheme="minorHAnsi" w:eastAsiaTheme="minorEastAsia" w:hAnsiTheme="minorHAnsi" w:cstheme="minorBidi"/>
          <w:kern w:val="2"/>
          <w:sz w:val="22"/>
          <w:szCs w:val="22"/>
          <w14:ligatures w14:val="standardContextual"/>
        </w:rPr>
      </w:pPr>
      <w:hyperlink w:anchor="_Toc173388137" w:history="1">
        <w:r w:rsidR="00172E22" w:rsidRPr="007C596D">
          <w:rPr>
            <w:rStyle w:val="Hyperlink"/>
          </w:rPr>
          <w:t>3.3. Mô</w:t>
        </w:r>
        <w:r w:rsidR="00172E22" w:rsidRPr="007C596D">
          <w:rPr>
            <w:rStyle w:val="Hyperlink"/>
            <w:lang w:val="vi-VN"/>
          </w:rPr>
          <w:t xml:space="preserve"> hình dữ liệu</w:t>
        </w:r>
        <w:r w:rsidR="00172E22">
          <w:rPr>
            <w:webHidden/>
          </w:rPr>
          <w:tab/>
        </w:r>
        <w:r w:rsidR="00172E22">
          <w:rPr>
            <w:webHidden/>
          </w:rPr>
          <w:fldChar w:fldCharType="begin"/>
        </w:r>
        <w:r w:rsidR="00172E22">
          <w:rPr>
            <w:webHidden/>
          </w:rPr>
          <w:instrText xml:space="preserve"> PAGEREF _Toc173388137 \h </w:instrText>
        </w:r>
        <w:r w:rsidR="00172E22">
          <w:rPr>
            <w:webHidden/>
          </w:rPr>
        </w:r>
        <w:r w:rsidR="00172E22">
          <w:rPr>
            <w:webHidden/>
          </w:rPr>
          <w:fldChar w:fldCharType="separate"/>
        </w:r>
        <w:r w:rsidR="003328F6">
          <w:rPr>
            <w:webHidden/>
          </w:rPr>
          <w:t>13</w:t>
        </w:r>
        <w:r w:rsidR="00172E22">
          <w:rPr>
            <w:webHidden/>
          </w:rPr>
          <w:fldChar w:fldCharType="end"/>
        </w:r>
      </w:hyperlink>
    </w:p>
    <w:p w14:paraId="57939FE9" w14:textId="1D29E831"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38" w:history="1">
        <w:r w:rsidR="00172E22" w:rsidRPr="007C596D">
          <w:rPr>
            <w:rStyle w:val="Hyperlink"/>
            <w:noProof/>
            <w:lang w:val="vi-VN"/>
          </w:rPr>
          <w:t>3.3.1.</w:t>
        </w:r>
        <w:r w:rsidR="00172E22" w:rsidRPr="007C596D">
          <w:rPr>
            <w:rStyle w:val="Hyperlink"/>
            <w:noProof/>
          </w:rPr>
          <w:t xml:space="preserve"> Mô</w:t>
        </w:r>
        <w:r w:rsidR="00172E22" w:rsidRPr="007C596D">
          <w:rPr>
            <w:rStyle w:val="Hyperlink"/>
            <w:noProof/>
            <w:lang w:val="vi-VN"/>
          </w:rPr>
          <w:t xml:space="preserve"> hình thực thể kết hợp</w:t>
        </w:r>
        <w:r w:rsidR="00172E22">
          <w:rPr>
            <w:noProof/>
            <w:webHidden/>
          </w:rPr>
          <w:tab/>
        </w:r>
        <w:r w:rsidR="00172E22">
          <w:rPr>
            <w:noProof/>
            <w:webHidden/>
          </w:rPr>
          <w:fldChar w:fldCharType="begin"/>
        </w:r>
        <w:r w:rsidR="00172E22">
          <w:rPr>
            <w:noProof/>
            <w:webHidden/>
          </w:rPr>
          <w:instrText xml:space="preserve"> PAGEREF _Toc173388138 \h </w:instrText>
        </w:r>
        <w:r w:rsidR="00172E22">
          <w:rPr>
            <w:noProof/>
            <w:webHidden/>
          </w:rPr>
        </w:r>
        <w:r w:rsidR="00172E22">
          <w:rPr>
            <w:noProof/>
            <w:webHidden/>
          </w:rPr>
          <w:fldChar w:fldCharType="separate"/>
        </w:r>
        <w:r w:rsidR="003328F6">
          <w:rPr>
            <w:noProof/>
            <w:webHidden/>
          </w:rPr>
          <w:t>13</w:t>
        </w:r>
        <w:r w:rsidR="00172E22">
          <w:rPr>
            <w:noProof/>
            <w:webHidden/>
          </w:rPr>
          <w:fldChar w:fldCharType="end"/>
        </w:r>
      </w:hyperlink>
    </w:p>
    <w:p w14:paraId="556A9199" w14:textId="5B3EA4CC"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39" w:history="1">
        <w:r w:rsidR="00172E22" w:rsidRPr="007C596D">
          <w:rPr>
            <w:rStyle w:val="Hyperlink"/>
            <w:noProof/>
            <w:lang w:val="vi-VN"/>
          </w:rPr>
          <w:t>3.3.2. Mô hình vật lý</w:t>
        </w:r>
        <w:r w:rsidR="00172E22">
          <w:rPr>
            <w:noProof/>
            <w:webHidden/>
          </w:rPr>
          <w:tab/>
        </w:r>
        <w:r w:rsidR="00172E22">
          <w:rPr>
            <w:noProof/>
            <w:webHidden/>
          </w:rPr>
          <w:fldChar w:fldCharType="begin"/>
        </w:r>
        <w:r w:rsidR="00172E22">
          <w:rPr>
            <w:noProof/>
            <w:webHidden/>
          </w:rPr>
          <w:instrText xml:space="preserve"> PAGEREF _Toc173388139 \h </w:instrText>
        </w:r>
        <w:r w:rsidR="00172E22">
          <w:rPr>
            <w:noProof/>
            <w:webHidden/>
          </w:rPr>
        </w:r>
        <w:r w:rsidR="00172E22">
          <w:rPr>
            <w:noProof/>
            <w:webHidden/>
          </w:rPr>
          <w:fldChar w:fldCharType="separate"/>
        </w:r>
        <w:r w:rsidR="003328F6">
          <w:rPr>
            <w:noProof/>
            <w:webHidden/>
          </w:rPr>
          <w:t>15</w:t>
        </w:r>
        <w:r w:rsidR="00172E22">
          <w:rPr>
            <w:noProof/>
            <w:webHidden/>
          </w:rPr>
          <w:fldChar w:fldCharType="end"/>
        </w:r>
      </w:hyperlink>
    </w:p>
    <w:p w14:paraId="74608042" w14:textId="2D0488F7"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0" w:history="1">
        <w:r w:rsidR="00172E22" w:rsidRPr="007C596D">
          <w:rPr>
            <w:rStyle w:val="Hyperlink"/>
            <w:noProof/>
            <w:lang w:val="vi-VN"/>
          </w:rPr>
          <w:t>3.3.3. Mô tả các bảng dữ liệu</w:t>
        </w:r>
        <w:r w:rsidR="00172E22">
          <w:rPr>
            <w:noProof/>
            <w:webHidden/>
          </w:rPr>
          <w:tab/>
        </w:r>
        <w:r w:rsidR="00172E22">
          <w:rPr>
            <w:noProof/>
            <w:webHidden/>
          </w:rPr>
          <w:fldChar w:fldCharType="begin"/>
        </w:r>
        <w:r w:rsidR="00172E22">
          <w:rPr>
            <w:noProof/>
            <w:webHidden/>
          </w:rPr>
          <w:instrText xml:space="preserve"> PAGEREF _Toc173388140 \h </w:instrText>
        </w:r>
        <w:r w:rsidR="00172E22">
          <w:rPr>
            <w:noProof/>
            <w:webHidden/>
          </w:rPr>
        </w:r>
        <w:r w:rsidR="00172E22">
          <w:rPr>
            <w:noProof/>
            <w:webHidden/>
          </w:rPr>
          <w:fldChar w:fldCharType="separate"/>
        </w:r>
        <w:r w:rsidR="003328F6">
          <w:rPr>
            <w:noProof/>
            <w:webHidden/>
          </w:rPr>
          <w:t>16</w:t>
        </w:r>
        <w:r w:rsidR="00172E22">
          <w:rPr>
            <w:noProof/>
            <w:webHidden/>
          </w:rPr>
          <w:fldChar w:fldCharType="end"/>
        </w:r>
      </w:hyperlink>
    </w:p>
    <w:p w14:paraId="35255079" w14:textId="0A7255D2"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1" w:history="1">
        <w:r w:rsidR="00172E22" w:rsidRPr="007C596D">
          <w:rPr>
            <w:rStyle w:val="Hyperlink"/>
            <w:noProof/>
            <w:lang w:val="vi-VN"/>
          </w:rPr>
          <w:t>3.3.4. Mô hình luồng dữ liệu</w:t>
        </w:r>
        <w:r w:rsidR="00172E22">
          <w:rPr>
            <w:noProof/>
            <w:webHidden/>
          </w:rPr>
          <w:tab/>
        </w:r>
        <w:r w:rsidR="00172E22">
          <w:rPr>
            <w:noProof/>
            <w:webHidden/>
          </w:rPr>
          <w:fldChar w:fldCharType="begin"/>
        </w:r>
        <w:r w:rsidR="00172E22">
          <w:rPr>
            <w:noProof/>
            <w:webHidden/>
          </w:rPr>
          <w:instrText xml:space="preserve"> PAGEREF _Toc173388141 \h </w:instrText>
        </w:r>
        <w:r w:rsidR="00172E22">
          <w:rPr>
            <w:noProof/>
            <w:webHidden/>
          </w:rPr>
        </w:r>
        <w:r w:rsidR="00172E22">
          <w:rPr>
            <w:noProof/>
            <w:webHidden/>
          </w:rPr>
          <w:fldChar w:fldCharType="separate"/>
        </w:r>
        <w:r w:rsidR="003328F6">
          <w:rPr>
            <w:noProof/>
            <w:webHidden/>
          </w:rPr>
          <w:t>22</w:t>
        </w:r>
        <w:r w:rsidR="00172E22">
          <w:rPr>
            <w:noProof/>
            <w:webHidden/>
          </w:rPr>
          <w:fldChar w:fldCharType="end"/>
        </w:r>
      </w:hyperlink>
    </w:p>
    <w:p w14:paraId="738D0C65" w14:textId="1045CB11" w:rsidR="00172E22" w:rsidRDefault="00000000">
      <w:pPr>
        <w:pStyle w:val="TOC2"/>
        <w:rPr>
          <w:rFonts w:asciiTheme="minorHAnsi" w:eastAsiaTheme="minorEastAsia" w:hAnsiTheme="minorHAnsi" w:cstheme="minorBidi"/>
          <w:kern w:val="2"/>
          <w:sz w:val="22"/>
          <w:szCs w:val="22"/>
          <w14:ligatures w14:val="standardContextual"/>
        </w:rPr>
      </w:pPr>
      <w:hyperlink w:anchor="_Toc173388142" w:history="1">
        <w:r w:rsidR="00172E22" w:rsidRPr="007C596D">
          <w:rPr>
            <w:rStyle w:val="Hyperlink"/>
            <w:lang w:val="vi-VN"/>
          </w:rPr>
          <w:t>3.4. Thiết kế giao diện</w:t>
        </w:r>
        <w:r w:rsidR="00172E22">
          <w:rPr>
            <w:webHidden/>
          </w:rPr>
          <w:tab/>
        </w:r>
        <w:r w:rsidR="00172E22">
          <w:rPr>
            <w:webHidden/>
          </w:rPr>
          <w:fldChar w:fldCharType="begin"/>
        </w:r>
        <w:r w:rsidR="00172E22">
          <w:rPr>
            <w:webHidden/>
          </w:rPr>
          <w:instrText xml:space="preserve"> PAGEREF _Toc173388142 \h </w:instrText>
        </w:r>
        <w:r w:rsidR="00172E22">
          <w:rPr>
            <w:webHidden/>
          </w:rPr>
        </w:r>
        <w:r w:rsidR="00172E22">
          <w:rPr>
            <w:webHidden/>
          </w:rPr>
          <w:fldChar w:fldCharType="separate"/>
        </w:r>
        <w:r w:rsidR="003328F6">
          <w:rPr>
            <w:webHidden/>
          </w:rPr>
          <w:t>24</w:t>
        </w:r>
        <w:r w:rsidR="00172E22">
          <w:rPr>
            <w:webHidden/>
          </w:rPr>
          <w:fldChar w:fldCharType="end"/>
        </w:r>
      </w:hyperlink>
    </w:p>
    <w:p w14:paraId="052161C0" w14:textId="787DFE44"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3" w:history="1">
        <w:r w:rsidR="00172E22" w:rsidRPr="007C596D">
          <w:rPr>
            <w:rStyle w:val="Hyperlink"/>
            <w:noProof/>
          </w:rPr>
          <w:t>3.4.1. Phác</w:t>
        </w:r>
        <w:r w:rsidR="00172E22" w:rsidRPr="007C596D">
          <w:rPr>
            <w:rStyle w:val="Hyperlink"/>
            <w:noProof/>
            <w:lang w:val="vi-VN"/>
          </w:rPr>
          <w:t xml:space="preserve"> thảo giao</w:t>
        </w:r>
        <w:r w:rsidR="00172E22" w:rsidRPr="007C596D">
          <w:rPr>
            <w:rStyle w:val="Hyperlink"/>
            <w:noProof/>
          </w:rPr>
          <w:t xml:space="preserve"> diện trang chủ</w:t>
        </w:r>
        <w:r w:rsidR="00172E22">
          <w:rPr>
            <w:noProof/>
            <w:webHidden/>
          </w:rPr>
          <w:tab/>
        </w:r>
        <w:r w:rsidR="00172E22">
          <w:rPr>
            <w:noProof/>
            <w:webHidden/>
          </w:rPr>
          <w:fldChar w:fldCharType="begin"/>
        </w:r>
        <w:r w:rsidR="00172E22">
          <w:rPr>
            <w:noProof/>
            <w:webHidden/>
          </w:rPr>
          <w:instrText xml:space="preserve"> PAGEREF _Toc173388143 \h </w:instrText>
        </w:r>
        <w:r w:rsidR="00172E22">
          <w:rPr>
            <w:noProof/>
            <w:webHidden/>
          </w:rPr>
        </w:r>
        <w:r w:rsidR="00172E22">
          <w:rPr>
            <w:noProof/>
            <w:webHidden/>
          </w:rPr>
          <w:fldChar w:fldCharType="separate"/>
        </w:r>
        <w:r w:rsidR="003328F6">
          <w:rPr>
            <w:noProof/>
            <w:webHidden/>
          </w:rPr>
          <w:t>24</w:t>
        </w:r>
        <w:r w:rsidR="00172E22">
          <w:rPr>
            <w:noProof/>
            <w:webHidden/>
          </w:rPr>
          <w:fldChar w:fldCharType="end"/>
        </w:r>
      </w:hyperlink>
    </w:p>
    <w:p w14:paraId="6CAFBB52" w14:textId="016E5F3A"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4" w:history="1">
        <w:r w:rsidR="00172E22" w:rsidRPr="007C596D">
          <w:rPr>
            <w:rStyle w:val="Hyperlink"/>
            <w:noProof/>
            <w:lang w:val="vi-VN"/>
          </w:rPr>
          <w:t>3.4.2. Phác thảo bố cục dùng chung của hệ thống</w:t>
        </w:r>
        <w:r w:rsidR="00172E22">
          <w:rPr>
            <w:noProof/>
            <w:webHidden/>
          </w:rPr>
          <w:tab/>
        </w:r>
        <w:r w:rsidR="00172E22">
          <w:rPr>
            <w:noProof/>
            <w:webHidden/>
          </w:rPr>
          <w:fldChar w:fldCharType="begin"/>
        </w:r>
        <w:r w:rsidR="00172E22">
          <w:rPr>
            <w:noProof/>
            <w:webHidden/>
          </w:rPr>
          <w:instrText xml:space="preserve"> PAGEREF _Toc173388144 \h </w:instrText>
        </w:r>
        <w:r w:rsidR="00172E22">
          <w:rPr>
            <w:noProof/>
            <w:webHidden/>
          </w:rPr>
        </w:r>
        <w:r w:rsidR="00172E22">
          <w:rPr>
            <w:noProof/>
            <w:webHidden/>
          </w:rPr>
          <w:fldChar w:fldCharType="separate"/>
        </w:r>
        <w:r w:rsidR="003328F6">
          <w:rPr>
            <w:noProof/>
            <w:webHidden/>
          </w:rPr>
          <w:t>25</w:t>
        </w:r>
        <w:r w:rsidR="00172E22">
          <w:rPr>
            <w:noProof/>
            <w:webHidden/>
          </w:rPr>
          <w:fldChar w:fldCharType="end"/>
        </w:r>
      </w:hyperlink>
    </w:p>
    <w:p w14:paraId="2CB217F3" w14:textId="1BD2944D"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5" w:history="1">
        <w:r w:rsidR="00172E22" w:rsidRPr="007C596D">
          <w:rPr>
            <w:rStyle w:val="Hyperlink"/>
            <w:noProof/>
          </w:rPr>
          <w:t>3.4.3. Phác</w:t>
        </w:r>
        <w:r w:rsidR="00172E22" w:rsidRPr="007C596D">
          <w:rPr>
            <w:rStyle w:val="Hyperlink"/>
            <w:noProof/>
            <w:lang w:val="vi-VN"/>
          </w:rPr>
          <w:t xml:space="preserve"> thảo giao</w:t>
        </w:r>
        <w:r w:rsidR="00172E22" w:rsidRPr="007C596D">
          <w:rPr>
            <w:rStyle w:val="Hyperlink"/>
            <w:noProof/>
          </w:rPr>
          <w:t xml:space="preserve"> diện các trang chủ sau khi đăng nhập</w:t>
        </w:r>
        <w:r w:rsidR="00172E22">
          <w:rPr>
            <w:noProof/>
            <w:webHidden/>
          </w:rPr>
          <w:tab/>
        </w:r>
        <w:r w:rsidR="00172E22">
          <w:rPr>
            <w:noProof/>
            <w:webHidden/>
          </w:rPr>
          <w:fldChar w:fldCharType="begin"/>
        </w:r>
        <w:r w:rsidR="00172E22">
          <w:rPr>
            <w:noProof/>
            <w:webHidden/>
          </w:rPr>
          <w:instrText xml:space="preserve"> PAGEREF _Toc173388145 \h </w:instrText>
        </w:r>
        <w:r w:rsidR="00172E22">
          <w:rPr>
            <w:noProof/>
            <w:webHidden/>
          </w:rPr>
        </w:r>
        <w:r w:rsidR="00172E22">
          <w:rPr>
            <w:noProof/>
            <w:webHidden/>
          </w:rPr>
          <w:fldChar w:fldCharType="separate"/>
        </w:r>
        <w:r w:rsidR="003328F6">
          <w:rPr>
            <w:noProof/>
            <w:webHidden/>
          </w:rPr>
          <w:t>25</w:t>
        </w:r>
        <w:r w:rsidR="00172E22">
          <w:rPr>
            <w:noProof/>
            <w:webHidden/>
          </w:rPr>
          <w:fldChar w:fldCharType="end"/>
        </w:r>
      </w:hyperlink>
    </w:p>
    <w:p w14:paraId="474D9321" w14:textId="4B0B1B8C"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6" w:history="1">
        <w:r w:rsidR="00172E22" w:rsidRPr="007C596D">
          <w:rPr>
            <w:rStyle w:val="Hyperlink"/>
            <w:noProof/>
          </w:rPr>
          <w:t>3.4.4. Phác</w:t>
        </w:r>
        <w:r w:rsidR="00172E22" w:rsidRPr="007C596D">
          <w:rPr>
            <w:rStyle w:val="Hyperlink"/>
            <w:noProof/>
            <w:lang w:val="vi-VN"/>
          </w:rPr>
          <w:t xml:space="preserve"> thảo c</w:t>
        </w:r>
        <w:r w:rsidR="00172E22" w:rsidRPr="007C596D">
          <w:rPr>
            <w:rStyle w:val="Hyperlink"/>
            <w:noProof/>
          </w:rPr>
          <w:t>ác</w:t>
        </w:r>
        <w:r w:rsidR="00172E22" w:rsidRPr="007C596D">
          <w:rPr>
            <w:rStyle w:val="Hyperlink"/>
            <w:noProof/>
            <w:lang w:val="vi-VN"/>
          </w:rPr>
          <w:t xml:space="preserve"> giao diện khác</w:t>
        </w:r>
        <w:r w:rsidR="00172E22">
          <w:rPr>
            <w:noProof/>
            <w:webHidden/>
          </w:rPr>
          <w:tab/>
        </w:r>
        <w:r w:rsidR="00172E22">
          <w:rPr>
            <w:noProof/>
            <w:webHidden/>
          </w:rPr>
          <w:fldChar w:fldCharType="begin"/>
        </w:r>
        <w:r w:rsidR="00172E22">
          <w:rPr>
            <w:noProof/>
            <w:webHidden/>
          </w:rPr>
          <w:instrText xml:space="preserve"> PAGEREF _Toc173388146 \h </w:instrText>
        </w:r>
        <w:r w:rsidR="00172E22">
          <w:rPr>
            <w:noProof/>
            <w:webHidden/>
          </w:rPr>
        </w:r>
        <w:r w:rsidR="00172E22">
          <w:rPr>
            <w:noProof/>
            <w:webHidden/>
          </w:rPr>
          <w:fldChar w:fldCharType="separate"/>
        </w:r>
        <w:r w:rsidR="003328F6">
          <w:rPr>
            <w:noProof/>
            <w:webHidden/>
          </w:rPr>
          <w:t>26</w:t>
        </w:r>
        <w:r w:rsidR="00172E22">
          <w:rPr>
            <w:noProof/>
            <w:webHidden/>
          </w:rPr>
          <w:fldChar w:fldCharType="end"/>
        </w:r>
      </w:hyperlink>
    </w:p>
    <w:p w14:paraId="06122844" w14:textId="42EF34E7" w:rsidR="00172E22" w:rsidRDefault="00000000">
      <w:pPr>
        <w:pStyle w:val="TOC2"/>
        <w:rPr>
          <w:rFonts w:asciiTheme="minorHAnsi" w:eastAsiaTheme="minorEastAsia" w:hAnsiTheme="minorHAnsi" w:cstheme="minorBidi"/>
          <w:kern w:val="2"/>
          <w:sz w:val="22"/>
          <w:szCs w:val="22"/>
          <w14:ligatures w14:val="standardContextual"/>
        </w:rPr>
      </w:pPr>
      <w:hyperlink w:anchor="_Toc173388147" w:history="1">
        <w:r w:rsidR="00172E22" w:rsidRPr="007C596D">
          <w:rPr>
            <w:rStyle w:val="Hyperlink"/>
            <w:lang w:val="vi-VN"/>
          </w:rPr>
          <w:t>3.5. Dữ liệu thử nghiệm</w:t>
        </w:r>
        <w:r w:rsidR="00172E22">
          <w:rPr>
            <w:webHidden/>
          </w:rPr>
          <w:tab/>
        </w:r>
        <w:r w:rsidR="00172E22">
          <w:rPr>
            <w:webHidden/>
          </w:rPr>
          <w:fldChar w:fldCharType="begin"/>
        </w:r>
        <w:r w:rsidR="00172E22">
          <w:rPr>
            <w:webHidden/>
          </w:rPr>
          <w:instrText xml:space="preserve"> PAGEREF _Toc173388147 \h </w:instrText>
        </w:r>
        <w:r w:rsidR="00172E22">
          <w:rPr>
            <w:webHidden/>
          </w:rPr>
        </w:r>
        <w:r w:rsidR="00172E22">
          <w:rPr>
            <w:webHidden/>
          </w:rPr>
          <w:fldChar w:fldCharType="separate"/>
        </w:r>
        <w:r w:rsidR="003328F6">
          <w:rPr>
            <w:webHidden/>
          </w:rPr>
          <w:t>28</w:t>
        </w:r>
        <w:r w:rsidR="00172E22">
          <w:rPr>
            <w:webHidden/>
          </w:rPr>
          <w:fldChar w:fldCharType="end"/>
        </w:r>
      </w:hyperlink>
    </w:p>
    <w:p w14:paraId="019F72ED" w14:textId="78E742EC" w:rsidR="00172E22" w:rsidRDefault="00000000">
      <w:pPr>
        <w:pStyle w:val="TOC2"/>
        <w:rPr>
          <w:rFonts w:asciiTheme="minorHAnsi" w:eastAsiaTheme="minorEastAsia" w:hAnsiTheme="minorHAnsi" w:cstheme="minorBidi"/>
          <w:kern w:val="2"/>
          <w:sz w:val="22"/>
          <w:szCs w:val="22"/>
          <w14:ligatures w14:val="standardContextual"/>
        </w:rPr>
      </w:pPr>
      <w:hyperlink w:anchor="_Toc173388148" w:history="1">
        <w:r w:rsidR="00172E22" w:rsidRPr="007C596D">
          <w:rPr>
            <w:rStyle w:val="Hyperlink"/>
            <w:lang w:val="vi-VN"/>
          </w:rPr>
          <w:t>3.6. Mô hình gợi ý</w:t>
        </w:r>
        <w:r w:rsidR="00172E22" w:rsidRPr="007C596D">
          <w:rPr>
            <w:rStyle w:val="Hyperlink"/>
          </w:rPr>
          <w:t xml:space="preserve"> đề</w:t>
        </w:r>
        <w:r w:rsidR="00172E22" w:rsidRPr="007C596D">
          <w:rPr>
            <w:rStyle w:val="Hyperlink"/>
            <w:lang w:val="vi-VN"/>
          </w:rPr>
          <w:t xml:space="preserve"> xuất</w:t>
        </w:r>
        <w:r w:rsidR="00172E22">
          <w:rPr>
            <w:webHidden/>
          </w:rPr>
          <w:tab/>
        </w:r>
        <w:r w:rsidR="00172E22">
          <w:rPr>
            <w:webHidden/>
          </w:rPr>
          <w:fldChar w:fldCharType="begin"/>
        </w:r>
        <w:r w:rsidR="00172E22">
          <w:rPr>
            <w:webHidden/>
          </w:rPr>
          <w:instrText xml:space="preserve"> PAGEREF _Toc173388148 \h </w:instrText>
        </w:r>
        <w:r w:rsidR="00172E22">
          <w:rPr>
            <w:webHidden/>
          </w:rPr>
        </w:r>
        <w:r w:rsidR="00172E22">
          <w:rPr>
            <w:webHidden/>
          </w:rPr>
          <w:fldChar w:fldCharType="separate"/>
        </w:r>
        <w:r w:rsidR="003328F6">
          <w:rPr>
            <w:webHidden/>
          </w:rPr>
          <w:t>39</w:t>
        </w:r>
        <w:r w:rsidR="00172E22">
          <w:rPr>
            <w:webHidden/>
          </w:rPr>
          <w:fldChar w:fldCharType="end"/>
        </w:r>
      </w:hyperlink>
    </w:p>
    <w:p w14:paraId="5D08A6BE" w14:textId="11675DBB"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49" w:history="1">
        <w:r w:rsidR="00172E22" w:rsidRPr="007C596D">
          <w:rPr>
            <w:rStyle w:val="Hyperlink"/>
            <w:noProof/>
            <w:lang w:val="vi-VN"/>
          </w:rPr>
          <w:t>3.6.1. Chuẩn bị dữ liệu</w:t>
        </w:r>
        <w:r w:rsidR="00172E22">
          <w:rPr>
            <w:noProof/>
            <w:webHidden/>
          </w:rPr>
          <w:tab/>
        </w:r>
        <w:r w:rsidR="00172E22">
          <w:rPr>
            <w:noProof/>
            <w:webHidden/>
          </w:rPr>
          <w:fldChar w:fldCharType="begin"/>
        </w:r>
        <w:r w:rsidR="00172E22">
          <w:rPr>
            <w:noProof/>
            <w:webHidden/>
          </w:rPr>
          <w:instrText xml:space="preserve"> PAGEREF _Toc173388149 \h </w:instrText>
        </w:r>
        <w:r w:rsidR="00172E22">
          <w:rPr>
            <w:noProof/>
            <w:webHidden/>
          </w:rPr>
        </w:r>
        <w:r w:rsidR="00172E22">
          <w:rPr>
            <w:noProof/>
            <w:webHidden/>
          </w:rPr>
          <w:fldChar w:fldCharType="separate"/>
        </w:r>
        <w:r w:rsidR="003328F6">
          <w:rPr>
            <w:noProof/>
            <w:webHidden/>
          </w:rPr>
          <w:t>39</w:t>
        </w:r>
        <w:r w:rsidR="00172E22">
          <w:rPr>
            <w:noProof/>
            <w:webHidden/>
          </w:rPr>
          <w:fldChar w:fldCharType="end"/>
        </w:r>
      </w:hyperlink>
    </w:p>
    <w:p w14:paraId="2FF1AD27" w14:textId="6142E6E9"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0" w:history="1">
        <w:r w:rsidR="00172E22" w:rsidRPr="007C596D">
          <w:rPr>
            <w:rStyle w:val="Hyperlink"/>
            <w:noProof/>
            <w:lang w:val="vi-VN"/>
          </w:rPr>
          <w:t>3.6.2. Gán nhãn dữ liệu</w:t>
        </w:r>
        <w:r w:rsidR="00172E22">
          <w:rPr>
            <w:noProof/>
            <w:webHidden/>
          </w:rPr>
          <w:tab/>
        </w:r>
        <w:r w:rsidR="00172E22">
          <w:rPr>
            <w:noProof/>
            <w:webHidden/>
          </w:rPr>
          <w:fldChar w:fldCharType="begin"/>
        </w:r>
        <w:r w:rsidR="00172E22">
          <w:rPr>
            <w:noProof/>
            <w:webHidden/>
          </w:rPr>
          <w:instrText xml:space="preserve"> PAGEREF _Toc173388150 \h </w:instrText>
        </w:r>
        <w:r w:rsidR="00172E22">
          <w:rPr>
            <w:noProof/>
            <w:webHidden/>
          </w:rPr>
        </w:r>
        <w:r w:rsidR="00172E22">
          <w:rPr>
            <w:noProof/>
            <w:webHidden/>
          </w:rPr>
          <w:fldChar w:fldCharType="separate"/>
        </w:r>
        <w:r w:rsidR="003328F6">
          <w:rPr>
            <w:noProof/>
            <w:webHidden/>
          </w:rPr>
          <w:t>41</w:t>
        </w:r>
        <w:r w:rsidR="00172E22">
          <w:rPr>
            <w:noProof/>
            <w:webHidden/>
          </w:rPr>
          <w:fldChar w:fldCharType="end"/>
        </w:r>
      </w:hyperlink>
    </w:p>
    <w:p w14:paraId="658C8636" w14:textId="6F420111"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1" w:history="1">
        <w:r w:rsidR="00172E22" w:rsidRPr="007C596D">
          <w:rPr>
            <w:rStyle w:val="Hyperlink"/>
            <w:noProof/>
            <w:lang w:val="vi-VN"/>
          </w:rPr>
          <w:t>3.6.3. Chọn giá trị k</w:t>
        </w:r>
        <w:r w:rsidR="00172E22">
          <w:rPr>
            <w:noProof/>
            <w:webHidden/>
          </w:rPr>
          <w:tab/>
        </w:r>
        <w:r w:rsidR="00172E22">
          <w:rPr>
            <w:noProof/>
            <w:webHidden/>
          </w:rPr>
          <w:fldChar w:fldCharType="begin"/>
        </w:r>
        <w:r w:rsidR="00172E22">
          <w:rPr>
            <w:noProof/>
            <w:webHidden/>
          </w:rPr>
          <w:instrText xml:space="preserve"> PAGEREF _Toc173388151 \h </w:instrText>
        </w:r>
        <w:r w:rsidR="00172E22">
          <w:rPr>
            <w:noProof/>
            <w:webHidden/>
          </w:rPr>
        </w:r>
        <w:r w:rsidR="00172E22">
          <w:rPr>
            <w:noProof/>
            <w:webHidden/>
          </w:rPr>
          <w:fldChar w:fldCharType="separate"/>
        </w:r>
        <w:r w:rsidR="003328F6">
          <w:rPr>
            <w:noProof/>
            <w:webHidden/>
          </w:rPr>
          <w:t>41</w:t>
        </w:r>
        <w:r w:rsidR="00172E22">
          <w:rPr>
            <w:noProof/>
            <w:webHidden/>
          </w:rPr>
          <w:fldChar w:fldCharType="end"/>
        </w:r>
      </w:hyperlink>
    </w:p>
    <w:p w14:paraId="5B05A5AD" w14:textId="130AA0B6"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2" w:history="1">
        <w:r w:rsidR="00172E22" w:rsidRPr="007C596D">
          <w:rPr>
            <w:rStyle w:val="Hyperlink"/>
            <w:noProof/>
            <w:lang w:val="vi-VN"/>
          </w:rPr>
          <w:t>3.6.4. Gán nhãn dữ liệu mới</w:t>
        </w:r>
        <w:r w:rsidR="00172E22">
          <w:rPr>
            <w:noProof/>
            <w:webHidden/>
          </w:rPr>
          <w:tab/>
        </w:r>
        <w:r w:rsidR="00172E22">
          <w:rPr>
            <w:noProof/>
            <w:webHidden/>
          </w:rPr>
          <w:fldChar w:fldCharType="begin"/>
        </w:r>
        <w:r w:rsidR="00172E22">
          <w:rPr>
            <w:noProof/>
            <w:webHidden/>
          </w:rPr>
          <w:instrText xml:space="preserve"> PAGEREF _Toc173388152 \h </w:instrText>
        </w:r>
        <w:r w:rsidR="00172E22">
          <w:rPr>
            <w:noProof/>
            <w:webHidden/>
          </w:rPr>
        </w:r>
        <w:r w:rsidR="00172E22">
          <w:rPr>
            <w:noProof/>
            <w:webHidden/>
          </w:rPr>
          <w:fldChar w:fldCharType="separate"/>
        </w:r>
        <w:r w:rsidR="003328F6">
          <w:rPr>
            <w:noProof/>
            <w:webHidden/>
          </w:rPr>
          <w:t>42</w:t>
        </w:r>
        <w:r w:rsidR="00172E22">
          <w:rPr>
            <w:noProof/>
            <w:webHidden/>
          </w:rPr>
          <w:fldChar w:fldCharType="end"/>
        </w:r>
      </w:hyperlink>
    </w:p>
    <w:p w14:paraId="02B1B272" w14:textId="1272D544"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3" w:history="1">
        <w:r w:rsidR="00172E22" w:rsidRPr="007C596D">
          <w:rPr>
            <w:rStyle w:val="Hyperlink"/>
            <w:noProof/>
            <w:lang w:val="vi-VN"/>
          </w:rPr>
          <w:t>3.6.5. Mô hình giải thuật</w:t>
        </w:r>
        <w:r w:rsidR="00172E22">
          <w:rPr>
            <w:noProof/>
            <w:webHidden/>
          </w:rPr>
          <w:tab/>
        </w:r>
        <w:r w:rsidR="00172E22">
          <w:rPr>
            <w:noProof/>
            <w:webHidden/>
          </w:rPr>
          <w:fldChar w:fldCharType="begin"/>
        </w:r>
        <w:r w:rsidR="00172E22">
          <w:rPr>
            <w:noProof/>
            <w:webHidden/>
          </w:rPr>
          <w:instrText xml:space="preserve"> PAGEREF _Toc173388153 \h </w:instrText>
        </w:r>
        <w:r w:rsidR="00172E22">
          <w:rPr>
            <w:noProof/>
            <w:webHidden/>
          </w:rPr>
        </w:r>
        <w:r w:rsidR="00172E22">
          <w:rPr>
            <w:noProof/>
            <w:webHidden/>
          </w:rPr>
          <w:fldChar w:fldCharType="separate"/>
        </w:r>
        <w:r w:rsidR="003328F6">
          <w:rPr>
            <w:noProof/>
            <w:webHidden/>
          </w:rPr>
          <w:t>42</w:t>
        </w:r>
        <w:r w:rsidR="00172E22">
          <w:rPr>
            <w:noProof/>
            <w:webHidden/>
          </w:rPr>
          <w:fldChar w:fldCharType="end"/>
        </w:r>
      </w:hyperlink>
    </w:p>
    <w:p w14:paraId="761775A9" w14:textId="074AA004" w:rsidR="00172E22" w:rsidRDefault="00000000">
      <w:pPr>
        <w:pStyle w:val="TOC1"/>
        <w:rPr>
          <w:rFonts w:asciiTheme="minorHAnsi" w:eastAsiaTheme="minorEastAsia" w:hAnsiTheme="minorHAnsi" w:cstheme="minorBidi"/>
          <w:b w:val="0"/>
          <w:kern w:val="2"/>
          <w:sz w:val="22"/>
          <w:szCs w:val="22"/>
          <w14:ligatures w14:val="standardContextual"/>
        </w:rPr>
      </w:pPr>
      <w:hyperlink w:anchor="_Toc173388154" w:history="1">
        <w:r w:rsidR="00172E22" w:rsidRPr="007C596D">
          <w:rPr>
            <w:rStyle w:val="Hyperlink"/>
          </w:rPr>
          <w:t>CHƯƠNG 4. KẾT QUẢ NGHIÊN CỨU</w:t>
        </w:r>
        <w:r w:rsidR="00172E22">
          <w:rPr>
            <w:webHidden/>
          </w:rPr>
          <w:tab/>
        </w:r>
        <w:r w:rsidR="00172E22">
          <w:rPr>
            <w:webHidden/>
          </w:rPr>
          <w:fldChar w:fldCharType="begin"/>
        </w:r>
        <w:r w:rsidR="00172E22">
          <w:rPr>
            <w:webHidden/>
          </w:rPr>
          <w:instrText xml:space="preserve"> PAGEREF _Toc173388154 \h </w:instrText>
        </w:r>
        <w:r w:rsidR="00172E22">
          <w:rPr>
            <w:webHidden/>
          </w:rPr>
        </w:r>
        <w:r w:rsidR="00172E22">
          <w:rPr>
            <w:webHidden/>
          </w:rPr>
          <w:fldChar w:fldCharType="separate"/>
        </w:r>
        <w:r w:rsidR="003328F6">
          <w:rPr>
            <w:webHidden/>
          </w:rPr>
          <w:t>45</w:t>
        </w:r>
        <w:r w:rsidR="00172E22">
          <w:rPr>
            <w:webHidden/>
          </w:rPr>
          <w:fldChar w:fldCharType="end"/>
        </w:r>
      </w:hyperlink>
    </w:p>
    <w:p w14:paraId="7D09C1B7" w14:textId="193E610F" w:rsidR="00172E22" w:rsidRDefault="00000000">
      <w:pPr>
        <w:pStyle w:val="TOC2"/>
        <w:rPr>
          <w:rFonts w:asciiTheme="minorHAnsi" w:eastAsiaTheme="minorEastAsia" w:hAnsiTheme="minorHAnsi" w:cstheme="minorBidi"/>
          <w:kern w:val="2"/>
          <w:sz w:val="22"/>
          <w:szCs w:val="22"/>
          <w14:ligatures w14:val="standardContextual"/>
        </w:rPr>
      </w:pPr>
      <w:hyperlink w:anchor="_Toc173388155" w:history="1">
        <w:r w:rsidR="00172E22" w:rsidRPr="007C596D">
          <w:rPr>
            <w:rStyle w:val="Hyperlink"/>
            <w:lang w:val="vi-VN"/>
          </w:rPr>
          <w:t>4.1.</w:t>
        </w:r>
        <w:r w:rsidR="00172E22" w:rsidRPr="007C596D">
          <w:rPr>
            <w:rStyle w:val="Hyperlink"/>
          </w:rPr>
          <w:t xml:space="preserve"> Chức</w:t>
        </w:r>
        <w:r w:rsidR="00172E22" w:rsidRPr="007C596D">
          <w:rPr>
            <w:rStyle w:val="Hyperlink"/>
            <w:lang w:val="vi-VN"/>
          </w:rPr>
          <w:t xml:space="preserve"> năng đăng nhập, đăng xuất</w:t>
        </w:r>
        <w:r w:rsidR="00172E22">
          <w:rPr>
            <w:webHidden/>
          </w:rPr>
          <w:tab/>
        </w:r>
        <w:r w:rsidR="00172E22">
          <w:rPr>
            <w:webHidden/>
          </w:rPr>
          <w:fldChar w:fldCharType="begin"/>
        </w:r>
        <w:r w:rsidR="00172E22">
          <w:rPr>
            <w:webHidden/>
          </w:rPr>
          <w:instrText xml:space="preserve"> PAGEREF _Toc173388155 \h </w:instrText>
        </w:r>
        <w:r w:rsidR="00172E22">
          <w:rPr>
            <w:webHidden/>
          </w:rPr>
        </w:r>
        <w:r w:rsidR="00172E22">
          <w:rPr>
            <w:webHidden/>
          </w:rPr>
          <w:fldChar w:fldCharType="separate"/>
        </w:r>
        <w:r w:rsidR="003328F6">
          <w:rPr>
            <w:webHidden/>
          </w:rPr>
          <w:t>45</w:t>
        </w:r>
        <w:r w:rsidR="00172E22">
          <w:rPr>
            <w:webHidden/>
          </w:rPr>
          <w:fldChar w:fldCharType="end"/>
        </w:r>
      </w:hyperlink>
    </w:p>
    <w:p w14:paraId="7A597AD8" w14:textId="686EAE41" w:rsidR="00172E22" w:rsidRDefault="00000000">
      <w:pPr>
        <w:pStyle w:val="TOC2"/>
        <w:rPr>
          <w:rFonts w:asciiTheme="minorHAnsi" w:eastAsiaTheme="minorEastAsia" w:hAnsiTheme="minorHAnsi" w:cstheme="minorBidi"/>
          <w:kern w:val="2"/>
          <w:sz w:val="22"/>
          <w:szCs w:val="22"/>
          <w14:ligatures w14:val="standardContextual"/>
        </w:rPr>
      </w:pPr>
      <w:hyperlink w:anchor="_Toc173388156" w:history="1">
        <w:r w:rsidR="00172E22" w:rsidRPr="007C596D">
          <w:rPr>
            <w:rStyle w:val="Hyperlink"/>
            <w:lang w:val="vi-VN"/>
          </w:rPr>
          <w:t>4.2. Chức năng đổi mật khẩu</w:t>
        </w:r>
        <w:r w:rsidR="00172E22">
          <w:rPr>
            <w:webHidden/>
          </w:rPr>
          <w:tab/>
        </w:r>
        <w:r w:rsidR="00172E22">
          <w:rPr>
            <w:webHidden/>
          </w:rPr>
          <w:fldChar w:fldCharType="begin"/>
        </w:r>
        <w:r w:rsidR="00172E22">
          <w:rPr>
            <w:webHidden/>
          </w:rPr>
          <w:instrText xml:space="preserve"> PAGEREF _Toc173388156 \h </w:instrText>
        </w:r>
        <w:r w:rsidR="00172E22">
          <w:rPr>
            <w:webHidden/>
          </w:rPr>
        </w:r>
        <w:r w:rsidR="00172E22">
          <w:rPr>
            <w:webHidden/>
          </w:rPr>
          <w:fldChar w:fldCharType="separate"/>
        </w:r>
        <w:r w:rsidR="003328F6">
          <w:rPr>
            <w:webHidden/>
          </w:rPr>
          <w:t>45</w:t>
        </w:r>
        <w:r w:rsidR="00172E22">
          <w:rPr>
            <w:webHidden/>
          </w:rPr>
          <w:fldChar w:fldCharType="end"/>
        </w:r>
      </w:hyperlink>
    </w:p>
    <w:p w14:paraId="55CAA9ED" w14:textId="59A88CCC" w:rsidR="00172E22" w:rsidRDefault="00000000">
      <w:pPr>
        <w:pStyle w:val="TOC2"/>
        <w:rPr>
          <w:rFonts w:asciiTheme="minorHAnsi" w:eastAsiaTheme="minorEastAsia" w:hAnsiTheme="minorHAnsi" w:cstheme="minorBidi"/>
          <w:kern w:val="2"/>
          <w:sz w:val="22"/>
          <w:szCs w:val="22"/>
          <w14:ligatures w14:val="standardContextual"/>
        </w:rPr>
      </w:pPr>
      <w:hyperlink w:anchor="_Toc173388157" w:history="1">
        <w:r w:rsidR="00172E22" w:rsidRPr="007C596D">
          <w:rPr>
            <w:rStyle w:val="Hyperlink"/>
            <w:lang w:val="vi-VN"/>
          </w:rPr>
          <w:t>4.3.</w:t>
        </w:r>
        <w:r w:rsidR="00172E22" w:rsidRPr="007C596D">
          <w:rPr>
            <w:rStyle w:val="Hyperlink"/>
          </w:rPr>
          <w:t xml:space="preserve"> Các</w:t>
        </w:r>
        <w:r w:rsidR="00172E22" w:rsidRPr="007C596D">
          <w:rPr>
            <w:rStyle w:val="Hyperlink"/>
            <w:lang w:val="vi-VN"/>
          </w:rPr>
          <w:t xml:space="preserve"> chức năng phân quyền quản trị</w:t>
        </w:r>
        <w:r w:rsidR="00172E22">
          <w:rPr>
            <w:webHidden/>
          </w:rPr>
          <w:tab/>
        </w:r>
        <w:r w:rsidR="00172E22">
          <w:rPr>
            <w:webHidden/>
          </w:rPr>
          <w:fldChar w:fldCharType="begin"/>
        </w:r>
        <w:r w:rsidR="00172E22">
          <w:rPr>
            <w:webHidden/>
          </w:rPr>
          <w:instrText xml:space="preserve"> PAGEREF _Toc173388157 \h </w:instrText>
        </w:r>
        <w:r w:rsidR="00172E22">
          <w:rPr>
            <w:webHidden/>
          </w:rPr>
        </w:r>
        <w:r w:rsidR="00172E22">
          <w:rPr>
            <w:webHidden/>
          </w:rPr>
          <w:fldChar w:fldCharType="separate"/>
        </w:r>
        <w:r w:rsidR="003328F6">
          <w:rPr>
            <w:webHidden/>
          </w:rPr>
          <w:t>46</w:t>
        </w:r>
        <w:r w:rsidR="00172E22">
          <w:rPr>
            <w:webHidden/>
          </w:rPr>
          <w:fldChar w:fldCharType="end"/>
        </w:r>
      </w:hyperlink>
    </w:p>
    <w:p w14:paraId="5AE5D3DF" w14:textId="337CD31B"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8" w:history="1">
        <w:r w:rsidR="00172E22" w:rsidRPr="007C596D">
          <w:rPr>
            <w:rStyle w:val="Hyperlink"/>
            <w:noProof/>
            <w:lang w:val="vi-VN"/>
          </w:rPr>
          <w:t>4.3.1.</w:t>
        </w:r>
        <w:r w:rsidR="00172E22" w:rsidRPr="007C596D">
          <w:rPr>
            <w:rStyle w:val="Hyperlink"/>
            <w:noProof/>
          </w:rPr>
          <w:t xml:space="preserve"> Trang</w:t>
        </w:r>
        <w:r w:rsidR="00172E22" w:rsidRPr="007C596D">
          <w:rPr>
            <w:rStyle w:val="Hyperlink"/>
            <w:noProof/>
            <w:lang w:val="vi-VN"/>
          </w:rPr>
          <w:t xml:space="preserve"> chủ quản trị</w:t>
        </w:r>
        <w:r w:rsidR="00172E22">
          <w:rPr>
            <w:noProof/>
            <w:webHidden/>
          </w:rPr>
          <w:tab/>
        </w:r>
        <w:r w:rsidR="00172E22">
          <w:rPr>
            <w:noProof/>
            <w:webHidden/>
          </w:rPr>
          <w:fldChar w:fldCharType="begin"/>
        </w:r>
        <w:r w:rsidR="00172E22">
          <w:rPr>
            <w:noProof/>
            <w:webHidden/>
          </w:rPr>
          <w:instrText xml:space="preserve"> PAGEREF _Toc173388158 \h </w:instrText>
        </w:r>
        <w:r w:rsidR="00172E22">
          <w:rPr>
            <w:noProof/>
            <w:webHidden/>
          </w:rPr>
        </w:r>
        <w:r w:rsidR="00172E22">
          <w:rPr>
            <w:noProof/>
            <w:webHidden/>
          </w:rPr>
          <w:fldChar w:fldCharType="separate"/>
        </w:r>
        <w:r w:rsidR="003328F6">
          <w:rPr>
            <w:noProof/>
            <w:webHidden/>
          </w:rPr>
          <w:t>46</w:t>
        </w:r>
        <w:r w:rsidR="00172E22">
          <w:rPr>
            <w:noProof/>
            <w:webHidden/>
          </w:rPr>
          <w:fldChar w:fldCharType="end"/>
        </w:r>
      </w:hyperlink>
    </w:p>
    <w:p w14:paraId="3DFDE5A2" w14:textId="748E0849"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59" w:history="1">
        <w:r w:rsidR="00172E22" w:rsidRPr="007C596D">
          <w:rPr>
            <w:rStyle w:val="Hyperlink"/>
            <w:noProof/>
            <w:lang w:val="vi-VN"/>
          </w:rPr>
          <w:t>4.3.2.</w:t>
        </w:r>
        <w:r w:rsidR="00172E22" w:rsidRPr="007C596D">
          <w:rPr>
            <w:rStyle w:val="Hyperlink"/>
            <w:noProof/>
          </w:rPr>
          <w:t xml:space="preserve"> Chức</w:t>
        </w:r>
        <w:r w:rsidR="00172E22" w:rsidRPr="007C596D">
          <w:rPr>
            <w:rStyle w:val="Hyperlink"/>
            <w:noProof/>
            <w:lang w:val="vi-VN"/>
          </w:rPr>
          <w:t xml:space="preserve"> năng q</w:t>
        </w:r>
        <w:r w:rsidR="00172E22" w:rsidRPr="007C596D">
          <w:rPr>
            <w:rStyle w:val="Hyperlink"/>
            <w:noProof/>
          </w:rPr>
          <w:t>uản</w:t>
        </w:r>
        <w:r w:rsidR="00172E22" w:rsidRPr="007C596D">
          <w:rPr>
            <w:rStyle w:val="Hyperlink"/>
            <w:noProof/>
            <w:lang w:val="vi-VN"/>
          </w:rPr>
          <w:t xml:space="preserve"> lý chương trình đào tạo</w:t>
        </w:r>
        <w:r w:rsidR="00172E22">
          <w:rPr>
            <w:noProof/>
            <w:webHidden/>
          </w:rPr>
          <w:tab/>
        </w:r>
        <w:r w:rsidR="00172E22">
          <w:rPr>
            <w:noProof/>
            <w:webHidden/>
          </w:rPr>
          <w:fldChar w:fldCharType="begin"/>
        </w:r>
        <w:r w:rsidR="00172E22">
          <w:rPr>
            <w:noProof/>
            <w:webHidden/>
          </w:rPr>
          <w:instrText xml:space="preserve"> PAGEREF _Toc173388159 \h </w:instrText>
        </w:r>
        <w:r w:rsidR="00172E22">
          <w:rPr>
            <w:noProof/>
            <w:webHidden/>
          </w:rPr>
        </w:r>
        <w:r w:rsidR="00172E22">
          <w:rPr>
            <w:noProof/>
            <w:webHidden/>
          </w:rPr>
          <w:fldChar w:fldCharType="separate"/>
        </w:r>
        <w:r w:rsidR="003328F6">
          <w:rPr>
            <w:noProof/>
            <w:webHidden/>
          </w:rPr>
          <w:t>47</w:t>
        </w:r>
        <w:r w:rsidR="00172E22">
          <w:rPr>
            <w:noProof/>
            <w:webHidden/>
          </w:rPr>
          <w:fldChar w:fldCharType="end"/>
        </w:r>
      </w:hyperlink>
    </w:p>
    <w:p w14:paraId="505F469A" w14:textId="53A873D7"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0" w:history="1">
        <w:r w:rsidR="00172E22" w:rsidRPr="007C596D">
          <w:rPr>
            <w:rStyle w:val="Hyperlink"/>
            <w:noProof/>
            <w:lang w:val="vi-VN"/>
          </w:rPr>
          <w:t>4.3.3. Chức năng quản lý sinh viên</w:t>
        </w:r>
        <w:r w:rsidR="00172E22">
          <w:rPr>
            <w:noProof/>
            <w:webHidden/>
          </w:rPr>
          <w:tab/>
        </w:r>
        <w:r w:rsidR="00172E22">
          <w:rPr>
            <w:noProof/>
            <w:webHidden/>
          </w:rPr>
          <w:fldChar w:fldCharType="begin"/>
        </w:r>
        <w:r w:rsidR="00172E22">
          <w:rPr>
            <w:noProof/>
            <w:webHidden/>
          </w:rPr>
          <w:instrText xml:space="preserve"> PAGEREF _Toc173388160 \h </w:instrText>
        </w:r>
        <w:r w:rsidR="00172E22">
          <w:rPr>
            <w:noProof/>
            <w:webHidden/>
          </w:rPr>
        </w:r>
        <w:r w:rsidR="00172E22">
          <w:rPr>
            <w:noProof/>
            <w:webHidden/>
          </w:rPr>
          <w:fldChar w:fldCharType="separate"/>
        </w:r>
        <w:r w:rsidR="003328F6">
          <w:rPr>
            <w:noProof/>
            <w:webHidden/>
          </w:rPr>
          <w:t>50</w:t>
        </w:r>
        <w:r w:rsidR="00172E22">
          <w:rPr>
            <w:noProof/>
            <w:webHidden/>
          </w:rPr>
          <w:fldChar w:fldCharType="end"/>
        </w:r>
      </w:hyperlink>
    </w:p>
    <w:p w14:paraId="7224581C" w14:textId="02F4FC76"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1" w:history="1">
        <w:r w:rsidR="00172E22" w:rsidRPr="007C596D">
          <w:rPr>
            <w:rStyle w:val="Hyperlink"/>
            <w:noProof/>
            <w:lang w:val="vi-VN"/>
          </w:rPr>
          <w:t>4.3.4.</w:t>
        </w:r>
        <w:r w:rsidR="00172E22" w:rsidRPr="007C596D">
          <w:rPr>
            <w:rStyle w:val="Hyperlink"/>
            <w:noProof/>
          </w:rPr>
          <w:t xml:space="preserve"> Chức</w:t>
        </w:r>
        <w:r w:rsidR="00172E22" w:rsidRPr="007C596D">
          <w:rPr>
            <w:rStyle w:val="Hyperlink"/>
            <w:noProof/>
            <w:lang w:val="vi-VN"/>
          </w:rPr>
          <w:t xml:space="preserve"> năng quản lý điểm</w:t>
        </w:r>
        <w:r w:rsidR="00172E22">
          <w:rPr>
            <w:noProof/>
            <w:webHidden/>
          </w:rPr>
          <w:tab/>
        </w:r>
        <w:r w:rsidR="00172E22">
          <w:rPr>
            <w:noProof/>
            <w:webHidden/>
          </w:rPr>
          <w:fldChar w:fldCharType="begin"/>
        </w:r>
        <w:r w:rsidR="00172E22">
          <w:rPr>
            <w:noProof/>
            <w:webHidden/>
          </w:rPr>
          <w:instrText xml:space="preserve"> PAGEREF _Toc173388161 \h </w:instrText>
        </w:r>
        <w:r w:rsidR="00172E22">
          <w:rPr>
            <w:noProof/>
            <w:webHidden/>
          </w:rPr>
        </w:r>
        <w:r w:rsidR="00172E22">
          <w:rPr>
            <w:noProof/>
            <w:webHidden/>
          </w:rPr>
          <w:fldChar w:fldCharType="separate"/>
        </w:r>
        <w:r w:rsidR="003328F6">
          <w:rPr>
            <w:noProof/>
            <w:webHidden/>
          </w:rPr>
          <w:t>51</w:t>
        </w:r>
        <w:r w:rsidR="00172E22">
          <w:rPr>
            <w:noProof/>
            <w:webHidden/>
          </w:rPr>
          <w:fldChar w:fldCharType="end"/>
        </w:r>
      </w:hyperlink>
    </w:p>
    <w:p w14:paraId="77552606" w14:textId="2E0C8C82" w:rsidR="00172E22" w:rsidRDefault="00000000">
      <w:pPr>
        <w:pStyle w:val="TOC2"/>
        <w:rPr>
          <w:rFonts w:asciiTheme="minorHAnsi" w:eastAsiaTheme="minorEastAsia" w:hAnsiTheme="minorHAnsi" w:cstheme="minorBidi"/>
          <w:kern w:val="2"/>
          <w:sz w:val="22"/>
          <w:szCs w:val="22"/>
          <w14:ligatures w14:val="standardContextual"/>
        </w:rPr>
      </w:pPr>
      <w:hyperlink w:anchor="_Toc173388162" w:history="1">
        <w:r w:rsidR="00172E22" w:rsidRPr="007C596D">
          <w:rPr>
            <w:rStyle w:val="Hyperlink"/>
            <w:lang w:val="vi-VN"/>
          </w:rPr>
          <w:t>4.4.</w:t>
        </w:r>
        <w:r w:rsidR="00172E22" w:rsidRPr="007C596D">
          <w:rPr>
            <w:rStyle w:val="Hyperlink"/>
          </w:rPr>
          <w:t xml:space="preserve"> Các</w:t>
        </w:r>
        <w:r w:rsidR="00172E22" w:rsidRPr="007C596D">
          <w:rPr>
            <w:rStyle w:val="Hyperlink"/>
            <w:lang w:val="vi-VN"/>
          </w:rPr>
          <w:t xml:space="preserve"> chức năng p</w:t>
        </w:r>
        <w:r w:rsidR="00172E22" w:rsidRPr="007C596D">
          <w:rPr>
            <w:rStyle w:val="Hyperlink"/>
          </w:rPr>
          <w:t>hân</w:t>
        </w:r>
        <w:r w:rsidR="00172E22" w:rsidRPr="007C596D">
          <w:rPr>
            <w:rStyle w:val="Hyperlink"/>
            <w:lang w:val="vi-VN"/>
          </w:rPr>
          <w:t xml:space="preserve"> quyền cố vấn học tập</w:t>
        </w:r>
        <w:r w:rsidR="00172E22">
          <w:rPr>
            <w:webHidden/>
          </w:rPr>
          <w:tab/>
        </w:r>
        <w:r w:rsidR="00172E22">
          <w:rPr>
            <w:webHidden/>
          </w:rPr>
          <w:fldChar w:fldCharType="begin"/>
        </w:r>
        <w:r w:rsidR="00172E22">
          <w:rPr>
            <w:webHidden/>
          </w:rPr>
          <w:instrText xml:space="preserve"> PAGEREF _Toc173388162 \h </w:instrText>
        </w:r>
        <w:r w:rsidR="00172E22">
          <w:rPr>
            <w:webHidden/>
          </w:rPr>
        </w:r>
        <w:r w:rsidR="00172E22">
          <w:rPr>
            <w:webHidden/>
          </w:rPr>
          <w:fldChar w:fldCharType="separate"/>
        </w:r>
        <w:r w:rsidR="003328F6">
          <w:rPr>
            <w:webHidden/>
          </w:rPr>
          <w:t>53</w:t>
        </w:r>
        <w:r w:rsidR="00172E22">
          <w:rPr>
            <w:webHidden/>
          </w:rPr>
          <w:fldChar w:fldCharType="end"/>
        </w:r>
      </w:hyperlink>
    </w:p>
    <w:p w14:paraId="18A0BE20" w14:textId="2178D8B3"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3" w:history="1">
        <w:r w:rsidR="00172E22" w:rsidRPr="007C596D">
          <w:rPr>
            <w:rStyle w:val="Hyperlink"/>
            <w:noProof/>
            <w:lang w:val="vi-VN"/>
          </w:rPr>
          <w:t>4.4.1. Trang chủ phân quyền cố vấn</w:t>
        </w:r>
        <w:r w:rsidR="00172E22">
          <w:rPr>
            <w:noProof/>
            <w:webHidden/>
          </w:rPr>
          <w:tab/>
        </w:r>
        <w:r w:rsidR="00172E22">
          <w:rPr>
            <w:noProof/>
            <w:webHidden/>
          </w:rPr>
          <w:fldChar w:fldCharType="begin"/>
        </w:r>
        <w:r w:rsidR="00172E22">
          <w:rPr>
            <w:noProof/>
            <w:webHidden/>
          </w:rPr>
          <w:instrText xml:space="preserve"> PAGEREF _Toc173388163 \h </w:instrText>
        </w:r>
        <w:r w:rsidR="00172E22">
          <w:rPr>
            <w:noProof/>
            <w:webHidden/>
          </w:rPr>
        </w:r>
        <w:r w:rsidR="00172E22">
          <w:rPr>
            <w:noProof/>
            <w:webHidden/>
          </w:rPr>
          <w:fldChar w:fldCharType="separate"/>
        </w:r>
        <w:r w:rsidR="003328F6">
          <w:rPr>
            <w:noProof/>
            <w:webHidden/>
          </w:rPr>
          <w:t>53</w:t>
        </w:r>
        <w:r w:rsidR="00172E22">
          <w:rPr>
            <w:noProof/>
            <w:webHidden/>
          </w:rPr>
          <w:fldChar w:fldCharType="end"/>
        </w:r>
      </w:hyperlink>
    </w:p>
    <w:p w14:paraId="69AA9489" w14:textId="00A7AAC9"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4" w:history="1">
        <w:r w:rsidR="00172E22" w:rsidRPr="007C596D">
          <w:rPr>
            <w:rStyle w:val="Hyperlink"/>
            <w:noProof/>
            <w:lang w:val="vi-VN"/>
          </w:rPr>
          <w:t>4.4.2. Chức năng xem và thay đổi thông tin cá nhân</w:t>
        </w:r>
        <w:r w:rsidR="00172E22">
          <w:rPr>
            <w:noProof/>
            <w:webHidden/>
          </w:rPr>
          <w:tab/>
        </w:r>
        <w:r w:rsidR="00172E22">
          <w:rPr>
            <w:noProof/>
            <w:webHidden/>
          </w:rPr>
          <w:fldChar w:fldCharType="begin"/>
        </w:r>
        <w:r w:rsidR="00172E22">
          <w:rPr>
            <w:noProof/>
            <w:webHidden/>
          </w:rPr>
          <w:instrText xml:space="preserve"> PAGEREF _Toc173388164 \h </w:instrText>
        </w:r>
        <w:r w:rsidR="00172E22">
          <w:rPr>
            <w:noProof/>
            <w:webHidden/>
          </w:rPr>
        </w:r>
        <w:r w:rsidR="00172E22">
          <w:rPr>
            <w:noProof/>
            <w:webHidden/>
          </w:rPr>
          <w:fldChar w:fldCharType="separate"/>
        </w:r>
        <w:r w:rsidR="003328F6">
          <w:rPr>
            <w:noProof/>
            <w:webHidden/>
          </w:rPr>
          <w:t>54</w:t>
        </w:r>
        <w:r w:rsidR="00172E22">
          <w:rPr>
            <w:noProof/>
            <w:webHidden/>
          </w:rPr>
          <w:fldChar w:fldCharType="end"/>
        </w:r>
      </w:hyperlink>
    </w:p>
    <w:p w14:paraId="50112D7A" w14:textId="76B8C10A"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5" w:history="1">
        <w:r w:rsidR="00172E22" w:rsidRPr="007C596D">
          <w:rPr>
            <w:rStyle w:val="Hyperlink"/>
            <w:noProof/>
            <w:lang w:val="vi-VN"/>
          </w:rPr>
          <w:t>4.4.3. Chức năng nhập và xem điểm</w:t>
        </w:r>
        <w:r w:rsidR="00172E22">
          <w:rPr>
            <w:noProof/>
            <w:webHidden/>
          </w:rPr>
          <w:tab/>
        </w:r>
        <w:r w:rsidR="00172E22">
          <w:rPr>
            <w:noProof/>
            <w:webHidden/>
          </w:rPr>
          <w:fldChar w:fldCharType="begin"/>
        </w:r>
        <w:r w:rsidR="00172E22">
          <w:rPr>
            <w:noProof/>
            <w:webHidden/>
          </w:rPr>
          <w:instrText xml:space="preserve"> PAGEREF _Toc173388165 \h </w:instrText>
        </w:r>
        <w:r w:rsidR="00172E22">
          <w:rPr>
            <w:noProof/>
            <w:webHidden/>
          </w:rPr>
        </w:r>
        <w:r w:rsidR="00172E22">
          <w:rPr>
            <w:noProof/>
            <w:webHidden/>
          </w:rPr>
          <w:fldChar w:fldCharType="separate"/>
        </w:r>
        <w:r w:rsidR="003328F6">
          <w:rPr>
            <w:noProof/>
            <w:webHidden/>
          </w:rPr>
          <w:t>54</w:t>
        </w:r>
        <w:r w:rsidR="00172E22">
          <w:rPr>
            <w:noProof/>
            <w:webHidden/>
          </w:rPr>
          <w:fldChar w:fldCharType="end"/>
        </w:r>
      </w:hyperlink>
    </w:p>
    <w:p w14:paraId="3E0A75C4" w14:textId="32AF514D"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6" w:history="1">
        <w:r w:rsidR="00172E22" w:rsidRPr="007C596D">
          <w:rPr>
            <w:rStyle w:val="Hyperlink"/>
            <w:noProof/>
            <w:lang w:val="vi-VN"/>
          </w:rPr>
          <w:t>4.4.4. Chức năng phân tích năng lực sinh viên</w:t>
        </w:r>
        <w:r w:rsidR="00172E22">
          <w:rPr>
            <w:noProof/>
            <w:webHidden/>
          </w:rPr>
          <w:tab/>
        </w:r>
        <w:r w:rsidR="00172E22">
          <w:rPr>
            <w:noProof/>
            <w:webHidden/>
          </w:rPr>
          <w:fldChar w:fldCharType="begin"/>
        </w:r>
        <w:r w:rsidR="00172E22">
          <w:rPr>
            <w:noProof/>
            <w:webHidden/>
          </w:rPr>
          <w:instrText xml:space="preserve"> PAGEREF _Toc173388166 \h </w:instrText>
        </w:r>
        <w:r w:rsidR="00172E22">
          <w:rPr>
            <w:noProof/>
            <w:webHidden/>
          </w:rPr>
        </w:r>
        <w:r w:rsidR="00172E22">
          <w:rPr>
            <w:noProof/>
            <w:webHidden/>
          </w:rPr>
          <w:fldChar w:fldCharType="separate"/>
        </w:r>
        <w:r w:rsidR="003328F6">
          <w:rPr>
            <w:noProof/>
            <w:webHidden/>
          </w:rPr>
          <w:t>56</w:t>
        </w:r>
        <w:r w:rsidR="00172E22">
          <w:rPr>
            <w:noProof/>
            <w:webHidden/>
          </w:rPr>
          <w:fldChar w:fldCharType="end"/>
        </w:r>
      </w:hyperlink>
    </w:p>
    <w:p w14:paraId="3254AEE1" w14:textId="394D82D5"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7" w:history="1">
        <w:r w:rsidR="00172E22" w:rsidRPr="007C596D">
          <w:rPr>
            <w:rStyle w:val="Hyperlink"/>
            <w:noProof/>
            <w:lang w:val="vi-VN"/>
          </w:rPr>
          <w:t>4.4.5. Chức năng xem gợi ý môn học cải thiện từng sinh viên</w:t>
        </w:r>
        <w:r w:rsidR="00172E22">
          <w:rPr>
            <w:noProof/>
            <w:webHidden/>
          </w:rPr>
          <w:tab/>
        </w:r>
        <w:r w:rsidR="00172E22">
          <w:rPr>
            <w:noProof/>
            <w:webHidden/>
          </w:rPr>
          <w:fldChar w:fldCharType="begin"/>
        </w:r>
        <w:r w:rsidR="00172E22">
          <w:rPr>
            <w:noProof/>
            <w:webHidden/>
          </w:rPr>
          <w:instrText xml:space="preserve"> PAGEREF _Toc173388167 \h </w:instrText>
        </w:r>
        <w:r w:rsidR="00172E22">
          <w:rPr>
            <w:noProof/>
            <w:webHidden/>
          </w:rPr>
        </w:r>
        <w:r w:rsidR="00172E22">
          <w:rPr>
            <w:noProof/>
            <w:webHidden/>
          </w:rPr>
          <w:fldChar w:fldCharType="separate"/>
        </w:r>
        <w:r w:rsidR="003328F6">
          <w:rPr>
            <w:noProof/>
            <w:webHidden/>
          </w:rPr>
          <w:t>57</w:t>
        </w:r>
        <w:r w:rsidR="00172E22">
          <w:rPr>
            <w:noProof/>
            <w:webHidden/>
          </w:rPr>
          <w:fldChar w:fldCharType="end"/>
        </w:r>
      </w:hyperlink>
    </w:p>
    <w:p w14:paraId="75C5BCEF" w14:textId="54017DCD" w:rsidR="00172E22" w:rsidRDefault="00000000">
      <w:pPr>
        <w:pStyle w:val="TOC2"/>
        <w:rPr>
          <w:rFonts w:asciiTheme="minorHAnsi" w:eastAsiaTheme="minorEastAsia" w:hAnsiTheme="minorHAnsi" w:cstheme="minorBidi"/>
          <w:kern w:val="2"/>
          <w:sz w:val="22"/>
          <w:szCs w:val="22"/>
          <w14:ligatures w14:val="standardContextual"/>
        </w:rPr>
      </w:pPr>
      <w:hyperlink w:anchor="_Toc173388168" w:history="1">
        <w:r w:rsidR="00172E22" w:rsidRPr="007C596D">
          <w:rPr>
            <w:rStyle w:val="Hyperlink"/>
            <w:lang w:val="vi-VN"/>
          </w:rPr>
          <w:t>4.5.</w:t>
        </w:r>
        <w:r w:rsidR="00172E22" w:rsidRPr="007C596D">
          <w:rPr>
            <w:rStyle w:val="Hyperlink"/>
          </w:rPr>
          <w:t xml:space="preserve"> Các</w:t>
        </w:r>
        <w:r w:rsidR="00172E22" w:rsidRPr="007C596D">
          <w:rPr>
            <w:rStyle w:val="Hyperlink"/>
            <w:lang w:val="vi-VN"/>
          </w:rPr>
          <w:t xml:space="preserve"> chức năng phân quyền sinh viên</w:t>
        </w:r>
        <w:r w:rsidR="00172E22">
          <w:rPr>
            <w:webHidden/>
          </w:rPr>
          <w:tab/>
        </w:r>
        <w:r w:rsidR="00172E22">
          <w:rPr>
            <w:webHidden/>
          </w:rPr>
          <w:fldChar w:fldCharType="begin"/>
        </w:r>
        <w:r w:rsidR="00172E22">
          <w:rPr>
            <w:webHidden/>
          </w:rPr>
          <w:instrText xml:space="preserve"> PAGEREF _Toc173388168 \h </w:instrText>
        </w:r>
        <w:r w:rsidR="00172E22">
          <w:rPr>
            <w:webHidden/>
          </w:rPr>
        </w:r>
        <w:r w:rsidR="00172E22">
          <w:rPr>
            <w:webHidden/>
          </w:rPr>
          <w:fldChar w:fldCharType="separate"/>
        </w:r>
        <w:r w:rsidR="003328F6">
          <w:rPr>
            <w:webHidden/>
          </w:rPr>
          <w:t>58</w:t>
        </w:r>
        <w:r w:rsidR="00172E22">
          <w:rPr>
            <w:webHidden/>
          </w:rPr>
          <w:fldChar w:fldCharType="end"/>
        </w:r>
      </w:hyperlink>
    </w:p>
    <w:p w14:paraId="3DEE1CCD" w14:textId="42D94010"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69" w:history="1">
        <w:r w:rsidR="00172E22" w:rsidRPr="007C596D">
          <w:rPr>
            <w:rStyle w:val="Hyperlink"/>
            <w:noProof/>
            <w:lang w:val="vi-VN"/>
          </w:rPr>
          <w:t>4.5.1. Trang chủ phân quyền sinh viên</w:t>
        </w:r>
        <w:r w:rsidR="00172E22">
          <w:rPr>
            <w:noProof/>
            <w:webHidden/>
          </w:rPr>
          <w:tab/>
        </w:r>
        <w:r w:rsidR="00172E22">
          <w:rPr>
            <w:noProof/>
            <w:webHidden/>
          </w:rPr>
          <w:fldChar w:fldCharType="begin"/>
        </w:r>
        <w:r w:rsidR="00172E22">
          <w:rPr>
            <w:noProof/>
            <w:webHidden/>
          </w:rPr>
          <w:instrText xml:space="preserve"> PAGEREF _Toc173388169 \h </w:instrText>
        </w:r>
        <w:r w:rsidR="00172E22">
          <w:rPr>
            <w:noProof/>
            <w:webHidden/>
          </w:rPr>
        </w:r>
        <w:r w:rsidR="00172E22">
          <w:rPr>
            <w:noProof/>
            <w:webHidden/>
          </w:rPr>
          <w:fldChar w:fldCharType="separate"/>
        </w:r>
        <w:r w:rsidR="003328F6">
          <w:rPr>
            <w:noProof/>
            <w:webHidden/>
          </w:rPr>
          <w:t>58</w:t>
        </w:r>
        <w:r w:rsidR="00172E22">
          <w:rPr>
            <w:noProof/>
            <w:webHidden/>
          </w:rPr>
          <w:fldChar w:fldCharType="end"/>
        </w:r>
      </w:hyperlink>
    </w:p>
    <w:p w14:paraId="72D3C79A" w14:textId="536A0083"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70" w:history="1">
        <w:r w:rsidR="00172E22" w:rsidRPr="007C596D">
          <w:rPr>
            <w:rStyle w:val="Hyperlink"/>
            <w:noProof/>
            <w:lang w:val="vi-VN"/>
          </w:rPr>
          <w:t>4.5.2.</w:t>
        </w:r>
        <w:r w:rsidR="00172E22" w:rsidRPr="007C596D">
          <w:rPr>
            <w:rStyle w:val="Hyperlink"/>
            <w:noProof/>
          </w:rPr>
          <w:t xml:space="preserve"> Chức</w:t>
        </w:r>
        <w:r w:rsidR="00172E22" w:rsidRPr="007C596D">
          <w:rPr>
            <w:rStyle w:val="Hyperlink"/>
            <w:noProof/>
            <w:lang w:val="vi-VN"/>
          </w:rPr>
          <w:t xml:space="preserve"> năng xem chương trình đào tạo</w:t>
        </w:r>
        <w:r w:rsidR="00172E22">
          <w:rPr>
            <w:noProof/>
            <w:webHidden/>
          </w:rPr>
          <w:tab/>
        </w:r>
        <w:r w:rsidR="00172E22">
          <w:rPr>
            <w:noProof/>
            <w:webHidden/>
          </w:rPr>
          <w:fldChar w:fldCharType="begin"/>
        </w:r>
        <w:r w:rsidR="00172E22">
          <w:rPr>
            <w:noProof/>
            <w:webHidden/>
          </w:rPr>
          <w:instrText xml:space="preserve"> PAGEREF _Toc173388170 \h </w:instrText>
        </w:r>
        <w:r w:rsidR="00172E22">
          <w:rPr>
            <w:noProof/>
            <w:webHidden/>
          </w:rPr>
        </w:r>
        <w:r w:rsidR="00172E22">
          <w:rPr>
            <w:noProof/>
            <w:webHidden/>
          </w:rPr>
          <w:fldChar w:fldCharType="separate"/>
        </w:r>
        <w:r w:rsidR="003328F6">
          <w:rPr>
            <w:noProof/>
            <w:webHidden/>
          </w:rPr>
          <w:t>60</w:t>
        </w:r>
        <w:r w:rsidR="00172E22">
          <w:rPr>
            <w:noProof/>
            <w:webHidden/>
          </w:rPr>
          <w:fldChar w:fldCharType="end"/>
        </w:r>
      </w:hyperlink>
    </w:p>
    <w:p w14:paraId="419D44B3" w14:textId="0A09A9C1"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71" w:history="1">
        <w:r w:rsidR="00172E22" w:rsidRPr="007C596D">
          <w:rPr>
            <w:rStyle w:val="Hyperlink"/>
            <w:noProof/>
            <w:lang w:val="vi-VN"/>
          </w:rPr>
          <w:t>4.5.3.</w:t>
        </w:r>
        <w:r w:rsidR="00172E22" w:rsidRPr="007C596D">
          <w:rPr>
            <w:rStyle w:val="Hyperlink"/>
            <w:noProof/>
          </w:rPr>
          <w:t xml:space="preserve"> Chức</w:t>
        </w:r>
        <w:r w:rsidR="00172E22" w:rsidRPr="007C596D">
          <w:rPr>
            <w:rStyle w:val="Hyperlink"/>
            <w:noProof/>
            <w:lang w:val="vi-VN"/>
          </w:rPr>
          <w:t xml:space="preserve"> năng xem phân tích năng lực dựa trên biểu đồ</w:t>
        </w:r>
        <w:r w:rsidR="00172E22">
          <w:rPr>
            <w:noProof/>
            <w:webHidden/>
          </w:rPr>
          <w:tab/>
        </w:r>
        <w:r w:rsidR="00172E22">
          <w:rPr>
            <w:noProof/>
            <w:webHidden/>
          </w:rPr>
          <w:fldChar w:fldCharType="begin"/>
        </w:r>
        <w:r w:rsidR="00172E22">
          <w:rPr>
            <w:noProof/>
            <w:webHidden/>
          </w:rPr>
          <w:instrText xml:space="preserve"> PAGEREF _Toc173388171 \h </w:instrText>
        </w:r>
        <w:r w:rsidR="00172E22">
          <w:rPr>
            <w:noProof/>
            <w:webHidden/>
          </w:rPr>
        </w:r>
        <w:r w:rsidR="00172E22">
          <w:rPr>
            <w:noProof/>
            <w:webHidden/>
          </w:rPr>
          <w:fldChar w:fldCharType="separate"/>
        </w:r>
        <w:r w:rsidR="003328F6">
          <w:rPr>
            <w:noProof/>
            <w:webHidden/>
          </w:rPr>
          <w:t>61</w:t>
        </w:r>
        <w:r w:rsidR="00172E22">
          <w:rPr>
            <w:noProof/>
            <w:webHidden/>
          </w:rPr>
          <w:fldChar w:fldCharType="end"/>
        </w:r>
      </w:hyperlink>
    </w:p>
    <w:p w14:paraId="49615447" w14:textId="42F7525A"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72" w:history="1">
        <w:r w:rsidR="00172E22" w:rsidRPr="007C596D">
          <w:rPr>
            <w:rStyle w:val="Hyperlink"/>
            <w:noProof/>
            <w:lang w:val="vi-VN"/>
          </w:rPr>
          <w:t>4.5.4.</w:t>
        </w:r>
        <w:r w:rsidR="00172E22" w:rsidRPr="007C596D">
          <w:rPr>
            <w:rStyle w:val="Hyperlink"/>
            <w:noProof/>
          </w:rPr>
          <w:t xml:space="preserve"> Chức</w:t>
        </w:r>
        <w:r w:rsidR="00172E22" w:rsidRPr="007C596D">
          <w:rPr>
            <w:rStyle w:val="Hyperlink"/>
            <w:noProof/>
            <w:lang w:val="vi-VN"/>
          </w:rPr>
          <w:t xml:space="preserve"> năng xem gợi ý môn học cải thiện</w:t>
        </w:r>
        <w:r w:rsidR="00172E22">
          <w:rPr>
            <w:noProof/>
            <w:webHidden/>
          </w:rPr>
          <w:tab/>
        </w:r>
        <w:r w:rsidR="00172E22">
          <w:rPr>
            <w:noProof/>
            <w:webHidden/>
          </w:rPr>
          <w:fldChar w:fldCharType="begin"/>
        </w:r>
        <w:r w:rsidR="00172E22">
          <w:rPr>
            <w:noProof/>
            <w:webHidden/>
          </w:rPr>
          <w:instrText xml:space="preserve"> PAGEREF _Toc173388172 \h </w:instrText>
        </w:r>
        <w:r w:rsidR="00172E22">
          <w:rPr>
            <w:noProof/>
            <w:webHidden/>
          </w:rPr>
        </w:r>
        <w:r w:rsidR="00172E22">
          <w:rPr>
            <w:noProof/>
            <w:webHidden/>
          </w:rPr>
          <w:fldChar w:fldCharType="separate"/>
        </w:r>
        <w:r w:rsidR="003328F6">
          <w:rPr>
            <w:noProof/>
            <w:webHidden/>
          </w:rPr>
          <w:t>61</w:t>
        </w:r>
        <w:r w:rsidR="00172E22">
          <w:rPr>
            <w:noProof/>
            <w:webHidden/>
          </w:rPr>
          <w:fldChar w:fldCharType="end"/>
        </w:r>
      </w:hyperlink>
    </w:p>
    <w:p w14:paraId="35EB0C0C" w14:textId="37832A2F" w:rsidR="00172E22" w:rsidRDefault="00000000">
      <w:pPr>
        <w:pStyle w:val="TOC1"/>
        <w:rPr>
          <w:rFonts w:asciiTheme="minorHAnsi" w:eastAsiaTheme="minorEastAsia" w:hAnsiTheme="minorHAnsi" w:cstheme="minorBidi"/>
          <w:b w:val="0"/>
          <w:kern w:val="2"/>
          <w:sz w:val="22"/>
          <w:szCs w:val="22"/>
          <w14:ligatures w14:val="standardContextual"/>
        </w:rPr>
      </w:pPr>
      <w:hyperlink w:anchor="_Toc173388173" w:history="1">
        <w:r w:rsidR="00172E22" w:rsidRPr="007C596D">
          <w:rPr>
            <w:rStyle w:val="Hyperlink"/>
          </w:rPr>
          <w:t>CHƯƠNG 5. KẾT LUẬN VÀ HƯỚNG PHÁT TRIỂN</w:t>
        </w:r>
        <w:r w:rsidR="00172E22">
          <w:rPr>
            <w:webHidden/>
          </w:rPr>
          <w:tab/>
        </w:r>
        <w:r w:rsidR="00172E22">
          <w:rPr>
            <w:webHidden/>
          </w:rPr>
          <w:fldChar w:fldCharType="begin"/>
        </w:r>
        <w:r w:rsidR="00172E22">
          <w:rPr>
            <w:webHidden/>
          </w:rPr>
          <w:instrText xml:space="preserve"> PAGEREF _Toc173388173 \h </w:instrText>
        </w:r>
        <w:r w:rsidR="00172E22">
          <w:rPr>
            <w:webHidden/>
          </w:rPr>
        </w:r>
        <w:r w:rsidR="00172E22">
          <w:rPr>
            <w:webHidden/>
          </w:rPr>
          <w:fldChar w:fldCharType="separate"/>
        </w:r>
        <w:r w:rsidR="003328F6">
          <w:rPr>
            <w:webHidden/>
          </w:rPr>
          <w:t>63</w:t>
        </w:r>
        <w:r w:rsidR="00172E22">
          <w:rPr>
            <w:webHidden/>
          </w:rPr>
          <w:fldChar w:fldCharType="end"/>
        </w:r>
      </w:hyperlink>
    </w:p>
    <w:p w14:paraId="153A038D" w14:textId="234BDE34" w:rsidR="00172E22" w:rsidRDefault="00000000">
      <w:pPr>
        <w:pStyle w:val="TOC2"/>
        <w:rPr>
          <w:rFonts w:asciiTheme="minorHAnsi" w:eastAsiaTheme="minorEastAsia" w:hAnsiTheme="minorHAnsi" w:cstheme="minorBidi"/>
          <w:kern w:val="2"/>
          <w:sz w:val="22"/>
          <w:szCs w:val="22"/>
          <w14:ligatures w14:val="standardContextual"/>
        </w:rPr>
      </w:pPr>
      <w:hyperlink w:anchor="_Toc173388174" w:history="1">
        <w:r w:rsidR="00172E22" w:rsidRPr="007C596D">
          <w:rPr>
            <w:rStyle w:val="Hyperlink"/>
            <w:lang w:val="vi-VN"/>
          </w:rPr>
          <w:t>5.1.</w:t>
        </w:r>
        <w:r w:rsidR="00172E22" w:rsidRPr="007C596D">
          <w:rPr>
            <w:rStyle w:val="Hyperlink"/>
          </w:rPr>
          <w:t xml:space="preserve"> Kết luận</w:t>
        </w:r>
        <w:r w:rsidR="00172E22">
          <w:rPr>
            <w:webHidden/>
          </w:rPr>
          <w:tab/>
        </w:r>
        <w:r w:rsidR="00172E22">
          <w:rPr>
            <w:webHidden/>
          </w:rPr>
          <w:fldChar w:fldCharType="begin"/>
        </w:r>
        <w:r w:rsidR="00172E22">
          <w:rPr>
            <w:webHidden/>
          </w:rPr>
          <w:instrText xml:space="preserve"> PAGEREF _Toc173388174 \h </w:instrText>
        </w:r>
        <w:r w:rsidR="00172E22">
          <w:rPr>
            <w:webHidden/>
          </w:rPr>
        </w:r>
        <w:r w:rsidR="00172E22">
          <w:rPr>
            <w:webHidden/>
          </w:rPr>
          <w:fldChar w:fldCharType="separate"/>
        </w:r>
        <w:r w:rsidR="003328F6">
          <w:rPr>
            <w:webHidden/>
          </w:rPr>
          <w:t>63</w:t>
        </w:r>
        <w:r w:rsidR="00172E22">
          <w:rPr>
            <w:webHidden/>
          </w:rPr>
          <w:fldChar w:fldCharType="end"/>
        </w:r>
      </w:hyperlink>
    </w:p>
    <w:p w14:paraId="6DA6EDDE" w14:textId="5C5286CC"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75" w:history="1">
        <w:r w:rsidR="00172E22" w:rsidRPr="007C596D">
          <w:rPr>
            <w:rStyle w:val="Hyperlink"/>
            <w:noProof/>
            <w:lang w:val="vi-VN"/>
          </w:rPr>
          <w:t>5.1.1. Ưu điểm</w:t>
        </w:r>
        <w:r w:rsidR="00172E22">
          <w:rPr>
            <w:noProof/>
            <w:webHidden/>
          </w:rPr>
          <w:tab/>
        </w:r>
        <w:r w:rsidR="00172E22">
          <w:rPr>
            <w:noProof/>
            <w:webHidden/>
          </w:rPr>
          <w:fldChar w:fldCharType="begin"/>
        </w:r>
        <w:r w:rsidR="00172E22">
          <w:rPr>
            <w:noProof/>
            <w:webHidden/>
          </w:rPr>
          <w:instrText xml:space="preserve"> PAGEREF _Toc173388175 \h </w:instrText>
        </w:r>
        <w:r w:rsidR="00172E22">
          <w:rPr>
            <w:noProof/>
            <w:webHidden/>
          </w:rPr>
        </w:r>
        <w:r w:rsidR="00172E22">
          <w:rPr>
            <w:noProof/>
            <w:webHidden/>
          </w:rPr>
          <w:fldChar w:fldCharType="separate"/>
        </w:r>
        <w:r w:rsidR="003328F6">
          <w:rPr>
            <w:noProof/>
            <w:webHidden/>
          </w:rPr>
          <w:t>63</w:t>
        </w:r>
        <w:r w:rsidR="00172E22">
          <w:rPr>
            <w:noProof/>
            <w:webHidden/>
          </w:rPr>
          <w:fldChar w:fldCharType="end"/>
        </w:r>
      </w:hyperlink>
    </w:p>
    <w:p w14:paraId="38005FF3" w14:textId="4F41D492" w:rsidR="00172E22" w:rsidRDefault="00000000">
      <w:pPr>
        <w:pStyle w:val="TOC3"/>
        <w:rPr>
          <w:rFonts w:asciiTheme="minorHAnsi" w:eastAsiaTheme="minorEastAsia" w:hAnsiTheme="minorHAnsi" w:cstheme="minorBidi"/>
          <w:noProof/>
          <w:kern w:val="2"/>
          <w:sz w:val="22"/>
          <w:szCs w:val="22"/>
          <w14:ligatures w14:val="standardContextual"/>
        </w:rPr>
      </w:pPr>
      <w:hyperlink w:anchor="_Toc173388176" w:history="1">
        <w:r w:rsidR="00172E22" w:rsidRPr="007C596D">
          <w:rPr>
            <w:rStyle w:val="Hyperlink"/>
            <w:noProof/>
            <w:lang w:val="vi-VN"/>
          </w:rPr>
          <w:t>5.1.2. Nhược điểm</w:t>
        </w:r>
        <w:r w:rsidR="00172E22">
          <w:rPr>
            <w:noProof/>
            <w:webHidden/>
          </w:rPr>
          <w:tab/>
        </w:r>
        <w:r w:rsidR="00172E22">
          <w:rPr>
            <w:noProof/>
            <w:webHidden/>
          </w:rPr>
          <w:fldChar w:fldCharType="begin"/>
        </w:r>
        <w:r w:rsidR="00172E22">
          <w:rPr>
            <w:noProof/>
            <w:webHidden/>
          </w:rPr>
          <w:instrText xml:space="preserve"> PAGEREF _Toc173388176 \h </w:instrText>
        </w:r>
        <w:r w:rsidR="00172E22">
          <w:rPr>
            <w:noProof/>
            <w:webHidden/>
          </w:rPr>
        </w:r>
        <w:r w:rsidR="00172E22">
          <w:rPr>
            <w:noProof/>
            <w:webHidden/>
          </w:rPr>
          <w:fldChar w:fldCharType="separate"/>
        </w:r>
        <w:r w:rsidR="003328F6">
          <w:rPr>
            <w:noProof/>
            <w:webHidden/>
          </w:rPr>
          <w:t>63</w:t>
        </w:r>
        <w:r w:rsidR="00172E22">
          <w:rPr>
            <w:noProof/>
            <w:webHidden/>
          </w:rPr>
          <w:fldChar w:fldCharType="end"/>
        </w:r>
      </w:hyperlink>
    </w:p>
    <w:p w14:paraId="016DC253" w14:textId="1E95CFAC" w:rsidR="00172E22" w:rsidRDefault="00000000">
      <w:pPr>
        <w:pStyle w:val="TOC2"/>
        <w:rPr>
          <w:rFonts w:asciiTheme="minorHAnsi" w:eastAsiaTheme="minorEastAsia" w:hAnsiTheme="minorHAnsi" w:cstheme="minorBidi"/>
          <w:kern w:val="2"/>
          <w:sz w:val="22"/>
          <w:szCs w:val="22"/>
          <w14:ligatures w14:val="standardContextual"/>
        </w:rPr>
      </w:pPr>
      <w:hyperlink w:anchor="_Toc173388177" w:history="1">
        <w:r w:rsidR="00172E22" w:rsidRPr="007C596D">
          <w:rPr>
            <w:rStyle w:val="Hyperlink"/>
            <w:lang w:val="vi-VN"/>
          </w:rPr>
          <w:t>5.2.</w:t>
        </w:r>
        <w:r w:rsidR="00172E22" w:rsidRPr="007C596D">
          <w:rPr>
            <w:rStyle w:val="Hyperlink"/>
          </w:rPr>
          <w:t xml:space="preserve"> Hướng phát triển</w:t>
        </w:r>
        <w:r w:rsidR="00172E22">
          <w:rPr>
            <w:webHidden/>
          </w:rPr>
          <w:tab/>
        </w:r>
        <w:r w:rsidR="00172E22">
          <w:rPr>
            <w:webHidden/>
          </w:rPr>
          <w:fldChar w:fldCharType="begin"/>
        </w:r>
        <w:r w:rsidR="00172E22">
          <w:rPr>
            <w:webHidden/>
          </w:rPr>
          <w:instrText xml:space="preserve"> PAGEREF _Toc173388177 \h </w:instrText>
        </w:r>
        <w:r w:rsidR="00172E22">
          <w:rPr>
            <w:webHidden/>
          </w:rPr>
        </w:r>
        <w:r w:rsidR="00172E22">
          <w:rPr>
            <w:webHidden/>
          </w:rPr>
          <w:fldChar w:fldCharType="separate"/>
        </w:r>
        <w:r w:rsidR="003328F6">
          <w:rPr>
            <w:webHidden/>
          </w:rPr>
          <w:t>64</w:t>
        </w:r>
        <w:r w:rsidR="00172E22">
          <w:rPr>
            <w:webHidden/>
          </w:rPr>
          <w:fldChar w:fldCharType="end"/>
        </w:r>
      </w:hyperlink>
    </w:p>
    <w:p w14:paraId="6AC4A3D8" w14:textId="3DBF1D97" w:rsidR="00172E22" w:rsidRDefault="00000000">
      <w:pPr>
        <w:pStyle w:val="TOC1"/>
        <w:rPr>
          <w:rFonts w:asciiTheme="minorHAnsi" w:eastAsiaTheme="minorEastAsia" w:hAnsiTheme="minorHAnsi" w:cstheme="minorBidi"/>
          <w:b w:val="0"/>
          <w:kern w:val="2"/>
          <w:sz w:val="22"/>
          <w:szCs w:val="22"/>
          <w14:ligatures w14:val="standardContextual"/>
        </w:rPr>
      </w:pPr>
      <w:hyperlink w:anchor="_Toc173388178" w:history="1">
        <w:r w:rsidR="00172E22" w:rsidRPr="007C596D">
          <w:rPr>
            <w:rStyle w:val="Hyperlink"/>
          </w:rPr>
          <w:t>DANH MỤC TÀI LIỆU THAM KHẢO</w:t>
        </w:r>
        <w:r w:rsidR="00172E22">
          <w:rPr>
            <w:webHidden/>
          </w:rPr>
          <w:tab/>
        </w:r>
        <w:r w:rsidR="00172E22">
          <w:rPr>
            <w:webHidden/>
          </w:rPr>
          <w:fldChar w:fldCharType="begin"/>
        </w:r>
        <w:r w:rsidR="00172E22">
          <w:rPr>
            <w:webHidden/>
          </w:rPr>
          <w:instrText xml:space="preserve"> PAGEREF _Toc173388178 \h </w:instrText>
        </w:r>
        <w:r w:rsidR="00172E22">
          <w:rPr>
            <w:webHidden/>
          </w:rPr>
        </w:r>
        <w:r w:rsidR="00172E22">
          <w:rPr>
            <w:webHidden/>
          </w:rPr>
          <w:fldChar w:fldCharType="separate"/>
        </w:r>
        <w:r w:rsidR="003328F6">
          <w:rPr>
            <w:webHidden/>
          </w:rPr>
          <w:t>65</w:t>
        </w:r>
        <w:r w:rsidR="00172E22">
          <w:rPr>
            <w:webHidden/>
          </w:rPr>
          <w:fldChar w:fldCharType="end"/>
        </w:r>
      </w:hyperlink>
    </w:p>
    <w:p w14:paraId="3CB40A2E" w14:textId="14CE906E" w:rsidR="00AF4014" w:rsidRPr="00BF1898" w:rsidRDefault="00AF4014" w:rsidP="008511AB">
      <w:pPr>
        <w:rPr>
          <w:lang w:val="vi-VN"/>
        </w:rPr>
      </w:pPr>
      <w:r w:rsidRPr="00BF1898">
        <w:rPr>
          <w:b/>
          <w:bCs/>
          <w:noProof/>
        </w:rPr>
        <w:fldChar w:fldCharType="end"/>
      </w:r>
    </w:p>
    <w:p w14:paraId="6C0186EF" w14:textId="77777777" w:rsidR="00404E2A" w:rsidRPr="00BF1898" w:rsidRDefault="00404E2A">
      <w:pPr>
        <w:spacing w:after="160" w:line="259" w:lineRule="auto"/>
        <w:rPr>
          <w:b/>
          <w:sz w:val="28"/>
          <w:szCs w:val="28"/>
          <w:lang w:val="vi-VN"/>
        </w:rPr>
      </w:pPr>
      <w:r w:rsidRPr="00BF1898">
        <w:rPr>
          <w:b/>
          <w:sz w:val="28"/>
          <w:szCs w:val="28"/>
        </w:rPr>
        <w:br w:type="page"/>
      </w:r>
    </w:p>
    <w:p w14:paraId="61F7559C" w14:textId="6B0CAE72" w:rsidR="00AF4014" w:rsidRPr="00BF1898" w:rsidRDefault="00AF4014" w:rsidP="004E49E2">
      <w:pPr>
        <w:spacing w:before="120" w:after="120" w:line="360" w:lineRule="auto"/>
        <w:jc w:val="center"/>
        <w:rPr>
          <w:b/>
          <w:sz w:val="28"/>
          <w:szCs w:val="28"/>
          <w:lang w:val="vi-VN"/>
        </w:rPr>
      </w:pPr>
      <w:r w:rsidRPr="00BF1898">
        <w:rPr>
          <w:b/>
          <w:sz w:val="28"/>
          <w:szCs w:val="28"/>
        </w:rPr>
        <w:lastRenderedPageBreak/>
        <w:t>DANH MỤC</w:t>
      </w:r>
      <w:r w:rsidR="0072302A" w:rsidRPr="00BF1898">
        <w:rPr>
          <w:b/>
          <w:sz w:val="28"/>
          <w:szCs w:val="28"/>
          <w:lang w:val="vi-VN"/>
        </w:rPr>
        <w:t xml:space="preserve"> </w:t>
      </w:r>
      <w:r w:rsidRPr="00BF1898">
        <w:rPr>
          <w:b/>
          <w:sz w:val="28"/>
          <w:szCs w:val="28"/>
        </w:rPr>
        <w:t>HÌNH</w:t>
      </w:r>
      <w:r w:rsidR="00274056" w:rsidRPr="00BF1898">
        <w:rPr>
          <w:b/>
          <w:sz w:val="28"/>
          <w:szCs w:val="28"/>
          <w:lang w:val="vi-VN"/>
        </w:rPr>
        <w:t xml:space="preserve"> </w:t>
      </w:r>
      <w:r w:rsidR="0072302A" w:rsidRPr="00BF1898">
        <w:rPr>
          <w:b/>
          <w:sz w:val="28"/>
          <w:szCs w:val="28"/>
          <w:lang w:val="vi-VN"/>
        </w:rPr>
        <w:t>ẢNH, BẢNG BIỂU</w:t>
      </w:r>
    </w:p>
    <w:p w14:paraId="30ECC46C" w14:textId="45586AF1" w:rsidR="00172E22" w:rsidRDefault="00952BEA"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r w:rsidRPr="00BF1898">
        <w:rPr>
          <w:b/>
          <w:color w:val="000000" w:themeColor="text1"/>
        </w:rPr>
        <w:fldChar w:fldCharType="begin"/>
      </w:r>
      <w:r w:rsidRPr="00BF1898">
        <w:rPr>
          <w:b/>
          <w:color w:val="000000" w:themeColor="text1"/>
        </w:rPr>
        <w:instrText xml:space="preserve"> TOC \h \z \c "Hình" </w:instrText>
      </w:r>
      <w:r w:rsidRPr="00BF1898">
        <w:rPr>
          <w:b/>
          <w:color w:val="000000" w:themeColor="text1"/>
        </w:rPr>
        <w:fldChar w:fldCharType="separate"/>
      </w:r>
      <w:hyperlink w:anchor="_Toc173388179" w:history="1">
        <w:r w:rsidR="00172E22" w:rsidRPr="000D6DB0">
          <w:rPr>
            <w:rStyle w:val="Hyperlink"/>
            <w:noProof/>
          </w:rPr>
          <w:t>Hình 2.1</w:t>
        </w:r>
        <w:r w:rsidR="00172E22" w:rsidRPr="000D6DB0">
          <w:rPr>
            <w:rStyle w:val="Hyperlink"/>
            <w:noProof/>
            <w:lang w:val="vi-VN"/>
          </w:rPr>
          <w:t>. Mô hình MVC</w:t>
        </w:r>
        <w:r w:rsidR="00172E22">
          <w:rPr>
            <w:noProof/>
            <w:webHidden/>
          </w:rPr>
          <w:tab/>
        </w:r>
        <w:r w:rsidR="00172E22">
          <w:rPr>
            <w:noProof/>
            <w:webHidden/>
          </w:rPr>
          <w:fldChar w:fldCharType="begin"/>
        </w:r>
        <w:r w:rsidR="00172E22">
          <w:rPr>
            <w:noProof/>
            <w:webHidden/>
          </w:rPr>
          <w:instrText xml:space="preserve"> PAGEREF _Toc173388179 \h </w:instrText>
        </w:r>
        <w:r w:rsidR="00172E22">
          <w:rPr>
            <w:noProof/>
            <w:webHidden/>
          </w:rPr>
        </w:r>
        <w:r w:rsidR="00172E22">
          <w:rPr>
            <w:noProof/>
            <w:webHidden/>
          </w:rPr>
          <w:fldChar w:fldCharType="separate"/>
        </w:r>
        <w:r w:rsidR="003328F6">
          <w:rPr>
            <w:noProof/>
            <w:webHidden/>
          </w:rPr>
          <w:t>6</w:t>
        </w:r>
        <w:r w:rsidR="00172E22">
          <w:rPr>
            <w:noProof/>
            <w:webHidden/>
          </w:rPr>
          <w:fldChar w:fldCharType="end"/>
        </w:r>
      </w:hyperlink>
    </w:p>
    <w:p w14:paraId="06382806" w14:textId="0EEC46A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0" w:history="1">
        <w:r w:rsidR="00172E22" w:rsidRPr="000D6DB0">
          <w:rPr>
            <w:rStyle w:val="Hyperlink"/>
            <w:noProof/>
          </w:rPr>
          <w:t>Hình 2.2</w:t>
        </w:r>
        <w:r w:rsidR="00172E22" w:rsidRPr="000D6DB0">
          <w:rPr>
            <w:rStyle w:val="Hyperlink"/>
            <w:noProof/>
            <w:lang w:val="vi-VN"/>
          </w:rPr>
          <w:t xml:space="preserve">. </w:t>
        </w:r>
        <w:r w:rsidR="00172E22" w:rsidRPr="000D6DB0">
          <w:rPr>
            <w:rStyle w:val="Hyperlink"/>
            <w:noProof/>
          </w:rPr>
          <w:t>Ví</w:t>
        </w:r>
        <w:r w:rsidR="00172E22" w:rsidRPr="000D6DB0">
          <w:rPr>
            <w:rStyle w:val="Hyperlink"/>
            <w:noProof/>
            <w:lang w:val="vi-VN"/>
          </w:rPr>
          <w:t xml:space="preserve"> dụ thuật toán KNN với tham số k</w:t>
        </w:r>
        <w:r w:rsidR="00172E22">
          <w:rPr>
            <w:noProof/>
            <w:webHidden/>
          </w:rPr>
          <w:tab/>
        </w:r>
        <w:r w:rsidR="00172E22">
          <w:rPr>
            <w:noProof/>
            <w:webHidden/>
          </w:rPr>
          <w:fldChar w:fldCharType="begin"/>
        </w:r>
        <w:r w:rsidR="00172E22">
          <w:rPr>
            <w:noProof/>
            <w:webHidden/>
          </w:rPr>
          <w:instrText xml:space="preserve"> PAGEREF _Toc173388180 \h </w:instrText>
        </w:r>
        <w:r w:rsidR="00172E22">
          <w:rPr>
            <w:noProof/>
            <w:webHidden/>
          </w:rPr>
        </w:r>
        <w:r w:rsidR="00172E22">
          <w:rPr>
            <w:noProof/>
            <w:webHidden/>
          </w:rPr>
          <w:fldChar w:fldCharType="separate"/>
        </w:r>
        <w:r w:rsidR="003328F6">
          <w:rPr>
            <w:noProof/>
            <w:webHidden/>
          </w:rPr>
          <w:t>9</w:t>
        </w:r>
        <w:r w:rsidR="00172E22">
          <w:rPr>
            <w:noProof/>
            <w:webHidden/>
          </w:rPr>
          <w:fldChar w:fldCharType="end"/>
        </w:r>
      </w:hyperlink>
    </w:p>
    <w:p w14:paraId="336417EA" w14:textId="4A55B49E"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1" w:history="1">
        <w:r w:rsidR="00172E22" w:rsidRPr="000D6DB0">
          <w:rPr>
            <w:rStyle w:val="Hyperlink"/>
            <w:noProof/>
          </w:rPr>
          <w:t>Hình 2.3</w:t>
        </w:r>
        <w:r w:rsidR="00172E22" w:rsidRPr="000D6DB0">
          <w:rPr>
            <w:rStyle w:val="Hyperlink"/>
            <w:noProof/>
            <w:lang w:val="vi-VN"/>
          </w:rPr>
          <w:t>. Mô hình tổng quát hệ thống đề xuất</w:t>
        </w:r>
        <w:r w:rsidR="00172E22">
          <w:rPr>
            <w:noProof/>
            <w:webHidden/>
          </w:rPr>
          <w:tab/>
        </w:r>
        <w:r w:rsidR="00172E22">
          <w:rPr>
            <w:noProof/>
            <w:webHidden/>
          </w:rPr>
          <w:fldChar w:fldCharType="begin"/>
        </w:r>
        <w:r w:rsidR="00172E22">
          <w:rPr>
            <w:noProof/>
            <w:webHidden/>
          </w:rPr>
          <w:instrText xml:space="preserve"> PAGEREF _Toc173388181 \h </w:instrText>
        </w:r>
        <w:r w:rsidR="00172E22">
          <w:rPr>
            <w:noProof/>
            <w:webHidden/>
          </w:rPr>
        </w:r>
        <w:r w:rsidR="00172E22">
          <w:rPr>
            <w:noProof/>
            <w:webHidden/>
          </w:rPr>
          <w:fldChar w:fldCharType="separate"/>
        </w:r>
        <w:r w:rsidR="003328F6">
          <w:rPr>
            <w:noProof/>
            <w:webHidden/>
          </w:rPr>
          <w:t>11</w:t>
        </w:r>
        <w:r w:rsidR="00172E22">
          <w:rPr>
            <w:noProof/>
            <w:webHidden/>
          </w:rPr>
          <w:fldChar w:fldCharType="end"/>
        </w:r>
      </w:hyperlink>
    </w:p>
    <w:p w14:paraId="21F64C85" w14:textId="5282159B"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2" w:history="1">
        <w:r w:rsidR="00172E22" w:rsidRPr="000D6DB0">
          <w:rPr>
            <w:rStyle w:val="Hyperlink"/>
            <w:noProof/>
          </w:rPr>
          <w:t>Hình 3.1</w:t>
        </w:r>
        <w:r w:rsidR="00172E22" w:rsidRPr="000D6DB0">
          <w:rPr>
            <w:rStyle w:val="Hyperlink"/>
            <w:noProof/>
            <w:lang w:val="vi-VN"/>
          </w:rPr>
          <w:t>. Mô hình thực thể kết hợp</w:t>
        </w:r>
        <w:r w:rsidR="00172E22">
          <w:rPr>
            <w:noProof/>
            <w:webHidden/>
          </w:rPr>
          <w:tab/>
        </w:r>
        <w:r w:rsidR="00172E22">
          <w:rPr>
            <w:noProof/>
            <w:webHidden/>
          </w:rPr>
          <w:fldChar w:fldCharType="begin"/>
        </w:r>
        <w:r w:rsidR="00172E22">
          <w:rPr>
            <w:noProof/>
            <w:webHidden/>
          </w:rPr>
          <w:instrText xml:space="preserve"> PAGEREF _Toc173388182 \h </w:instrText>
        </w:r>
        <w:r w:rsidR="00172E22">
          <w:rPr>
            <w:noProof/>
            <w:webHidden/>
          </w:rPr>
        </w:r>
        <w:r w:rsidR="00172E22">
          <w:rPr>
            <w:noProof/>
            <w:webHidden/>
          </w:rPr>
          <w:fldChar w:fldCharType="separate"/>
        </w:r>
        <w:r w:rsidR="003328F6">
          <w:rPr>
            <w:noProof/>
            <w:webHidden/>
          </w:rPr>
          <w:t>14</w:t>
        </w:r>
        <w:r w:rsidR="00172E22">
          <w:rPr>
            <w:noProof/>
            <w:webHidden/>
          </w:rPr>
          <w:fldChar w:fldCharType="end"/>
        </w:r>
      </w:hyperlink>
    </w:p>
    <w:p w14:paraId="00E23BFF" w14:textId="526C9A9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3" w:history="1">
        <w:r w:rsidR="00172E22" w:rsidRPr="000D6DB0">
          <w:rPr>
            <w:rStyle w:val="Hyperlink"/>
            <w:noProof/>
          </w:rPr>
          <w:t>Hình 3.2</w:t>
        </w:r>
        <w:r w:rsidR="00172E22" w:rsidRPr="000D6DB0">
          <w:rPr>
            <w:rStyle w:val="Hyperlink"/>
            <w:noProof/>
            <w:lang w:val="vi-VN"/>
          </w:rPr>
          <w:t>. Mô hình vật lý</w:t>
        </w:r>
        <w:r w:rsidR="00172E22">
          <w:rPr>
            <w:noProof/>
            <w:webHidden/>
          </w:rPr>
          <w:tab/>
        </w:r>
        <w:r w:rsidR="00172E22">
          <w:rPr>
            <w:noProof/>
            <w:webHidden/>
          </w:rPr>
          <w:fldChar w:fldCharType="begin"/>
        </w:r>
        <w:r w:rsidR="00172E22">
          <w:rPr>
            <w:noProof/>
            <w:webHidden/>
          </w:rPr>
          <w:instrText xml:space="preserve"> PAGEREF _Toc173388183 \h </w:instrText>
        </w:r>
        <w:r w:rsidR="00172E22">
          <w:rPr>
            <w:noProof/>
            <w:webHidden/>
          </w:rPr>
        </w:r>
        <w:r w:rsidR="00172E22">
          <w:rPr>
            <w:noProof/>
            <w:webHidden/>
          </w:rPr>
          <w:fldChar w:fldCharType="separate"/>
        </w:r>
        <w:r w:rsidR="003328F6">
          <w:rPr>
            <w:noProof/>
            <w:webHidden/>
          </w:rPr>
          <w:t>15</w:t>
        </w:r>
        <w:r w:rsidR="00172E22">
          <w:rPr>
            <w:noProof/>
            <w:webHidden/>
          </w:rPr>
          <w:fldChar w:fldCharType="end"/>
        </w:r>
      </w:hyperlink>
    </w:p>
    <w:p w14:paraId="02246987" w14:textId="702CF709"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4" w:history="1">
        <w:r w:rsidR="00172E22" w:rsidRPr="000D6DB0">
          <w:rPr>
            <w:rStyle w:val="Hyperlink"/>
            <w:noProof/>
          </w:rPr>
          <w:t>Hình 3.3</w:t>
        </w:r>
        <w:r w:rsidR="00172E22" w:rsidRPr="000D6DB0">
          <w:rPr>
            <w:rStyle w:val="Hyperlink"/>
            <w:noProof/>
            <w:lang w:val="vi-VN"/>
          </w:rPr>
          <w:t>. Mô hình DFD mức ngữ cảnh</w:t>
        </w:r>
        <w:r w:rsidR="00172E22">
          <w:rPr>
            <w:noProof/>
            <w:webHidden/>
          </w:rPr>
          <w:tab/>
        </w:r>
        <w:r w:rsidR="00172E22">
          <w:rPr>
            <w:noProof/>
            <w:webHidden/>
          </w:rPr>
          <w:fldChar w:fldCharType="begin"/>
        </w:r>
        <w:r w:rsidR="00172E22">
          <w:rPr>
            <w:noProof/>
            <w:webHidden/>
          </w:rPr>
          <w:instrText xml:space="preserve"> PAGEREF _Toc173388184 \h </w:instrText>
        </w:r>
        <w:r w:rsidR="00172E22">
          <w:rPr>
            <w:noProof/>
            <w:webHidden/>
          </w:rPr>
        </w:r>
        <w:r w:rsidR="00172E22">
          <w:rPr>
            <w:noProof/>
            <w:webHidden/>
          </w:rPr>
          <w:fldChar w:fldCharType="separate"/>
        </w:r>
        <w:r w:rsidR="003328F6">
          <w:rPr>
            <w:noProof/>
            <w:webHidden/>
          </w:rPr>
          <w:t>22</w:t>
        </w:r>
        <w:r w:rsidR="00172E22">
          <w:rPr>
            <w:noProof/>
            <w:webHidden/>
          </w:rPr>
          <w:fldChar w:fldCharType="end"/>
        </w:r>
      </w:hyperlink>
    </w:p>
    <w:p w14:paraId="49F102E3" w14:textId="1E933EF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5" w:history="1">
        <w:r w:rsidR="00172E22" w:rsidRPr="000D6DB0">
          <w:rPr>
            <w:rStyle w:val="Hyperlink"/>
            <w:noProof/>
          </w:rPr>
          <w:t>Hình 3.4</w:t>
        </w:r>
        <w:r w:rsidR="00172E22" w:rsidRPr="000D6DB0">
          <w:rPr>
            <w:rStyle w:val="Hyperlink"/>
            <w:noProof/>
            <w:lang w:val="vi-VN"/>
          </w:rPr>
          <w:t>. Mô hình DFD cấp 1</w:t>
        </w:r>
        <w:r w:rsidR="00172E22">
          <w:rPr>
            <w:noProof/>
            <w:webHidden/>
          </w:rPr>
          <w:tab/>
        </w:r>
        <w:r w:rsidR="00172E22">
          <w:rPr>
            <w:noProof/>
            <w:webHidden/>
          </w:rPr>
          <w:fldChar w:fldCharType="begin"/>
        </w:r>
        <w:r w:rsidR="00172E22">
          <w:rPr>
            <w:noProof/>
            <w:webHidden/>
          </w:rPr>
          <w:instrText xml:space="preserve"> PAGEREF _Toc173388185 \h </w:instrText>
        </w:r>
        <w:r w:rsidR="00172E22">
          <w:rPr>
            <w:noProof/>
            <w:webHidden/>
          </w:rPr>
        </w:r>
        <w:r w:rsidR="00172E22">
          <w:rPr>
            <w:noProof/>
            <w:webHidden/>
          </w:rPr>
          <w:fldChar w:fldCharType="separate"/>
        </w:r>
        <w:r w:rsidR="003328F6">
          <w:rPr>
            <w:noProof/>
            <w:webHidden/>
          </w:rPr>
          <w:t>23</w:t>
        </w:r>
        <w:r w:rsidR="00172E22">
          <w:rPr>
            <w:noProof/>
            <w:webHidden/>
          </w:rPr>
          <w:fldChar w:fldCharType="end"/>
        </w:r>
      </w:hyperlink>
    </w:p>
    <w:p w14:paraId="3E088F33" w14:textId="3FC2088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6" w:history="1">
        <w:r w:rsidR="00172E22" w:rsidRPr="000D6DB0">
          <w:rPr>
            <w:rStyle w:val="Hyperlink"/>
            <w:noProof/>
          </w:rPr>
          <w:t>Hình 3.5</w:t>
        </w:r>
        <w:r w:rsidR="00172E22" w:rsidRPr="000D6DB0">
          <w:rPr>
            <w:rStyle w:val="Hyperlink"/>
            <w:noProof/>
            <w:lang w:val="vi-VN"/>
          </w:rPr>
          <w:t>. Giao diện đăng nhập</w:t>
        </w:r>
        <w:r w:rsidR="00172E22">
          <w:rPr>
            <w:noProof/>
            <w:webHidden/>
          </w:rPr>
          <w:tab/>
        </w:r>
        <w:r w:rsidR="00172E22">
          <w:rPr>
            <w:noProof/>
            <w:webHidden/>
          </w:rPr>
          <w:fldChar w:fldCharType="begin"/>
        </w:r>
        <w:r w:rsidR="00172E22">
          <w:rPr>
            <w:noProof/>
            <w:webHidden/>
          </w:rPr>
          <w:instrText xml:space="preserve"> PAGEREF _Toc173388186 \h </w:instrText>
        </w:r>
        <w:r w:rsidR="00172E22">
          <w:rPr>
            <w:noProof/>
            <w:webHidden/>
          </w:rPr>
        </w:r>
        <w:r w:rsidR="00172E22">
          <w:rPr>
            <w:noProof/>
            <w:webHidden/>
          </w:rPr>
          <w:fldChar w:fldCharType="separate"/>
        </w:r>
        <w:r w:rsidR="003328F6">
          <w:rPr>
            <w:noProof/>
            <w:webHidden/>
          </w:rPr>
          <w:t>25</w:t>
        </w:r>
        <w:r w:rsidR="00172E22">
          <w:rPr>
            <w:noProof/>
            <w:webHidden/>
          </w:rPr>
          <w:fldChar w:fldCharType="end"/>
        </w:r>
      </w:hyperlink>
    </w:p>
    <w:p w14:paraId="696A62C1" w14:textId="7CEDF9A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7" w:history="1">
        <w:r w:rsidR="00172E22" w:rsidRPr="000D6DB0">
          <w:rPr>
            <w:rStyle w:val="Hyperlink"/>
            <w:noProof/>
          </w:rPr>
          <w:t>Hình 3.6</w:t>
        </w:r>
        <w:r w:rsidR="00172E22" w:rsidRPr="000D6DB0">
          <w:rPr>
            <w:rStyle w:val="Hyperlink"/>
            <w:noProof/>
            <w:lang w:val="vi-VN"/>
          </w:rPr>
          <w:t>. Bố cục dùng cho hệ thống</w:t>
        </w:r>
        <w:r w:rsidR="00172E22">
          <w:rPr>
            <w:noProof/>
            <w:webHidden/>
          </w:rPr>
          <w:tab/>
        </w:r>
        <w:r w:rsidR="00172E22">
          <w:rPr>
            <w:noProof/>
            <w:webHidden/>
          </w:rPr>
          <w:fldChar w:fldCharType="begin"/>
        </w:r>
        <w:r w:rsidR="00172E22">
          <w:rPr>
            <w:noProof/>
            <w:webHidden/>
          </w:rPr>
          <w:instrText xml:space="preserve"> PAGEREF _Toc173388187 \h </w:instrText>
        </w:r>
        <w:r w:rsidR="00172E22">
          <w:rPr>
            <w:noProof/>
            <w:webHidden/>
          </w:rPr>
        </w:r>
        <w:r w:rsidR="00172E22">
          <w:rPr>
            <w:noProof/>
            <w:webHidden/>
          </w:rPr>
          <w:fldChar w:fldCharType="separate"/>
        </w:r>
        <w:r w:rsidR="003328F6">
          <w:rPr>
            <w:noProof/>
            <w:webHidden/>
          </w:rPr>
          <w:t>25</w:t>
        </w:r>
        <w:r w:rsidR="00172E22">
          <w:rPr>
            <w:noProof/>
            <w:webHidden/>
          </w:rPr>
          <w:fldChar w:fldCharType="end"/>
        </w:r>
      </w:hyperlink>
    </w:p>
    <w:p w14:paraId="315B6E0A" w14:textId="08901EF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8" w:history="1">
        <w:r w:rsidR="00172E22" w:rsidRPr="000D6DB0">
          <w:rPr>
            <w:rStyle w:val="Hyperlink"/>
            <w:noProof/>
          </w:rPr>
          <w:t>Hình 3.7</w:t>
        </w:r>
        <w:r w:rsidR="00172E22" w:rsidRPr="000D6DB0">
          <w:rPr>
            <w:rStyle w:val="Hyperlink"/>
            <w:noProof/>
            <w:lang w:val="vi-VN"/>
          </w:rPr>
          <w:t>. Giao diện trang chủ quản trị</w:t>
        </w:r>
        <w:r w:rsidR="00172E22">
          <w:rPr>
            <w:noProof/>
            <w:webHidden/>
          </w:rPr>
          <w:tab/>
        </w:r>
        <w:r w:rsidR="00172E22">
          <w:rPr>
            <w:noProof/>
            <w:webHidden/>
          </w:rPr>
          <w:fldChar w:fldCharType="begin"/>
        </w:r>
        <w:r w:rsidR="00172E22">
          <w:rPr>
            <w:noProof/>
            <w:webHidden/>
          </w:rPr>
          <w:instrText xml:space="preserve"> PAGEREF _Toc173388188 \h </w:instrText>
        </w:r>
        <w:r w:rsidR="00172E22">
          <w:rPr>
            <w:noProof/>
            <w:webHidden/>
          </w:rPr>
        </w:r>
        <w:r w:rsidR="00172E22">
          <w:rPr>
            <w:noProof/>
            <w:webHidden/>
          </w:rPr>
          <w:fldChar w:fldCharType="separate"/>
        </w:r>
        <w:r w:rsidR="003328F6">
          <w:rPr>
            <w:noProof/>
            <w:webHidden/>
          </w:rPr>
          <w:t>26</w:t>
        </w:r>
        <w:r w:rsidR="00172E22">
          <w:rPr>
            <w:noProof/>
            <w:webHidden/>
          </w:rPr>
          <w:fldChar w:fldCharType="end"/>
        </w:r>
      </w:hyperlink>
    </w:p>
    <w:p w14:paraId="1B994D00" w14:textId="42EE2AB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89" w:history="1">
        <w:r w:rsidR="00172E22" w:rsidRPr="000D6DB0">
          <w:rPr>
            <w:rStyle w:val="Hyperlink"/>
            <w:noProof/>
          </w:rPr>
          <w:t>Hình 3.8</w:t>
        </w:r>
        <w:r w:rsidR="00172E22" w:rsidRPr="000D6DB0">
          <w:rPr>
            <w:rStyle w:val="Hyperlink"/>
            <w:noProof/>
            <w:lang w:val="vi-VN"/>
          </w:rPr>
          <w:t>. Giao diện các trang thêm, sửa, xóa dữ liệu</w:t>
        </w:r>
        <w:r w:rsidR="00172E22">
          <w:rPr>
            <w:noProof/>
            <w:webHidden/>
          </w:rPr>
          <w:tab/>
        </w:r>
        <w:r w:rsidR="00172E22">
          <w:rPr>
            <w:noProof/>
            <w:webHidden/>
          </w:rPr>
          <w:fldChar w:fldCharType="begin"/>
        </w:r>
        <w:r w:rsidR="00172E22">
          <w:rPr>
            <w:noProof/>
            <w:webHidden/>
          </w:rPr>
          <w:instrText xml:space="preserve"> PAGEREF _Toc173388189 \h </w:instrText>
        </w:r>
        <w:r w:rsidR="00172E22">
          <w:rPr>
            <w:noProof/>
            <w:webHidden/>
          </w:rPr>
        </w:r>
        <w:r w:rsidR="00172E22">
          <w:rPr>
            <w:noProof/>
            <w:webHidden/>
          </w:rPr>
          <w:fldChar w:fldCharType="separate"/>
        </w:r>
        <w:r w:rsidR="003328F6">
          <w:rPr>
            <w:noProof/>
            <w:webHidden/>
          </w:rPr>
          <w:t>26</w:t>
        </w:r>
        <w:r w:rsidR="00172E22">
          <w:rPr>
            <w:noProof/>
            <w:webHidden/>
          </w:rPr>
          <w:fldChar w:fldCharType="end"/>
        </w:r>
      </w:hyperlink>
    </w:p>
    <w:p w14:paraId="632BCAE5" w14:textId="29E071D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0" w:history="1">
        <w:r w:rsidR="00172E22" w:rsidRPr="000D6DB0">
          <w:rPr>
            <w:rStyle w:val="Hyperlink"/>
            <w:noProof/>
          </w:rPr>
          <w:t>Hình 3.9</w:t>
        </w:r>
        <w:r w:rsidR="00172E22" w:rsidRPr="000D6DB0">
          <w:rPr>
            <w:rStyle w:val="Hyperlink"/>
            <w:noProof/>
            <w:lang w:val="vi-VN"/>
          </w:rPr>
          <w:t>. Giao diện nhập điểm sinh viên</w:t>
        </w:r>
        <w:r w:rsidR="00172E22">
          <w:rPr>
            <w:noProof/>
            <w:webHidden/>
          </w:rPr>
          <w:tab/>
        </w:r>
        <w:r w:rsidR="00172E22">
          <w:rPr>
            <w:noProof/>
            <w:webHidden/>
          </w:rPr>
          <w:fldChar w:fldCharType="begin"/>
        </w:r>
        <w:r w:rsidR="00172E22">
          <w:rPr>
            <w:noProof/>
            <w:webHidden/>
          </w:rPr>
          <w:instrText xml:space="preserve"> PAGEREF _Toc173388190 \h </w:instrText>
        </w:r>
        <w:r w:rsidR="00172E22">
          <w:rPr>
            <w:noProof/>
            <w:webHidden/>
          </w:rPr>
        </w:r>
        <w:r w:rsidR="00172E22">
          <w:rPr>
            <w:noProof/>
            <w:webHidden/>
          </w:rPr>
          <w:fldChar w:fldCharType="separate"/>
        </w:r>
        <w:r w:rsidR="003328F6">
          <w:rPr>
            <w:noProof/>
            <w:webHidden/>
          </w:rPr>
          <w:t>27</w:t>
        </w:r>
        <w:r w:rsidR="00172E22">
          <w:rPr>
            <w:noProof/>
            <w:webHidden/>
          </w:rPr>
          <w:fldChar w:fldCharType="end"/>
        </w:r>
      </w:hyperlink>
    </w:p>
    <w:p w14:paraId="2213A17D" w14:textId="6BBC2EB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1" w:history="1">
        <w:r w:rsidR="00172E22" w:rsidRPr="000D6DB0">
          <w:rPr>
            <w:rStyle w:val="Hyperlink"/>
            <w:noProof/>
          </w:rPr>
          <w:t>Hình 3.10</w:t>
        </w:r>
        <w:r w:rsidR="00172E22" w:rsidRPr="000D6DB0">
          <w:rPr>
            <w:rStyle w:val="Hyperlink"/>
            <w:noProof/>
            <w:lang w:val="vi-VN"/>
          </w:rPr>
          <w:t>. Giao diện xem điểm phân quyền quản trị, cố vấn</w:t>
        </w:r>
        <w:r w:rsidR="00172E22">
          <w:rPr>
            <w:noProof/>
            <w:webHidden/>
          </w:rPr>
          <w:tab/>
        </w:r>
        <w:r w:rsidR="00172E22">
          <w:rPr>
            <w:noProof/>
            <w:webHidden/>
          </w:rPr>
          <w:fldChar w:fldCharType="begin"/>
        </w:r>
        <w:r w:rsidR="00172E22">
          <w:rPr>
            <w:noProof/>
            <w:webHidden/>
          </w:rPr>
          <w:instrText xml:space="preserve"> PAGEREF _Toc173388191 \h </w:instrText>
        </w:r>
        <w:r w:rsidR="00172E22">
          <w:rPr>
            <w:noProof/>
            <w:webHidden/>
          </w:rPr>
        </w:r>
        <w:r w:rsidR="00172E22">
          <w:rPr>
            <w:noProof/>
            <w:webHidden/>
          </w:rPr>
          <w:fldChar w:fldCharType="separate"/>
        </w:r>
        <w:r w:rsidR="003328F6">
          <w:rPr>
            <w:noProof/>
            <w:webHidden/>
          </w:rPr>
          <w:t>27</w:t>
        </w:r>
        <w:r w:rsidR="00172E22">
          <w:rPr>
            <w:noProof/>
            <w:webHidden/>
          </w:rPr>
          <w:fldChar w:fldCharType="end"/>
        </w:r>
      </w:hyperlink>
    </w:p>
    <w:p w14:paraId="6626FA45" w14:textId="2C105E4E"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2" w:history="1">
        <w:r w:rsidR="00172E22" w:rsidRPr="000D6DB0">
          <w:rPr>
            <w:rStyle w:val="Hyperlink"/>
            <w:noProof/>
          </w:rPr>
          <w:t>Hình 3.11</w:t>
        </w:r>
        <w:r w:rsidR="00172E22" w:rsidRPr="000D6DB0">
          <w:rPr>
            <w:rStyle w:val="Hyperlink"/>
            <w:noProof/>
            <w:lang w:val="vi-VN"/>
          </w:rPr>
          <w:t>. Giao diện danh sách gợi ý cải thiện môn học</w:t>
        </w:r>
        <w:r w:rsidR="00172E22">
          <w:rPr>
            <w:noProof/>
            <w:webHidden/>
          </w:rPr>
          <w:tab/>
        </w:r>
        <w:r w:rsidR="00172E22">
          <w:rPr>
            <w:noProof/>
            <w:webHidden/>
          </w:rPr>
          <w:fldChar w:fldCharType="begin"/>
        </w:r>
        <w:r w:rsidR="00172E22">
          <w:rPr>
            <w:noProof/>
            <w:webHidden/>
          </w:rPr>
          <w:instrText xml:space="preserve"> PAGEREF _Toc173388192 \h </w:instrText>
        </w:r>
        <w:r w:rsidR="00172E22">
          <w:rPr>
            <w:noProof/>
            <w:webHidden/>
          </w:rPr>
        </w:r>
        <w:r w:rsidR="00172E22">
          <w:rPr>
            <w:noProof/>
            <w:webHidden/>
          </w:rPr>
          <w:fldChar w:fldCharType="separate"/>
        </w:r>
        <w:r w:rsidR="003328F6">
          <w:rPr>
            <w:noProof/>
            <w:webHidden/>
          </w:rPr>
          <w:t>28</w:t>
        </w:r>
        <w:r w:rsidR="00172E22">
          <w:rPr>
            <w:noProof/>
            <w:webHidden/>
          </w:rPr>
          <w:fldChar w:fldCharType="end"/>
        </w:r>
      </w:hyperlink>
    </w:p>
    <w:p w14:paraId="005C1C4F" w14:textId="665DAFAA"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3" w:history="1">
        <w:r w:rsidR="00172E22" w:rsidRPr="000D6DB0">
          <w:rPr>
            <w:rStyle w:val="Hyperlink"/>
            <w:noProof/>
          </w:rPr>
          <w:t>Hình 3.12</w:t>
        </w:r>
        <w:r w:rsidR="00172E22" w:rsidRPr="000D6DB0">
          <w:rPr>
            <w:rStyle w:val="Hyperlink"/>
            <w:noProof/>
            <w:lang w:val="vi-VN"/>
          </w:rPr>
          <w:t>. Trang đánh giá điểm mạnh, yếu của sinh viên</w:t>
        </w:r>
        <w:r w:rsidR="00172E22">
          <w:rPr>
            <w:noProof/>
            <w:webHidden/>
          </w:rPr>
          <w:tab/>
        </w:r>
        <w:r w:rsidR="00172E22">
          <w:rPr>
            <w:noProof/>
            <w:webHidden/>
          </w:rPr>
          <w:fldChar w:fldCharType="begin"/>
        </w:r>
        <w:r w:rsidR="00172E22">
          <w:rPr>
            <w:noProof/>
            <w:webHidden/>
          </w:rPr>
          <w:instrText xml:space="preserve"> PAGEREF _Toc173388193 \h </w:instrText>
        </w:r>
        <w:r w:rsidR="00172E22">
          <w:rPr>
            <w:noProof/>
            <w:webHidden/>
          </w:rPr>
        </w:r>
        <w:r w:rsidR="00172E22">
          <w:rPr>
            <w:noProof/>
            <w:webHidden/>
          </w:rPr>
          <w:fldChar w:fldCharType="separate"/>
        </w:r>
        <w:r w:rsidR="003328F6">
          <w:rPr>
            <w:noProof/>
            <w:webHidden/>
          </w:rPr>
          <w:t>28</w:t>
        </w:r>
        <w:r w:rsidR="00172E22">
          <w:rPr>
            <w:noProof/>
            <w:webHidden/>
          </w:rPr>
          <w:fldChar w:fldCharType="end"/>
        </w:r>
      </w:hyperlink>
    </w:p>
    <w:p w14:paraId="68B6C41C" w14:textId="48CEEBF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4" w:history="1">
        <w:r w:rsidR="00172E22" w:rsidRPr="000D6DB0">
          <w:rPr>
            <w:rStyle w:val="Hyperlink"/>
            <w:noProof/>
          </w:rPr>
          <w:t>Hình 3.13</w:t>
        </w:r>
        <w:r w:rsidR="00172E22" w:rsidRPr="000D6DB0">
          <w:rPr>
            <w:rStyle w:val="Hyperlink"/>
            <w:noProof/>
            <w:lang w:val="vi-VN"/>
          </w:rPr>
          <w:t>. Mẫu bảng điểm</w:t>
        </w:r>
        <w:r w:rsidR="00172E22">
          <w:rPr>
            <w:noProof/>
            <w:webHidden/>
          </w:rPr>
          <w:tab/>
        </w:r>
        <w:r w:rsidR="00172E22">
          <w:rPr>
            <w:noProof/>
            <w:webHidden/>
          </w:rPr>
          <w:fldChar w:fldCharType="begin"/>
        </w:r>
        <w:r w:rsidR="00172E22">
          <w:rPr>
            <w:noProof/>
            <w:webHidden/>
          </w:rPr>
          <w:instrText xml:space="preserve"> PAGEREF _Toc173388194 \h </w:instrText>
        </w:r>
        <w:r w:rsidR="00172E22">
          <w:rPr>
            <w:noProof/>
            <w:webHidden/>
          </w:rPr>
        </w:r>
        <w:r w:rsidR="00172E22">
          <w:rPr>
            <w:noProof/>
            <w:webHidden/>
          </w:rPr>
          <w:fldChar w:fldCharType="separate"/>
        </w:r>
        <w:r w:rsidR="003328F6">
          <w:rPr>
            <w:noProof/>
            <w:webHidden/>
          </w:rPr>
          <w:t>39</w:t>
        </w:r>
        <w:r w:rsidR="00172E22">
          <w:rPr>
            <w:noProof/>
            <w:webHidden/>
          </w:rPr>
          <w:fldChar w:fldCharType="end"/>
        </w:r>
      </w:hyperlink>
    </w:p>
    <w:p w14:paraId="468E55F7" w14:textId="07C67AF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5" w:history="1">
        <w:r w:rsidR="00172E22" w:rsidRPr="000D6DB0">
          <w:rPr>
            <w:rStyle w:val="Hyperlink"/>
            <w:noProof/>
          </w:rPr>
          <w:t>Hình 3.14</w:t>
        </w:r>
        <w:r w:rsidR="00172E22" w:rsidRPr="000D6DB0">
          <w:rPr>
            <w:rStyle w:val="Hyperlink"/>
            <w:noProof/>
            <w:lang w:val="vi-VN"/>
          </w:rPr>
          <w:t>. Mẫu điểm môn học sau khi xử lý</w:t>
        </w:r>
        <w:r w:rsidR="00172E22">
          <w:rPr>
            <w:noProof/>
            <w:webHidden/>
          </w:rPr>
          <w:tab/>
        </w:r>
        <w:r w:rsidR="00172E22">
          <w:rPr>
            <w:noProof/>
            <w:webHidden/>
          </w:rPr>
          <w:fldChar w:fldCharType="begin"/>
        </w:r>
        <w:r w:rsidR="00172E22">
          <w:rPr>
            <w:noProof/>
            <w:webHidden/>
          </w:rPr>
          <w:instrText xml:space="preserve"> PAGEREF _Toc173388195 \h </w:instrText>
        </w:r>
        <w:r w:rsidR="00172E22">
          <w:rPr>
            <w:noProof/>
            <w:webHidden/>
          </w:rPr>
        </w:r>
        <w:r w:rsidR="00172E22">
          <w:rPr>
            <w:noProof/>
            <w:webHidden/>
          </w:rPr>
          <w:fldChar w:fldCharType="separate"/>
        </w:r>
        <w:r w:rsidR="003328F6">
          <w:rPr>
            <w:noProof/>
            <w:webHidden/>
          </w:rPr>
          <w:t>40</w:t>
        </w:r>
        <w:r w:rsidR="00172E22">
          <w:rPr>
            <w:noProof/>
            <w:webHidden/>
          </w:rPr>
          <w:fldChar w:fldCharType="end"/>
        </w:r>
      </w:hyperlink>
    </w:p>
    <w:p w14:paraId="5D84CD41" w14:textId="2A49C86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6" w:history="1">
        <w:r w:rsidR="00172E22" w:rsidRPr="000D6DB0">
          <w:rPr>
            <w:rStyle w:val="Hyperlink"/>
            <w:noProof/>
          </w:rPr>
          <w:t>Hình 3.15</w:t>
        </w:r>
        <w:r w:rsidR="00172E22" w:rsidRPr="000D6DB0">
          <w:rPr>
            <w:rStyle w:val="Hyperlink"/>
            <w:noProof/>
            <w:lang w:val="vi-VN"/>
          </w:rPr>
          <w:t>. Mẫu điểm học kỳ sau khi xử lý</w:t>
        </w:r>
        <w:r w:rsidR="00172E22">
          <w:rPr>
            <w:noProof/>
            <w:webHidden/>
          </w:rPr>
          <w:tab/>
        </w:r>
        <w:r w:rsidR="00172E22">
          <w:rPr>
            <w:noProof/>
            <w:webHidden/>
          </w:rPr>
          <w:fldChar w:fldCharType="begin"/>
        </w:r>
        <w:r w:rsidR="00172E22">
          <w:rPr>
            <w:noProof/>
            <w:webHidden/>
          </w:rPr>
          <w:instrText xml:space="preserve"> PAGEREF _Toc173388196 \h </w:instrText>
        </w:r>
        <w:r w:rsidR="00172E22">
          <w:rPr>
            <w:noProof/>
            <w:webHidden/>
          </w:rPr>
        </w:r>
        <w:r w:rsidR="00172E22">
          <w:rPr>
            <w:noProof/>
            <w:webHidden/>
          </w:rPr>
          <w:fldChar w:fldCharType="separate"/>
        </w:r>
        <w:r w:rsidR="003328F6">
          <w:rPr>
            <w:noProof/>
            <w:webHidden/>
          </w:rPr>
          <w:t>40</w:t>
        </w:r>
        <w:r w:rsidR="00172E22">
          <w:rPr>
            <w:noProof/>
            <w:webHidden/>
          </w:rPr>
          <w:fldChar w:fldCharType="end"/>
        </w:r>
      </w:hyperlink>
    </w:p>
    <w:p w14:paraId="4AC31F5D" w14:textId="0AE06D2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7" w:history="1">
        <w:r w:rsidR="00172E22" w:rsidRPr="000D6DB0">
          <w:rPr>
            <w:rStyle w:val="Hyperlink"/>
            <w:noProof/>
          </w:rPr>
          <w:t>Hình 3.16</w:t>
        </w:r>
        <w:r w:rsidR="00172E22" w:rsidRPr="000D6DB0">
          <w:rPr>
            <w:rStyle w:val="Hyperlink"/>
            <w:noProof/>
            <w:lang w:val="vi-VN"/>
          </w:rPr>
          <w:t>. Dùng K-Fold tính độ chính xác mô hình</w:t>
        </w:r>
        <w:r w:rsidR="00172E22">
          <w:rPr>
            <w:noProof/>
            <w:webHidden/>
          </w:rPr>
          <w:tab/>
        </w:r>
        <w:r w:rsidR="00172E22">
          <w:rPr>
            <w:noProof/>
            <w:webHidden/>
          </w:rPr>
          <w:fldChar w:fldCharType="begin"/>
        </w:r>
        <w:r w:rsidR="00172E22">
          <w:rPr>
            <w:noProof/>
            <w:webHidden/>
          </w:rPr>
          <w:instrText xml:space="preserve"> PAGEREF _Toc173388197 \h </w:instrText>
        </w:r>
        <w:r w:rsidR="00172E22">
          <w:rPr>
            <w:noProof/>
            <w:webHidden/>
          </w:rPr>
        </w:r>
        <w:r w:rsidR="00172E22">
          <w:rPr>
            <w:noProof/>
            <w:webHidden/>
          </w:rPr>
          <w:fldChar w:fldCharType="separate"/>
        </w:r>
        <w:r w:rsidR="003328F6">
          <w:rPr>
            <w:noProof/>
            <w:webHidden/>
          </w:rPr>
          <w:t>41</w:t>
        </w:r>
        <w:r w:rsidR="00172E22">
          <w:rPr>
            <w:noProof/>
            <w:webHidden/>
          </w:rPr>
          <w:fldChar w:fldCharType="end"/>
        </w:r>
      </w:hyperlink>
    </w:p>
    <w:p w14:paraId="3A970A14" w14:textId="1AEE015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8" w:history="1">
        <w:r w:rsidR="00172E22" w:rsidRPr="000D6DB0">
          <w:rPr>
            <w:rStyle w:val="Hyperlink"/>
            <w:noProof/>
          </w:rPr>
          <w:t>Hình 3.17</w:t>
        </w:r>
        <w:r w:rsidR="00172E22" w:rsidRPr="000D6DB0">
          <w:rPr>
            <w:rStyle w:val="Hyperlink"/>
            <w:noProof/>
            <w:lang w:val="vi-VN"/>
          </w:rPr>
          <w:t>. Mô hình giải thuật giai đoạn huấn luyện</w:t>
        </w:r>
        <w:r w:rsidR="00172E22">
          <w:rPr>
            <w:noProof/>
            <w:webHidden/>
          </w:rPr>
          <w:tab/>
        </w:r>
        <w:r w:rsidR="00172E22">
          <w:rPr>
            <w:noProof/>
            <w:webHidden/>
          </w:rPr>
          <w:fldChar w:fldCharType="begin"/>
        </w:r>
        <w:r w:rsidR="00172E22">
          <w:rPr>
            <w:noProof/>
            <w:webHidden/>
          </w:rPr>
          <w:instrText xml:space="preserve"> PAGEREF _Toc173388198 \h </w:instrText>
        </w:r>
        <w:r w:rsidR="00172E22">
          <w:rPr>
            <w:noProof/>
            <w:webHidden/>
          </w:rPr>
        </w:r>
        <w:r w:rsidR="00172E22">
          <w:rPr>
            <w:noProof/>
            <w:webHidden/>
          </w:rPr>
          <w:fldChar w:fldCharType="separate"/>
        </w:r>
        <w:r w:rsidR="003328F6">
          <w:rPr>
            <w:noProof/>
            <w:webHidden/>
          </w:rPr>
          <w:t>43</w:t>
        </w:r>
        <w:r w:rsidR="00172E22">
          <w:rPr>
            <w:noProof/>
            <w:webHidden/>
          </w:rPr>
          <w:fldChar w:fldCharType="end"/>
        </w:r>
      </w:hyperlink>
    </w:p>
    <w:p w14:paraId="4F6A6C31" w14:textId="5FD9EBE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199" w:history="1">
        <w:r w:rsidR="00172E22" w:rsidRPr="000D6DB0">
          <w:rPr>
            <w:rStyle w:val="Hyperlink"/>
            <w:noProof/>
          </w:rPr>
          <w:t>Hình 3.18</w:t>
        </w:r>
        <w:r w:rsidR="00172E22" w:rsidRPr="000D6DB0">
          <w:rPr>
            <w:rStyle w:val="Hyperlink"/>
            <w:noProof/>
            <w:lang w:val="vi-VN"/>
          </w:rPr>
          <w:t>. Mô hình giải thuật giai đoạn phân lớp</w:t>
        </w:r>
        <w:r w:rsidR="00172E22">
          <w:rPr>
            <w:noProof/>
            <w:webHidden/>
          </w:rPr>
          <w:tab/>
        </w:r>
        <w:r w:rsidR="00172E22">
          <w:rPr>
            <w:noProof/>
            <w:webHidden/>
          </w:rPr>
          <w:fldChar w:fldCharType="begin"/>
        </w:r>
        <w:r w:rsidR="00172E22">
          <w:rPr>
            <w:noProof/>
            <w:webHidden/>
          </w:rPr>
          <w:instrText xml:space="preserve"> PAGEREF _Toc173388199 \h </w:instrText>
        </w:r>
        <w:r w:rsidR="00172E22">
          <w:rPr>
            <w:noProof/>
            <w:webHidden/>
          </w:rPr>
        </w:r>
        <w:r w:rsidR="00172E22">
          <w:rPr>
            <w:noProof/>
            <w:webHidden/>
          </w:rPr>
          <w:fldChar w:fldCharType="separate"/>
        </w:r>
        <w:r w:rsidR="003328F6">
          <w:rPr>
            <w:noProof/>
            <w:webHidden/>
          </w:rPr>
          <w:t>44</w:t>
        </w:r>
        <w:r w:rsidR="00172E22">
          <w:rPr>
            <w:noProof/>
            <w:webHidden/>
          </w:rPr>
          <w:fldChar w:fldCharType="end"/>
        </w:r>
      </w:hyperlink>
    </w:p>
    <w:p w14:paraId="40C58637" w14:textId="6A74E1F4"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0" w:history="1">
        <w:r w:rsidR="00172E22" w:rsidRPr="000D6DB0">
          <w:rPr>
            <w:rStyle w:val="Hyperlink"/>
            <w:noProof/>
          </w:rPr>
          <w:t>Hình 4.1</w:t>
        </w:r>
        <w:r w:rsidR="00172E22" w:rsidRPr="000D6DB0">
          <w:rPr>
            <w:rStyle w:val="Hyperlink"/>
            <w:noProof/>
            <w:lang w:val="vi-VN"/>
          </w:rPr>
          <w:t>. Chức năng đăng nhập</w:t>
        </w:r>
        <w:r w:rsidR="00172E22">
          <w:rPr>
            <w:noProof/>
            <w:webHidden/>
          </w:rPr>
          <w:tab/>
        </w:r>
        <w:r w:rsidR="00172E22">
          <w:rPr>
            <w:noProof/>
            <w:webHidden/>
          </w:rPr>
          <w:fldChar w:fldCharType="begin"/>
        </w:r>
        <w:r w:rsidR="00172E22">
          <w:rPr>
            <w:noProof/>
            <w:webHidden/>
          </w:rPr>
          <w:instrText xml:space="preserve"> PAGEREF _Toc173388200 \h </w:instrText>
        </w:r>
        <w:r w:rsidR="00172E22">
          <w:rPr>
            <w:noProof/>
            <w:webHidden/>
          </w:rPr>
        </w:r>
        <w:r w:rsidR="00172E22">
          <w:rPr>
            <w:noProof/>
            <w:webHidden/>
          </w:rPr>
          <w:fldChar w:fldCharType="separate"/>
        </w:r>
        <w:r w:rsidR="003328F6">
          <w:rPr>
            <w:noProof/>
            <w:webHidden/>
          </w:rPr>
          <w:t>45</w:t>
        </w:r>
        <w:r w:rsidR="00172E22">
          <w:rPr>
            <w:noProof/>
            <w:webHidden/>
          </w:rPr>
          <w:fldChar w:fldCharType="end"/>
        </w:r>
      </w:hyperlink>
    </w:p>
    <w:p w14:paraId="74BAD3D4" w14:textId="13624C5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1" w:history="1">
        <w:r w:rsidR="00172E22" w:rsidRPr="000D6DB0">
          <w:rPr>
            <w:rStyle w:val="Hyperlink"/>
            <w:noProof/>
          </w:rPr>
          <w:t>Hình 4.2</w:t>
        </w:r>
        <w:r w:rsidR="00172E22" w:rsidRPr="000D6DB0">
          <w:rPr>
            <w:rStyle w:val="Hyperlink"/>
            <w:noProof/>
            <w:lang w:val="vi-VN"/>
          </w:rPr>
          <w:t>. Chức năng đăng xuất</w:t>
        </w:r>
        <w:r w:rsidR="00172E22">
          <w:rPr>
            <w:noProof/>
            <w:webHidden/>
          </w:rPr>
          <w:tab/>
        </w:r>
        <w:r w:rsidR="00172E22">
          <w:rPr>
            <w:noProof/>
            <w:webHidden/>
          </w:rPr>
          <w:fldChar w:fldCharType="begin"/>
        </w:r>
        <w:r w:rsidR="00172E22">
          <w:rPr>
            <w:noProof/>
            <w:webHidden/>
          </w:rPr>
          <w:instrText xml:space="preserve"> PAGEREF _Toc173388201 \h </w:instrText>
        </w:r>
        <w:r w:rsidR="00172E22">
          <w:rPr>
            <w:noProof/>
            <w:webHidden/>
          </w:rPr>
        </w:r>
        <w:r w:rsidR="00172E22">
          <w:rPr>
            <w:noProof/>
            <w:webHidden/>
          </w:rPr>
          <w:fldChar w:fldCharType="separate"/>
        </w:r>
        <w:r w:rsidR="003328F6">
          <w:rPr>
            <w:noProof/>
            <w:webHidden/>
          </w:rPr>
          <w:t>45</w:t>
        </w:r>
        <w:r w:rsidR="00172E22">
          <w:rPr>
            <w:noProof/>
            <w:webHidden/>
          </w:rPr>
          <w:fldChar w:fldCharType="end"/>
        </w:r>
      </w:hyperlink>
    </w:p>
    <w:p w14:paraId="3E5D62C7" w14:textId="283349AB"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2" w:history="1">
        <w:r w:rsidR="00172E22" w:rsidRPr="000D6DB0">
          <w:rPr>
            <w:rStyle w:val="Hyperlink"/>
            <w:noProof/>
          </w:rPr>
          <w:t>Hình 4.3</w:t>
        </w:r>
        <w:r w:rsidR="00172E22" w:rsidRPr="000D6DB0">
          <w:rPr>
            <w:rStyle w:val="Hyperlink"/>
            <w:noProof/>
            <w:lang w:val="vi-VN"/>
          </w:rPr>
          <w:t>. Chức năng thay đổi mật khẩu</w:t>
        </w:r>
        <w:r w:rsidR="00172E22">
          <w:rPr>
            <w:noProof/>
            <w:webHidden/>
          </w:rPr>
          <w:tab/>
        </w:r>
        <w:r w:rsidR="00172E22">
          <w:rPr>
            <w:noProof/>
            <w:webHidden/>
          </w:rPr>
          <w:fldChar w:fldCharType="begin"/>
        </w:r>
        <w:r w:rsidR="00172E22">
          <w:rPr>
            <w:noProof/>
            <w:webHidden/>
          </w:rPr>
          <w:instrText xml:space="preserve"> PAGEREF _Toc173388202 \h </w:instrText>
        </w:r>
        <w:r w:rsidR="00172E22">
          <w:rPr>
            <w:noProof/>
            <w:webHidden/>
          </w:rPr>
        </w:r>
        <w:r w:rsidR="00172E22">
          <w:rPr>
            <w:noProof/>
            <w:webHidden/>
          </w:rPr>
          <w:fldChar w:fldCharType="separate"/>
        </w:r>
        <w:r w:rsidR="003328F6">
          <w:rPr>
            <w:noProof/>
            <w:webHidden/>
          </w:rPr>
          <w:t>46</w:t>
        </w:r>
        <w:r w:rsidR="00172E22">
          <w:rPr>
            <w:noProof/>
            <w:webHidden/>
          </w:rPr>
          <w:fldChar w:fldCharType="end"/>
        </w:r>
      </w:hyperlink>
    </w:p>
    <w:p w14:paraId="1FA34263" w14:textId="10008F6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3" w:history="1">
        <w:r w:rsidR="00172E22" w:rsidRPr="000D6DB0">
          <w:rPr>
            <w:rStyle w:val="Hyperlink"/>
            <w:noProof/>
          </w:rPr>
          <w:t>Hình 4.4</w:t>
        </w:r>
        <w:r w:rsidR="00172E22" w:rsidRPr="000D6DB0">
          <w:rPr>
            <w:rStyle w:val="Hyperlink"/>
            <w:noProof/>
            <w:lang w:val="vi-VN"/>
          </w:rPr>
          <w:t>. Trang chủ quản trị</w:t>
        </w:r>
        <w:r w:rsidR="00172E22">
          <w:rPr>
            <w:noProof/>
            <w:webHidden/>
          </w:rPr>
          <w:tab/>
        </w:r>
        <w:r w:rsidR="00172E22">
          <w:rPr>
            <w:noProof/>
            <w:webHidden/>
          </w:rPr>
          <w:fldChar w:fldCharType="begin"/>
        </w:r>
        <w:r w:rsidR="00172E22">
          <w:rPr>
            <w:noProof/>
            <w:webHidden/>
          </w:rPr>
          <w:instrText xml:space="preserve"> PAGEREF _Toc173388203 \h </w:instrText>
        </w:r>
        <w:r w:rsidR="00172E22">
          <w:rPr>
            <w:noProof/>
            <w:webHidden/>
          </w:rPr>
        </w:r>
        <w:r w:rsidR="00172E22">
          <w:rPr>
            <w:noProof/>
            <w:webHidden/>
          </w:rPr>
          <w:fldChar w:fldCharType="separate"/>
        </w:r>
        <w:r w:rsidR="003328F6">
          <w:rPr>
            <w:noProof/>
            <w:webHidden/>
          </w:rPr>
          <w:t>47</w:t>
        </w:r>
        <w:r w:rsidR="00172E22">
          <w:rPr>
            <w:noProof/>
            <w:webHidden/>
          </w:rPr>
          <w:fldChar w:fldCharType="end"/>
        </w:r>
      </w:hyperlink>
    </w:p>
    <w:p w14:paraId="55369E7D" w14:textId="6E657D0A"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4" w:history="1">
        <w:r w:rsidR="00172E22" w:rsidRPr="000D6DB0">
          <w:rPr>
            <w:rStyle w:val="Hyperlink"/>
            <w:noProof/>
          </w:rPr>
          <w:t>Hình 4.5</w:t>
        </w:r>
        <w:r w:rsidR="00172E22" w:rsidRPr="000D6DB0">
          <w:rPr>
            <w:rStyle w:val="Hyperlink"/>
            <w:noProof/>
            <w:lang w:val="vi-VN"/>
          </w:rPr>
          <w:t>. Chức năng xem dữ liệu</w:t>
        </w:r>
        <w:r w:rsidR="00172E22">
          <w:rPr>
            <w:noProof/>
            <w:webHidden/>
          </w:rPr>
          <w:tab/>
        </w:r>
        <w:r w:rsidR="00172E22">
          <w:rPr>
            <w:noProof/>
            <w:webHidden/>
          </w:rPr>
          <w:fldChar w:fldCharType="begin"/>
        </w:r>
        <w:r w:rsidR="00172E22">
          <w:rPr>
            <w:noProof/>
            <w:webHidden/>
          </w:rPr>
          <w:instrText xml:space="preserve"> PAGEREF _Toc173388204 \h </w:instrText>
        </w:r>
        <w:r w:rsidR="00172E22">
          <w:rPr>
            <w:noProof/>
            <w:webHidden/>
          </w:rPr>
        </w:r>
        <w:r w:rsidR="00172E22">
          <w:rPr>
            <w:noProof/>
            <w:webHidden/>
          </w:rPr>
          <w:fldChar w:fldCharType="separate"/>
        </w:r>
        <w:r w:rsidR="003328F6">
          <w:rPr>
            <w:noProof/>
            <w:webHidden/>
          </w:rPr>
          <w:t>47</w:t>
        </w:r>
        <w:r w:rsidR="00172E22">
          <w:rPr>
            <w:noProof/>
            <w:webHidden/>
          </w:rPr>
          <w:fldChar w:fldCharType="end"/>
        </w:r>
      </w:hyperlink>
    </w:p>
    <w:p w14:paraId="2B6B090A" w14:textId="7094617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5" w:history="1">
        <w:r w:rsidR="00172E22" w:rsidRPr="000D6DB0">
          <w:rPr>
            <w:rStyle w:val="Hyperlink"/>
            <w:noProof/>
          </w:rPr>
          <w:t>Hình 4.6</w:t>
        </w:r>
        <w:r w:rsidR="00172E22" w:rsidRPr="000D6DB0">
          <w:rPr>
            <w:rStyle w:val="Hyperlink"/>
            <w:noProof/>
            <w:lang w:val="vi-VN"/>
          </w:rPr>
          <w:t>. Chức năng thêm mới</w:t>
        </w:r>
        <w:r w:rsidR="00172E22">
          <w:rPr>
            <w:noProof/>
            <w:webHidden/>
          </w:rPr>
          <w:tab/>
        </w:r>
        <w:r w:rsidR="00172E22">
          <w:rPr>
            <w:noProof/>
            <w:webHidden/>
          </w:rPr>
          <w:fldChar w:fldCharType="begin"/>
        </w:r>
        <w:r w:rsidR="00172E22">
          <w:rPr>
            <w:noProof/>
            <w:webHidden/>
          </w:rPr>
          <w:instrText xml:space="preserve"> PAGEREF _Toc173388205 \h </w:instrText>
        </w:r>
        <w:r w:rsidR="00172E22">
          <w:rPr>
            <w:noProof/>
            <w:webHidden/>
          </w:rPr>
        </w:r>
        <w:r w:rsidR="00172E22">
          <w:rPr>
            <w:noProof/>
            <w:webHidden/>
          </w:rPr>
          <w:fldChar w:fldCharType="separate"/>
        </w:r>
        <w:r w:rsidR="003328F6">
          <w:rPr>
            <w:noProof/>
            <w:webHidden/>
          </w:rPr>
          <w:t>48</w:t>
        </w:r>
        <w:r w:rsidR="00172E22">
          <w:rPr>
            <w:noProof/>
            <w:webHidden/>
          </w:rPr>
          <w:fldChar w:fldCharType="end"/>
        </w:r>
      </w:hyperlink>
    </w:p>
    <w:p w14:paraId="44468020" w14:textId="37B8525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6" w:history="1">
        <w:r w:rsidR="00172E22" w:rsidRPr="000D6DB0">
          <w:rPr>
            <w:rStyle w:val="Hyperlink"/>
            <w:noProof/>
          </w:rPr>
          <w:t>Hình 4.7</w:t>
        </w:r>
        <w:r w:rsidR="00172E22" w:rsidRPr="000D6DB0">
          <w:rPr>
            <w:rStyle w:val="Hyperlink"/>
            <w:noProof/>
            <w:lang w:val="vi-VN"/>
          </w:rPr>
          <w:t>. Xác nhận trước khi xóa</w:t>
        </w:r>
        <w:r w:rsidR="00172E22">
          <w:rPr>
            <w:noProof/>
            <w:webHidden/>
          </w:rPr>
          <w:tab/>
        </w:r>
        <w:r w:rsidR="00172E22">
          <w:rPr>
            <w:noProof/>
            <w:webHidden/>
          </w:rPr>
          <w:fldChar w:fldCharType="begin"/>
        </w:r>
        <w:r w:rsidR="00172E22">
          <w:rPr>
            <w:noProof/>
            <w:webHidden/>
          </w:rPr>
          <w:instrText xml:space="preserve"> PAGEREF _Toc173388206 \h </w:instrText>
        </w:r>
        <w:r w:rsidR="00172E22">
          <w:rPr>
            <w:noProof/>
            <w:webHidden/>
          </w:rPr>
        </w:r>
        <w:r w:rsidR="00172E22">
          <w:rPr>
            <w:noProof/>
            <w:webHidden/>
          </w:rPr>
          <w:fldChar w:fldCharType="separate"/>
        </w:r>
        <w:r w:rsidR="003328F6">
          <w:rPr>
            <w:noProof/>
            <w:webHidden/>
          </w:rPr>
          <w:t>48</w:t>
        </w:r>
        <w:r w:rsidR="00172E22">
          <w:rPr>
            <w:noProof/>
            <w:webHidden/>
          </w:rPr>
          <w:fldChar w:fldCharType="end"/>
        </w:r>
      </w:hyperlink>
    </w:p>
    <w:p w14:paraId="5FAE2E01" w14:textId="37F3580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7" w:history="1">
        <w:r w:rsidR="00172E22" w:rsidRPr="000D6DB0">
          <w:rPr>
            <w:rStyle w:val="Hyperlink"/>
            <w:noProof/>
          </w:rPr>
          <w:t>Hình 4.8</w:t>
        </w:r>
        <w:r w:rsidR="00172E22" w:rsidRPr="000D6DB0">
          <w:rPr>
            <w:rStyle w:val="Hyperlink"/>
            <w:noProof/>
            <w:lang w:val="vi-VN"/>
          </w:rPr>
          <w:t xml:space="preserve">. </w:t>
        </w:r>
        <w:r w:rsidR="00172E22" w:rsidRPr="000D6DB0">
          <w:rPr>
            <w:rStyle w:val="Hyperlink"/>
            <w:noProof/>
          </w:rPr>
          <w:t>Xem</w:t>
        </w:r>
        <w:r w:rsidR="00172E22" w:rsidRPr="000D6DB0">
          <w:rPr>
            <w:rStyle w:val="Hyperlink"/>
            <w:noProof/>
            <w:lang w:val="vi-VN"/>
          </w:rPr>
          <w:t xml:space="preserve"> danh sách môn học trong chương trinh đào tạo</w:t>
        </w:r>
        <w:r w:rsidR="00172E22">
          <w:rPr>
            <w:noProof/>
            <w:webHidden/>
          </w:rPr>
          <w:tab/>
        </w:r>
        <w:r w:rsidR="00172E22">
          <w:rPr>
            <w:noProof/>
            <w:webHidden/>
          </w:rPr>
          <w:fldChar w:fldCharType="begin"/>
        </w:r>
        <w:r w:rsidR="00172E22">
          <w:rPr>
            <w:noProof/>
            <w:webHidden/>
          </w:rPr>
          <w:instrText xml:space="preserve"> PAGEREF _Toc173388207 \h </w:instrText>
        </w:r>
        <w:r w:rsidR="00172E22">
          <w:rPr>
            <w:noProof/>
            <w:webHidden/>
          </w:rPr>
        </w:r>
        <w:r w:rsidR="00172E22">
          <w:rPr>
            <w:noProof/>
            <w:webHidden/>
          </w:rPr>
          <w:fldChar w:fldCharType="separate"/>
        </w:r>
        <w:r w:rsidR="003328F6">
          <w:rPr>
            <w:noProof/>
            <w:webHidden/>
          </w:rPr>
          <w:t>49</w:t>
        </w:r>
        <w:r w:rsidR="00172E22">
          <w:rPr>
            <w:noProof/>
            <w:webHidden/>
          </w:rPr>
          <w:fldChar w:fldCharType="end"/>
        </w:r>
      </w:hyperlink>
    </w:p>
    <w:p w14:paraId="3827C929" w14:textId="1A5A1A2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8" w:history="1">
        <w:r w:rsidR="00172E22" w:rsidRPr="000D6DB0">
          <w:rPr>
            <w:rStyle w:val="Hyperlink"/>
            <w:noProof/>
          </w:rPr>
          <w:t>Hình 4.9</w:t>
        </w:r>
        <w:r w:rsidR="00172E22" w:rsidRPr="000D6DB0">
          <w:rPr>
            <w:rStyle w:val="Hyperlink"/>
            <w:noProof/>
            <w:lang w:val="vi-VN"/>
          </w:rPr>
          <w:t>. Chức năng chia nhóm môn</w:t>
        </w:r>
        <w:r w:rsidR="00172E22">
          <w:rPr>
            <w:noProof/>
            <w:webHidden/>
          </w:rPr>
          <w:tab/>
        </w:r>
        <w:r w:rsidR="00172E22">
          <w:rPr>
            <w:noProof/>
            <w:webHidden/>
          </w:rPr>
          <w:fldChar w:fldCharType="begin"/>
        </w:r>
        <w:r w:rsidR="00172E22">
          <w:rPr>
            <w:noProof/>
            <w:webHidden/>
          </w:rPr>
          <w:instrText xml:space="preserve"> PAGEREF _Toc173388208 \h </w:instrText>
        </w:r>
        <w:r w:rsidR="00172E22">
          <w:rPr>
            <w:noProof/>
            <w:webHidden/>
          </w:rPr>
        </w:r>
        <w:r w:rsidR="00172E22">
          <w:rPr>
            <w:noProof/>
            <w:webHidden/>
          </w:rPr>
          <w:fldChar w:fldCharType="separate"/>
        </w:r>
        <w:r w:rsidR="003328F6">
          <w:rPr>
            <w:noProof/>
            <w:webHidden/>
          </w:rPr>
          <w:t>49</w:t>
        </w:r>
        <w:r w:rsidR="00172E22">
          <w:rPr>
            <w:noProof/>
            <w:webHidden/>
          </w:rPr>
          <w:fldChar w:fldCharType="end"/>
        </w:r>
      </w:hyperlink>
    </w:p>
    <w:p w14:paraId="695CF9D7" w14:textId="28B43BE6"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09" w:history="1">
        <w:r w:rsidR="00172E22" w:rsidRPr="000D6DB0">
          <w:rPr>
            <w:rStyle w:val="Hyperlink"/>
            <w:noProof/>
          </w:rPr>
          <w:t>Hình 4.10</w:t>
        </w:r>
        <w:r w:rsidR="00172E22" w:rsidRPr="000D6DB0">
          <w:rPr>
            <w:rStyle w:val="Hyperlink"/>
            <w:noProof/>
            <w:lang w:val="vi-VN"/>
          </w:rPr>
          <w:t>. Quản lý danh sách sinh viên</w:t>
        </w:r>
        <w:r w:rsidR="00172E22">
          <w:rPr>
            <w:noProof/>
            <w:webHidden/>
          </w:rPr>
          <w:tab/>
        </w:r>
        <w:r w:rsidR="00172E22">
          <w:rPr>
            <w:noProof/>
            <w:webHidden/>
          </w:rPr>
          <w:fldChar w:fldCharType="begin"/>
        </w:r>
        <w:r w:rsidR="00172E22">
          <w:rPr>
            <w:noProof/>
            <w:webHidden/>
          </w:rPr>
          <w:instrText xml:space="preserve"> PAGEREF _Toc173388209 \h </w:instrText>
        </w:r>
        <w:r w:rsidR="00172E22">
          <w:rPr>
            <w:noProof/>
            <w:webHidden/>
          </w:rPr>
        </w:r>
        <w:r w:rsidR="00172E22">
          <w:rPr>
            <w:noProof/>
            <w:webHidden/>
          </w:rPr>
          <w:fldChar w:fldCharType="separate"/>
        </w:r>
        <w:r w:rsidR="003328F6">
          <w:rPr>
            <w:noProof/>
            <w:webHidden/>
          </w:rPr>
          <w:t>50</w:t>
        </w:r>
        <w:r w:rsidR="00172E22">
          <w:rPr>
            <w:noProof/>
            <w:webHidden/>
          </w:rPr>
          <w:fldChar w:fldCharType="end"/>
        </w:r>
      </w:hyperlink>
    </w:p>
    <w:p w14:paraId="2EE9A60B" w14:textId="08F9B02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0" w:history="1">
        <w:r w:rsidR="00172E22" w:rsidRPr="000D6DB0">
          <w:rPr>
            <w:rStyle w:val="Hyperlink"/>
            <w:noProof/>
          </w:rPr>
          <w:t>Hình 4.11</w:t>
        </w:r>
        <w:r w:rsidR="00172E22" w:rsidRPr="000D6DB0">
          <w:rPr>
            <w:rStyle w:val="Hyperlink"/>
            <w:noProof/>
            <w:lang w:val="vi-VN"/>
          </w:rPr>
          <w:t>. Chức năng thêm sinh viên</w:t>
        </w:r>
        <w:r w:rsidR="00172E22">
          <w:rPr>
            <w:noProof/>
            <w:webHidden/>
          </w:rPr>
          <w:tab/>
        </w:r>
        <w:r w:rsidR="00172E22">
          <w:rPr>
            <w:noProof/>
            <w:webHidden/>
          </w:rPr>
          <w:fldChar w:fldCharType="begin"/>
        </w:r>
        <w:r w:rsidR="00172E22">
          <w:rPr>
            <w:noProof/>
            <w:webHidden/>
          </w:rPr>
          <w:instrText xml:space="preserve"> PAGEREF _Toc173388210 \h </w:instrText>
        </w:r>
        <w:r w:rsidR="00172E22">
          <w:rPr>
            <w:noProof/>
            <w:webHidden/>
          </w:rPr>
        </w:r>
        <w:r w:rsidR="00172E22">
          <w:rPr>
            <w:noProof/>
            <w:webHidden/>
          </w:rPr>
          <w:fldChar w:fldCharType="separate"/>
        </w:r>
        <w:r w:rsidR="003328F6">
          <w:rPr>
            <w:noProof/>
            <w:webHidden/>
          </w:rPr>
          <w:t>50</w:t>
        </w:r>
        <w:r w:rsidR="00172E22">
          <w:rPr>
            <w:noProof/>
            <w:webHidden/>
          </w:rPr>
          <w:fldChar w:fldCharType="end"/>
        </w:r>
      </w:hyperlink>
    </w:p>
    <w:p w14:paraId="5493ADEA" w14:textId="01B989FB"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1" w:history="1">
        <w:r w:rsidR="00172E22" w:rsidRPr="000D6DB0">
          <w:rPr>
            <w:rStyle w:val="Hyperlink"/>
            <w:noProof/>
          </w:rPr>
          <w:t>Hình 4.12</w:t>
        </w:r>
        <w:r w:rsidR="00172E22" w:rsidRPr="000D6DB0">
          <w:rPr>
            <w:rStyle w:val="Hyperlink"/>
            <w:noProof/>
            <w:lang w:val="vi-VN"/>
          </w:rPr>
          <w:t>. Cập nhật thông tin sinh viên</w:t>
        </w:r>
        <w:r w:rsidR="00172E22">
          <w:rPr>
            <w:noProof/>
            <w:webHidden/>
          </w:rPr>
          <w:tab/>
        </w:r>
        <w:r w:rsidR="00172E22">
          <w:rPr>
            <w:noProof/>
            <w:webHidden/>
          </w:rPr>
          <w:fldChar w:fldCharType="begin"/>
        </w:r>
        <w:r w:rsidR="00172E22">
          <w:rPr>
            <w:noProof/>
            <w:webHidden/>
          </w:rPr>
          <w:instrText xml:space="preserve"> PAGEREF _Toc173388211 \h </w:instrText>
        </w:r>
        <w:r w:rsidR="00172E22">
          <w:rPr>
            <w:noProof/>
            <w:webHidden/>
          </w:rPr>
        </w:r>
        <w:r w:rsidR="00172E22">
          <w:rPr>
            <w:noProof/>
            <w:webHidden/>
          </w:rPr>
          <w:fldChar w:fldCharType="separate"/>
        </w:r>
        <w:r w:rsidR="003328F6">
          <w:rPr>
            <w:noProof/>
            <w:webHidden/>
          </w:rPr>
          <w:t>51</w:t>
        </w:r>
        <w:r w:rsidR="00172E22">
          <w:rPr>
            <w:noProof/>
            <w:webHidden/>
          </w:rPr>
          <w:fldChar w:fldCharType="end"/>
        </w:r>
      </w:hyperlink>
    </w:p>
    <w:p w14:paraId="4083D382" w14:textId="0240ED8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2" w:history="1">
        <w:r w:rsidR="00172E22" w:rsidRPr="000D6DB0">
          <w:rPr>
            <w:rStyle w:val="Hyperlink"/>
            <w:noProof/>
          </w:rPr>
          <w:t>Hình 4.13</w:t>
        </w:r>
        <w:r w:rsidR="00172E22" w:rsidRPr="000D6DB0">
          <w:rPr>
            <w:rStyle w:val="Hyperlink"/>
            <w:noProof/>
            <w:lang w:val="vi-VN"/>
          </w:rPr>
          <w:t>. Chức năng nhập điểm</w:t>
        </w:r>
        <w:r w:rsidR="00172E22">
          <w:rPr>
            <w:noProof/>
            <w:webHidden/>
          </w:rPr>
          <w:tab/>
        </w:r>
        <w:r w:rsidR="00172E22">
          <w:rPr>
            <w:noProof/>
            <w:webHidden/>
          </w:rPr>
          <w:fldChar w:fldCharType="begin"/>
        </w:r>
        <w:r w:rsidR="00172E22">
          <w:rPr>
            <w:noProof/>
            <w:webHidden/>
          </w:rPr>
          <w:instrText xml:space="preserve"> PAGEREF _Toc173388212 \h </w:instrText>
        </w:r>
        <w:r w:rsidR="00172E22">
          <w:rPr>
            <w:noProof/>
            <w:webHidden/>
          </w:rPr>
        </w:r>
        <w:r w:rsidR="00172E22">
          <w:rPr>
            <w:noProof/>
            <w:webHidden/>
          </w:rPr>
          <w:fldChar w:fldCharType="separate"/>
        </w:r>
        <w:r w:rsidR="003328F6">
          <w:rPr>
            <w:noProof/>
            <w:webHidden/>
          </w:rPr>
          <w:t>51</w:t>
        </w:r>
        <w:r w:rsidR="00172E22">
          <w:rPr>
            <w:noProof/>
            <w:webHidden/>
          </w:rPr>
          <w:fldChar w:fldCharType="end"/>
        </w:r>
      </w:hyperlink>
    </w:p>
    <w:p w14:paraId="1C55F27A" w14:textId="3925AEBA"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3" w:history="1">
        <w:r w:rsidR="00172E22" w:rsidRPr="000D6DB0">
          <w:rPr>
            <w:rStyle w:val="Hyperlink"/>
            <w:noProof/>
          </w:rPr>
          <w:t>Hình 4.14</w:t>
        </w:r>
        <w:r w:rsidR="00172E22" w:rsidRPr="000D6DB0">
          <w:rPr>
            <w:rStyle w:val="Hyperlink"/>
            <w:noProof/>
            <w:lang w:val="vi-VN"/>
          </w:rPr>
          <w:t>. Hộp thoại nhập điểm</w:t>
        </w:r>
        <w:r w:rsidR="00172E22">
          <w:rPr>
            <w:noProof/>
            <w:webHidden/>
          </w:rPr>
          <w:tab/>
        </w:r>
        <w:r w:rsidR="00172E22">
          <w:rPr>
            <w:noProof/>
            <w:webHidden/>
          </w:rPr>
          <w:fldChar w:fldCharType="begin"/>
        </w:r>
        <w:r w:rsidR="00172E22">
          <w:rPr>
            <w:noProof/>
            <w:webHidden/>
          </w:rPr>
          <w:instrText xml:space="preserve"> PAGEREF _Toc173388213 \h </w:instrText>
        </w:r>
        <w:r w:rsidR="00172E22">
          <w:rPr>
            <w:noProof/>
            <w:webHidden/>
          </w:rPr>
        </w:r>
        <w:r w:rsidR="00172E22">
          <w:rPr>
            <w:noProof/>
            <w:webHidden/>
          </w:rPr>
          <w:fldChar w:fldCharType="separate"/>
        </w:r>
        <w:r w:rsidR="003328F6">
          <w:rPr>
            <w:noProof/>
            <w:webHidden/>
          </w:rPr>
          <w:t>52</w:t>
        </w:r>
        <w:r w:rsidR="00172E22">
          <w:rPr>
            <w:noProof/>
            <w:webHidden/>
          </w:rPr>
          <w:fldChar w:fldCharType="end"/>
        </w:r>
      </w:hyperlink>
    </w:p>
    <w:p w14:paraId="2843FA67" w14:textId="05556D3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4" w:history="1">
        <w:r w:rsidR="00172E22" w:rsidRPr="000D6DB0">
          <w:rPr>
            <w:rStyle w:val="Hyperlink"/>
            <w:noProof/>
          </w:rPr>
          <w:t>Hình 4.15</w:t>
        </w:r>
        <w:r w:rsidR="00172E22" w:rsidRPr="000D6DB0">
          <w:rPr>
            <w:rStyle w:val="Hyperlink"/>
            <w:noProof/>
            <w:lang w:val="vi-VN"/>
          </w:rPr>
          <w:t>. Xem điểm theo lớp từng học kỳ</w:t>
        </w:r>
        <w:r w:rsidR="00172E22">
          <w:rPr>
            <w:noProof/>
            <w:webHidden/>
          </w:rPr>
          <w:tab/>
        </w:r>
        <w:r w:rsidR="00172E22">
          <w:rPr>
            <w:noProof/>
            <w:webHidden/>
          </w:rPr>
          <w:fldChar w:fldCharType="begin"/>
        </w:r>
        <w:r w:rsidR="00172E22">
          <w:rPr>
            <w:noProof/>
            <w:webHidden/>
          </w:rPr>
          <w:instrText xml:space="preserve"> PAGEREF _Toc173388214 \h </w:instrText>
        </w:r>
        <w:r w:rsidR="00172E22">
          <w:rPr>
            <w:noProof/>
            <w:webHidden/>
          </w:rPr>
        </w:r>
        <w:r w:rsidR="00172E22">
          <w:rPr>
            <w:noProof/>
            <w:webHidden/>
          </w:rPr>
          <w:fldChar w:fldCharType="separate"/>
        </w:r>
        <w:r w:rsidR="003328F6">
          <w:rPr>
            <w:noProof/>
            <w:webHidden/>
          </w:rPr>
          <w:t>52</w:t>
        </w:r>
        <w:r w:rsidR="00172E22">
          <w:rPr>
            <w:noProof/>
            <w:webHidden/>
          </w:rPr>
          <w:fldChar w:fldCharType="end"/>
        </w:r>
      </w:hyperlink>
    </w:p>
    <w:p w14:paraId="52EA1137" w14:textId="408A9CE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5" w:history="1">
        <w:r w:rsidR="00172E22" w:rsidRPr="000D6DB0">
          <w:rPr>
            <w:rStyle w:val="Hyperlink"/>
            <w:noProof/>
          </w:rPr>
          <w:t>Hình 4.16</w:t>
        </w:r>
        <w:r w:rsidR="00172E22" w:rsidRPr="000D6DB0">
          <w:rPr>
            <w:rStyle w:val="Hyperlink"/>
            <w:noProof/>
            <w:lang w:val="vi-VN"/>
          </w:rPr>
          <w:t>. Ghi chú môn học khi xem điểm của một lớp theo học kỳ</w:t>
        </w:r>
        <w:r w:rsidR="00172E22">
          <w:rPr>
            <w:noProof/>
            <w:webHidden/>
          </w:rPr>
          <w:tab/>
        </w:r>
        <w:r w:rsidR="00172E22">
          <w:rPr>
            <w:noProof/>
            <w:webHidden/>
          </w:rPr>
          <w:fldChar w:fldCharType="begin"/>
        </w:r>
        <w:r w:rsidR="00172E22">
          <w:rPr>
            <w:noProof/>
            <w:webHidden/>
          </w:rPr>
          <w:instrText xml:space="preserve"> PAGEREF _Toc173388215 \h </w:instrText>
        </w:r>
        <w:r w:rsidR="00172E22">
          <w:rPr>
            <w:noProof/>
            <w:webHidden/>
          </w:rPr>
        </w:r>
        <w:r w:rsidR="00172E22">
          <w:rPr>
            <w:noProof/>
            <w:webHidden/>
          </w:rPr>
          <w:fldChar w:fldCharType="separate"/>
        </w:r>
        <w:r w:rsidR="003328F6">
          <w:rPr>
            <w:noProof/>
            <w:webHidden/>
          </w:rPr>
          <w:t>53</w:t>
        </w:r>
        <w:r w:rsidR="00172E22">
          <w:rPr>
            <w:noProof/>
            <w:webHidden/>
          </w:rPr>
          <w:fldChar w:fldCharType="end"/>
        </w:r>
      </w:hyperlink>
    </w:p>
    <w:p w14:paraId="78A355FA" w14:textId="10E43E9A"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6" w:history="1">
        <w:r w:rsidR="00172E22" w:rsidRPr="000D6DB0">
          <w:rPr>
            <w:rStyle w:val="Hyperlink"/>
            <w:noProof/>
          </w:rPr>
          <w:t>Hình 4.17</w:t>
        </w:r>
        <w:r w:rsidR="00172E22" w:rsidRPr="000D6DB0">
          <w:rPr>
            <w:rStyle w:val="Hyperlink"/>
            <w:noProof/>
            <w:lang w:val="vi-VN"/>
          </w:rPr>
          <w:t>. Xem điểm toàn khóa sinh viên</w:t>
        </w:r>
        <w:r w:rsidR="00172E22">
          <w:rPr>
            <w:noProof/>
            <w:webHidden/>
          </w:rPr>
          <w:tab/>
        </w:r>
        <w:r w:rsidR="00172E22">
          <w:rPr>
            <w:noProof/>
            <w:webHidden/>
          </w:rPr>
          <w:fldChar w:fldCharType="begin"/>
        </w:r>
        <w:r w:rsidR="00172E22">
          <w:rPr>
            <w:noProof/>
            <w:webHidden/>
          </w:rPr>
          <w:instrText xml:space="preserve"> PAGEREF _Toc173388216 \h </w:instrText>
        </w:r>
        <w:r w:rsidR="00172E22">
          <w:rPr>
            <w:noProof/>
            <w:webHidden/>
          </w:rPr>
        </w:r>
        <w:r w:rsidR="00172E22">
          <w:rPr>
            <w:noProof/>
            <w:webHidden/>
          </w:rPr>
          <w:fldChar w:fldCharType="separate"/>
        </w:r>
        <w:r w:rsidR="003328F6">
          <w:rPr>
            <w:noProof/>
            <w:webHidden/>
          </w:rPr>
          <w:t>53</w:t>
        </w:r>
        <w:r w:rsidR="00172E22">
          <w:rPr>
            <w:noProof/>
            <w:webHidden/>
          </w:rPr>
          <w:fldChar w:fldCharType="end"/>
        </w:r>
      </w:hyperlink>
    </w:p>
    <w:p w14:paraId="2D264059" w14:textId="4F6CE53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7" w:history="1">
        <w:r w:rsidR="00172E22" w:rsidRPr="000D6DB0">
          <w:rPr>
            <w:rStyle w:val="Hyperlink"/>
            <w:noProof/>
          </w:rPr>
          <w:t>Hình 4.18</w:t>
        </w:r>
        <w:r w:rsidR="00172E22" w:rsidRPr="000D6DB0">
          <w:rPr>
            <w:rStyle w:val="Hyperlink"/>
            <w:noProof/>
            <w:lang w:val="vi-VN"/>
          </w:rPr>
          <w:t>. Trang chủ phân quyền cố vấn</w:t>
        </w:r>
        <w:r w:rsidR="00172E22">
          <w:rPr>
            <w:noProof/>
            <w:webHidden/>
          </w:rPr>
          <w:tab/>
        </w:r>
        <w:r w:rsidR="00172E22">
          <w:rPr>
            <w:noProof/>
            <w:webHidden/>
          </w:rPr>
          <w:fldChar w:fldCharType="begin"/>
        </w:r>
        <w:r w:rsidR="00172E22">
          <w:rPr>
            <w:noProof/>
            <w:webHidden/>
          </w:rPr>
          <w:instrText xml:space="preserve"> PAGEREF _Toc173388217 \h </w:instrText>
        </w:r>
        <w:r w:rsidR="00172E22">
          <w:rPr>
            <w:noProof/>
            <w:webHidden/>
          </w:rPr>
        </w:r>
        <w:r w:rsidR="00172E22">
          <w:rPr>
            <w:noProof/>
            <w:webHidden/>
          </w:rPr>
          <w:fldChar w:fldCharType="separate"/>
        </w:r>
        <w:r w:rsidR="003328F6">
          <w:rPr>
            <w:noProof/>
            <w:webHidden/>
          </w:rPr>
          <w:t>54</w:t>
        </w:r>
        <w:r w:rsidR="00172E22">
          <w:rPr>
            <w:noProof/>
            <w:webHidden/>
          </w:rPr>
          <w:fldChar w:fldCharType="end"/>
        </w:r>
      </w:hyperlink>
    </w:p>
    <w:p w14:paraId="2F7F58CB" w14:textId="2EAB3F2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8" w:history="1">
        <w:r w:rsidR="00172E22" w:rsidRPr="000D6DB0">
          <w:rPr>
            <w:rStyle w:val="Hyperlink"/>
            <w:noProof/>
          </w:rPr>
          <w:t>Hình 4.19</w:t>
        </w:r>
        <w:r w:rsidR="00172E22" w:rsidRPr="000D6DB0">
          <w:rPr>
            <w:rStyle w:val="Hyperlink"/>
            <w:noProof/>
            <w:lang w:val="vi-VN"/>
          </w:rPr>
          <w:t>. Xem và chỉnh sửa thông tin cá nhân</w:t>
        </w:r>
        <w:r w:rsidR="00172E22">
          <w:rPr>
            <w:noProof/>
            <w:webHidden/>
          </w:rPr>
          <w:tab/>
        </w:r>
        <w:r w:rsidR="00172E22">
          <w:rPr>
            <w:noProof/>
            <w:webHidden/>
          </w:rPr>
          <w:fldChar w:fldCharType="begin"/>
        </w:r>
        <w:r w:rsidR="00172E22">
          <w:rPr>
            <w:noProof/>
            <w:webHidden/>
          </w:rPr>
          <w:instrText xml:space="preserve"> PAGEREF _Toc173388218 \h </w:instrText>
        </w:r>
        <w:r w:rsidR="00172E22">
          <w:rPr>
            <w:noProof/>
            <w:webHidden/>
          </w:rPr>
        </w:r>
        <w:r w:rsidR="00172E22">
          <w:rPr>
            <w:noProof/>
            <w:webHidden/>
          </w:rPr>
          <w:fldChar w:fldCharType="separate"/>
        </w:r>
        <w:r w:rsidR="003328F6">
          <w:rPr>
            <w:noProof/>
            <w:webHidden/>
          </w:rPr>
          <w:t>54</w:t>
        </w:r>
        <w:r w:rsidR="00172E22">
          <w:rPr>
            <w:noProof/>
            <w:webHidden/>
          </w:rPr>
          <w:fldChar w:fldCharType="end"/>
        </w:r>
      </w:hyperlink>
    </w:p>
    <w:p w14:paraId="437E4202" w14:textId="49EAC305"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19" w:history="1">
        <w:r w:rsidR="00172E22" w:rsidRPr="000D6DB0">
          <w:rPr>
            <w:rStyle w:val="Hyperlink"/>
            <w:noProof/>
          </w:rPr>
          <w:t>Hình 4.20</w:t>
        </w:r>
        <w:r w:rsidR="00172E22" w:rsidRPr="000D6DB0">
          <w:rPr>
            <w:rStyle w:val="Hyperlink"/>
            <w:noProof/>
            <w:lang w:val="vi-VN"/>
          </w:rPr>
          <w:t>. Chức năng nhập điểm</w:t>
        </w:r>
        <w:r w:rsidR="00172E22">
          <w:rPr>
            <w:noProof/>
            <w:webHidden/>
          </w:rPr>
          <w:tab/>
        </w:r>
        <w:r w:rsidR="00172E22">
          <w:rPr>
            <w:noProof/>
            <w:webHidden/>
          </w:rPr>
          <w:fldChar w:fldCharType="begin"/>
        </w:r>
        <w:r w:rsidR="00172E22">
          <w:rPr>
            <w:noProof/>
            <w:webHidden/>
          </w:rPr>
          <w:instrText xml:space="preserve"> PAGEREF _Toc173388219 \h </w:instrText>
        </w:r>
        <w:r w:rsidR="00172E22">
          <w:rPr>
            <w:noProof/>
            <w:webHidden/>
          </w:rPr>
        </w:r>
        <w:r w:rsidR="00172E22">
          <w:rPr>
            <w:noProof/>
            <w:webHidden/>
          </w:rPr>
          <w:fldChar w:fldCharType="separate"/>
        </w:r>
        <w:r w:rsidR="003328F6">
          <w:rPr>
            <w:noProof/>
            <w:webHidden/>
          </w:rPr>
          <w:t>55</w:t>
        </w:r>
        <w:r w:rsidR="00172E22">
          <w:rPr>
            <w:noProof/>
            <w:webHidden/>
          </w:rPr>
          <w:fldChar w:fldCharType="end"/>
        </w:r>
      </w:hyperlink>
    </w:p>
    <w:p w14:paraId="5DB70D88" w14:textId="4C16AEB4"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0" w:history="1">
        <w:r w:rsidR="00172E22" w:rsidRPr="000D6DB0">
          <w:rPr>
            <w:rStyle w:val="Hyperlink"/>
            <w:noProof/>
          </w:rPr>
          <w:t>Hình 4.21</w:t>
        </w:r>
        <w:r w:rsidR="00172E22" w:rsidRPr="000D6DB0">
          <w:rPr>
            <w:rStyle w:val="Hyperlink"/>
            <w:noProof/>
            <w:lang w:val="vi-VN"/>
          </w:rPr>
          <w:t>. Cố vấn học tập xem điểm cả lớp theo học kỳ</w:t>
        </w:r>
        <w:r w:rsidR="00172E22">
          <w:rPr>
            <w:noProof/>
            <w:webHidden/>
          </w:rPr>
          <w:tab/>
        </w:r>
        <w:r w:rsidR="00172E22">
          <w:rPr>
            <w:noProof/>
            <w:webHidden/>
          </w:rPr>
          <w:fldChar w:fldCharType="begin"/>
        </w:r>
        <w:r w:rsidR="00172E22">
          <w:rPr>
            <w:noProof/>
            <w:webHidden/>
          </w:rPr>
          <w:instrText xml:space="preserve"> PAGEREF _Toc173388220 \h </w:instrText>
        </w:r>
        <w:r w:rsidR="00172E22">
          <w:rPr>
            <w:noProof/>
            <w:webHidden/>
          </w:rPr>
        </w:r>
        <w:r w:rsidR="00172E22">
          <w:rPr>
            <w:noProof/>
            <w:webHidden/>
          </w:rPr>
          <w:fldChar w:fldCharType="separate"/>
        </w:r>
        <w:r w:rsidR="003328F6">
          <w:rPr>
            <w:noProof/>
            <w:webHidden/>
          </w:rPr>
          <w:t>55</w:t>
        </w:r>
        <w:r w:rsidR="00172E22">
          <w:rPr>
            <w:noProof/>
            <w:webHidden/>
          </w:rPr>
          <w:fldChar w:fldCharType="end"/>
        </w:r>
      </w:hyperlink>
    </w:p>
    <w:p w14:paraId="528F0D32" w14:textId="3012AEE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1" w:history="1">
        <w:r w:rsidR="00172E22" w:rsidRPr="000D6DB0">
          <w:rPr>
            <w:rStyle w:val="Hyperlink"/>
            <w:noProof/>
          </w:rPr>
          <w:t>Hình 4.22</w:t>
        </w:r>
        <w:r w:rsidR="00172E22" w:rsidRPr="000D6DB0">
          <w:rPr>
            <w:rStyle w:val="Hyperlink"/>
            <w:noProof/>
            <w:lang w:val="vi-VN"/>
          </w:rPr>
          <w:t>. Cố vấn học tập xem điểm từng sinh viên</w:t>
        </w:r>
        <w:r w:rsidR="00172E22">
          <w:rPr>
            <w:noProof/>
            <w:webHidden/>
          </w:rPr>
          <w:tab/>
        </w:r>
        <w:r w:rsidR="00172E22">
          <w:rPr>
            <w:noProof/>
            <w:webHidden/>
          </w:rPr>
          <w:fldChar w:fldCharType="begin"/>
        </w:r>
        <w:r w:rsidR="00172E22">
          <w:rPr>
            <w:noProof/>
            <w:webHidden/>
          </w:rPr>
          <w:instrText xml:space="preserve"> PAGEREF _Toc173388221 \h </w:instrText>
        </w:r>
        <w:r w:rsidR="00172E22">
          <w:rPr>
            <w:noProof/>
            <w:webHidden/>
          </w:rPr>
        </w:r>
        <w:r w:rsidR="00172E22">
          <w:rPr>
            <w:noProof/>
            <w:webHidden/>
          </w:rPr>
          <w:fldChar w:fldCharType="separate"/>
        </w:r>
        <w:r w:rsidR="003328F6">
          <w:rPr>
            <w:noProof/>
            <w:webHidden/>
          </w:rPr>
          <w:t>56</w:t>
        </w:r>
        <w:r w:rsidR="00172E22">
          <w:rPr>
            <w:noProof/>
            <w:webHidden/>
          </w:rPr>
          <w:fldChar w:fldCharType="end"/>
        </w:r>
      </w:hyperlink>
    </w:p>
    <w:p w14:paraId="54FA1B7E" w14:textId="4357A089"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2" w:history="1">
        <w:r w:rsidR="00172E22" w:rsidRPr="000D6DB0">
          <w:rPr>
            <w:rStyle w:val="Hyperlink"/>
            <w:noProof/>
          </w:rPr>
          <w:t>Hình 4.23</w:t>
        </w:r>
        <w:r w:rsidR="00172E22" w:rsidRPr="000D6DB0">
          <w:rPr>
            <w:rStyle w:val="Hyperlink"/>
            <w:noProof/>
            <w:lang w:val="vi-VN"/>
          </w:rPr>
          <w:t>. Cố vấn xem phân tích năng lực sinh viên</w:t>
        </w:r>
        <w:r w:rsidR="00172E22">
          <w:rPr>
            <w:noProof/>
            <w:webHidden/>
          </w:rPr>
          <w:tab/>
        </w:r>
        <w:r w:rsidR="00172E22">
          <w:rPr>
            <w:noProof/>
            <w:webHidden/>
          </w:rPr>
          <w:fldChar w:fldCharType="begin"/>
        </w:r>
        <w:r w:rsidR="00172E22">
          <w:rPr>
            <w:noProof/>
            <w:webHidden/>
          </w:rPr>
          <w:instrText xml:space="preserve"> PAGEREF _Toc173388222 \h </w:instrText>
        </w:r>
        <w:r w:rsidR="00172E22">
          <w:rPr>
            <w:noProof/>
            <w:webHidden/>
          </w:rPr>
        </w:r>
        <w:r w:rsidR="00172E22">
          <w:rPr>
            <w:noProof/>
            <w:webHidden/>
          </w:rPr>
          <w:fldChar w:fldCharType="separate"/>
        </w:r>
        <w:r w:rsidR="003328F6">
          <w:rPr>
            <w:noProof/>
            <w:webHidden/>
          </w:rPr>
          <w:t>57</w:t>
        </w:r>
        <w:r w:rsidR="00172E22">
          <w:rPr>
            <w:noProof/>
            <w:webHidden/>
          </w:rPr>
          <w:fldChar w:fldCharType="end"/>
        </w:r>
      </w:hyperlink>
    </w:p>
    <w:p w14:paraId="19FD92EF" w14:textId="5CA5433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3" w:history="1">
        <w:r w:rsidR="00172E22" w:rsidRPr="000D6DB0">
          <w:rPr>
            <w:rStyle w:val="Hyperlink"/>
            <w:noProof/>
          </w:rPr>
          <w:t>Hình 4.24</w:t>
        </w:r>
        <w:r w:rsidR="00172E22" w:rsidRPr="000D6DB0">
          <w:rPr>
            <w:rStyle w:val="Hyperlink"/>
            <w:noProof/>
            <w:lang w:val="vi-VN"/>
          </w:rPr>
          <w:t>. Cố vấn học tập xem gợi ý môn học cải thiện của sinh viên</w:t>
        </w:r>
        <w:r w:rsidR="00172E22">
          <w:rPr>
            <w:noProof/>
            <w:webHidden/>
          </w:rPr>
          <w:tab/>
        </w:r>
        <w:r w:rsidR="00172E22">
          <w:rPr>
            <w:noProof/>
            <w:webHidden/>
          </w:rPr>
          <w:fldChar w:fldCharType="begin"/>
        </w:r>
        <w:r w:rsidR="00172E22">
          <w:rPr>
            <w:noProof/>
            <w:webHidden/>
          </w:rPr>
          <w:instrText xml:space="preserve"> PAGEREF _Toc173388223 \h </w:instrText>
        </w:r>
        <w:r w:rsidR="00172E22">
          <w:rPr>
            <w:noProof/>
            <w:webHidden/>
          </w:rPr>
        </w:r>
        <w:r w:rsidR="00172E22">
          <w:rPr>
            <w:noProof/>
            <w:webHidden/>
          </w:rPr>
          <w:fldChar w:fldCharType="separate"/>
        </w:r>
        <w:r w:rsidR="003328F6">
          <w:rPr>
            <w:noProof/>
            <w:webHidden/>
          </w:rPr>
          <w:t>58</w:t>
        </w:r>
        <w:r w:rsidR="00172E22">
          <w:rPr>
            <w:noProof/>
            <w:webHidden/>
          </w:rPr>
          <w:fldChar w:fldCharType="end"/>
        </w:r>
      </w:hyperlink>
    </w:p>
    <w:p w14:paraId="2FFA8C5A" w14:textId="279916B5"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4" w:history="1">
        <w:r w:rsidR="00172E22" w:rsidRPr="000D6DB0">
          <w:rPr>
            <w:rStyle w:val="Hyperlink"/>
            <w:noProof/>
          </w:rPr>
          <w:t>Hình 4.25</w:t>
        </w:r>
        <w:r w:rsidR="00172E22" w:rsidRPr="000D6DB0">
          <w:rPr>
            <w:rStyle w:val="Hyperlink"/>
            <w:noProof/>
            <w:lang w:val="vi-VN"/>
          </w:rPr>
          <w:t>. Trang chủ phân quyền sinh viên</w:t>
        </w:r>
        <w:r w:rsidR="00172E22">
          <w:rPr>
            <w:noProof/>
            <w:webHidden/>
          </w:rPr>
          <w:tab/>
        </w:r>
        <w:r w:rsidR="00172E22">
          <w:rPr>
            <w:noProof/>
            <w:webHidden/>
          </w:rPr>
          <w:fldChar w:fldCharType="begin"/>
        </w:r>
        <w:r w:rsidR="00172E22">
          <w:rPr>
            <w:noProof/>
            <w:webHidden/>
          </w:rPr>
          <w:instrText xml:space="preserve"> PAGEREF _Toc173388224 \h </w:instrText>
        </w:r>
        <w:r w:rsidR="00172E22">
          <w:rPr>
            <w:noProof/>
            <w:webHidden/>
          </w:rPr>
        </w:r>
        <w:r w:rsidR="00172E22">
          <w:rPr>
            <w:noProof/>
            <w:webHidden/>
          </w:rPr>
          <w:fldChar w:fldCharType="separate"/>
        </w:r>
        <w:r w:rsidR="003328F6">
          <w:rPr>
            <w:noProof/>
            <w:webHidden/>
          </w:rPr>
          <w:t>59</w:t>
        </w:r>
        <w:r w:rsidR="00172E22">
          <w:rPr>
            <w:noProof/>
            <w:webHidden/>
          </w:rPr>
          <w:fldChar w:fldCharType="end"/>
        </w:r>
      </w:hyperlink>
    </w:p>
    <w:p w14:paraId="39E73502" w14:textId="6E1513A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5" w:history="1">
        <w:r w:rsidR="00172E22" w:rsidRPr="000D6DB0">
          <w:rPr>
            <w:rStyle w:val="Hyperlink"/>
            <w:noProof/>
          </w:rPr>
          <w:t>Hình 4.26</w:t>
        </w:r>
        <w:r w:rsidR="00172E22" w:rsidRPr="000D6DB0">
          <w:rPr>
            <w:rStyle w:val="Hyperlink"/>
            <w:noProof/>
            <w:lang w:val="vi-VN"/>
          </w:rPr>
          <w:t>. Trang chủ phân quyền sinh viên (biểu đồ chi tiết nhóm môn)</w:t>
        </w:r>
        <w:r w:rsidR="00172E22">
          <w:rPr>
            <w:noProof/>
            <w:webHidden/>
          </w:rPr>
          <w:tab/>
        </w:r>
        <w:r w:rsidR="00172E22">
          <w:rPr>
            <w:noProof/>
            <w:webHidden/>
          </w:rPr>
          <w:fldChar w:fldCharType="begin"/>
        </w:r>
        <w:r w:rsidR="00172E22">
          <w:rPr>
            <w:noProof/>
            <w:webHidden/>
          </w:rPr>
          <w:instrText xml:space="preserve"> PAGEREF _Toc173388225 \h </w:instrText>
        </w:r>
        <w:r w:rsidR="00172E22">
          <w:rPr>
            <w:noProof/>
            <w:webHidden/>
          </w:rPr>
        </w:r>
        <w:r w:rsidR="00172E22">
          <w:rPr>
            <w:noProof/>
            <w:webHidden/>
          </w:rPr>
          <w:fldChar w:fldCharType="separate"/>
        </w:r>
        <w:r w:rsidR="003328F6">
          <w:rPr>
            <w:noProof/>
            <w:webHidden/>
          </w:rPr>
          <w:t>60</w:t>
        </w:r>
        <w:r w:rsidR="00172E22">
          <w:rPr>
            <w:noProof/>
            <w:webHidden/>
          </w:rPr>
          <w:fldChar w:fldCharType="end"/>
        </w:r>
      </w:hyperlink>
    </w:p>
    <w:p w14:paraId="75E95F2C" w14:textId="23A9720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6" w:history="1">
        <w:r w:rsidR="00172E22" w:rsidRPr="000D6DB0">
          <w:rPr>
            <w:rStyle w:val="Hyperlink"/>
            <w:noProof/>
          </w:rPr>
          <w:t>Hình 4.27</w:t>
        </w:r>
        <w:r w:rsidR="00172E22" w:rsidRPr="000D6DB0">
          <w:rPr>
            <w:rStyle w:val="Hyperlink"/>
            <w:noProof/>
            <w:lang w:val="vi-VN"/>
          </w:rPr>
          <w:t>. Xem chương trình đào tạo</w:t>
        </w:r>
        <w:r w:rsidR="00172E22">
          <w:rPr>
            <w:noProof/>
            <w:webHidden/>
          </w:rPr>
          <w:tab/>
        </w:r>
        <w:r w:rsidR="00172E22">
          <w:rPr>
            <w:noProof/>
            <w:webHidden/>
          </w:rPr>
          <w:fldChar w:fldCharType="begin"/>
        </w:r>
        <w:r w:rsidR="00172E22">
          <w:rPr>
            <w:noProof/>
            <w:webHidden/>
          </w:rPr>
          <w:instrText xml:space="preserve"> PAGEREF _Toc173388226 \h </w:instrText>
        </w:r>
        <w:r w:rsidR="00172E22">
          <w:rPr>
            <w:noProof/>
            <w:webHidden/>
          </w:rPr>
        </w:r>
        <w:r w:rsidR="00172E22">
          <w:rPr>
            <w:noProof/>
            <w:webHidden/>
          </w:rPr>
          <w:fldChar w:fldCharType="separate"/>
        </w:r>
        <w:r w:rsidR="003328F6">
          <w:rPr>
            <w:noProof/>
            <w:webHidden/>
          </w:rPr>
          <w:t>60</w:t>
        </w:r>
        <w:r w:rsidR="00172E22">
          <w:rPr>
            <w:noProof/>
            <w:webHidden/>
          </w:rPr>
          <w:fldChar w:fldCharType="end"/>
        </w:r>
      </w:hyperlink>
    </w:p>
    <w:p w14:paraId="14F505D6" w14:textId="46DFBC6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7" w:history="1">
        <w:r w:rsidR="00172E22" w:rsidRPr="000D6DB0">
          <w:rPr>
            <w:rStyle w:val="Hyperlink"/>
            <w:noProof/>
          </w:rPr>
          <w:t>Hình 4.28</w:t>
        </w:r>
        <w:r w:rsidR="00172E22" w:rsidRPr="000D6DB0">
          <w:rPr>
            <w:rStyle w:val="Hyperlink"/>
            <w:noProof/>
            <w:lang w:val="vi-VN"/>
          </w:rPr>
          <w:t>. Xem phân tích năng lực dựa vào biểu đồ</w:t>
        </w:r>
        <w:r w:rsidR="00172E22">
          <w:rPr>
            <w:noProof/>
            <w:webHidden/>
          </w:rPr>
          <w:tab/>
        </w:r>
        <w:r w:rsidR="00172E22">
          <w:rPr>
            <w:noProof/>
            <w:webHidden/>
          </w:rPr>
          <w:fldChar w:fldCharType="begin"/>
        </w:r>
        <w:r w:rsidR="00172E22">
          <w:rPr>
            <w:noProof/>
            <w:webHidden/>
          </w:rPr>
          <w:instrText xml:space="preserve"> PAGEREF _Toc173388227 \h </w:instrText>
        </w:r>
        <w:r w:rsidR="00172E22">
          <w:rPr>
            <w:noProof/>
            <w:webHidden/>
          </w:rPr>
        </w:r>
        <w:r w:rsidR="00172E22">
          <w:rPr>
            <w:noProof/>
            <w:webHidden/>
          </w:rPr>
          <w:fldChar w:fldCharType="separate"/>
        </w:r>
        <w:r w:rsidR="003328F6">
          <w:rPr>
            <w:noProof/>
            <w:webHidden/>
          </w:rPr>
          <w:t>61</w:t>
        </w:r>
        <w:r w:rsidR="00172E22">
          <w:rPr>
            <w:noProof/>
            <w:webHidden/>
          </w:rPr>
          <w:fldChar w:fldCharType="end"/>
        </w:r>
      </w:hyperlink>
    </w:p>
    <w:p w14:paraId="16ED971F" w14:textId="62D4961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28" w:history="1">
        <w:r w:rsidR="00172E22" w:rsidRPr="000D6DB0">
          <w:rPr>
            <w:rStyle w:val="Hyperlink"/>
            <w:noProof/>
          </w:rPr>
          <w:t>Hình 4.29</w:t>
        </w:r>
        <w:r w:rsidR="00172E22" w:rsidRPr="000D6DB0">
          <w:rPr>
            <w:rStyle w:val="Hyperlink"/>
            <w:noProof/>
            <w:lang w:val="vi-VN"/>
          </w:rPr>
          <w:t>. Gợi ý môn học cải thiện</w:t>
        </w:r>
        <w:r w:rsidR="00172E22">
          <w:rPr>
            <w:noProof/>
            <w:webHidden/>
          </w:rPr>
          <w:tab/>
        </w:r>
        <w:r w:rsidR="00172E22">
          <w:rPr>
            <w:noProof/>
            <w:webHidden/>
          </w:rPr>
          <w:fldChar w:fldCharType="begin"/>
        </w:r>
        <w:r w:rsidR="00172E22">
          <w:rPr>
            <w:noProof/>
            <w:webHidden/>
          </w:rPr>
          <w:instrText xml:space="preserve"> PAGEREF _Toc173388228 \h </w:instrText>
        </w:r>
        <w:r w:rsidR="00172E22">
          <w:rPr>
            <w:noProof/>
            <w:webHidden/>
          </w:rPr>
        </w:r>
        <w:r w:rsidR="00172E22">
          <w:rPr>
            <w:noProof/>
            <w:webHidden/>
          </w:rPr>
          <w:fldChar w:fldCharType="separate"/>
        </w:r>
        <w:r w:rsidR="003328F6">
          <w:rPr>
            <w:noProof/>
            <w:webHidden/>
          </w:rPr>
          <w:t>62</w:t>
        </w:r>
        <w:r w:rsidR="00172E22">
          <w:rPr>
            <w:noProof/>
            <w:webHidden/>
          </w:rPr>
          <w:fldChar w:fldCharType="end"/>
        </w:r>
      </w:hyperlink>
    </w:p>
    <w:p w14:paraId="031F669F" w14:textId="33CB3277" w:rsidR="00AF4014" w:rsidRPr="00BF1898" w:rsidRDefault="00952BEA" w:rsidP="00EC6203">
      <w:pPr>
        <w:spacing w:after="100"/>
        <w:jc w:val="both"/>
        <w:rPr>
          <w:b/>
          <w:color w:val="000000" w:themeColor="text1"/>
          <w:lang w:val="vi-VN"/>
        </w:rPr>
      </w:pPr>
      <w:r w:rsidRPr="00BF1898">
        <w:rPr>
          <w:b/>
          <w:color w:val="000000" w:themeColor="text1"/>
        </w:rPr>
        <w:fldChar w:fldCharType="end"/>
      </w:r>
    </w:p>
    <w:p w14:paraId="59EE5415" w14:textId="77777777" w:rsidR="000D118A" w:rsidRPr="00BF1898" w:rsidRDefault="000D118A" w:rsidP="00EC6203">
      <w:pPr>
        <w:spacing w:after="100"/>
        <w:jc w:val="both"/>
        <w:rPr>
          <w:b/>
          <w:color w:val="000000" w:themeColor="text1"/>
          <w:lang w:val="vi-VN"/>
        </w:rPr>
      </w:pPr>
    </w:p>
    <w:p w14:paraId="4AA08924" w14:textId="50D5D300" w:rsidR="00172E22" w:rsidRDefault="00E32947"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r w:rsidRPr="00BF1898">
        <w:rPr>
          <w:b/>
          <w:color w:val="000000" w:themeColor="text1"/>
          <w:lang w:val="vi-VN"/>
        </w:rPr>
        <w:fldChar w:fldCharType="begin"/>
      </w:r>
      <w:r w:rsidRPr="00BF1898">
        <w:rPr>
          <w:b/>
          <w:color w:val="000000" w:themeColor="text1"/>
          <w:lang w:val="vi-VN"/>
        </w:rPr>
        <w:instrText xml:space="preserve"> TOC \h \z \c "Bảng" </w:instrText>
      </w:r>
      <w:r w:rsidRPr="00BF1898">
        <w:rPr>
          <w:b/>
          <w:color w:val="000000" w:themeColor="text1"/>
          <w:lang w:val="vi-VN"/>
        </w:rPr>
        <w:fldChar w:fldCharType="separate"/>
      </w:r>
      <w:hyperlink w:anchor="_Toc173388229" w:history="1">
        <w:r w:rsidR="00172E22" w:rsidRPr="005B408A">
          <w:rPr>
            <w:rStyle w:val="Hyperlink"/>
            <w:noProof/>
          </w:rPr>
          <w:t>Bảng 3.1</w:t>
        </w:r>
        <w:r w:rsidR="00172E22" w:rsidRPr="005B408A">
          <w:rPr>
            <w:rStyle w:val="Hyperlink"/>
            <w:noProof/>
            <w:lang w:val="vi-VN"/>
          </w:rPr>
          <w:t>. Bảng Khoa (khoa)</w:t>
        </w:r>
        <w:r w:rsidR="00172E22">
          <w:rPr>
            <w:noProof/>
            <w:webHidden/>
          </w:rPr>
          <w:tab/>
        </w:r>
        <w:r w:rsidR="00172E22">
          <w:rPr>
            <w:noProof/>
            <w:webHidden/>
          </w:rPr>
          <w:fldChar w:fldCharType="begin"/>
        </w:r>
        <w:r w:rsidR="00172E22">
          <w:rPr>
            <w:noProof/>
            <w:webHidden/>
          </w:rPr>
          <w:instrText xml:space="preserve"> PAGEREF _Toc173388229 \h </w:instrText>
        </w:r>
        <w:r w:rsidR="00172E22">
          <w:rPr>
            <w:noProof/>
            <w:webHidden/>
          </w:rPr>
        </w:r>
        <w:r w:rsidR="00172E22">
          <w:rPr>
            <w:noProof/>
            <w:webHidden/>
          </w:rPr>
          <w:fldChar w:fldCharType="separate"/>
        </w:r>
        <w:r w:rsidR="003328F6">
          <w:rPr>
            <w:noProof/>
            <w:webHidden/>
          </w:rPr>
          <w:t>16</w:t>
        </w:r>
        <w:r w:rsidR="00172E22">
          <w:rPr>
            <w:noProof/>
            <w:webHidden/>
          </w:rPr>
          <w:fldChar w:fldCharType="end"/>
        </w:r>
      </w:hyperlink>
    </w:p>
    <w:p w14:paraId="0BBA03B2" w14:textId="18756CC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0" w:history="1">
        <w:r w:rsidR="00172E22" w:rsidRPr="005B408A">
          <w:rPr>
            <w:rStyle w:val="Hyperlink"/>
            <w:noProof/>
          </w:rPr>
          <w:t>Bảng 3.2</w:t>
        </w:r>
        <w:r w:rsidR="00172E22" w:rsidRPr="005B408A">
          <w:rPr>
            <w:rStyle w:val="Hyperlink"/>
            <w:noProof/>
            <w:lang w:val="vi-VN"/>
          </w:rPr>
          <w:t>.</w:t>
        </w:r>
        <w:r w:rsidR="00172E22" w:rsidRPr="005B408A">
          <w:rPr>
            <w:rStyle w:val="Hyperlink"/>
            <w:noProof/>
          </w:rPr>
          <w:t xml:space="preserve"> Bảng</w:t>
        </w:r>
        <w:r w:rsidR="00172E22" w:rsidRPr="005B408A">
          <w:rPr>
            <w:rStyle w:val="Hyperlink"/>
            <w:noProof/>
            <w:lang w:val="vi-VN"/>
          </w:rPr>
          <w:t xml:space="preserve"> Bộ môn (bo_mon)</w:t>
        </w:r>
        <w:r w:rsidR="00172E22">
          <w:rPr>
            <w:noProof/>
            <w:webHidden/>
          </w:rPr>
          <w:tab/>
        </w:r>
        <w:r w:rsidR="00172E22">
          <w:rPr>
            <w:noProof/>
            <w:webHidden/>
          </w:rPr>
          <w:fldChar w:fldCharType="begin"/>
        </w:r>
        <w:r w:rsidR="00172E22">
          <w:rPr>
            <w:noProof/>
            <w:webHidden/>
          </w:rPr>
          <w:instrText xml:space="preserve"> PAGEREF _Toc173388230 \h </w:instrText>
        </w:r>
        <w:r w:rsidR="00172E22">
          <w:rPr>
            <w:noProof/>
            <w:webHidden/>
          </w:rPr>
        </w:r>
        <w:r w:rsidR="00172E22">
          <w:rPr>
            <w:noProof/>
            <w:webHidden/>
          </w:rPr>
          <w:fldChar w:fldCharType="separate"/>
        </w:r>
        <w:r w:rsidR="003328F6">
          <w:rPr>
            <w:noProof/>
            <w:webHidden/>
          </w:rPr>
          <w:t>16</w:t>
        </w:r>
        <w:r w:rsidR="00172E22">
          <w:rPr>
            <w:noProof/>
            <w:webHidden/>
          </w:rPr>
          <w:fldChar w:fldCharType="end"/>
        </w:r>
      </w:hyperlink>
    </w:p>
    <w:p w14:paraId="7A2C806D" w14:textId="226D832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1" w:history="1">
        <w:r w:rsidR="00172E22" w:rsidRPr="005B408A">
          <w:rPr>
            <w:rStyle w:val="Hyperlink"/>
            <w:noProof/>
          </w:rPr>
          <w:t>Bảng 3.3</w:t>
        </w:r>
        <w:r w:rsidR="00172E22" w:rsidRPr="005B408A">
          <w:rPr>
            <w:rStyle w:val="Hyperlink"/>
            <w:noProof/>
            <w:lang w:val="vi-VN"/>
          </w:rPr>
          <w:t>.</w:t>
        </w:r>
        <w:r w:rsidR="00172E22" w:rsidRPr="005B408A">
          <w:rPr>
            <w:rStyle w:val="Hyperlink"/>
            <w:noProof/>
          </w:rPr>
          <w:t xml:space="preserve"> Bảng</w:t>
        </w:r>
        <w:r w:rsidR="00172E22" w:rsidRPr="005B408A">
          <w:rPr>
            <w:rStyle w:val="Hyperlink"/>
            <w:noProof/>
            <w:lang w:val="vi-VN"/>
          </w:rPr>
          <w:t xml:space="preserve"> N</w:t>
        </w:r>
        <w:r w:rsidR="00172E22" w:rsidRPr="005B408A">
          <w:rPr>
            <w:rStyle w:val="Hyperlink"/>
            <w:noProof/>
          </w:rPr>
          <w:t>gành</w:t>
        </w:r>
        <w:r w:rsidR="00172E22" w:rsidRPr="005B408A">
          <w:rPr>
            <w:rStyle w:val="Hyperlink"/>
            <w:noProof/>
            <w:lang w:val="vi-VN"/>
          </w:rPr>
          <w:t xml:space="preserve"> (nganh)</w:t>
        </w:r>
        <w:r w:rsidR="00172E22">
          <w:rPr>
            <w:noProof/>
            <w:webHidden/>
          </w:rPr>
          <w:tab/>
        </w:r>
        <w:r w:rsidR="00172E22">
          <w:rPr>
            <w:noProof/>
            <w:webHidden/>
          </w:rPr>
          <w:fldChar w:fldCharType="begin"/>
        </w:r>
        <w:r w:rsidR="00172E22">
          <w:rPr>
            <w:noProof/>
            <w:webHidden/>
          </w:rPr>
          <w:instrText xml:space="preserve"> PAGEREF _Toc173388231 \h </w:instrText>
        </w:r>
        <w:r w:rsidR="00172E22">
          <w:rPr>
            <w:noProof/>
            <w:webHidden/>
          </w:rPr>
        </w:r>
        <w:r w:rsidR="00172E22">
          <w:rPr>
            <w:noProof/>
            <w:webHidden/>
          </w:rPr>
          <w:fldChar w:fldCharType="separate"/>
        </w:r>
        <w:r w:rsidR="003328F6">
          <w:rPr>
            <w:noProof/>
            <w:webHidden/>
          </w:rPr>
          <w:t>16</w:t>
        </w:r>
        <w:r w:rsidR="00172E22">
          <w:rPr>
            <w:noProof/>
            <w:webHidden/>
          </w:rPr>
          <w:fldChar w:fldCharType="end"/>
        </w:r>
      </w:hyperlink>
    </w:p>
    <w:p w14:paraId="1847E1B7" w14:textId="3D81FD1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2" w:history="1">
        <w:r w:rsidR="00172E22" w:rsidRPr="005B408A">
          <w:rPr>
            <w:rStyle w:val="Hyperlink"/>
            <w:noProof/>
          </w:rPr>
          <w:t>Bảng 3.4</w:t>
        </w:r>
        <w:r w:rsidR="00172E22" w:rsidRPr="005B408A">
          <w:rPr>
            <w:rStyle w:val="Hyperlink"/>
            <w:noProof/>
            <w:lang w:val="vi-VN"/>
          </w:rPr>
          <w:t xml:space="preserve">. </w:t>
        </w:r>
        <w:r w:rsidR="00172E22" w:rsidRPr="005B408A">
          <w:rPr>
            <w:rStyle w:val="Hyperlink"/>
            <w:noProof/>
          </w:rPr>
          <w:t>Bảng</w:t>
        </w:r>
        <w:r w:rsidR="00172E22" w:rsidRPr="005B408A">
          <w:rPr>
            <w:rStyle w:val="Hyperlink"/>
            <w:noProof/>
            <w:lang w:val="vi"/>
          </w:rPr>
          <w:t xml:space="preserve"> chương trình đào tạo (chuong_trinh_dao_tao)</w:t>
        </w:r>
        <w:r w:rsidR="00172E22">
          <w:rPr>
            <w:noProof/>
            <w:webHidden/>
          </w:rPr>
          <w:tab/>
        </w:r>
        <w:r w:rsidR="00172E22">
          <w:rPr>
            <w:noProof/>
            <w:webHidden/>
          </w:rPr>
          <w:fldChar w:fldCharType="begin"/>
        </w:r>
        <w:r w:rsidR="00172E22">
          <w:rPr>
            <w:noProof/>
            <w:webHidden/>
          </w:rPr>
          <w:instrText xml:space="preserve"> PAGEREF _Toc173388232 \h </w:instrText>
        </w:r>
        <w:r w:rsidR="00172E22">
          <w:rPr>
            <w:noProof/>
            <w:webHidden/>
          </w:rPr>
        </w:r>
        <w:r w:rsidR="00172E22">
          <w:rPr>
            <w:noProof/>
            <w:webHidden/>
          </w:rPr>
          <w:fldChar w:fldCharType="separate"/>
        </w:r>
        <w:r w:rsidR="003328F6">
          <w:rPr>
            <w:noProof/>
            <w:webHidden/>
          </w:rPr>
          <w:t>17</w:t>
        </w:r>
        <w:r w:rsidR="00172E22">
          <w:rPr>
            <w:noProof/>
            <w:webHidden/>
          </w:rPr>
          <w:fldChar w:fldCharType="end"/>
        </w:r>
      </w:hyperlink>
    </w:p>
    <w:p w14:paraId="18AAF6BC" w14:textId="441CDF04"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3" w:history="1">
        <w:r w:rsidR="00172E22" w:rsidRPr="005B408A">
          <w:rPr>
            <w:rStyle w:val="Hyperlink"/>
            <w:noProof/>
          </w:rPr>
          <w:t>Bảng 3.5</w:t>
        </w:r>
        <w:r w:rsidR="00172E22" w:rsidRPr="005B408A">
          <w:rPr>
            <w:rStyle w:val="Hyperlink"/>
            <w:noProof/>
            <w:lang w:val="vi-VN"/>
          </w:rPr>
          <w:t>. Bảng nhóm môn (nhom_mon)</w:t>
        </w:r>
        <w:r w:rsidR="00172E22">
          <w:rPr>
            <w:noProof/>
            <w:webHidden/>
          </w:rPr>
          <w:tab/>
        </w:r>
        <w:r w:rsidR="00172E22">
          <w:rPr>
            <w:noProof/>
            <w:webHidden/>
          </w:rPr>
          <w:fldChar w:fldCharType="begin"/>
        </w:r>
        <w:r w:rsidR="00172E22">
          <w:rPr>
            <w:noProof/>
            <w:webHidden/>
          </w:rPr>
          <w:instrText xml:space="preserve"> PAGEREF _Toc173388233 \h </w:instrText>
        </w:r>
        <w:r w:rsidR="00172E22">
          <w:rPr>
            <w:noProof/>
            <w:webHidden/>
          </w:rPr>
        </w:r>
        <w:r w:rsidR="00172E22">
          <w:rPr>
            <w:noProof/>
            <w:webHidden/>
          </w:rPr>
          <w:fldChar w:fldCharType="separate"/>
        </w:r>
        <w:r w:rsidR="003328F6">
          <w:rPr>
            <w:noProof/>
            <w:webHidden/>
          </w:rPr>
          <w:t>17</w:t>
        </w:r>
        <w:r w:rsidR="00172E22">
          <w:rPr>
            <w:noProof/>
            <w:webHidden/>
          </w:rPr>
          <w:fldChar w:fldCharType="end"/>
        </w:r>
      </w:hyperlink>
    </w:p>
    <w:p w14:paraId="71C8482F" w14:textId="17DCC9A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4" w:history="1">
        <w:r w:rsidR="00172E22" w:rsidRPr="005B408A">
          <w:rPr>
            <w:rStyle w:val="Hyperlink"/>
            <w:noProof/>
          </w:rPr>
          <w:t>Bảng 3.6</w:t>
        </w:r>
        <w:r w:rsidR="00172E22" w:rsidRPr="005B408A">
          <w:rPr>
            <w:rStyle w:val="Hyperlink"/>
            <w:noProof/>
            <w:lang w:val="vi-VN"/>
          </w:rPr>
          <w:t xml:space="preserve">. Bảng </w:t>
        </w:r>
        <w:r w:rsidR="00172E22" w:rsidRPr="005B408A">
          <w:rPr>
            <w:rStyle w:val="Hyperlink"/>
            <w:noProof/>
            <w:lang w:val="vi"/>
          </w:rPr>
          <w:t>môn</w:t>
        </w:r>
        <w:r w:rsidR="00172E22" w:rsidRPr="005B408A">
          <w:rPr>
            <w:rStyle w:val="Hyperlink"/>
            <w:noProof/>
            <w:lang w:val="vi-VN"/>
          </w:rPr>
          <w:t xml:space="preserve"> học (mon_hoc)</w:t>
        </w:r>
        <w:r w:rsidR="00172E22">
          <w:rPr>
            <w:noProof/>
            <w:webHidden/>
          </w:rPr>
          <w:tab/>
        </w:r>
        <w:r w:rsidR="00172E22">
          <w:rPr>
            <w:noProof/>
            <w:webHidden/>
          </w:rPr>
          <w:fldChar w:fldCharType="begin"/>
        </w:r>
        <w:r w:rsidR="00172E22">
          <w:rPr>
            <w:noProof/>
            <w:webHidden/>
          </w:rPr>
          <w:instrText xml:space="preserve"> PAGEREF _Toc173388234 \h </w:instrText>
        </w:r>
        <w:r w:rsidR="00172E22">
          <w:rPr>
            <w:noProof/>
            <w:webHidden/>
          </w:rPr>
        </w:r>
        <w:r w:rsidR="00172E22">
          <w:rPr>
            <w:noProof/>
            <w:webHidden/>
          </w:rPr>
          <w:fldChar w:fldCharType="separate"/>
        </w:r>
        <w:r w:rsidR="003328F6">
          <w:rPr>
            <w:noProof/>
            <w:webHidden/>
          </w:rPr>
          <w:t>17</w:t>
        </w:r>
        <w:r w:rsidR="00172E22">
          <w:rPr>
            <w:noProof/>
            <w:webHidden/>
          </w:rPr>
          <w:fldChar w:fldCharType="end"/>
        </w:r>
      </w:hyperlink>
    </w:p>
    <w:p w14:paraId="2B8634A0" w14:textId="2771960D"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5" w:history="1">
        <w:r w:rsidR="00172E22" w:rsidRPr="005B408A">
          <w:rPr>
            <w:rStyle w:val="Hyperlink"/>
            <w:noProof/>
          </w:rPr>
          <w:t>Bảng 3.7</w:t>
        </w:r>
        <w:r w:rsidR="00172E22" w:rsidRPr="005B408A">
          <w:rPr>
            <w:rStyle w:val="Hyperlink"/>
            <w:noProof/>
            <w:lang w:val="vi-VN"/>
          </w:rPr>
          <w:t xml:space="preserve">. Bảng </w:t>
        </w:r>
        <w:r w:rsidR="00172E22" w:rsidRPr="005B408A">
          <w:rPr>
            <w:rStyle w:val="Hyperlink"/>
            <w:noProof/>
            <w:lang w:val="vi"/>
          </w:rPr>
          <w:t>thuộc</w:t>
        </w:r>
        <w:r w:rsidR="00172E22" w:rsidRPr="005B408A">
          <w:rPr>
            <w:rStyle w:val="Hyperlink"/>
            <w:noProof/>
            <w:lang w:val="vi-VN"/>
          </w:rPr>
          <w:t xml:space="preserve"> nhóm môn (thuoc_nhom_mon)</w:t>
        </w:r>
        <w:r w:rsidR="00172E22">
          <w:rPr>
            <w:noProof/>
            <w:webHidden/>
          </w:rPr>
          <w:tab/>
        </w:r>
        <w:r w:rsidR="00172E22">
          <w:rPr>
            <w:noProof/>
            <w:webHidden/>
          </w:rPr>
          <w:fldChar w:fldCharType="begin"/>
        </w:r>
        <w:r w:rsidR="00172E22">
          <w:rPr>
            <w:noProof/>
            <w:webHidden/>
          </w:rPr>
          <w:instrText xml:space="preserve"> PAGEREF _Toc173388235 \h </w:instrText>
        </w:r>
        <w:r w:rsidR="00172E22">
          <w:rPr>
            <w:noProof/>
            <w:webHidden/>
          </w:rPr>
        </w:r>
        <w:r w:rsidR="00172E22">
          <w:rPr>
            <w:noProof/>
            <w:webHidden/>
          </w:rPr>
          <w:fldChar w:fldCharType="separate"/>
        </w:r>
        <w:r w:rsidR="003328F6">
          <w:rPr>
            <w:noProof/>
            <w:webHidden/>
          </w:rPr>
          <w:t>17</w:t>
        </w:r>
        <w:r w:rsidR="00172E22">
          <w:rPr>
            <w:noProof/>
            <w:webHidden/>
          </w:rPr>
          <w:fldChar w:fldCharType="end"/>
        </w:r>
      </w:hyperlink>
    </w:p>
    <w:p w14:paraId="569DBA36" w14:textId="5FC88735"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6" w:history="1">
        <w:r w:rsidR="00172E22" w:rsidRPr="005B408A">
          <w:rPr>
            <w:rStyle w:val="Hyperlink"/>
            <w:noProof/>
          </w:rPr>
          <w:t>Bảng 3.8</w:t>
        </w:r>
        <w:r w:rsidR="00172E22" w:rsidRPr="005B408A">
          <w:rPr>
            <w:rStyle w:val="Hyperlink"/>
            <w:noProof/>
            <w:lang w:val="vi-VN"/>
          </w:rPr>
          <w:t xml:space="preserve">. Bảng </w:t>
        </w:r>
        <w:r w:rsidR="00172E22" w:rsidRPr="005B408A">
          <w:rPr>
            <w:rStyle w:val="Hyperlink"/>
            <w:noProof/>
            <w:lang w:val="vi"/>
          </w:rPr>
          <w:t>loại</w:t>
        </w:r>
        <w:r w:rsidR="00172E22" w:rsidRPr="005B408A">
          <w:rPr>
            <w:rStyle w:val="Hyperlink"/>
            <w:noProof/>
            <w:lang w:val="vi-VN"/>
          </w:rPr>
          <w:t xml:space="preserve"> học phần (loai_hoc_phan)</w:t>
        </w:r>
        <w:r w:rsidR="00172E22">
          <w:rPr>
            <w:noProof/>
            <w:webHidden/>
          </w:rPr>
          <w:tab/>
        </w:r>
        <w:r w:rsidR="00172E22">
          <w:rPr>
            <w:noProof/>
            <w:webHidden/>
          </w:rPr>
          <w:fldChar w:fldCharType="begin"/>
        </w:r>
        <w:r w:rsidR="00172E22">
          <w:rPr>
            <w:noProof/>
            <w:webHidden/>
          </w:rPr>
          <w:instrText xml:space="preserve"> PAGEREF _Toc173388236 \h </w:instrText>
        </w:r>
        <w:r w:rsidR="00172E22">
          <w:rPr>
            <w:noProof/>
            <w:webHidden/>
          </w:rPr>
        </w:r>
        <w:r w:rsidR="00172E22">
          <w:rPr>
            <w:noProof/>
            <w:webHidden/>
          </w:rPr>
          <w:fldChar w:fldCharType="separate"/>
        </w:r>
        <w:r w:rsidR="003328F6">
          <w:rPr>
            <w:noProof/>
            <w:webHidden/>
          </w:rPr>
          <w:t>18</w:t>
        </w:r>
        <w:r w:rsidR="00172E22">
          <w:rPr>
            <w:noProof/>
            <w:webHidden/>
          </w:rPr>
          <w:fldChar w:fldCharType="end"/>
        </w:r>
      </w:hyperlink>
    </w:p>
    <w:p w14:paraId="7BFD8C85" w14:textId="02D711A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7" w:history="1">
        <w:r w:rsidR="00172E22" w:rsidRPr="005B408A">
          <w:rPr>
            <w:rStyle w:val="Hyperlink"/>
            <w:noProof/>
          </w:rPr>
          <w:t>Bảng 3.9</w:t>
        </w:r>
        <w:r w:rsidR="00172E22" w:rsidRPr="005B408A">
          <w:rPr>
            <w:rStyle w:val="Hyperlink"/>
            <w:noProof/>
            <w:lang w:val="vi-VN"/>
          </w:rPr>
          <w:t xml:space="preserve">. Bảng khối </w:t>
        </w:r>
        <w:r w:rsidR="00172E22" w:rsidRPr="005B408A">
          <w:rPr>
            <w:rStyle w:val="Hyperlink"/>
            <w:noProof/>
            <w:lang w:val="vi"/>
          </w:rPr>
          <w:t>kiến</w:t>
        </w:r>
        <w:r w:rsidR="00172E22" w:rsidRPr="005B408A">
          <w:rPr>
            <w:rStyle w:val="Hyperlink"/>
            <w:noProof/>
            <w:lang w:val="vi-VN"/>
          </w:rPr>
          <w:t xml:space="preserve"> thức (khoi_kien_thuc)</w:t>
        </w:r>
        <w:r w:rsidR="00172E22">
          <w:rPr>
            <w:noProof/>
            <w:webHidden/>
          </w:rPr>
          <w:tab/>
        </w:r>
        <w:r w:rsidR="00172E22">
          <w:rPr>
            <w:noProof/>
            <w:webHidden/>
          </w:rPr>
          <w:fldChar w:fldCharType="begin"/>
        </w:r>
        <w:r w:rsidR="00172E22">
          <w:rPr>
            <w:noProof/>
            <w:webHidden/>
          </w:rPr>
          <w:instrText xml:space="preserve"> PAGEREF _Toc173388237 \h </w:instrText>
        </w:r>
        <w:r w:rsidR="00172E22">
          <w:rPr>
            <w:noProof/>
            <w:webHidden/>
          </w:rPr>
        </w:r>
        <w:r w:rsidR="00172E22">
          <w:rPr>
            <w:noProof/>
            <w:webHidden/>
          </w:rPr>
          <w:fldChar w:fldCharType="separate"/>
        </w:r>
        <w:r w:rsidR="003328F6">
          <w:rPr>
            <w:noProof/>
            <w:webHidden/>
          </w:rPr>
          <w:t>18</w:t>
        </w:r>
        <w:r w:rsidR="00172E22">
          <w:rPr>
            <w:noProof/>
            <w:webHidden/>
          </w:rPr>
          <w:fldChar w:fldCharType="end"/>
        </w:r>
      </w:hyperlink>
    </w:p>
    <w:p w14:paraId="4904C187" w14:textId="26864DC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8" w:history="1">
        <w:r w:rsidR="00172E22" w:rsidRPr="005B408A">
          <w:rPr>
            <w:rStyle w:val="Hyperlink"/>
            <w:noProof/>
          </w:rPr>
          <w:t>Bảng 3.10</w:t>
        </w:r>
        <w:r w:rsidR="00172E22" w:rsidRPr="005B408A">
          <w:rPr>
            <w:rStyle w:val="Hyperlink"/>
            <w:noProof/>
            <w:lang w:val="vi-VN"/>
          </w:rPr>
          <w:t xml:space="preserve">. Bảng thuộc </w:t>
        </w:r>
        <w:r w:rsidR="00172E22" w:rsidRPr="005B408A">
          <w:rPr>
            <w:rStyle w:val="Hyperlink"/>
            <w:noProof/>
            <w:lang w:val="vi"/>
          </w:rPr>
          <w:t>chương</w:t>
        </w:r>
        <w:r w:rsidR="00172E22" w:rsidRPr="005B408A">
          <w:rPr>
            <w:rStyle w:val="Hyperlink"/>
            <w:noProof/>
            <w:lang w:val="vi-VN"/>
          </w:rPr>
          <w:t xml:space="preserve"> trình đào tạo (thuoc_chuong_trinh_dao_tao)</w:t>
        </w:r>
        <w:r w:rsidR="00172E22">
          <w:rPr>
            <w:noProof/>
            <w:webHidden/>
          </w:rPr>
          <w:tab/>
        </w:r>
        <w:r w:rsidR="00172E22">
          <w:rPr>
            <w:noProof/>
            <w:webHidden/>
          </w:rPr>
          <w:fldChar w:fldCharType="begin"/>
        </w:r>
        <w:r w:rsidR="00172E22">
          <w:rPr>
            <w:noProof/>
            <w:webHidden/>
          </w:rPr>
          <w:instrText xml:space="preserve"> PAGEREF _Toc173388238 \h </w:instrText>
        </w:r>
        <w:r w:rsidR="00172E22">
          <w:rPr>
            <w:noProof/>
            <w:webHidden/>
          </w:rPr>
        </w:r>
        <w:r w:rsidR="00172E22">
          <w:rPr>
            <w:noProof/>
            <w:webHidden/>
          </w:rPr>
          <w:fldChar w:fldCharType="separate"/>
        </w:r>
        <w:r w:rsidR="003328F6">
          <w:rPr>
            <w:noProof/>
            <w:webHidden/>
          </w:rPr>
          <w:t>18</w:t>
        </w:r>
        <w:r w:rsidR="00172E22">
          <w:rPr>
            <w:noProof/>
            <w:webHidden/>
          </w:rPr>
          <w:fldChar w:fldCharType="end"/>
        </w:r>
      </w:hyperlink>
    </w:p>
    <w:p w14:paraId="56813195" w14:textId="0C17410F"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39" w:history="1">
        <w:r w:rsidR="00172E22" w:rsidRPr="005B408A">
          <w:rPr>
            <w:rStyle w:val="Hyperlink"/>
            <w:noProof/>
          </w:rPr>
          <w:t>Bảng 3.11</w:t>
        </w:r>
        <w:r w:rsidR="00172E22" w:rsidRPr="005B408A">
          <w:rPr>
            <w:rStyle w:val="Hyperlink"/>
            <w:noProof/>
            <w:lang w:val="vi-VN"/>
          </w:rPr>
          <w:t xml:space="preserve">. </w:t>
        </w:r>
        <w:r w:rsidR="00172E22" w:rsidRPr="005B408A">
          <w:rPr>
            <w:rStyle w:val="Hyperlink"/>
            <w:noProof/>
            <w:lang w:val="vi"/>
          </w:rPr>
          <w:t>Bảng</w:t>
        </w:r>
        <w:r w:rsidR="00172E22" w:rsidRPr="005B408A">
          <w:rPr>
            <w:rStyle w:val="Hyperlink"/>
            <w:noProof/>
            <w:lang w:val="vi-VN"/>
          </w:rPr>
          <w:t xml:space="preserve"> lớp (lop)</w:t>
        </w:r>
        <w:r w:rsidR="00172E22">
          <w:rPr>
            <w:noProof/>
            <w:webHidden/>
          </w:rPr>
          <w:tab/>
        </w:r>
        <w:r w:rsidR="00172E22">
          <w:rPr>
            <w:noProof/>
            <w:webHidden/>
          </w:rPr>
          <w:fldChar w:fldCharType="begin"/>
        </w:r>
        <w:r w:rsidR="00172E22">
          <w:rPr>
            <w:noProof/>
            <w:webHidden/>
          </w:rPr>
          <w:instrText xml:space="preserve"> PAGEREF _Toc173388239 \h </w:instrText>
        </w:r>
        <w:r w:rsidR="00172E22">
          <w:rPr>
            <w:noProof/>
            <w:webHidden/>
          </w:rPr>
        </w:r>
        <w:r w:rsidR="00172E22">
          <w:rPr>
            <w:noProof/>
            <w:webHidden/>
          </w:rPr>
          <w:fldChar w:fldCharType="separate"/>
        </w:r>
        <w:r w:rsidR="003328F6">
          <w:rPr>
            <w:noProof/>
            <w:webHidden/>
          </w:rPr>
          <w:t>19</w:t>
        </w:r>
        <w:r w:rsidR="00172E22">
          <w:rPr>
            <w:noProof/>
            <w:webHidden/>
          </w:rPr>
          <w:fldChar w:fldCharType="end"/>
        </w:r>
      </w:hyperlink>
    </w:p>
    <w:p w14:paraId="3557FD4B" w14:textId="4EA1361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0" w:history="1">
        <w:r w:rsidR="00172E22" w:rsidRPr="005B408A">
          <w:rPr>
            <w:rStyle w:val="Hyperlink"/>
            <w:noProof/>
          </w:rPr>
          <w:t>Bảng 3.12</w:t>
        </w:r>
        <w:r w:rsidR="00172E22" w:rsidRPr="005B408A">
          <w:rPr>
            <w:rStyle w:val="Hyperlink"/>
            <w:noProof/>
            <w:lang w:val="vi-VN"/>
          </w:rPr>
          <w:t xml:space="preserve">. Bảng </w:t>
        </w:r>
        <w:r w:rsidR="00172E22" w:rsidRPr="005B408A">
          <w:rPr>
            <w:rStyle w:val="Hyperlink"/>
            <w:noProof/>
            <w:lang w:val="vi"/>
          </w:rPr>
          <w:t>sinh</w:t>
        </w:r>
        <w:r w:rsidR="00172E22" w:rsidRPr="005B408A">
          <w:rPr>
            <w:rStyle w:val="Hyperlink"/>
            <w:noProof/>
            <w:lang w:val="vi-VN"/>
          </w:rPr>
          <w:t xml:space="preserve"> viên (sinh_vien)</w:t>
        </w:r>
        <w:r w:rsidR="00172E22">
          <w:rPr>
            <w:noProof/>
            <w:webHidden/>
          </w:rPr>
          <w:tab/>
        </w:r>
        <w:r w:rsidR="00172E22">
          <w:rPr>
            <w:noProof/>
            <w:webHidden/>
          </w:rPr>
          <w:fldChar w:fldCharType="begin"/>
        </w:r>
        <w:r w:rsidR="00172E22">
          <w:rPr>
            <w:noProof/>
            <w:webHidden/>
          </w:rPr>
          <w:instrText xml:space="preserve"> PAGEREF _Toc173388240 \h </w:instrText>
        </w:r>
        <w:r w:rsidR="00172E22">
          <w:rPr>
            <w:noProof/>
            <w:webHidden/>
          </w:rPr>
        </w:r>
        <w:r w:rsidR="00172E22">
          <w:rPr>
            <w:noProof/>
            <w:webHidden/>
          </w:rPr>
          <w:fldChar w:fldCharType="separate"/>
        </w:r>
        <w:r w:rsidR="003328F6">
          <w:rPr>
            <w:noProof/>
            <w:webHidden/>
          </w:rPr>
          <w:t>19</w:t>
        </w:r>
        <w:r w:rsidR="00172E22">
          <w:rPr>
            <w:noProof/>
            <w:webHidden/>
          </w:rPr>
          <w:fldChar w:fldCharType="end"/>
        </w:r>
      </w:hyperlink>
    </w:p>
    <w:p w14:paraId="0B9CE9C3" w14:textId="6709CE36"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1" w:history="1">
        <w:r w:rsidR="00172E22" w:rsidRPr="005B408A">
          <w:rPr>
            <w:rStyle w:val="Hyperlink"/>
            <w:noProof/>
          </w:rPr>
          <w:t>Bảng 3.13</w:t>
        </w:r>
        <w:r w:rsidR="00172E22" w:rsidRPr="005B408A">
          <w:rPr>
            <w:rStyle w:val="Hyperlink"/>
            <w:noProof/>
            <w:lang w:val="vi-VN"/>
          </w:rPr>
          <w:t>. Bảng giảng viên (giang_vien)</w:t>
        </w:r>
        <w:r w:rsidR="00172E22">
          <w:rPr>
            <w:noProof/>
            <w:webHidden/>
          </w:rPr>
          <w:tab/>
        </w:r>
        <w:r w:rsidR="00172E22">
          <w:rPr>
            <w:noProof/>
            <w:webHidden/>
          </w:rPr>
          <w:fldChar w:fldCharType="begin"/>
        </w:r>
        <w:r w:rsidR="00172E22">
          <w:rPr>
            <w:noProof/>
            <w:webHidden/>
          </w:rPr>
          <w:instrText xml:space="preserve"> PAGEREF _Toc173388241 \h </w:instrText>
        </w:r>
        <w:r w:rsidR="00172E22">
          <w:rPr>
            <w:noProof/>
            <w:webHidden/>
          </w:rPr>
        </w:r>
        <w:r w:rsidR="00172E22">
          <w:rPr>
            <w:noProof/>
            <w:webHidden/>
          </w:rPr>
          <w:fldChar w:fldCharType="separate"/>
        </w:r>
        <w:r w:rsidR="003328F6">
          <w:rPr>
            <w:noProof/>
            <w:webHidden/>
          </w:rPr>
          <w:t>19</w:t>
        </w:r>
        <w:r w:rsidR="00172E22">
          <w:rPr>
            <w:noProof/>
            <w:webHidden/>
          </w:rPr>
          <w:fldChar w:fldCharType="end"/>
        </w:r>
      </w:hyperlink>
    </w:p>
    <w:p w14:paraId="1DC08435" w14:textId="68EBA44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2" w:history="1">
        <w:r w:rsidR="00172E22" w:rsidRPr="005B408A">
          <w:rPr>
            <w:rStyle w:val="Hyperlink"/>
            <w:noProof/>
          </w:rPr>
          <w:t>Bảng 3.14</w:t>
        </w:r>
        <w:r w:rsidR="00172E22" w:rsidRPr="005B408A">
          <w:rPr>
            <w:rStyle w:val="Hyperlink"/>
            <w:noProof/>
            <w:lang w:val="vi-VN"/>
          </w:rPr>
          <w:t>. Bảng quản lý lớp (quan_ly_lop)</w:t>
        </w:r>
        <w:r w:rsidR="00172E22">
          <w:rPr>
            <w:noProof/>
            <w:webHidden/>
          </w:rPr>
          <w:tab/>
        </w:r>
        <w:r w:rsidR="00172E22">
          <w:rPr>
            <w:noProof/>
            <w:webHidden/>
          </w:rPr>
          <w:fldChar w:fldCharType="begin"/>
        </w:r>
        <w:r w:rsidR="00172E22">
          <w:rPr>
            <w:noProof/>
            <w:webHidden/>
          </w:rPr>
          <w:instrText xml:space="preserve"> PAGEREF _Toc173388242 \h </w:instrText>
        </w:r>
        <w:r w:rsidR="00172E22">
          <w:rPr>
            <w:noProof/>
            <w:webHidden/>
          </w:rPr>
        </w:r>
        <w:r w:rsidR="00172E22">
          <w:rPr>
            <w:noProof/>
            <w:webHidden/>
          </w:rPr>
          <w:fldChar w:fldCharType="separate"/>
        </w:r>
        <w:r w:rsidR="003328F6">
          <w:rPr>
            <w:noProof/>
            <w:webHidden/>
          </w:rPr>
          <w:t>20</w:t>
        </w:r>
        <w:r w:rsidR="00172E22">
          <w:rPr>
            <w:noProof/>
            <w:webHidden/>
          </w:rPr>
          <w:fldChar w:fldCharType="end"/>
        </w:r>
      </w:hyperlink>
    </w:p>
    <w:p w14:paraId="7D9C98BA" w14:textId="0230CEAE"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3" w:history="1">
        <w:r w:rsidR="00172E22" w:rsidRPr="005B408A">
          <w:rPr>
            <w:rStyle w:val="Hyperlink"/>
            <w:noProof/>
          </w:rPr>
          <w:t>Bảng 3.15</w:t>
        </w:r>
        <w:r w:rsidR="00172E22" w:rsidRPr="005B408A">
          <w:rPr>
            <w:rStyle w:val="Hyperlink"/>
            <w:noProof/>
            <w:lang w:val="vi-VN"/>
          </w:rPr>
          <w:t>. Bảng tài khoản (tai_khoan)</w:t>
        </w:r>
        <w:r w:rsidR="00172E22">
          <w:rPr>
            <w:noProof/>
            <w:webHidden/>
          </w:rPr>
          <w:tab/>
        </w:r>
        <w:r w:rsidR="00172E22">
          <w:rPr>
            <w:noProof/>
            <w:webHidden/>
          </w:rPr>
          <w:fldChar w:fldCharType="begin"/>
        </w:r>
        <w:r w:rsidR="00172E22">
          <w:rPr>
            <w:noProof/>
            <w:webHidden/>
          </w:rPr>
          <w:instrText xml:space="preserve"> PAGEREF _Toc173388243 \h </w:instrText>
        </w:r>
        <w:r w:rsidR="00172E22">
          <w:rPr>
            <w:noProof/>
            <w:webHidden/>
          </w:rPr>
        </w:r>
        <w:r w:rsidR="00172E22">
          <w:rPr>
            <w:noProof/>
            <w:webHidden/>
          </w:rPr>
          <w:fldChar w:fldCharType="separate"/>
        </w:r>
        <w:r w:rsidR="003328F6">
          <w:rPr>
            <w:noProof/>
            <w:webHidden/>
          </w:rPr>
          <w:t>20</w:t>
        </w:r>
        <w:r w:rsidR="00172E22">
          <w:rPr>
            <w:noProof/>
            <w:webHidden/>
          </w:rPr>
          <w:fldChar w:fldCharType="end"/>
        </w:r>
      </w:hyperlink>
    </w:p>
    <w:p w14:paraId="7B9C0F9A" w14:textId="2973BB5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4" w:history="1">
        <w:r w:rsidR="00172E22" w:rsidRPr="005B408A">
          <w:rPr>
            <w:rStyle w:val="Hyperlink"/>
            <w:noProof/>
          </w:rPr>
          <w:t>Bảng 3.16</w:t>
        </w:r>
        <w:r w:rsidR="00172E22" w:rsidRPr="005B408A">
          <w:rPr>
            <w:rStyle w:val="Hyperlink"/>
            <w:noProof/>
            <w:lang w:val="vi-VN"/>
          </w:rPr>
          <w:t>. Bảng tài khoản sinh viên (tai_khoan_sinh_vien)</w:t>
        </w:r>
        <w:r w:rsidR="00172E22">
          <w:rPr>
            <w:noProof/>
            <w:webHidden/>
          </w:rPr>
          <w:tab/>
        </w:r>
        <w:r w:rsidR="00172E22">
          <w:rPr>
            <w:noProof/>
            <w:webHidden/>
          </w:rPr>
          <w:fldChar w:fldCharType="begin"/>
        </w:r>
        <w:r w:rsidR="00172E22">
          <w:rPr>
            <w:noProof/>
            <w:webHidden/>
          </w:rPr>
          <w:instrText xml:space="preserve"> PAGEREF _Toc173388244 \h </w:instrText>
        </w:r>
        <w:r w:rsidR="00172E22">
          <w:rPr>
            <w:noProof/>
            <w:webHidden/>
          </w:rPr>
        </w:r>
        <w:r w:rsidR="00172E22">
          <w:rPr>
            <w:noProof/>
            <w:webHidden/>
          </w:rPr>
          <w:fldChar w:fldCharType="separate"/>
        </w:r>
        <w:r w:rsidR="003328F6">
          <w:rPr>
            <w:noProof/>
            <w:webHidden/>
          </w:rPr>
          <w:t>20</w:t>
        </w:r>
        <w:r w:rsidR="00172E22">
          <w:rPr>
            <w:noProof/>
            <w:webHidden/>
          </w:rPr>
          <w:fldChar w:fldCharType="end"/>
        </w:r>
      </w:hyperlink>
    </w:p>
    <w:p w14:paraId="2D0F86D9" w14:textId="65D534B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5" w:history="1">
        <w:r w:rsidR="00172E22" w:rsidRPr="005B408A">
          <w:rPr>
            <w:rStyle w:val="Hyperlink"/>
            <w:noProof/>
          </w:rPr>
          <w:t>Bảng 3.17</w:t>
        </w:r>
        <w:r w:rsidR="00172E22" w:rsidRPr="005B408A">
          <w:rPr>
            <w:rStyle w:val="Hyperlink"/>
            <w:noProof/>
            <w:lang w:val="vi-VN"/>
          </w:rPr>
          <w:t>. Bảng tài khoản giảng viên (tai_khoan_giang_vien)</w:t>
        </w:r>
        <w:r w:rsidR="00172E22">
          <w:rPr>
            <w:noProof/>
            <w:webHidden/>
          </w:rPr>
          <w:tab/>
        </w:r>
        <w:r w:rsidR="00172E22">
          <w:rPr>
            <w:noProof/>
            <w:webHidden/>
          </w:rPr>
          <w:fldChar w:fldCharType="begin"/>
        </w:r>
        <w:r w:rsidR="00172E22">
          <w:rPr>
            <w:noProof/>
            <w:webHidden/>
          </w:rPr>
          <w:instrText xml:space="preserve"> PAGEREF _Toc173388245 \h </w:instrText>
        </w:r>
        <w:r w:rsidR="00172E22">
          <w:rPr>
            <w:noProof/>
            <w:webHidden/>
          </w:rPr>
        </w:r>
        <w:r w:rsidR="00172E22">
          <w:rPr>
            <w:noProof/>
            <w:webHidden/>
          </w:rPr>
          <w:fldChar w:fldCharType="separate"/>
        </w:r>
        <w:r w:rsidR="003328F6">
          <w:rPr>
            <w:noProof/>
            <w:webHidden/>
          </w:rPr>
          <w:t>21</w:t>
        </w:r>
        <w:r w:rsidR="00172E22">
          <w:rPr>
            <w:noProof/>
            <w:webHidden/>
          </w:rPr>
          <w:fldChar w:fldCharType="end"/>
        </w:r>
      </w:hyperlink>
    </w:p>
    <w:p w14:paraId="47B50F12" w14:textId="029355B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6" w:history="1">
        <w:r w:rsidR="00172E22" w:rsidRPr="005B408A">
          <w:rPr>
            <w:rStyle w:val="Hyperlink"/>
            <w:noProof/>
          </w:rPr>
          <w:t>Bảng 3.18</w:t>
        </w:r>
        <w:r w:rsidR="00172E22" w:rsidRPr="005B408A">
          <w:rPr>
            <w:rStyle w:val="Hyperlink"/>
            <w:noProof/>
            <w:lang w:val="vi-VN"/>
          </w:rPr>
          <w:t>. Bảng học kỳ niên khóa (hoc_ky_nien_khoa)</w:t>
        </w:r>
        <w:r w:rsidR="00172E22">
          <w:rPr>
            <w:noProof/>
            <w:webHidden/>
          </w:rPr>
          <w:tab/>
        </w:r>
        <w:r w:rsidR="00172E22">
          <w:rPr>
            <w:noProof/>
            <w:webHidden/>
          </w:rPr>
          <w:fldChar w:fldCharType="begin"/>
        </w:r>
        <w:r w:rsidR="00172E22">
          <w:rPr>
            <w:noProof/>
            <w:webHidden/>
          </w:rPr>
          <w:instrText xml:space="preserve"> PAGEREF _Toc173388246 \h </w:instrText>
        </w:r>
        <w:r w:rsidR="00172E22">
          <w:rPr>
            <w:noProof/>
            <w:webHidden/>
          </w:rPr>
        </w:r>
        <w:r w:rsidR="00172E22">
          <w:rPr>
            <w:noProof/>
            <w:webHidden/>
          </w:rPr>
          <w:fldChar w:fldCharType="separate"/>
        </w:r>
        <w:r w:rsidR="003328F6">
          <w:rPr>
            <w:noProof/>
            <w:webHidden/>
          </w:rPr>
          <w:t>21</w:t>
        </w:r>
        <w:r w:rsidR="00172E22">
          <w:rPr>
            <w:noProof/>
            <w:webHidden/>
          </w:rPr>
          <w:fldChar w:fldCharType="end"/>
        </w:r>
      </w:hyperlink>
    </w:p>
    <w:p w14:paraId="080FF006" w14:textId="227D37D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7" w:history="1">
        <w:r w:rsidR="00172E22" w:rsidRPr="005B408A">
          <w:rPr>
            <w:rStyle w:val="Hyperlink"/>
            <w:noProof/>
          </w:rPr>
          <w:t>Bảng 3.19</w:t>
        </w:r>
        <w:r w:rsidR="00172E22" w:rsidRPr="005B408A">
          <w:rPr>
            <w:rStyle w:val="Hyperlink"/>
            <w:noProof/>
            <w:lang w:val="vi-VN"/>
          </w:rPr>
          <w:t>. Bảng điểm môn học (bang_diem_mon_hoc)</w:t>
        </w:r>
        <w:r w:rsidR="00172E22">
          <w:rPr>
            <w:noProof/>
            <w:webHidden/>
          </w:rPr>
          <w:tab/>
        </w:r>
        <w:r w:rsidR="00172E22">
          <w:rPr>
            <w:noProof/>
            <w:webHidden/>
          </w:rPr>
          <w:fldChar w:fldCharType="begin"/>
        </w:r>
        <w:r w:rsidR="00172E22">
          <w:rPr>
            <w:noProof/>
            <w:webHidden/>
          </w:rPr>
          <w:instrText xml:space="preserve"> PAGEREF _Toc173388247 \h </w:instrText>
        </w:r>
        <w:r w:rsidR="00172E22">
          <w:rPr>
            <w:noProof/>
            <w:webHidden/>
          </w:rPr>
        </w:r>
        <w:r w:rsidR="00172E22">
          <w:rPr>
            <w:noProof/>
            <w:webHidden/>
          </w:rPr>
          <w:fldChar w:fldCharType="separate"/>
        </w:r>
        <w:r w:rsidR="003328F6">
          <w:rPr>
            <w:noProof/>
            <w:webHidden/>
          </w:rPr>
          <w:t>21</w:t>
        </w:r>
        <w:r w:rsidR="00172E22">
          <w:rPr>
            <w:noProof/>
            <w:webHidden/>
          </w:rPr>
          <w:fldChar w:fldCharType="end"/>
        </w:r>
      </w:hyperlink>
    </w:p>
    <w:p w14:paraId="6677B86B" w14:textId="0CE978F6"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8" w:history="1">
        <w:r w:rsidR="00172E22" w:rsidRPr="005B408A">
          <w:rPr>
            <w:rStyle w:val="Hyperlink"/>
            <w:noProof/>
          </w:rPr>
          <w:t>Bảng 3.20</w:t>
        </w:r>
        <w:r w:rsidR="00172E22" w:rsidRPr="005B408A">
          <w:rPr>
            <w:rStyle w:val="Hyperlink"/>
            <w:noProof/>
            <w:lang w:val="vi-VN"/>
          </w:rPr>
          <w:t>. Bảng điểm học kỳ (bang_diem_hoc_ky)</w:t>
        </w:r>
        <w:r w:rsidR="00172E22">
          <w:rPr>
            <w:noProof/>
            <w:webHidden/>
          </w:rPr>
          <w:tab/>
        </w:r>
        <w:r w:rsidR="00172E22">
          <w:rPr>
            <w:noProof/>
            <w:webHidden/>
          </w:rPr>
          <w:fldChar w:fldCharType="begin"/>
        </w:r>
        <w:r w:rsidR="00172E22">
          <w:rPr>
            <w:noProof/>
            <w:webHidden/>
          </w:rPr>
          <w:instrText xml:space="preserve"> PAGEREF _Toc173388248 \h </w:instrText>
        </w:r>
        <w:r w:rsidR="00172E22">
          <w:rPr>
            <w:noProof/>
            <w:webHidden/>
          </w:rPr>
        </w:r>
        <w:r w:rsidR="00172E22">
          <w:rPr>
            <w:noProof/>
            <w:webHidden/>
          </w:rPr>
          <w:fldChar w:fldCharType="separate"/>
        </w:r>
        <w:r w:rsidR="003328F6">
          <w:rPr>
            <w:noProof/>
            <w:webHidden/>
          </w:rPr>
          <w:t>22</w:t>
        </w:r>
        <w:r w:rsidR="00172E22">
          <w:rPr>
            <w:noProof/>
            <w:webHidden/>
          </w:rPr>
          <w:fldChar w:fldCharType="end"/>
        </w:r>
      </w:hyperlink>
    </w:p>
    <w:p w14:paraId="19EAE173" w14:textId="62BA5E04"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49" w:history="1">
        <w:r w:rsidR="00172E22" w:rsidRPr="005B408A">
          <w:rPr>
            <w:rStyle w:val="Hyperlink"/>
            <w:noProof/>
          </w:rPr>
          <w:t>Bảng 3.21</w:t>
        </w:r>
        <w:r w:rsidR="00172E22" w:rsidRPr="005B408A">
          <w:rPr>
            <w:rStyle w:val="Hyperlink"/>
            <w:noProof/>
            <w:lang w:val="vi-VN"/>
          </w:rPr>
          <w:t>. Dữ liệu bảng Khoa (khoa)</w:t>
        </w:r>
        <w:r w:rsidR="00172E22">
          <w:rPr>
            <w:noProof/>
            <w:webHidden/>
          </w:rPr>
          <w:tab/>
        </w:r>
        <w:r w:rsidR="00172E22">
          <w:rPr>
            <w:noProof/>
            <w:webHidden/>
          </w:rPr>
          <w:fldChar w:fldCharType="begin"/>
        </w:r>
        <w:r w:rsidR="00172E22">
          <w:rPr>
            <w:noProof/>
            <w:webHidden/>
          </w:rPr>
          <w:instrText xml:space="preserve"> PAGEREF _Toc173388249 \h </w:instrText>
        </w:r>
        <w:r w:rsidR="00172E22">
          <w:rPr>
            <w:noProof/>
            <w:webHidden/>
          </w:rPr>
        </w:r>
        <w:r w:rsidR="00172E22">
          <w:rPr>
            <w:noProof/>
            <w:webHidden/>
          </w:rPr>
          <w:fldChar w:fldCharType="separate"/>
        </w:r>
        <w:r w:rsidR="003328F6">
          <w:rPr>
            <w:noProof/>
            <w:webHidden/>
          </w:rPr>
          <w:t>28</w:t>
        </w:r>
        <w:r w:rsidR="00172E22">
          <w:rPr>
            <w:noProof/>
            <w:webHidden/>
          </w:rPr>
          <w:fldChar w:fldCharType="end"/>
        </w:r>
      </w:hyperlink>
    </w:p>
    <w:p w14:paraId="62D7C6ED" w14:textId="2D7010C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0" w:history="1">
        <w:r w:rsidR="00172E22" w:rsidRPr="005B408A">
          <w:rPr>
            <w:rStyle w:val="Hyperlink"/>
            <w:noProof/>
          </w:rPr>
          <w:t>Bảng 3.22</w:t>
        </w:r>
        <w:r w:rsidR="00172E22" w:rsidRPr="005B408A">
          <w:rPr>
            <w:rStyle w:val="Hyperlink"/>
            <w:noProof/>
            <w:lang w:val="vi-VN"/>
          </w:rPr>
          <w:t>. Dữ liệu bảng Bộ môn (bo_mon)</w:t>
        </w:r>
        <w:r w:rsidR="00172E22">
          <w:rPr>
            <w:noProof/>
            <w:webHidden/>
          </w:rPr>
          <w:tab/>
        </w:r>
        <w:r w:rsidR="00172E22">
          <w:rPr>
            <w:noProof/>
            <w:webHidden/>
          </w:rPr>
          <w:fldChar w:fldCharType="begin"/>
        </w:r>
        <w:r w:rsidR="00172E22">
          <w:rPr>
            <w:noProof/>
            <w:webHidden/>
          </w:rPr>
          <w:instrText xml:space="preserve"> PAGEREF _Toc173388250 \h </w:instrText>
        </w:r>
        <w:r w:rsidR="00172E22">
          <w:rPr>
            <w:noProof/>
            <w:webHidden/>
          </w:rPr>
        </w:r>
        <w:r w:rsidR="00172E22">
          <w:rPr>
            <w:noProof/>
            <w:webHidden/>
          </w:rPr>
          <w:fldChar w:fldCharType="separate"/>
        </w:r>
        <w:r w:rsidR="003328F6">
          <w:rPr>
            <w:noProof/>
            <w:webHidden/>
          </w:rPr>
          <w:t>29</w:t>
        </w:r>
        <w:r w:rsidR="00172E22">
          <w:rPr>
            <w:noProof/>
            <w:webHidden/>
          </w:rPr>
          <w:fldChar w:fldCharType="end"/>
        </w:r>
      </w:hyperlink>
    </w:p>
    <w:p w14:paraId="0AF75D40" w14:textId="286B3014"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1" w:history="1">
        <w:r w:rsidR="00172E22" w:rsidRPr="005B408A">
          <w:rPr>
            <w:rStyle w:val="Hyperlink"/>
            <w:noProof/>
          </w:rPr>
          <w:t>Bảng 3.23</w:t>
        </w:r>
        <w:r w:rsidR="00172E22" w:rsidRPr="005B408A">
          <w:rPr>
            <w:rStyle w:val="Hyperlink"/>
            <w:noProof/>
            <w:lang w:val="vi-VN"/>
          </w:rPr>
          <w:t>. Dữ liệu bảng Ngành (nganh)</w:t>
        </w:r>
        <w:r w:rsidR="00172E22">
          <w:rPr>
            <w:noProof/>
            <w:webHidden/>
          </w:rPr>
          <w:tab/>
        </w:r>
        <w:r w:rsidR="00172E22">
          <w:rPr>
            <w:noProof/>
            <w:webHidden/>
          </w:rPr>
          <w:fldChar w:fldCharType="begin"/>
        </w:r>
        <w:r w:rsidR="00172E22">
          <w:rPr>
            <w:noProof/>
            <w:webHidden/>
          </w:rPr>
          <w:instrText xml:space="preserve"> PAGEREF _Toc173388251 \h </w:instrText>
        </w:r>
        <w:r w:rsidR="00172E22">
          <w:rPr>
            <w:noProof/>
            <w:webHidden/>
          </w:rPr>
        </w:r>
        <w:r w:rsidR="00172E22">
          <w:rPr>
            <w:noProof/>
            <w:webHidden/>
          </w:rPr>
          <w:fldChar w:fldCharType="separate"/>
        </w:r>
        <w:r w:rsidR="003328F6">
          <w:rPr>
            <w:noProof/>
            <w:webHidden/>
          </w:rPr>
          <w:t>29</w:t>
        </w:r>
        <w:r w:rsidR="00172E22">
          <w:rPr>
            <w:noProof/>
            <w:webHidden/>
          </w:rPr>
          <w:fldChar w:fldCharType="end"/>
        </w:r>
      </w:hyperlink>
    </w:p>
    <w:p w14:paraId="4EC109FC" w14:textId="7326A19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2" w:history="1">
        <w:r w:rsidR="00172E22" w:rsidRPr="005B408A">
          <w:rPr>
            <w:rStyle w:val="Hyperlink"/>
            <w:noProof/>
          </w:rPr>
          <w:t>Bảng 3.24</w:t>
        </w:r>
        <w:r w:rsidR="00172E22" w:rsidRPr="005B408A">
          <w:rPr>
            <w:rStyle w:val="Hyperlink"/>
            <w:noProof/>
            <w:lang w:val="vi-VN"/>
          </w:rPr>
          <w:t>. Dữ liệu bảng chương tình đào tạo (chuong_trinh_dao_tao)</w:t>
        </w:r>
        <w:r w:rsidR="00172E22">
          <w:rPr>
            <w:noProof/>
            <w:webHidden/>
          </w:rPr>
          <w:tab/>
        </w:r>
        <w:r w:rsidR="00172E22">
          <w:rPr>
            <w:noProof/>
            <w:webHidden/>
          </w:rPr>
          <w:fldChar w:fldCharType="begin"/>
        </w:r>
        <w:r w:rsidR="00172E22">
          <w:rPr>
            <w:noProof/>
            <w:webHidden/>
          </w:rPr>
          <w:instrText xml:space="preserve"> PAGEREF _Toc173388252 \h </w:instrText>
        </w:r>
        <w:r w:rsidR="00172E22">
          <w:rPr>
            <w:noProof/>
            <w:webHidden/>
          </w:rPr>
        </w:r>
        <w:r w:rsidR="00172E22">
          <w:rPr>
            <w:noProof/>
            <w:webHidden/>
          </w:rPr>
          <w:fldChar w:fldCharType="separate"/>
        </w:r>
        <w:r w:rsidR="003328F6">
          <w:rPr>
            <w:noProof/>
            <w:webHidden/>
          </w:rPr>
          <w:t>29</w:t>
        </w:r>
        <w:r w:rsidR="00172E22">
          <w:rPr>
            <w:noProof/>
            <w:webHidden/>
          </w:rPr>
          <w:fldChar w:fldCharType="end"/>
        </w:r>
      </w:hyperlink>
    </w:p>
    <w:p w14:paraId="5EA8E90E" w14:textId="4AB3DE41"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3" w:history="1">
        <w:r w:rsidR="00172E22" w:rsidRPr="005B408A">
          <w:rPr>
            <w:rStyle w:val="Hyperlink"/>
            <w:noProof/>
          </w:rPr>
          <w:t>Bảng 3.25</w:t>
        </w:r>
        <w:r w:rsidR="00172E22" w:rsidRPr="005B408A">
          <w:rPr>
            <w:rStyle w:val="Hyperlink"/>
            <w:noProof/>
            <w:lang w:val="vi-VN"/>
          </w:rPr>
          <w:t>. Dữ liệu bảng nhóm môn (nhom_mon)</w:t>
        </w:r>
        <w:r w:rsidR="00172E22">
          <w:rPr>
            <w:noProof/>
            <w:webHidden/>
          </w:rPr>
          <w:tab/>
        </w:r>
        <w:r w:rsidR="00172E22">
          <w:rPr>
            <w:noProof/>
            <w:webHidden/>
          </w:rPr>
          <w:fldChar w:fldCharType="begin"/>
        </w:r>
        <w:r w:rsidR="00172E22">
          <w:rPr>
            <w:noProof/>
            <w:webHidden/>
          </w:rPr>
          <w:instrText xml:space="preserve"> PAGEREF _Toc173388253 \h </w:instrText>
        </w:r>
        <w:r w:rsidR="00172E22">
          <w:rPr>
            <w:noProof/>
            <w:webHidden/>
          </w:rPr>
        </w:r>
        <w:r w:rsidR="00172E22">
          <w:rPr>
            <w:noProof/>
            <w:webHidden/>
          </w:rPr>
          <w:fldChar w:fldCharType="separate"/>
        </w:r>
        <w:r w:rsidR="003328F6">
          <w:rPr>
            <w:noProof/>
            <w:webHidden/>
          </w:rPr>
          <w:t>30</w:t>
        </w:r>
        <w:r w:rsidR="00172E22">
          <w:rPr>
            <w:noProof/>
            <w:webHidden/>
          </w:rPr>
          <w:fldChar w:fldCharType="end"/>
        </w:r>
      </w:hyperlink>
    </w:p>
    <w:p w14:paraId="11019621" w14:textId="5EA0568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4" w:history="1">
        <w:r w:rsidR="00172E22" w:rsidRPr="005B408A">
          <w:rPr>
            <w:rStyle w:val="Hyperlink"/>
            <w:noProof/>
          </w:rPr>
          <w:t>Bảng 3.26</w:t>
        </w:r>
        <w:r w:rsidR="00172E22" w:rsidRPr="005B408A">
          <w:rPr>
            <w:rStyle w:val="Hyperlink"/>
            <w:noProof/>
            <w:lang w:val="vi-VN"/>
          </w:rPr>
          <w:t>. Một số dữ liệu trích từ bảng môn học (mon_hoc)</w:t>
        </w:r>
        <w:r w:rsidR="00172E22">
          <w:rPr>
            <w:noProof/>
            <w:webHidden/>
          </w:rPr>
          <w:tab/>
        </w:r>
        <w:r w:rsidR="00172E22">
          <w:rPr>
            <w:noProof/>
            <w:webHidden/>
          </w:rPr>
          <w:fldChar w:fldCharType="begin"/>
        </w:r>
        <w:r w:rsidR="00172E22">
          <w:rPr>
            <w:noProof/>
            <w:webHidden/>
          </w:rPr>
          <w:instrText xml:space="preserve"> PAGEREF _Toc173388254 \h </w:instrText>
        </w:r>
        <w:r w:rsidR="00172E22">
          <w:rPr>
            <w:noProof/>
            <w:webHidden/>
          </w:rPr>
        </w:r>
        <w:r w:rsidR="00172E22">
          <w:rPr>
            <w:noProof/>
            <w:webHidden/>
          </w:rPr>
          <w:fldChar w:fldCharType="separate"/>
        </w:r>
        <w:r w:rsidR="003328F6">
          <w:rPr>
            <w:noProof/>
            <w:webHidden/>
          </w:rPr>
          <w:t>31</w:t>
        </w:r>
        <w:r w:rsidR="00172E22">
          <w:rPr>
            <w:noProof/>
            <w:webHidden/>
          </w:rPr>
          <w:fldChar w:fldCharType="end"/>
        </w:r>
      </w:hyperlink>
    </w:p>
    <w:p w14:paraId="04E933E1" w14:textId="53679663"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5" w:history="1">
        <w:r w:rsidR="00172E22" w:rsidRPr="005B408A">
          <w:rPr>
            <w:rStyle w:val="Hyperlink"/>
            <w:noProof/>
          </w:rPr>
          <w:t>Bảng 3.27</w:t>
        </w:r>
        <w:r w:rsidR="00172E22" w:rsidRPr="005B408A">
          <w:rPr>
            <w:rStyle w:val="Hyperlink"/>
            <w:noProof/>
            <w:lang w:val="vi-VN"/>
          </w:rPr>
          <w:t>. Một số dữ liệu trích từ bảng thuộc nhóm môn (thuoc_nhom_mon)</w:t>
        </w:r>
        <w:r w:rsidR="00172E22">
          <w:rPr>
            <w:noProof/>
            <w:webHidden/>
          </w:rPr>
          <w:tab/>
        </w:r>
        <w:r w:rsidR="00172E22">
          <w:rPr>
            <w:noProof/>
            <w:webHidden/>
          </w:rPr>
          <w:fldChar w:fldCharType="begin"/>
        </w:r>
        <w:r w:rsidR="00172E22">
          <w:rPr>
            <w:noProof/>
            <w:webHidden/>
          </w:rPr>
          <w:instrText xml:space="preserve"> PAGEREF _Toc173388255 \h </w:instrText>
        </w:r>
        <w:r w:rsidR="00172E22">
          <w:rPr>
            <w:noProof/>
            <w:webHidden/>
          </w:rPr>
        </w:r>
        <w:r w:rsidR="00172E22">
          <w:rPr>
            <w:noProof/>
            <w:webHidden/>
          </w:rPr>
          <w:fldChar w:fldCharType="separate"/>
        </w:r>
        <w:r w:rsidR="003328F6">
          <w:rPr>
            <w:noProof/>
            <w:webHidden/>
          </w:rPr>
          <w:t>31</w:t>
        </w:r>
        <w:r w:rsidR="00172E22">
          <w:rPr>
            <w:noProof/>
            <w:webHidden/>
          </w:rPr>
          <w:fldChar w:fldCharType="end"/>
        </w:r>
      </w:hyperlink>
    </w:p>
    <w:p w14:paraId="0177E196" w14:textId="6F165737"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6" w:history="1">
        <w:r w:rsidR="00172E22" w:rsidRPr="005B408A">
          <w:rPr>
            <w:rStyle w:val="Hyperlink"/>
            <w:noProof/>
          </w:rPr>
          <w:t>Bảng 3.28</w:t>
        </w:r>
        <w:r w:rsidR="00172E22" w:rsidRPr="005B408A">
          <w:rPr>
            <w:rStyle w:val="Hyperlink"/>
            <w:noProof/>
            <w:lang w:val="vi-VN"/>
          </w:rPr>
          <w:t>. Dữ liệu bảng loại học phần (loai_hoc_phan)</w:t>
        </w:r>
        <w:r w:rsidR="00172E22">
          <w:rPr>
            <w:noProof/>
            <w:webHidden/>
          </w:rPr>
          <w:tab/>
        </w:r>
        <w:r w:rsidR="00172E22">
          <w:rPr>
            <w:noProof/>
            <w:webHidden/>
          </w:rPr>
          <w:fldChar w:fldCharType="begin"/>
        </w:r>
        <w:r w:rsidR="00172E22">
          <w:rPr>
            <w:noProof/>
            <w:webHidden/>
          </w:rPr>
          <w:instrText xml:space="preserve"> PAGEREF _Toc173388256 \h </w:instrText>
        </w:r>
        <w:r w:rsidR="00172E22">
          <w:rPr>
            <w:noProof/>
            <w:webHidden/>
          </w:rPr>
        </w:r>
        <w:r w:rsidR="00172E22">
          <w:rPr>
            <w:noProof/>
            <w:webHidden/>
          </w:rPr>
          <w:fldChar w:fldCharType="separate"/>
        </w:r>
        <w:r w:rsidR="003328F6">
          <w:rPr>
            <w:noProof/>
            <w:webHidden/>
          </w:rPr>
          <w:t>32</w:t>
        </w:r>
        <w:r w:rsidR="00172E22">
          <w:rPr>
            <w:noProof/>
            <w:webHidden/>
          </w:rPr>
          <w:fldChar w:fldCharType="end"/>
        </w:r>
      </w:hyperlink>
    </w:p>
    <w:p w14:paraId="6F15D65C" w14:textId="352CDB35"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7" w:history="1">
        <w:r w:rsidR="00172E22" w:rsidRPr="005B408A">
          <w:rPr>
            <w:rStyle w:val="Hyperlink"/>
            <w:noProof/>
          </w:rPr>
          <w:t>Bảng 3.29</w:t>
        </w:r>
        <w:r w:rsidR="00172E22" w:rsidRPr="005B408A">
          <w:rPr>
            <w:rStyle w:val="Hyperlink"/>
            <w:noProof/>
            <w:lang w:val="vi-VN"/>
          </w:rPr>
          <w:t>. Dữ liệu bảng khối kiến thức (khoi_kien_thuc)</w:t>
        </w:r>
        <w:r w:rsidR="00172E22">
          <w:rPr>
            <w:noProof/>
            <w:webHidden/>
          </w:rPr>
          <w:tab/>
        </w:r>
        <w:r w:rsidR="00172E22">
          <w:rPr>
            <w:noProof/>
            <w:webHidden/>
          </w:rPr>
          <w:fldChar w:fldCharType="begin"/>
        </w:r>
        <w:r w:rsidR="00172E22">
          <w:rPr>
            <w:noProof/>
            <w:webHidden/>
          </w:rPr>
          <w:instrText xml:space="preserve"> PAGEREF _Toc173388257 \h </w:instrText>
        </w:r>
        <w:r w:rsidR="00172E22">
          <w:rPr>
            <w:noProof/>
            <w:webHidden/>
          </w:rPr>
        </w:r>
        <w:r w:rsidR="00172E22">
          <w:rPr>
            <w:noProof/>
            <w:webHidden/>
          </w:rPr>
          <w:fldChar w:fldCharType="separate"/>
        </w:r>
        <w:r w:rsidR="003328F6">
          <w:rPr>
            <w:noProof/>
            <w:webHidden/>
          </w:rPr>
          <w:t>32</w:t>
        </w:r>
        <w:r w:rsidR="00172E22">
          <w:rPr>
            <w:noProof/>
            <w:webHidden/>
          </w:rPr>
          <w:fldChar w:fldCharType="end"/>
        </w:r>
      </w:hyperlink>
    </w:p>
    <w:p w14:paraId="33CD8155" w14:textId="48095A86"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8" w:history="1">
        <w:r w:rsidR="00172E22" w:rsidRPr="005B408A">
          <w:rPr>
            <w:rStyle w:val="Hyperlink"/>
            <w:noProof/>
          </w:rPr>
          <w:t>Bảng 3.30</w:t>
        </w:r>
        <w:r w:rsidR="00172E22" w:rsidRPr="005B408A">
          <w:rPr>
            <w:rStyle w:val="Hyperlink"/>
            <w:noProof/>
            <w:lang w:val="vi-VN"/>
          </w:rPr>
          <w:t>. Một số dữ liệu trích từ bảng thuộc chương trình đào tạo (thuoc_chuong_trinh_dao_tao)</w:t>
        </w:r>
        <w:r w:rsidR="00172E22">
          <w:rPr>
            <w:noProof/>
            <w:webHidden/>
          </w:rPr>
          <w:tab/>
        </w:r>
        <w:r w:rsidR="00172E22">
          <w:rPr>
            <w:noProof/>
            <w:webHidden/>
          </w:rPr>
          <w:fldChar w:fldCharType="begin"/>
        </w:r>
        <w:r w:rsidR="00172E22">
          <w:rPr>
            <w:noProof/>
            <w:webHidden/>
          </w:rPr>
          <w:instrText xml:space="preserve"> PAGEREF _Toc173388258 \h </w:instrText>
        </w:r>
        <w:r w:rsidR="00172E22">
          <w:rPr>
            <w:noProof/>
            <w:webHidden/>
          </w:rPr>
        </w:r>
        <w:r w:rsidR="00172E22">
          <w:rPr>
            <w:noProof/>
            <w:webHidden/>
          </w:rPr>
          <w:fldChar w:fldCharType="separate"/>
        </w:r>
        <w:r w:rsidR="003328F6">
          <w:rPr>
            <w:noProof/>
            <w:webHidden/>
          </w:rPr>
          <w:t>33</w:t>
        </w:r>
        <w:r w:rsidR="00172E22">
          <w:rPr>
            <w:noProof/>
            <w:webHidden/>
          </w:rPr>
          <w:fldChar w:fldCharType="end"/>
        </w:r>
      </w:hyperlink>
    </w:p>
    <w:p w14:paraId="6DE76D46" w14:textId="764EBED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59" w:history="1">
        <w:r w:rsidR="00172E22" w:rsidRPr="005B408A">
          <w:rPr>
            <w:rStyle w:val="Hyperlink"/>
            <w:noProof/>
          </w:rPr>
          <w:t>Bảng 3.31</w:t>
        </w:r>
        <w:r w:rsidR="00172E22" w:rsidRPr="005B408A">
          <w:rPr>
            <w:rStyle w:val="Hyperlink"/>
            <w:noProof/>
            <w:lang w:val="vi-VN"/>
          </w:rPr>
          <w:t>. Dữ liệu bảng lớp (lop)</w:t>
        </w:r>
        <w:r w:rsidR="00172E22">
          <w:rPr>
            <w:noProof/>
            <w:webHidden/>
          </w:rPr>
          <w:tab/>
        </w:r>
        <w:r w:rsidR="00172E22">
          <w:rPr>
            <w:noProof/>
            <w:webHidden/>
          </w:rPr>
          <w:fldChar w:fldCharType="begin"/>
        </w:r>
        <w:r w:rsidR="00172E22">
          <w:rPr>
            <w:noProof/>
            <w:webHidden/>
          </w:rPr>
          <w:instrText xml:space="preserve"> PAGEREF _Toc173388259 \h </w:instrText>
        </w:r>
        <w:r w:rsidR="00172E22">
          <w:rPr>
            <w:noProof/>
            <w:webHidden/>
          </w:rPr>
        </w:r>
        <w:r w:rsidR="00172E22">
          <w:rPr>
            <w:noProof/>
            <w:webHidden/>
          </w:rPr>
          <w:fldChar w:fldCharType="separate"/>
        </w:r>
        <w:r w:rsidR="003328F6">
          <w:rPr>
            <w:noProof/>
            <w:webHidden/>
          </w:rPr>
          <w:t>33</w:t>
        </w:r>
        <w:r w:rsidR="00172E22">
          <w:rPr>
            <w:noProof/>
            <w:webHidden/>
          </w:rPr>
          <w:fldChar w:fldCharType="end"/>
        </w:r>
      </w:hyperlink>
    </w:p>
    <w:p w14:paraId="6257F6A3" w14:textId="5C50182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0" w:history="1">
        <w:r w:rsidR="00172E22" w:rsidRPr="005B408A">
          <w:rPr>
            <w:rStyle w:val="Hyperlink"/>
            <w:noProof/>
          </w:rPr>
          <w:t>Bảng 3.32</w:t>
        </w:r>
        <w:r w:rsidR="00172E22" w:rsidRPr="005B408A">
          <w:rPr>
            <w:rStyle w:val="Hyperlink"/>
            <w:noProof/>
            <w:lang w:val="vi-VN"/>
          </w:rPr>
          <w:t>. Một số dữ liệu trích từ bảng sinh viên (sinh_vien)</w:t>
        </w:r>
        <w:r w:rsidR="00172E22">
          <w:rPr>
            <w:noProof/>
            <w:webHidden/>
          </w:rPr>
          <w:tab/>
        </w:r>
        <w:r w:rsidR="00172E22">
          <w:rPr>
            <w:noProof/>
            <w:webHidden/>
          </w:rPr>
          <w:fldChar w:fldCharType="begin"/>
        </w:r>
        <w:r w:rsidR="00172E22">
          <w:rPr>
            <w:noProof/>
            <w:webHidden/>
          </w:rPr>
          <w:instrText xml:space="preserve"> PAGEREF _Toc173388260 \h </w:instrText>
        </w:r>
        <w:r w:rsidR="00172E22">
          <w:rPr>
            <w:noProof/>
            <w:webHidden/>
          </w:rPr>
        </w:r>
        <w:r w:rsidR="00172E22">
          <w:rPr>
            <w:noProof/>
            <w:webHidden/>
          </w:rPr>
          <w:fldChar w:fldCharType="separate"/>
        </w:r>
        <w:r w:rsidR="003328F6">
          <w:rPr>
            <w:noProof/>
            <w:webHidden/>
          </w:rPr>
          <w:t>34</w:t>
        </w:r>
        <w:r w:rsidR="00172E22">
          <w:rPr>
            <w:noProof/>
            <w:webHidden/>
          </w:rPr>
          <w:fldChar w:fldCharType="end"/>
        </w:r>
      </w:hyperlink>
    </w:p>
    <w:p w14:paraId="639DADBE" w14:textId="59976A12"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1" w:history="1">
        <w:r w:rsidR="00172E22" w:rsidRPr="005B408A">
          <w:rPr>
            <w:rStyle w:val="Hyperlink"/>
            <w:noProof/>
          </w:rPr>
          <w:t>Bảng 3.33</w:t>
        </w:r>
        <w:r w:rsidR="00172E22" w:rsidRPr="005B408A">
          <w:rPr>
            <w:rStyle w:val="Hyperlink"/>
            <w:noProof/>
            <w:lang w:val="vi-VN"/>
          </w:rPr>
          <w:t>. Một số dữ liệu trích từ bảng giảng vien (giang_viên)</w:t>
        </w:r>
        <w:r w:rsidR="00172E22">
          <w:rPr>
            <w:noProof/>
            <w:webHidden/>
          </w:rPr>
          <w:tab/>
        </w:r>
        <w:r w:rsidR="00172E22">
          <w:rPr>
            <w:noProof/>
            <w:webHidden/>
          </w:rPr>
          <w:fldChar w:fldCharType="begin"/>
        </w:r>
        <w:r w:rsidR="00172E22">
          <w:rPr>
            <w:noProof/>
            <w:webHidden/>
          </w:rPr>
          <w:instrText xml:space="preserve"> PAGEREF _Toc173388261 \h </w:instrText>
        </w:r>
        <w:r w:rsidR="00172E22">
          <w:rPr>
            <w:noProof/>
            <w:webHidden/>
          </w:rPr>
        </w:r>
        <w:r w:rsidR="00172E22">
          <w:rPr>
            <w:noProof/>
            <w:webHidden/>
          </w:rPr>
          <w:fldChar w:fldCharType="separate"/>
        </w:r>
        <w:r w:rsidR="003328F6">
          <w:rPr>
            <w:noProof/>
            <w:webHidden/>
          </w:rPr>
          <w:t>34</w:t>
        </w:r>
        <w:r w:rsidR="00172E22">
          <w:rPr>
            <w:noProof/>
            <w:webHidden/>
          </w:rPr>
          <w:fldChar w:fldCharType="end"/>
        </w:r>
      </w:hyperlink>
    </w:p>
    <w:p w14:paraId="331F4CC2" w14:textId="795F265C"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2" w:history="1">
        <w:r w:rsidR="00172E22" w:rsidRPr="005B408A">
          <w:rPr>
            <w:rStyle w:val="Hyperlink"/>
            <w:noProof/>
          </w:rPr>
          <w:t>Bảng 3.34</w:t>
        </w:r>
        <w:r w:rsidR="00172E22" w:rsidRPr="005B408A">
          <w:rPr>
            <w:rStyle w:val="Hyperlink"/>
            <w:noProof/>
            <w:lang w:val="vi-VN"/>
          </w:rPr>
          <w:t>. Dữ liệu quản lý lớp (quan_ly_lop)</w:t>
        </w:r>
        <w:r w:rsidR="00172E22">
          <w:rPr>
            <w:noProof/>
            <w:webHidden/>
          </w:rPr>
          <w:tab/>
        </w:r>
        <w:r w:rsidR="00172E22">
          <w:rPr>
            <w:noProof/>
            <w:webHidden/>
          </w:rPr>
          <w:fldChar w:fldCharType="begin"/>
        </w:r>
        <w:r w:rsidR="00172E22">
          <w:rPr>
            <w:noProof/>
            <w:webHidden/>
          </w:rPr>
          <w:instrText xml:space="preserve"> PAGEREF _Toc173388262 \h </w:instrText>
        </w:r>
        <w:r w:rsidR="00172E22">
          <w:rPr>
            <w:noProof/>
            <w:webHidden/>
          </w:rPr>
        </w:r>
        <w:r w:rsidR="00172E22">
          <w:rPr>
            <w:noProof/>
            <w:webHidden/>
          </w:rPr>
          <w:fldChar w:fldCharType="separate"/>
        </w:r>
        <w:r w:rsidR="003328F6">
          <w:rPr>
            <w:noProof/>
            <w:webHidden/>
          </w:rPr>
          <w:t>36</w:t>
        </w:r>
        <w:r w:rsidR="00172E22">
          <w:rPr>
            <w:noProof/>
            <w:webHidden/>
          </w:rPr>
          <w:fldChar w:fldCharType="end"/>
        </w:r>
      </w:hyperlink>
    </w:p>
    <w:p w14:paraId="52D0762F" w14:textId="50705E5B"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3" w:history="1">
        <w:r w:rsidR="00172E22" w:rsidRPr="005B408A">
          <w:rPr>
            <w:rStyle w:val="Hyperlink"/>
            <w:noProof/>
          </w:rPr>
          <w:t>Bảng 3.35</w:t>
        </w:r>
        <w:r w:rsidR="00172E22" w:rsidRPr="005B408A">
          <w:rPr>
            <w:rStyle w:val="Hyperlink"/>
            <w:noProof/>
            <w:lang w:val="vi-VN"/>
          </w:rPr>
          <w:t>. Một số dữ liệu trích từ bảng tài khoản (tai_khoan)</w:t>
        </w:r>
        <w:r w:rsidR="00172E22">
          <w:rPr>
            <w:noProof/>
            <w:webHidden/>
          </w:rPr>
          <w:tab/>
        </w:r>
        <w:r w:rsidR="00172E22">
          <w:rPr>
            <w:noProof/>
            <w:webHidden/>
          </w:rPr>
          <w:fldChar w:fldCharType="begin"/>
        </w:r>
        <w:r w:rsidR="00172E22">
          <w:rPr>
            <w:noProof/>
            <w:webHidden/>
          </w:rPr>
          <w:instrText xml:space="preserve"> PAGEREF _Toc173388263 \h </w:instrText>
        </w:r>
        <w:r w:rsidR="00172E22">
          <w:rPr>
            <w:noProof/>
            <w:webHidden/>
          </w:rPr>
        </w:r>
        <w:r w:rsidR="00172E22">
          <w:rPr>
            <w:noProof/>
            <w:webHidden/>
          </w:rPr>
          <w:fldChar w:fldCharType="separate"/>
        </w:r>
        <w:r w:rsidR="003328F6">
          <w:rPr>
            <w:noProof/>
            <w:webHidden/>
          </w:rPr>
          <w:t>36</w:t>
        </w:r>
        <w:r w:rsidR="00172E22">
          <w:rPr>
            <w:noProof/>
            <w:webHidden/>
          </w:rPr>
          <w:fldChar w:fldCharType="end"/>
        </w:r>
      </w:hyperlink>
    </w:p>
    <w:p w14:paraId="2252BC66" w14:textId="20A850CF"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4" w:history="1">
        <w:r w:rsidR="00172E22" w:rsidRPr="005B408A">
          <w:rPr>
            <w:rStyle w:val="Hyperlink"/>
            <w:noProof/>
          </w:rPr>
          <w:t>Bảng 3.36</w:t>
        </w:r>
        <w:r w:rsidR="00172E22" w:rsidRPr="005B408A">
          <w:rPr>
            <w:rStyle w:val="Hyperlink"/>
            <w:noProof/>
            <w:lang w:val="vi-VN"/>
          </w:rPr>
          <w:t xml:space="preserve">. Một số dữ liệu trích từ bảng </w:t>
        </w:r>
        <w:r w:rsidR="00172E22" w:rsidRPr="005B408A">
          <w:rPr>
            <w:rStyle w:val="Hyperlink"/>
            <w:noProof/>
          </w:rPr>
          <w:t>tài</w:t>
        </w:r>
        <w:r w:rsidR="00172E22" w:rsidRPr="005B408A">
          <w:rPr>
            <w:rStyle w:val="Hyperlink"/>
            <w:noProof/>
            <w:lang w:val="vi-VN"/>
          </w:rPr>
          <w:t xml:space="preserve"> khoản sinh viên (tai_khoan_sinh_vien)</w:t>
        </w:r>
        <w:r w:rsidR="00172E22">
          <w:rPr>
            <w:noProof/>
            <w:webHidden/>
          </w:rPr>
          <w:tab/>
        </w:r>
        <w:r w:rsidR="00172E22">
          <w:rPr>
            <w:noProof/>
            <w:webHidden/>
          </w:rPr>
          <w:fldChar w:fldCharType="begin"/>
        </w:r>
        <w:r w:rsidR="00172E22">
          <w:rPr>
            <w:noProof/>
            <w:webHidden/>
          </w:rPr>
          <w:instrText xml:space="preserve"> PAGEREF _Toc173388264 \h </w:instrText>
        </w:r>
        <w:r w:rsidR="00172E22">
          <w:rPr>
            <w:noProof/>
            <w:webHidden/>
          </w:rPr>
        </w:r>
        <w:r w:rsidR="00172E22">
          <w:rPr>
            <w:noProof/>
            <w:webHidden/>
          </w:rPr>
          <w:fldChar w:fldCharType="separate"/>
        </w:r>
        <w:r w:rsidR="003328F6">
          <w:rPr>
            <w:noProof/>
            <w:webHidden/>
          </w:rPr>
          <w:t>37</w:t>
        </w:r>
        <w:r w:rsidR="00172E22">
          <w:rPr>
            <w:noProof/>
            <w:webHidden/>
          </w:rPr>
          <w:fldChar w:fldCharType="end"/>
        </w:r>
      </w:hyperlink>
    </w:p>
    <w:p w14:paraId="5B1247EE" w14:textId="10194BCF"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5" w:history="1">
        <w:r w:rsidR="00172E22" w:rsidRPr="005B408A">
          <w:rPr>
            <w:rStyle w:val="Hyperlink"/>
            <w:noProof/>
          </w:rPr>
          <w:t>Bảng 3.37</w:t>
        </w:r>
        <w:r w:rsidR="00172E22" w:rsidRPr="005B408A">
          <w:rPr>
            <w:rStyle w:val="Hyperlink"/>
            <w:noProof/>
            <w:lang w:val="vi-VN"/>
          </w:rPr>
          <w:t xml:space="preserve">. Một số dữ liệu trích từ bảng </w:t>
        </w:r>
        <w:r w:rsidR="00172E22" w:rsidRPr="005B408A">
          <w:rPr>
            <w:rStyle w:val="Hyperlink"/>
            <w:noProof/>
          </w:rPr>
          <w:t>tài</w:t>
        </w:r>
        <w:r w:rsidR="00172E22" w:rsidRPr="005B408A">
          <w:rPr>
            <w:rStyle w:val="Hyperlink"/>
            <w:noProof/>
            <w:lang w:val="vi-VN"/>
          </w:rPr>
          <w:t xml:space="preserve"> khoản giảng viên (tai_khoan_giang_vien)</w:t>
        </w:r>
        <w:r w:rsidR="00172E22">
          <w:rPr>
            <w:noProof/>
            <w:webHidden/>
          </w:rPr>
          <w:tab/>
        </w:r>
        <w:r w:rsidR="00172E22">
          <w:rPr>
            <w:noProof/>
            <w:webHidden/>
          </w:rPr>
          <w:fldChar w:fldCharType="begin"/>
        </w:r>
        <w:r w:rsidR="00172E22">
          <w:rPr>
            <w:noProof/>
            <w:webHidden/>
          </w:rPr>
          <w:instrText xml:space="preserve"> PAGEREF _Toc173388265 \h </w:instrText>
        </w:r>
        <w:r w:rsidR="00172E22">
          <w:rPr>
            <w:noProof/>
            <w:webHidden/>
          </w:rPr>
        </w:r>
        <w:r w:rsidR="00172E22">
          <w:rPr>
            <w:noProof/>
            <w:webHidden/>
          </w:rPr>
          <w:fldChar w:fldCharType="separate"/>
        </w:r>
        <w:r w:rsidR="003328F6">
          <w:rPr>
            <w:noProof/>
            <w:webHidden/>
          </w:rPr>
          <w:t>37</w:t>
        </w:r>
        <w:r w:rsidR="00172E22">
          <w:rPr>
            <w:noProof/>
            <w:webHidden/>
          </w:rPr>
          <w:fldChar w:fldCharType="end"/>
        </w:r>
      </w:hyperlink>
    </w:p>
    <w:p w14:paraId="675E5C1C" w14:textId="3CCCF6EF"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6" w:history="1">
        <w:r w:rsidR="00172E22" w:rsidRPr="005B408A">
          <w:rPr>
            <w:rStyle w:val="Hyperlink"/>
            <w:noProof/>
          </w:rPr>
          <w:t>Bảng 3.38</w:t>
        </w:r>
        <w:r w:rsidR="00172E22" w:rsidRPr="005B408A">
          <w:rPr>
            <w:rStyle w:val="Hyperlink"/>
            <w:noProof/>
            <w:lang w:val="vi-VN"/>
          </w:rPr>
          <w:t>. Một số dữ liệu trích từ bảng học kỳ niên khóa (hoc_ky_nien_khoa)</w:t>
        </w:r>
        <w:r w:rsidR="00172E22">
          <w:rPr>
            <w:noProof/>
            <w:webHidden/>
          </w:rPr>
          <w:tab/>
        </w:r>
        <w:r w:rsidR="00172E22">
          <w:rPr>
            <w:noProof/>
            <w:webHidden/>
          </w:rPr>
          <w:fldChar w:fldCharType="begin"/>
        </w:r>
        <w:r w:rsidR="00172E22">
          <w:rPr>
            <w:noProof/>
            <w:webHidden/>
          </w:rPr>
          <w:instrText xml:space="preserve"> PAGEREF _Toc173388266 \h </w:instrText>
        </w:r>
        <w:r w:rsidR="00172E22">
          <w:rPr>
            <w:noProof/>
            <w:webHidden/>
          </w:rPr>
        </w:r>
        <w:r w:rsidR="00172E22">
          <w:rPr>
            <w:noProof/>
            <w:webHidden/>
          </w:rPr>
          <w:fldChar w:fldCharType="separate"/>
        </w:r>
        <w:r w:rsidR="003328F6">
          <w:rPr>
            <w:noProof/>
            <w:webHidden/>
          </w:rPr>
          <w:t>37</w:t>
        </w:r>
        <w:r w:rsidR="00172E22">
          <w:rPr>
            <w:noProof/>
            <w:webHidden/>
          </w:rPr>
          <w:fldChar w:fldCharType="end"/>
        </w:r>
      </w:hyperlink>
    </w:p>
    <w:p w14:paraId="2A009888" w14:textId="4CAF7E09"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7" w:history="1">
        <w:r w:rsidR="00172E22" w:rsidRPr="005B408A">
          <w:rPr>
            <w:rStyle w:val="Hyperlink"/>
            <w:noProof/>
          </w:rPr>
          <w:t>Bảng 3.39</w:t>
        </w:r>
        <w:r w:rsidR="00172E22" w:rsidRPr="005B408A">
          <w:rPr>
            <w:rStyle w:val="Hyperlink"/>
            <w:noProof/>
            <w:lang w:val="vi-VN"/>
          </w:rPr>
          <w:t>. Một số dữ liệu trích từ bảng điểm môn học (bang_diem_mon_hoc)</w:t>
        </w:r>
        <w:r w:rsidR="00172E22">
          <w:rPr>
            <w:noProof/>
            <w:webHidden/>
          </w:rPr>
          <w:tab/>
        </w:r>
        <w:r w:rsidR="00172E22">
          <w:rPr>
            <w:noProof/>
            <w:webHidden/>
          </w:rPr>
          <w:fldChar w:fldCharType="begin"/>
        </w:r>
        <w:r w:rsidR="00172E22">
          <w:rPr>
            <w:noProof/>
            <w:webHidden/>
          </w:rPr>
          <w:instrText xml:space="preserve"> PAGEREF _Toc173388267 \h </w:instrText>
        </w:r>
        <w:r w:rsidR="00172E22">
          <w:rPr>
            <w:noProof/>
            <w:webHidden/>
          </w:rPr>
        </w:r>
        <w:r w:rsidR="00172E22">
          <w:rPr>
            <w:noProof/>
            <w:webHidden/>
          </w:rPr>
          <w:fldChar w:fldCharType="separate"/>
        </w:r>
        <w:r w:rsidR="003328F6">
          <w:rPr>
            <w:noProof/>
            <w:webHidden/>
          </w:rPr>
          <w:t>38</w:t>
        </w:r>
        <w:r w:rsidR="00172E22">
          <w:rPr>
            <w:noProof/>
            <w:webHidden/>
          </w:rPr>
          <w:fldChar w:fldCharType="end"/>
        </w:r>
      </w:hyperlink>
    </w:p>
    <w:p w14:paraId="73E864A2" w14:textId="5170864B"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8" w:history="1">
        <w:r w:rsidR="00172E22" w:rsidRPr="005B408A">
          <w:rPr>
            <w:rStyle w:val="Hyperlink"/>
            <w:noProof/>
          </w:rPr>
          <w:t>Bảng 3.40</w:t>
        </w:r>
        <w:r w:rsidR="00172E22" w:rsidRPr="005B408A">
          <w:rPr>
            <w:rStyle w:val="Hyperlink"/>
            <w:noProof/>
            <w:lang w:val="vi-VN"/>
          </w:rPr>
          <w:t>. Một số dữ liệu trích từ bảng điểm học kỳ (bang_diem_hoc_ky)</w:t>
        </w:r>
        <w:r w:rsidR="00172E22">
          <w:rPr>
            <w:noProof/>
            <w:webHidden/>
          </w:rPr>
          <w:tab/>
        </w:r>
        <w:r w:rsidR="00172E22">
          <w:rPr>
            <w:noProof/>
            <w:webHidden/>
          </w:rPr>
          <w:fldChar w:fldCharType="begin"/>
        </w:r>
        <w:r w:rsidR="00172E22">
          <w:rPr>
            <w:noProof/>
            <w:webHidden/>
          </w:rPr>
          <w:instrText xml:space="preserve"> PAGEREF _Toc173388268 \h </w:instrText>
        </w:r>
        <w:r w:rsidR="00172E22">
          <w:rPr>
            <w:noProof/>
            <w:webHidden/>
          </w:rPr>
        </w:r>
        <w:r w:rsidR="00172E22">
          <w:rPr>
            <w:noProof/>
            <w:webHidden/>
          </w:rPr>
          <w:fldChar w:fldCharType="separate"/>
        </w:r>
        <w:r w:rsidR="003328F6">
          <w:rPr>
            <w:noProof/>
            <w:webHidden/>
          </w:rPr>
          <w:t>38</w:t>
        </w:r>
        <w:r w:rsidR="00172E22">
          <w:rPr>
            <w:noProof/>
            <w:webHidden/>
          </w:rPr>
          <w:fldChar w:fldCharType="end"/>
        </w:r>
      </w:hyperlink>
    </w:p>
    <w:p w14:paraId="356982C7" w14:textId="056D6410"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69" w:history="1">
        <w:r w:rsidR="00172E22" w:rsidRPr="005B408A">
          <w:rPr>
            <w:rStyle w:val="Hyperlink"/>
            <w:noProof/>
          </w:rPr>
          <w:t>Bảng 3.41</w:t>
        </w:r>
        <w:r w:rsidR="00172E22" w:rsidRPr="005B408A">
          <w:rPr>
            <w:rStyle w:val="Hyperlink"/>
            <w:noProof/>
            <w:lang w:val="vi-VN"/>
          </w:rPr>
          <w:t>. Độ chính xác mô hình</w:t>
        </w:r>
        <w:r w:rsidR="00172E22">
          <w:rPr>
            <w:noProof/>
            <w:webHidden/>
          </w:rPr>
          <w:tab/>
        </w:r>
        <w:r w:rsidR="00172E22">
          <w:rPr>
            <w:noProof/>
            <w:webHidden/>
          </w:rPr>
          <w:fldChar w:fldCharType="begin"/>
        </w:r>
        <w:r w:rsidR="00172E22">
          <w:rPr>
            <w:noProof/>
            <w:webHidden/>
          </w:rPr>
          <w:instrText xml:space="preserve"> PAGEREF _Toc173388269 \h </w:instrText>
        </w:r>
        <w:r w:rsidR="00172E22">
          <w:rPr>
            <w:noProof/>
            <w:webHidden/>
          </w:rPr>
        </w:r>
        <w:r w:rsidR="00172E22">
          <w:rPr>
            <w:noProof/>
            <w:webHidden/>
          </w:rPr>
          <w:fldChar w:fldCharType="separate"/>
        </w:r>
        <w:r w:rsidR="003328F6">
          <w:rPr>
            <w:noProof/>
            <w:webHidden/>
          </w:rPr>
          <w:t>42</w:t>
        </w:r>
        <w:r w:rsidR="00172E22">
          <w:rPr>
            <w:noProof/>
            <w:webHidden/>
          </w:rPr>
          <w:fldChar w:fldCharType="end"/>
        </w:r>
      </w:hyperlink>
    </w:p>
    <w:p w14:paraId="2BCAE3BC" w14:textId="5009F5A8" w:rsidR="00172E22" w:rsidRDefault="00000000" w:rsidP="00172E22">
      <w:pPr>
        <w:pStyle w:val="TableofFigures"/>
        <w:tabs>
          <w:tab w:val="right" w:leader="dot" w:pos="9345"/>
        </w:tabs>
        <w:spacing w:after="100"/>
        <w:rPr>
          <w:rFonts w:asciiTheme="minorHAnsi" w:eastAsiaTheme="minorEastAsia" w:hAnsiTheme="minorHAnsi" w:cstheme="minorBidi"/>
          <w:noProof/>
          <w:kern w:val="2"/>
          <w:sz w:val="22"/>
          <w:szCs w:val="22"/>
          <w14:ligatures w14:val="standardContextual"/>
        </w:rPr>
      </w:pPr>
      <w:hyperlink w:anchor="_Toc173388270" w:history="1">
        <w:r w:rsidR="00172E22" w:rsidRPr="005B408A">
          <w:rPr>
            <w:rStyle w:val="Hyperlink"/>
            <w:noProof/>
          </w:rPr>
          <w:t>Bảng 3.42</w:t>
        </w:r>
        <w:r w:rsidR="00172E22" w:rsidRPr="005B408A">
          <w:rPr>
            <w:rStyle w:val="Hyperlink"/>
            <w:noProof/>
            <w:lang w:val="vi-VN"/>
          </w:rPr>
          <w:t>. Độ chính xác của các fold với k = 7 và n_ splits = 5</w:t>
        </w:r>
        <w:r w:rsidR="00172E22">
          <w:rPr>
            <w:noProof/>
            <w:webHidden/>
          </w:rPr>
          <w:tab/>
        </w:r>
        <w:r w:rsidR="00172E22">
          <w:rPr>
            <w:noProof/>
            <w:webHidden/>
          </w:rPr>
          <w:fldChar w:fldCharType="begin"/>
        </w:r>
        <w:r w:rsidR="00172E22">
          <w:rPr>
            <w:noProof/>
            <w:webHidden/>
          </w:rPr>
          <w:instrText xml:space="preserve"> PAGEREF _Toc173388270 \h </w:instrText>
        </w:r>
        <w:r w:rsidR="00172E22">
          <w:rPr>
            <w:noProof/>
            <w:webHidden/>
          </w:rPr>
        </w:r>
        <w:r w:rsidR="00172E22">
          <w:rPr>
            <w:noProof/>
            <w:webHidden/>
          </w:rPr>
          <w:fldChar w:fldCharType="separate"/>
        </w:r>
        <w:r w:rsidR="003328F6">
          <w:rPr>
            <w:noProof/>
            <w:webHidden/>
          </w:rPr>
          <w:t>42</w:t>
        </w:r>
        <w:r w:rsidR="00172E22">
          <w:rPr>
            <w:noProof/>
            <w:webHidden/>
          </w:rPr>
          <w:fldChar w:fldCharType="end"/>
        </w:r>
      </w:hyperlink>
    </w:p>
    <w:p w14:paraId="0C793DEF" w14:textId="218F7C2A" w:rsidR="000D118A" w:rsidRPr="00BF1898" w:rsidRDefault="00E32947" w:rsidP="00172E22">
      <w:pPr>
        <w:spacing w:after="100"/>
        <w:jc w:val="both"/>
        <w:rPr>
          <w:b/>
          <w:color w:val="000000" w:themeColor="text1"/>
          <w:lang w:val="vi-VN"/>
        </w:rPr>
      </w:pPr>
      <w:r w:rsidRPr="00BF1898">
        <w:rPr>
          <w:b/>
          <w:color w:val="000000" w:themeColor="text1"/>
          <w:lang w:val="vi-VN"/>
        </w:rPr>
        <w:fldChar w:fldCharType="end"/>
      </w:r>
    </w:p>
    <w:p w14:paraId="66B0941D" w14:textId="77777777" w:rsidR="00AF4014" w:rsidRPr="00BF1898" w:rsidRDefault="00AF4014" w:rsidP="0007078F">
      <w:pPr>
        <w:ind w:left="720"/>
        <w:jc w:val="both"/>
        <w:rPr>
          <w:b/>
          <w:color w:val="000000" w:themeColor="text1"/>
        </w:rPr>
      </w:pPr>
    </w:p>
    <w:p w14:paraId="1F2EF8C7" w14:textId="77777777" w:rsidR="0007078F" w:rsidRPr="00BF1898" w:rsidRDefault="0007078F">
      <w:pPr>
        <w:spacing w:after="160" w:line="259" w:lineRule="auto"/>
        <w:rPr>
          <w:i/>
          <w:color w:val="000000" w:themeColor="text1"/>
        </w:rPr>
      </w:pPr>
      <w:r w:rsidRPr="00BF1898">
        <w:rPr>
          <w:i/>
          <w:color w:val="000000" w:themeColor="text1"/>
        </w:rPr>
        <w:br w:type="page"/>
      </w:r>
    </w:p>
    <w:p w14:paraId="7B78930B" w14:textId="73554A1D" w:rsidR="00AF4014" w:rsidRPr="00BF1898" w:rsidRDefault="0007078F" w:rsidP="00984D34">
      <w:pPr>
        <w:spacing w:before="120" w:after="120" w:line="360" w:lineRule="auto"/>
        <w:jc w:val="center"/>
        <w:rPr>
          <w:b/>
          <w:color w:val="000000" w:themeColor="text1"/>
          <w:sz w:val="28"/>
          <w:szCs w:val="28"/>
          <w:lang w:val="vi-VN"/>
        </w:rPr>
      </w:pPr>
      <w:r w:rsidRPr="00BF1898">
        <w:rPr>
          <w:b/>
          <w:color w:val="000000" w:themeColor="text1"/>
          <w:sz w:val="28"/>
          <w:szCs w:val="28"/>
        </w:rPr>
        <w:lastRenderedPageBreak/>
        <w:t>DANH MỤC TỪ VIẾT TẮT</w:t>
      </w:r>
    </w:p>
    <w:tbl>
      <w:tblPr>
        <w:tblStyle w:val="Chm"/>
        <w:tblW w:w="0" w:type="auto"/>
        <w:tblLook w:val="0480" w:firstRow="0" w:lastRow="0" w:firstColumn="1" w:lastColumn="0" w:noHBand="0" w:noVBand="1"/>
      </w:tblPr>
      <w:tblGrid>
        <w:gridCol w:w="2686"/>
        <w:gridCol w:w="6653"/>
      </w:tblGrid>
      <w:tr w:rsidR="00ED2D98" w:rsidRPr="00BF1898" w14:paraId="2781EA22" w14:textId="77777777" w:rsidTr="002B40A8">
        <w:trPr>
          <w:trHeight w:val="454"/>
        </w:trPr>
        <w:tc>
          <w:tcPr>
            <w:tcW w:w="2686" w:type="dxa"/>
          </w:tcPr>
          <w:p w14:paraId="16565CF0" w14:textId="4CE81212" w:rsidR="00ED2D98" w:rsidRPr="00BF1898" w:rsidRDefault="00ED2D98" w:rsidP="002B40A8">
            <w:pPr>
              <w:spacing w:line="360" w:lineRule="auto"/>
              <w:jc w:val="center"/>
              <w:rPr>
                <w:b/>
                <w:color w:val="000000" w:themeColor="text1"/>
                <w:sz w:val="28"/>
                <w:szCs w:val="28"/>
                <w:lang w:val="vi-VN"/>
              </w:rPr>
            </w:pPr>
            <w:r w:rsidRPr="00BF1898">
              <w:rPr>
                <w:b/>
                <w:color w:val="000000" w:themeColor="text1"/>
                <w:sz w:val="28"/>
                <w:szCs w:val="28"/>
                <w:lang w:val="vi-VN"/>
              </w:rPr>
              <w:t>Từ viết tắt</w:t>
            </w:r>
          </w:p>
        </w:tc>
        <w:tc>
          <w:tcPr>
            <w:tcW w:w="6653" w:type="dxa"/>
          </w:tcPr>
          <w:p w14:paraId="0A3828CD" w14:textId="2BE40A91" w:rsidR="00ED2D98" w:rsidRPr="00BF1898" w:rsidRDefault="004E145D" w:rsidP="002B40A8">
            <w:pPr>
              <w:spacing w:line="360" w:lineRule="auto"/>
              <w:jc w:val="center"/>
              <w:rPr>
                <w:b/>
                <w:color w:val="000000" w:themeColor="text1"/>
                <w:sz w:val="28"/>
                <w:szCs w:val="28"/>
                <w:lang w:val="vi-VN"/>
              </w:rPr>
            </w:pPr>
            <w:r w:rsidRPr="00BF1898">
              <w:rPr>
                <w:b/>
                <w:color w:val="000000" w:themeColor="text1"/>
                <w:sz w:val="28"/>
                <w:szCs w:val="28"/>
                <w:lang w:val="vi-VN"/>
              </w:rPr>
              <w:t>Ý nghĩa</w:t>
            </w:r>
          </w:p>
        </w:tc>
      </w:tr>
      <w:tr w:rsidR="0068726F" w:rsidRPr="00BF1898" w14:paraId="6615B1E2" w14:textId="77777777" w:rsidTr="002B40A8">
        <w:trPr>
          <w:trHeight w:val="454"/>
        </w:trPr>
        <w:tc>
          <w:tcPr>
            <w:tcW w:w="2686" w:type="dxa"/>
          </w:tcPr>
          <w:p w14:paraId="548C77D0" w14:textId="758021AF" w:rsidR="0068726F" w:rsidRPr="00BF1898" w:rsidRDefault="0068726F" w:rsidP="00D64686">
            <w:pPr>
              <w:spacing w:line="360" w:lineRule="auto"/>
              <w:ind w:firstLine="22"/>
              <w:jc w:val="both"/>
              <w:rPr>
                <w:color w:val="000000" w:themeColor="text1"/>
                <w:sz w:val="28"/>
                <w:szCs w:val="28"/>
                <w:lang w:val="vi-VN"/>
              </w:rPr>
            </w:pPr>
            <w:r>
              <w:rPr>
                <w:color w:val="000000" w:themeColor="text1"/>
                <w:sz w:val="28"/>
                <w:szCs w:val="28"/>
                <w:lang w:val="vi-VN"/>
              </w:rPr>
              <w:t>CFRS</w:t>
            </w:r>
          </w:p>
        </w:tc>
        <w:tc>
          <w:tcPr>
            <w:tcW w:w="6653" w:type="dxa"/>
          </w:tcPr>
          <w:p w14:paraId="2BDD5BC0" w14:textId="1CABE417" w:rsidR="0068726F" w:rsidRPr="00BF1898" w:rsidRDefault="0068726F" w:rsidP="002B40A8">
            <w:pPr>
              <w:spacing w:line="360" w:lineRule="auto"/>
              <w:rPr>
                <w:lang w:val="vi-VN"/>
              </w:rPr>
            </w:pPr>
            <w:r w:rsidRPr="0068726F">
              <w:rPr>
                <w:lang w:val="vi-VN"/>
              </w:rPr>
              <w:t>Cross</w:t>
            </w:r>
            <w:r w:rsidR="003C23D9">
              <w:rPr>
                <w:lang w:val="vi-VN"/>
              </w:rPr>
              <w:t xml:space="preserve"> </w:t>
            </w:r>
            <w:r w:rsidRPr="0068726F">
              <w:rPr>
                <w:lang w:val="vi-VN"/>
              </w:rPr>
              <w:t>-</w:t>
            </w:r>
            <w:r w:rsidR="003C23D9">
              <w:rPr>
                <w:lang w:val="vi-VN"/>
              </w:rPr>
              <w:t xml:space="preserve"> </w:t>
            </w:r>
            <w:r w:rsidRPr="0068726F">
              <w:rPr>
                <w:lang w:val="vi-VN"/>
              </w:rPr>
              <w:t>site request forgery</w:t>
            </w:r>
          </w:p>
        </w:tc>
      </w:tr>
      <w:tr w:rsidR="00ED2D98" w:rsidRPr="00BF1898" w14:paraId="6788CCC8" w14:textId="77777777" w:rsidTr="002B40A8">
        <w:trPr>
          <w:trHeight w:val="454"/>
        </w:trPr>
        <w:tc>
          <w:tcPr>
            <w:tcW w:w="2686" w:type="dxa"/>
          </w:tcPr>
          <w:p w14:paraId="3DFFF3E4" w14:textId="5DA62917" w:rsidR="00ED2D98" w:rsidRPr="00BF1898" w:rsidRDefault="00B96407" w:rsidP="00D64686">
            <w:pPr>
              <w:spacing w:line="360" w:lineRule="auto"/>
              <w:ind w:firstLine="22"/>
              <w:jc w:val="both"/>
              <w:rPr>
                <w:color w:val="000000" w:themeColor="text1"/>
                <w:sz w:val="28"/>
                <w:szCs w:val="28"/>
                <w:lang w:val="vi-VN"/>
              </w:rPr>
            </w:pPr>
            <w:r w:rsidRPr="00BF1898">
              <w:rPr>
                <w:color w:val="000000" w:themeColor="text1"/>
                <w:sz w:val="28"/>
                <w:szCs w:val="28"/>
                <w:lang w:val="vi-VN"/>
              </w:rPr>
              <w:t>CSS</w:t>
            </w:r>
          </w:p>
        </w:tc>
        <w:tc>
          <w:tcPr>
            <w:tcW w:w="6653" w:type="dxa"/>
          </w:tcPr>
          <w:p w14:paraId="1F3C4DFE" w14:textId="46125094" w:rsidR="00ED2D98" w:rsidRPr="00BF1898" w:rsidRDefault="00B96407" w:rsidP="002B40A8">
            <w:pPr>
              <w:spacing w:line="360" w:lineRule="auto"/>
              <w:rPr>
                <w:color w:val="000000" w:themeColor="text1"/>
                <w:sz w:val="28"/>
                <w:szCs w:val="28"/>
                <w:lang w:val="vi-VN"/>
              </w:rPr>
            </w:pPr>
            <w:r w:rsidRPr="00BF1898">
              <w:rPr>
                <w:lang w:val="vi-VN"/>
              </w:rPr>
              <w:t>Cascading Style Sheets</w:t>
            </w:r>
          </w:p>
        </w:tc>
      </w:tr>
      <w:tr w:rsidR="00300466" w:rsidRPr="00BF1898" w14:paraId="702A922F" w14:textId="77777777" w:rsidTr="002B40A8">
        <w:trPr>
          <w:trHeight w:val="454"/>
        </w:trPr>
        <w:tc>
          <w:tcPr>
            <w:tcW w:w="2686" w:type="dxa"/>
          </w:tcPr>
          <w:p w14:paraId="2BCA3354" w14:textId="6DB714B0" w:rsidR="00300466" w:rsidRPr="00BF1898" w:rsidRDefault="00300466" w:rsidP="00D64686">
            <w:pPr>
              <w:spacing w:line="360" w:lineRule="auto"/>
              <w:ind w:firstLine="22"/>
              <w:jc w:val="both"/>
              <w:rPr>
                <w:color w:val="000000" w:themeColor="text1"/>
                <w:sz w:val="28"/>
                <w:szCs w:val="28"/>
                <w:lang w:val="vi-VN"/>
              </w:rPr>
            </w:pPr>
            <w:r>
              <w:rPr>
                <w:color w:val="000000" w:themeColor="text1"/>
                <w:sz w:val="28"/>
                <w:szCs w:val="28"/>
                <w:lang w:val="vi-VN"/>
              </w:rPr>
              <w:t>DFD</w:t>
            </w:r>
          </w:p>
        </w:tc>
        <w:tc>
          <w:tcPr>
            <w:tcW w:w="6653" w:type="dxa"/>
          </w:tcPr>
          <w:p w14:paraId="071FF5EF" w14:textId="04542E64" w:rsidR="00300466" w:rsidRPr="00BF1898" w:rsidRDefault="00300466" w:rsidP="002B40A8">
            <w:pPr>
              <w:spacing w:line="360" w:lineRule="auto"/>
              <w:rPr>
                <w:lang w:val="vi-VN"/>
              </w:rPr>
            </w:pPr>
            <w:r w:rsidRPr="00300466">
              <w:rPr>
                <w:lang w:val="vi-VN"/>
              </w:rPr>
              <w:t>Data Flow Diagram</w:t>
            </w:r>
          </w:p>
        </w:tc>
      </w:tr>
      <w:tr w:rsidR="00827A92" w:rsidRPr="00BF1898" w14:paraId="73E3FBDA" w14:textId="77777777" w:rsidTr="002B40A8">
        <w:trPr>
          <w:trHeight w:val="454"/>
        </w:trPr>
        <w:tc>
          <w:tcPr>
            <w:tcW w:w="2686" w:type="dxa"/>
          </w:tcPr>
          <w:p w14:paraId="46D164C0" w14:textId="2AE14F6A" w:rsidR="00827A92" w:rsidRPr="00BF1898" w:rsidRDefault="00827A92" w:rsidP="00D64686">
            <w:pPr>
              <w:spacing w:line="360" w:lineRule="auto"/>
              <w:ind w:firstLine="22"/>
              <w:jc w:val="both"/>
              <w:rPr>
                <w:color w:val="000000" w:themeColor="text1"/>
                <w:sz w:val="28"/>
                <w:szCs w:val="28"/>
                <w:lang w:val="vi-VN"/>
              </w:rPr>
            </w:pPr>
            <w:r>
              <w:rPr>
                <w:color w:val="000000" w:themeColor="text1"/>
                <w:sz w:val="28"/>
                <w:szCs w:val="28"/>
                <w:lang w:val="vi-VN"/>
              </w:rPr>
              <w:t>JS</w:t>
            </w:r>
          </w:p>
        </w:tc>
        <w:tc>
          <w:tcPr>
            <w:tcW w:w="6653" w:type="dxa"/>
          </w:tcPr>
          <w:p w14:paraId="6A12F23D" w14:textId="5EA438CC" w:rsidR="00827A92" w:rsidRPr="00BF1898" w:rsidRDefault="00827A92" w:rsidP="002B40A8">
            <w:pPr>
              <w:spacing w:line="360" w:lineRule="auto"/>
              <w:rPr>
                <w:lang w:val="vi-VN"/>
              </w:rPr>
            </w:pPr>
            <w:r>
              <w:rPr>
                <w:lang w:val="vi-VN"/>
              </w:rPr>
              <w:t>JavaScript</w:t>
            </w:r>
          </w:p>
        </w:tc>
      </w:tr>
      <w:tr w:rsidR="00ED2D98" w:rsidRPr="00BF1898" w14:paraId="0359F6BF" w14:textId="77777777" w:rsidTr="002B40A8">
        <w:trPr>
          <w:trHeight w:val="454"/>
        </w:trPr>
        <w:tc>
          <w:tcPr>
            <w:tcW w:w="2686" w:type="dxa"/>
          </w:tcPr>
          <w:p w14:paraId="062507C0" w14:textId="7494B530" w:rsidR="00ED2D98" w:rsidRPr="00BF1898" w:rsidRDefault="00A57EC8" w:rsidP="00D64686">
            <w:pPr>
              <w:spacing w:line="360" w:lineRule="auto"/>
              <w:ind w:firstLine="22"/>
              <w:jc w:val="both"/>
              <w:rPr>
                <w:color w:val="000000" w:themeColor="text1"/>
                <w:sz w:val="28"/>
                <w:szCs w:val="28"/>
                <w:lang w:val="vi-VN"/>
              </w:rPr>
            </w:pPr>
            <w:r w:rsidRPr="00BF1898">
              <w:rPr>
                <w:color w:val="000000" w:themeColor="text1"/>
                <w:sz w:val="28"/>
                <w:szCs w:val="28"/>
                <w:lang w:val="vi-VN"/>
              </w:rPr>
              <w:t>HTML</w:t>
            </w:r>
            <w:r w:rsidRPr="00BF1898">
              <w:t xml:space="preserve"> </w:t>
            </w:r>
          </w:p>
        </w:tc>
        <w:tc>
          <w:tcPr>
            <w:tcW w:w="6653" w:type="dxa"/>
          </w:tcPr>
          <w:p w14:paraId="55A7043A" w14:textId="4FC2C353" w:rsidR="00ED2D98" w:rsidRPr="00BF1898" w:rsidRDefault="0004043E" w:rsidP="002B40A8">
            <w:pPr>
              <w:spacing w:line="360" w:lineRule="auto"/>
              <w:rPr>
                <w:color w:val="000000" w:themeColor="text1"/>
                <w:sz w:val="28"/>
                <w:szCs w:val="28"/>
                <w:lang w:val="vi-VN"/>
              </w:rPr>
            </w:pPr>
            <w:r>
              <w:rPr>
                <w:lang w:val="vi-VN"/>
              </w:rPr>
              <w:t>HyperText</w:t>
            </w:r>
            <w:r w:rsidR="005F554C" w:rsidRPr="00BF1898">
              <w:rPr>
                <w:lang w:val="vi-VN"/>
              </w:rPr>
              <w:t xml:space="preserve"> Markup Language</w:t>
            </w:r>
          </w:p>
        </w:tc>
      </w:tr>
      <w:tr w:rsidR="00ED2D98" w:rsidRPr="00BF1898" w14:paraId="54A2180C" w14:textId="77777777" w:rsidTr="002B40A8">
        <w:trPr>
          <w:trHeight w:val="454"/>
        </w:trPr>
        <w:tc>
          <w:tcPr>
            <w:tcW w:w="2686" w:type="dxa"/>
          </w:tcPr>
          <w:p w14:paraId="2D5BB06A" w14:textId="4A8349C5" w:rsidR="00ED2D98" w:rsidRPr="00BF1898" w:rsidRDefault="00A57EC8" w:rsidP="00D64686">
            <w:pPr>
              <w:spacing w:line="360" w:lineRule="auto"/>
              <w:ind w:firstLine="22"/>
              <w:jc w:val="both"/>
              <w:rPr>
                <w:color w:val="000000" w:themeColor="text1"/>
                <w:sz w:val="28"/>
                <w:szCs w:val="28"/>
                <w:lang w:val="vi-VN"/>
              </w:rPr>
            </w:pPr>
            <w:r w:rsidRPr="00BF1898">
              <w:t>KNN</w:t>
            </w:r>
          </w:p>
        </w:tc>
        <w:tc>
          <w:tcPr>
            <w:tcW w:w="6653" w:type="dxa"/>
          </w:tcPr>
          <w:p w14:paraId="318BA0BC" w14:textId="26381792" w:rsidR="00ED2D98" w:rsidRPr="00BF1898" w:rsidRDefault="00A94CA2" w:rsidP="002B40A8">
            <w:pPr>
              <w:spacing w:line="360" w:lineRule="auto"/>
              <w:rPr>
                <w:color w:val="000000" w:themeColor="text1"/>
                <w:sz w:val="28"/>
                <w:szCs w:val="28"/>
                <w:lang w:val="vi-VN"/>
              </w:rPr>
            </w:pPr>
            <w:r w:rsidRPr="00BF1898">
              <w:t>K</w:t>
            </w:r>
            <w:r w:rsidRPr="00BF1898">
              <w:rPr>
                <w:lang w:val="vi-VN"/>
              </w:rPr>
              <w:t xml:space="preserve"> </w:t>
            </w:r>
            <w:r w:rsidRPr="00BF1898">
              <w:t>-</w:t>
            </w:r>
            <w:r w:rsidRPr="00BF1898">
              <w:rPr>
                <w:lang w:val="vi-VN"/>
              </w:rPr>
              <w:t xml:space="preserve"> </w:t>
            </w:r>
            <w:r w:rsidRPr="00BF1898">
              <w:t>Nearest Neighbors</w:t>
            </w:r>
          </w:p>
        </w:tc>
      </w:tr>
      <w:tr w:rsidR="006D4EC2" w:rsidRPr="00BF1898" w14:paraId="77EF0AB3" w14:textId="77777777" w:rsidTr="002B40A8">
        <w:trPr>
          <w:trHeight w:val="454"/>
        </w:trPr>
        <w:tc>
          <w:tcPr>
            <w:tcW w:w="2686" w:type="dxa"/>
          </w:tcPr>
          <w:p w14:paraId="438C903D" w14:textId="1EDB8191" w:rsidR="006D4EC2" w:rsidRPr="00BF1898" w:rsidRDefault="006D4EC2" w:rsidP="00D64686">
            <w:pPr>
              <w:spacing w:line="360" w:lineRule="auto"/>
              <w:ind w:firstLine="22"/>
              <w:jc w:val="both"/>
            </w:pPr>
            <w:r>
              <w:t>LTS</w:t>
            </w:r>
          </w:p>
        </w:tc>
        <w:tc>
          <w:tcPr>
            <w:tcW w:w="6653" w:type="dxa"/>
          </w:tcPr>
          <w:p w14:paraId="02865ECA" w14:textId="62C4AEB5" w:rsidR="006D4EC2" w:rsidRPr="006D4EC2" w:rsidRDefault="006D4EC2" w:rsidP="002B40A8">
            <w:pPr>
              <w:spacing w:line="360" w:lineRule="auto"/>
              <w:rPr>
                <w:lang w:val="vi-VN"/>
              </w:rPr>
            </w:pPr>
            <w:r>
              <w:t>Long</w:t>
            </w:r>
            <w:r>
              <w:rPr>
                <w:lang w:val="vi-VN"/>
              </w:rPr>
              <w:t xml:space="preserve"> Term Support</w:t>
            </w:r>
          </w:p>
        </w:tc>
      </w:tr>
      <w:tr w:rsidR="003C23D9" w:rsidRPr="00BF1898" w14:paraId="3AC973DC" w14:textId="77777777" w:rsidTr="002B40A8">
        <w:trPr>
          <w:trHeight w:val="454"/>
        </w:trPr>
        <w:tc>
          <w:tcPr>
            <w:tcW w:w="2686" w:type="dxa"/>
          </w:tcPr>
          <w:p w14:paraId="6A48D8DE" w14:textId="7C10C809" w:rsidR="003C23D9" w:rsidRPr="00BF1898" w:rsidRDefault="003C23D9" w:rsidP="00D64686">
            <w:pPr>
              <w:spacing w:line="360" w:lineRule="auto"/>
              <w:ind w:firstLine="22"/>
              <w:jc w:val="both"/>
            </w:pPr>
            <w:r>
              <w:t>MD5</w:t>
            </w:r>
          </w:p>
        </w:tc>
        <w:tc>
          <w:tcPr>
            <w:tcW w:w="6653" w:type="dxa"/>
          </w:tcPr>
          <w:p w14:paraId="07B4B67C" w14:textId="7F292AF5" w:rsidR="003C23D9" w:rsidRPr="00BF1898" w:rsidRDefault="003C23D9" w:rsidP="002B40A8">
            <w:pPr>
              <w:spacing w:line="360" w:lineRule="auto"/>
            </w:pPr>
            <w:r w:rsidRPr="003C23D9">
              <w:t>Message</w:t>
            </w:r>
            <w:r w:rsidR="00046B65">
              <w:rPr>
                <w:lang w:val="vi-VN"/>
              </w:rPr>
              <w:t xml:space="preserve"> </w:t>
            </w:r>
            <w:r w:rsidRPr="003C23D9">
              <w:t>-</w:t>
            </w:r>
            <w:r>
              <w:rPr>
                <w:lang w:val="vi-VN"/>
              </w:rPr>
              <w:t xml:space="preserve"> </w:t>
            </w:r>
            <w:r w:rsidRPr="003C23D9">
              <w:t>Digest algorithm 5</w:t>
            </w:r>
          </w:p>
        </w:tc>
      </w:tr>
      <w:tr w:rsidR="006223BB" w:rsidRPr="00BF1898" w14:paraId="34060630" w14:textId="77777777" w:rsidTr="002B40A8">
        <w:trPr>
          <w:trHeight w:val="454"/>
        </w:trPr>
        <w:tc>
          <w:tcPr>
            <w:tcW w:w="2686" w:type="dxa"/>
          </w:tcPr>
          <w:p w14:paraId="43495142" w14:textId="52ACBCB3" w:rsidR="006223BB" w:rsidRPr="00BF1898" w:rsidRDefault="00A57EC8" w:rsidP="00D64686">
            <w:pPr>
              <w:spacing w:line="360" w:lineRule="auto"/>
              <w:ind w:firstLine="22"/>
              <w:jc w:val="both"/>
              <w:rPr>
                <w:color w:val="000000" w:themeColor="text1"/>
                <w:sz w:val="28"/>
                <w:szCs w:val="28"/>
                <w:lang w:val="vi-VN"/>
              </w:rPr>
            </w:pPr>
            <w:r w:rsidRPr="00BF1898">
              <w:rPr>
                <w:spacing w:val="4"/>
                <w:lang w:val="vi-VN" w:eastAsia="vi-VN"/>
              </w:rPr>
              <w:t>MySQL</w:t>
            </w:r>
          </w:p>
        </w:tc>
        <w:tc>
          <w:tcPr>
            <w:tcW w:w="6653" w:type="dxa"/>
          </w:tcPr>
          <w:p w14:paraId="6EBF17EE" w14:textId="1A9C564A" w:rsidR="006223BB" w:rsidRPr="00BF1898" w:rsidRDefault="0068726F" w:rsidP="002B40A8">
            <w:pPr>
              <w:spacing w:line="360" w:lineRule="auto"/>
              <w:rPr>
                <w:color w:val="000000" w:themeColor="text1"/>
                <w:sz w:val="28"/>
                <w:szCs w:val="28"/>
                <w:lang w:val="vi-VN"/>
              </w:rPr>
            </w:pPr>
            <w:r w:rsidRPr="00BF1898">
              <w:rPr>
                <w:spacing w:val="4"/>
                <w:lang w:val="vi-VN" w:eastAsia="vi-VN"/>
              </w:rPr>
              <w:t>My Structured Query Language</w:t>
            </w:r>
          </w:p>
        </w:tc>
      </w:tr>
      <w:tr w:rsidR="00A441E4" w:rsidRPr="00BF1898" w14:paraId="48383527" w14:textId="77777777" w:rsidTr="002B40A8">
        <w:trPr>
          <w:trHeight w:val="454"/>
        </w:trPr>
        <w:tc>
          <w:tcPr>
            <w:tcW w:w="2686" w:type="dxa"/>
          </w:tcPr>
          <w:p w14:paraId="41A9B588" w14:textId="41A8C85B" w:rsidR="00A441E4" w:rsidRPr="00BF1898" w:rsidRDefault="00A441E4" w:rsidP="00D64686">
            <w:pPr>
              <w:spacing w:line="360" w:lineRule="auto"/>
              <w:ind w:firstLine="22"/>
              <w:jc w:val="both"/>
              <w:rPr>
                <w:spacing w:val="4"/>
                <w:lang w:val="vi-VN" w:eastAsia="vi-VN"/>
              </w:rPr>
            </w:pPr>
            <w:r>
              <w:rPr>
                <w:spacing w:val="4"/>
                <w:lang w:val="vi-VN" w:eastAsia="vi-VN"/>
              </w:rPr>
              <w:t>MVC</w:t>
            </w:r>
          </w:p>
        </w:tc>
        <w:tc>
          <w:tcPr>
            <w:tcW w:w="6653" w:type="dxa"/>
          </w:tcPr>
          <w:p w14:paraId="26A5F86D" w14:textId="55672767" w:rsidR="00A441E4" w:rsidRPr="00BF1898" w:rsidRDefault="00A441E4" w:rsidP="002B40A8">
            <w:pPr>
              <w:spacing w:line="360" w:lineRule="auto"/>
              <w:rPr>
                <w:spacing w:val="4"/>
                <w:lang w:val="vi-VN" w:eastAsia="vi-VN"/>
              </w:rPr>
            </w:pPr>
            <w:r>
              <w:rPr>
                <w:spacing w:val="4"/>
                <w:lang w:val="vi-VN" w:eastAsia="vi-VN"/>
              </w:rPr>
              <w:t>Model – View – Controller</w:t>
            </w:r>
          </w:p>
        </w:tc>
      </w:tr>
      <w:tr w:rsidR="006223BB" w:rsidRPr="00BF1898" w14:paraId="25792D20" w14:textId="77777777" w:rsidTr="002B40A8">
        <w:trPr>
          <w:trHeight w:val="454"/>
        </w:trPr>
        <w:tc>
          <w:tcPr>
            <w:tcW w:w="2686" w:type="dxa"/>
          </w:tcPr>
          <w:p w14:paraId="66283BAC" w14:textId="07F7F9E9" w:rsidR="006223BB" w:rsidRPr="00BF1898" w:rsidRDefault="00A57EC8" w:rsidP="00D64686">
            <w:pPr>
              <w:spacing w:line="360" w:lineRule="auto"/>
              <w:ind w:firstLine="22"/>
              <w:jc w:val="both"/>
              <w:rPr>
                <w:color w:val="000000" w:themeColor="text1"/>
                <w:sz w:val="28"/>
                <w:szCs w:val="28"/>
                <w:lang w:val="vi-VN"/>
              </w:rPr>
            </w:pPr>
            <w:r w:rsidRPr="00BF1898">
              <w:t>PHP</w:t>
            </w:r>
          </w:p>
        </w:tc>
        <w:tc>
          <w:tcPr>
            <w:tcW w:w="6653" w:type="dxa"/>
          </w:tcPr>
          <w:p w14:paraId="30862654" w14:textId="1C063758" w:rsidR="006223BB" w:rsidRPr="00BF1898" w:rsidRDefault="0004043E" w:rsidP="002B40A8">
            <w:pPr>
              <w:spacing w:line="360" w:lineRule="auto"/>
              <w:rPr>
                <w:color w:val="000000" w:themeColor="text1"/>
                <w:sz w:val="28"/>
                <w:szCs w:val="28"/>
                <w:lang w:val="vi-VN"/>
              </w:rPr>
            </w:pPr>
            <w:r>
              <w:rPr>
                <w:lang w:eastAsia="vi-VN"/>
              </w:rPr>
              <w:t>HyperText</w:t>
            </w:r>
            <w:r w:rsidR="0068726F" w:rsidRPr="00BF1898">
              <w:rPr>
                <w:lang w:eastAsia="vi-VN"/>
              </w:rPr>
              <w:t xml:space="preserve"> Preprocessor</w:t>
            </w:r>
          </w:p>
        </w:tc>
      </w:tr>
      <w:tr w:rsidR="0068726F" w:rsidRPr="00BF1898" w14:paraId="5C3F567C" w14:textId="77777777" w:rsidTr="002B40A8">
        <w:trPr>
          <w:trHeight w:val="454"/>
        </w:trPr>
        <w:tc>
          <w:tcPr>
            <w:tcW w:w="2686" w:type="dxa"/>
          </w:tcPr>
          <w:p w14:paraId="7EF2D1CE" w14:textId="029C1D94" w:rsidR="0068726F" w:rsidRPr="00CA3B71" w:rsidRDefault="00CA3B71" w:rsidP="00D64686">
            <w:pPr>
              <w:spacing w:line="360" w:lineRule="auto"/>
              <w:ind w:firstLine="22"/>
              <w:jc w:val="both"/>
              <w:rPr>
                <w:lang w:val="vi-VN"/>
              </w:rPr>
            </w:pPr>
            <w:r>
              <w:t>SHA</w:t>
            </w:r>
            <w:r>
              <w:rPr>
                <w:lang w:val="vi-VN"/>
              </w:rPr>
              <w:t>-256</w:t>
            </w:r>
          </w:p>
        </w:tc>
        <w:tc>
          <w:tcPr>
            <w:tcW w:w="6653" w:type="dxa"/>
          </w:tcPr>
          <w:p w14:paraId="4467C6B8" w14:textId="29078233" w:rsidR="0068726F" w:rsidRPr="00BF1898" w:rsidRDefault="00CA3B71" w:rsidP="002B40A8">
            <w:pPr>
              <w:spacing w:line="360" w:lineRule="auto"/>
              <w:rPr>
                <w:lang w:eastAsia="vi-VN"/>
              </w:rPr>
            </w:pPr>
            <w:r w:rsidRPr="00CA3B71">
              <w:rPr>
                <w:lang w:eastAsia="vi-VN"/>
              </w:rPr>
              <w:t>Secure Hash Algorithm 256</w:t>
            </w:r>
            <w:r w:rsidR="00046B65">
              <w:rPr>
                <w:lang w:val="vi-VN" w:eastAsia="vi-VN"/>
              </w:rPr>
              <w:t xml:space="preserve"> </w:t>
            </w:r>
            <w:r w:rsidRPr="00CA3B71">
              <w:rPr>
                <w:lang w:eastAsia="vi-VN"/>
              </w:rPr>
              <w:t>-</w:t>
            </w:r>
            <w:r w:rsidR="00046B65">
              <w:rPr>
                <w:lang w:val="vi-VN" w:eastAsia="vi-VN"/>
              </w:rPr>
              <w:t xml:space="preserve"> </w:t>
            </w:r>
            <w:r w:rsidRPr="00CA3B71">
              <w:rPr>
                <w:lang w:eastAsia="vi-VN"/>
              </w:rPr>
              <w:t>bit</w:t>
            </w:r>
          </w:p>
        </w:tc>
      </w:tr>
    </w:tbl>
    <w:p w14:paraId="1FF40981" w14:textId="77777777" w:rsidR="00636B67" w:rsidRPr="00BF1898" w:rsidRDefault="00636B67" w:rsidP="00984D34">
      <w:pPr>
        <w:spacing w:before="120" w:after="120" w:line="360" w:lineRule="auto"/>
        <w:jc w:val="center"/>
        <w:rPr>
          <w:b/>
          <w:color w:val="000000" w:themeColor="text1"/>
          <w:sz w:val="28"/>
          <w:szCs w:val="28"/>
          <w:lang w:val="vi-VN"/>
        </w:rPr>
      </w:pPr>
    </w:p>
    <w:p w14:paraId="3BBC9D60" w14:textId="77777777" w:rsidR="0007078F" w:rsidRPr="00BF1898" w:rsidRDefault="0007078F" w:rsidP="0007078F">
      <w:pPr>
        <w:pStyle w:val="BodyText"/>
        <w:ind w:firstLine="397"/>
        <w:rPr>
          <w:color w:val="000000" w:themeColor="text1"/>
          <w:lang w:val="en-US"/>
        </w:rPr>
      </w:pPr>
    </w:p>
    <w:p w14:paraId="4DEE4710" w14:textId="77777777" w:rsidR="00AF4014" w:rsidRPr="00BF1898" w:rsidRDefault="00AF4014" w:rsidP="0007078F">
      <w:pPr>
        <w:pStyle w:val="BodyText"/>
        <w:ind w:firstLine="397"/>
        <w:rPr>
          <w:color w:val="000000" w:themeColor="text1"/>
        </w:rPr>
      </w:pPr>
    </w:p>
    <w:p w14:paraId="49290CD3" w14:textId="77777777" w:rsidR="00AF4014" w:rsidRPr="00BF1898" w:rsidRDefault="00AF4014" w:rsidP="00AF4014">
      <w:pPr>
        <w:rPr>
          <w:color w:val="000000" w:themeColor="text1"/>
        </w:rPr>
      </w:pPr>
    </w:p>
    <w:p w14:paraId="46DDD697" w14:textId="77777777" w:rsidR="00AF4014" w:rsidRPr="00BF1898" w:rsidRDefault="00AF4014" w:rsidP="00AF4014">
      <w:pPr>
        <w:spacing w:after="160" w:line="259" w:lineRule="auto"/>
        <w:rPr>
          <w:b/>
          <w:color w:val="000000" w:themeColor="text1"/>
          <w:sz w:val="28"/>
          <w:szCs w:val="28"/>
        </w:rPr>
      </w:pPr>
    </w:p>
    <w:p w14:paraId="477E33D3" w14:textId="77777777" w:rsidR="00AF4014" w:rsidRPr="00BF1898" w:rsidRDefault="00AF4014" w:rsidP="00AF4014">
      <w:pPr>
        <w:spacing w:after="160" w:line="259" w:lineRule="auto"/>
        <w:rPr>
          <w:b/>
          <w:color w:val="000000" w:themeColor="text1"/>
          <w:sz w:val="28"/>
          <w:szCs w:val="28"/>
        </w:rPr>
      </w:pPr>
    </w:p>
    <w:p w14:paraId="4F96FEBE" w14:textId="77777777" w:rsidR="00AF4014" w:rsidRPr="00BF1898" w:rsidRDefault="00AF4014" w:rsidP="00AF4014">
      <w:pPr>
        <w:spacing w:after="160" w:line="259" w:lineRule="auto"/>
        <w:rPr>
          <w:b/>
          <w:color w:val="000000" w:themeColor="text1"/>
          <w:sz w:val="28"/>
          <w:szCs w:val="28"/>
        </w:rPr>
      </w:pPr>
    </w:p>
    <w:p w14:paraId="6EB797BC" w14:textId="77777777" w:rsidR="00AF4014" w:rsidRPr="00BF1898" w:rsidRDefault="00AF4014" w:rsidP="00AF4014">
      <w:pPr>
        <w:rPr>
          <w:color w:val="000000" w:themeColor="text1"/>
          <w:szCs w:val="26"/>
        </w:rPr>
      </w:pPr>
    </w:p>
    <w:p w14:paraId="144509E6" w14:textId="77777777" w:rsidR="00AF4014" w:rsidRPr="00BF1898" w:rsidRDefault="00AF4014" w:rsidP="00AF4014">
      <w:pPr>
        <w:rPr>
          <w:color w:val="000000" w:themeColor="text1"/>
          <w:szCs w:val="26"/>
        </w:rPr>
      </w:pPr>
    </w:p>
    <w:p w14:paraId="3799871C" w14:textId="77777777" w:rsidR="00AF4014" w:rsidRPr="00BF1898" w:rsidRDefault="00AF4014" w:rsidP="00AF4014">
      <w:pPr>
        <w:rPr>
          <w:color w:val="000000" w:themeColor="text1"/>
          <w:szCs w:val="26"/>
        </w:rPr>
      </w:pPr>
    </w:p>
    <w:p w14:paraId="17E10CC0" w14:textId="77777777" w:rsidR="00AF4014" w:rsidRPr="00BF1898" w:rsidRDefault="00AF4014" w:rsidP="00AF4014">
      <w:pPr>
        <w:tabs>
          <w:tab w:val="left" w:pos="5565"/>
        </w:tabs>
        <w:rPr>
          <w:color w:val="000000" w:themeColor="text1"/>
          <w:szCs w:val="26"/>
        </w:rPr>
      </w:pPr>
    </w:p>
    <w:p w14:paraId="2FB2D17B" w14:textId="77777777" w:rsidR="00AF4014" w:rsidRPr="00BF1898" w:rsidRDefault="00AF4014" w:rsidP="00AF4014">
      <w:pPr>
        <w:shd w:val="clear" w:color="auto" w:fill="FFFFFF"/>
        <w:spacing w:line="0" w:lineRule="auto"/>
        <w:rPr>
          <w:rFonts w:ascii="ff7" w:hAnsi="ff7"/>
          <w:color w:val="000000"/>
          <w:sz w:val="54"/>
          <w:szCs w:val="54"/>
        </w:rPr>
      </w:pPr>
      <w:r w:rsidRPr="00BF1898">
        <w:rPr>
          <w:rFonts w:ascii="ff8" w:hAnsi="ff8"/>
          <w:color w:val="000000"/>
          <w:sz w:val="54"/>
          <w:szCs w:val="54"/>
        </w:rPr>
        <w:t>thời gian trung bình</w:t>
      </w:r>
    </w:p>
    <w:p w14:paraId="7A1B2A35" w14:textId="77777777" w:rsidR="00AF4014" w:rsidRPr="00BF1898" w:rsidRDefault="00AF4014" w:rsidP="00AF4014">
      <w:pPr>
        <w:spacing w:before="120" w:after="120" w:line="360" w:lineRule="auto"/>
        <w:ind w:firstLine="720"/>
        <w:jc w:val="both"/>
        <w:rPr>
          <w:szCs w:val="26"/>
        </w:rPr>
        <w:sectPr w:rsidR="00AF4014" w:rsidRPr="00BF1898" w:rsidSect="006D33F5">
          <w:headerReference w:type="even" r:id="rId9"/>
          <w:headerReference w:type="default" r:id="rId10"/>
          <w:footerReference w:type="even" r:id="rId11"/>
          <w:footerReference w:type="default" r:id="rId12"/>
          <w:headerReference w:type="first" r:id="rId13"/>
          <w:footerReference w:type="first" r:id="rId14"/>
          <w:pgSz w:w="11907" w:h="16840" w:code="9"/>
          <w:pgMar w:top="1134" w:right="1134" w:bottom="1134" w:left="1418" w:header="720" w:footer="720" w:gutter="0"/>
          <w:cols w:space="720"/>
          <w:docGrid w:linePitch="360"/>
        </w:sectPr>
      </w:pPr>
    </w:p>
    <w:p w14:paraId="7F2F1AE0" w14:textId="77777777" w:rsidR="00AF4014" w:rsidRPr="00BF1898" w:rsidRDefault="00AF4014">
      <w:pPr>
        <w:pStyle w:val="Heading1"/>
        <w:numPr>
          <w:ilvl w:val="0"/>
          <w:numId w:val="2"/>
        </w:numPr>
        <w:tabs>
          <w:tab w:val="left" w:pos="1701"/>
        </w:tabs>
      </w:pPr>
      <w:bookmarkStart w:id="0" w:name="_Toc127730468"/>
      <w:bookmarkStart w:id="1" w:name="_Toc173388111"/>
      <w:bookmarkStart w:id="2" w:name="_Toc123494279"/>
      <w:bookmarkStart w:id="3" w:name="_Toc123494445"/>
      <w:r w:rsidRPr="00BF1898">
        <w:lastRenderedPageBreak/>
        <w:t>ĐẶT VẤN ĐỀ</w:t>
      </w:r>
      <w:bookmarkEnd w:id="0"/>
      <w:bookmarkEnd w:id="1"/>
    </w:p>
    <w:p w14:paraId="4D270BAB" w14:textId="77777777" w:rsidR="00AF4014" w:rsidRPr="00BF1898" w:rsidRDefault="00AF4014" w:rsidP="00BB16D2">
      <w:pPr>
        <w:pStyle w:val="Heading2"/>
        <w:rPr>
          <w:lang w:val="vi-VN"/>
        </w:rPr>
      </w:pPr>
      <w:bookmarkStart w:id="4" w:name="_Toc173388112"/>
      <w:r w:rsidRPr="00BF1898">
        <w:t>Lý do chọn đề tài</w:t>
      </w:r>
      <w:bookmarkEnd w:id="4"/>
    </w:p>
    <w:p w14:paraId="6002BE01" w14:textId="320BF442" w:rsidR="0000094F" w:rsidRPr="00F51EDF" w:rsidRDefault="00D47FC3" w:rsidP="00B726C6">
      <w:pPr>
        <w:pStyle w:val="BodyText"/>
        <w:rPr>
          <w:color w:val="FF0000"/>
          <w:lang w:val="en-US"/>
        </w:rPr>
      </w:pPr>
      <w:r w:rsidRPr="00BF1898">
        <w:rPr>
          <w:lang w:val="en-US"/>
        </w:rPr>
        <w:t xml:space="preserve">Một vấn đề chung hiện nay mà bản thân tôi là một sinh viên nhận thấy rằng </w:t>
      </w:r>
      <w:r w:rsidR="00A5193E" w:rsidRPr="00BF1898">
        <w:rPr>
          <w:lang w:val="vi-VN"/>
        </w:rPr>
        <w:t xml:space="preserve">việc xác định điểm mạnh và điểm yếu của bản thân trong học tập gặp nhiều khó </w:t>
      </w:r>
      <w:r w:rsidR="00065DEC" w:rsidRPr="00BF1898">
        <w:rPr>
          <w:lang w:val="vi-VN"/>
        </w:rPr>
        <w:t>khăn</w:t>
      </w:r>
      <w:r w:rsidR="001F7F15" w:rsidRPr="00BF1898">
        <w:rPr>
          <w:lang w:val="en-US"/>
        </w:rPr>
        <w:t xml:space="preserve"> và có phần cảm tính, chủ quan</w:t>
      </w:r>
      <w:r w:rsidR="00065DEC" w:rsidRPr="00BF1898">
        <w:rPr>
          <w:lang w:val="vi-VN"/>
        </w:rPr>
        <w:t xml:space="preserve">. Điều này </w:t>
      </w:r>
      <w:r w:rsidR="008B1794" w:rsidRPr="00BF1898">
        <w:rPr>
          <w:lang w:val="vi-VN"/>
        </w:rPr>
        <w:t>khiến</w:t>
      </w:r>
      <w:r w:rsidRPr="00BF1898">
        <w:rPr>
          <w:lang w:val="en-US"/>
        </w:rPr>
        <w:t xml:space="preserve"> không chỉ riêng</w:t>
      </w:r>
      <w:r w:rsidR="008B1794" w:rsidRPr="00BF1898">
        <w:rPr>
          <w:lang w:val="vi-VN"/>
        </w:rPr>
        <w:t xml:space="preserve"> tôi </w:t>
      </w:r>
      <w:r w:rsidR="00065DEC" w:rsidRPr="00BF1898">
        <w:rPr>
          <w:lang w:val="vi-VN"/>
        </w:rPr>
        <w:t xml:space="preserve">mơ </w:t>
      </w:r>
      <w:r w:rsidRPr="00BF1898">
        <w:rPr>
          <w:lang w:val="vi-VN"/>
        </w:rPr>
        <w:t xml:space="preserve">hồ </w:t>
      </w:r>
      <w:r w:rsidRPr="00BF1898">
        <w:rPr>
          <w:lang w:val="en-US"/>
        </w:rPr>
        <w:t>mà còn làm cho không ít sinh viên các khóa</w:t>
      </w:r>
      <w:r w:rsidR="00065DEC" w:rsidRPr="00BF1898">
        <w:rPr>
          <w:lang w:val="vi-VN"/>
        </w:rPr>
        <w:t xml:space="preserve"> không biết nên tập trung phát triển mặt nào và cần cải thiện những mặt nào trong quá trình học.</w:t>
      </w:r>
      <w:r w:rsidR="009477AB" w:rsidRPr="00BF1898">
        <w:rPr>
          <w:lang w:val="vi-VN"/>
        </w:rPr>
        <w:t xml:space="preserve"> </w:t>
      </w:r>
      <w:r w:rsidR="00F51EDF" w:rsidRPr="003A4181">
        <w:rPr>
          <w:lang w:val="en-US"/>
        </w:rPr>
        <w:t xml:space="preserve">Mặc dù hiện nay, </w:t>
      </w:r>
      <w:r w:rsidR="002F668C">
        <w:rPr>
          <w:lang w:val="en-US"/>
        </w:rPr>
        <w:t>Trường Đại học</w:t>
      </w:r>
      <w:r w:rsidR="008D5771" w:rsidRPr="003A4181">
        <w:rPr>
          <w:lang w:val="en-US"/>
        </w:rPr>
        <w:t xml:space="preserve"> Trà Vinh</w:t>
      </w:r>
      <w:r w:rsidR="00F51EDF" w:rsidRPr="003A4181">
        <w:rPr>
          <w:lang w:val="en-US"/>
        </w:rPr>
        <w:t xml:space="preserve"> đã có công cụ quản lý điểm số và kết quả học tập của sinh viên. Đồng thời, sinh viên </w:t>
      </w:r>
      <w:r w:rsidR="00D912F5" w:rsidRPr="003A4181">
        <w:rPr>
          <w:lang w:val="en-US"/>
        </w:rPr>
        <w:t xml:space="preserve">cũng </w:t>
      </w:r>
      <w:r w:rsidR="00F51EDF" w:rsidRPr="003A4181">
        <w:rPr>
          <w:lang w:val="en-US"/>
        </w:rPr>
        <w:t>có thể sử dụng tài khoản cá nhân được nhà trường cung cấp để xem được bảng điểm toàn khóa</w:t>
      </w:r>
      <w:r w:rsidR="008D5771" w:rsidRPr="003A4181">
        <w:rPr>
          <w:lang w:val="en-US"/>
        </w:rPr>
        <w:t xml:space="preserve"> tại trang https://ttsv.tvu.edu.vn</w:t>
      </w:r>
      <w:r w:rsidR="00F51EDF" w:rsidRPr="003A4181">
        <w:rPr>
          <w:lang w:val="en-US"/>
        </w:rPr>
        <w:t xml:space="preserve">. Tuy nhiên, một hạn chế đó là các số liệu thể hiện </w:t>
      </w:r>
      <w:r w:rsidR="008D5771" w:rsidRPr="003A4181">
        <w:rPr>
          <w:lang w:val="en-US"/>
        </w:rPr>
        <w:t>với</w:t>
      </w:r>
      <w:r w:rsidR="00F51EDF" w:rsidRPr="003A4181">
        <w:rPr>
          <w:lang w:val="en-US"/>
        </w:rPr>
        <w:t xml:space="preserve"> dạng bảng, không tích hợp các công cụ phân tích trực quan khiến cho dữ liệu điểm chưa được khai thác </w:t>
      </w:r>
      <w:r w:rsidR="008D5771" w:rsidRPr="003A4181">
        <w:rPr>
          <w:lang w:val="en-US"/>
        </w:rPr>
        <w:t>triệt để</w:t>
      </w:r>
      <w:r w:rsidR="00F51EDF" w:rsidRPr="003A4181">
        <w:rPr>
          <w:lang w:val="en-US"/>
        </w:rPr>
        <w:t>.</w:t>
      </w:r>
      <w:r w:rsidR="00D912F5" w:rsidRPr="003A4181">
        <w:rPr>
          <w:lang w:val="en-US"/>
        </w:rPr>
        <w:t xml:space="preserve"> </w:t>
      </w:r>
      <w:r w:rsidR="008D5771" w:rsidRPr="003A4181">
        <w:rPr>
          <w:lang w:val="en-US"/>
        </w:rPr>
        <w:t>Do đó,</w:t>
      </w:r>
      <w:r w:rsidR="00D912F5" w:rsidRPr="003A4181">
        <w:rPr>
          <w:lang w:val="en-US"/>
        </w:rPr>
        <w:t xml:space="preserve"> sinh viên khó có thể tự tổng hợp và đánh giá năng lực bản thân</w:t>
      </w:r>
      <w:r w:rsidR="008D5771" w:rsidRPr="003A4181">
        <w:rPr>
          <w:lang w:val="en-US"/>
        </w:rPr>
        <w:t xml:space="preserve"> thông qua bảng điểm này</w:t>
      </w:r>
      <w:r w:rsidR="00D912F5" w:rsidRPr="003A4181">
        <w:rPr>
          <w:lang w:val="en-US"/>
        </w:rPr>
        <w:t>.</w:t>
      </w:r>
    </w:p>
    <w:p w14:paraId="775E5B5E" w14:textId="5ACDF24D" w:rsidR="003F3373" w:rsidRPr="00BF1898" w:rsidRDefault="00CA7313" w:rsidP="00B726C6">
      <w:pPr>
        <w:pStyle w:val="BodyText"/>
        <w:rPr>
          <w:lang w:val="en-US"/>
        </w:rPr>
      </w:pPr>
      <w:r>
        <w:rPr>
          <w:lang w:val="en-US"/>
        </w:rPr>
        <w:t>Để</w:t>
      </w:r>
      <w:r>
        <w:rPr>
          <w:lang w:val="vi-VN"/>
        </w:rPr>
        <w:t xml:space="preserve"> </w:t>
      </w:r>
      <w:r w:rsidR="002E58C2" w:rsidRPr="00BF1898">
        <w:rPr>
          <w:lang w:val="en-US"/>
        </w:rPr>
        <w:t>quá trình học tập được hiệu quả, mỗi sinh viên phải thật sự hiểu rõ năng lực học tập của bản thân để từ đó có thể xác định phương hướng và giải pháp học tập phù hợp đảm bảo đúng tiến độ ra trường</w:t>
      </w:r>
      <w:r w:rsidR="00B44D53" w:rsidRPr="00BF1898">
        <w:rPr>
          <w:lang w:val="en-US"/>
        </w:rPr>
        <w:t xml:space="preserve"> trong tình hình hiện tại và tương lai sắp tới</w:t>
      </w:r>
      <w:r w:rsidR="002E58C2" w:rsidRPr="00BF1898">
        <w:rPr>
          <w:lang w:val="en-US"/>
        </w:rPr>
        <w:t xml:space="preserve">. Để đạt được mục tiêu này, </w:t>
      </w:r>
      <w:r w:rsidR="009477AB" w:rsidRPr="00BF1898">
        <w:rPr>
          <w:lang w:val="vi-VN"/>
        </w:rPr>
        <w:t xml:space="preserve">sinh viên </w:t>
      </w:r>
      <w:r w:rsidR="00866A94">
        <w:rPr>
          <w:lang w:val="vi-VN"/>
        </w:rPr>
        <w:t xml:space="preserve">phải thường xuyên tự đánh giá, xem xét lại năng lực học tập </w:t>
      </w:r>
      <w:r w:rsidR="00741F05">
        <w:rPr>
          <w:lang w:val="vi-VN"/>
        </w:rPr>
        <w:t>của</w:t>
      </w:r>
      <w:r w:rsidR="00866A94">
        <w:rPr>
          <w:lang w:val="vi-VN"/>
        </w:rPr>
        <w:t xml:space="preserve"> bản thân.</w:t>
      </w:r>
      <w:r w:rsidR="00B701A2">
        <w:rPr>
          <w:lang w:val="vi-VN"/>
        </w:rPr>
        <w:t xml:space="preserve"> </w:t>
      </w:r>
      <w:r w:rsidR="00B726C6" w:rsidRPr="00BF1898">
        <w:rPr>
          <w:lang w:val="en-US"/>
        </w:rPr>
        <w:t xml:space="preserve">Tuy nhiên cho đến hiện tại, </w:t>
      </w:r>
      <w:r w:rsidR="002F668C">
        <w:rPr>
          <w:lang w:val="en-US"/>
        </w:rPr>
        <w:t>Trường Đại học</w:t>
      </w:r>
      <w:r w:rsidR="00B726C6" w:rsidRPr="00BF1898">
        <w:rPr>
          <w:lang w:val="en-US"/>
        </w:rPr>
        <w:t xml:space="preserve"> Trà Vinh cũng như nhiều trường khác tại Việt Nam chưa triển khai hệ thống có thể hỗ trợ sinh viên</w:t>
      </w:r>
      <w:r w:rsidR="00866A94">
        <w:rPr>
          <w:lang w:val="vi-VN"/>
        </w:rPr>
        <w:t xml:space="preserve"> đánh giá năng lực học tập và</w:t>
      </w:r>
      <w:r w:rsidR="00B726C6" w:rsidRPr="00BF1898">
        <w:rPr>
          <w:lang w:val="en-US"/>
        </w:rPr>
        <w:t xml:space="preserve"> </w:t>
      </w:r>
      <w:r w:rsidR="006334FD" w:rsidRPr="00BF1898">
        <w:rPr>
          <w:lang w:val="vi-VN"/>
        </w:rPr>
        <w:t xml:space="preserve">xác định </w:t>
      </w:r>
      <w:r w:rsidR="002B264F" w:rsidRPr="00BF1898">
        <w:rPr>
          <w:lang w:val="vi-VN"/>
        </w:rPr>
        <w:t>điểm mạnh, điểm yếu</w:t>
      </w:r>
      <w:r w:rsidR="00B726C6" w:rsidRPr="00BF1898">
        <w:rPr>
          <w:lang w:val="en-US"/>
        </w:rPr>
        <w:t xml:space="preserve"> thông qua kết quả học tập để các đánh giá này có cơ sở khoa học</w:t>
      </w:r>
      <w:r w:rsidR="00B44D53" w:rsidRPr="00BF1898">
        <w:rPr>
          <w:lang w:val="en-US"/>
        </w:rPr>
        <w:t xml:space="preserve"> và đáng tin cậy</w:t>
      </w:r>
      <w:r w:rsidR="00B726C6" w:rsidRPr="00BF1898">
        <w:rPr>
          <w:lang w:val="en-US"/>
        </w:rPr>
        <w:t xml:space="preserve"> hơn. </w:t>
      </w:r>
      <w:r w:rsidR="00B726C6" w:rsidRPr="00BF1898">
        <w:t xml:space="preserve">Nhằm thực hiện mong muốn đóng góp sức mình </w:t>
      </w:r>
      <w:r w:rsidR="00B44D53" w:rsidRPr="00BF1898">
        <w:t>cho nơi mà mình đã theo học bốn năm</w:t>
      </w:r>
      <w:r w:rsidR="00B726C6" w:rsidRPr="00BF1898">
        <w:t xml:space="preserve"> và cũng nhằm giúp cho các thế hệ sinh viên tiếp theo tại </w:t>
      </w:r>
      <w:r w:rsidR="002F668C">
        <w:t>Trường Đại học</w:t>
      </w:r>
      <w:r w:rsidR="00B726C6" w:rsidRPr="00BF1898">
        <w:t xml:space="preserve"> Trà Vinh có được một công cụ phân tích kết quả học tập hữu ích, tôi đã quyết định thực hiện</w:t>
      </w:r>
      <w:r w:rsidR="00B726C6" w:rsidRPr="00BF1898">
        <w:rPr>
          <w:lang w:val="en-US"/>
        </w:rPr>
        <w:t xml:space="preserve"> đề tài</w:t>
      </w:r>
      <w:r w:rsidR="00B726C6" w:rsidRPr="00BF1898">
        <w:t xml:space="preserve"> Đồ án tốt nghiệp với tên đề tài là</w:t>
      </w:r>
      <w:r w:rsidR="00B726C6" w:rsidRPr="00BF1898">
        <w:rPr>
          <w:lang w:val="en-US"/>
        </w:rPr>
        <w:t xml:space="preserve"> “</w:t>
      </w:r>
      <w:r w:rsidR="00B726C6" w:rsidRPr="00BF1898">
        <w:t>Xây dựng hệ thống phân tích năng lực học tập của sinh viên dựa trên kết quả học tập</w:t>
      </w:r>
      <w:r w:rsidR="00B726C6" w:rsidRPr="00BF1898">
        <w:rPr>
          <w:lang w:val="en-US"/>
        </w:rPr>
        <w:t>”</w:t>
      </w:r>
      <w:r w:rsidR="002B264F" w:rsidRPr="00BF1898">
        <w:rPr>
          <w:lang w:val="vi-VN"/>
        </w:rPr>
        <w:t>.</w:t>
      </w:r>
    </w:p>
    <w:p w14:paraId="19BB0EBA" w14:textId="32265604" w:rsidR="004501CE" w:rsidRPr="00BF1898" w:rsidRDefault="00F029CA" w:rsidP="006312FB">
      <w:pPr>
        <w:pStyle w:val="BodyText"/>
        <w:rPr>
          <w:lang w:val="vi-VN"/>
        </w:rPr>
      </w:pPr>
      <w:r w:rsidRPr="00BF1898">
        <w:rPr>
          <w:lang w:val="vi-VN"/>
        </w:rPr>
        <w:t>Hệ thống p</w:t>
      </w:r>
      <w:r w:rsidR="008F1527" w:rsidRPr="00BF1898">
        <w:rPr>
          <w:lang w:val="vi-VN"/>
        </w:rPr>
        <w:t xml:space="preserve">hân tích năng lực học tập giúp cung cấp cái nhìn toàn diện </w:t>
      </w:r>
      <w:r w:rsidR="002C1B2B" w:rsidRPr="00BF1898">
        <w:rPr>
          <w:lang w:val="vi-VN"/>
        </w:rPr>
        <w:t>về</w:t>
      </w:r>
      <w:r w:rsidR="008F1527" w:rsidRPr="00BF1898">
        <w:rPr>
          <w:lang w:val="vi-VN"/>
        </w:rPr>
        <w:t xml:space="preserve"> quá trình học tập của sinh viên. Dựa trên kết quả học tập</w:t>
      </w:r>
      <w:r w:rsidR="001A7FD9" w:rsidRPr="00BF1898">
        <w:rPr>
          <w:lang w:val="vi-VN"/>
        </w:rPr>
        <w:t xml:space="preserve"> đã tích lũy</w:t>
      </w:r>
      <w:r w:rsidR="008F1527" w:rsidRPr="00BF1898">
        <w:rPr>
          <w:lang w:val="vi-VN"/>
        </w:rPr>
        <w:t xml:space="preserve">, hệ thống </w:t>
      </w:r>
      <w:r w:rsidR="00B84D17" w:rsidRPr="00BF1898">
        <w:rPr>
          <w:lang w:val="vi-VN"/>
        </w:rPr>
        <w:t>phân tích</w:t>
      </w:r>
      <w:r w:rsidR="008F1527" w:rsidRPr="00BF1898">
        <w:rPr>
          <w:lang w:val="vi-VN"/>
        </w:rPr>
        <w:t xml:space="preserve"> được điểm </w:t>
      </w:r>
      <w:r w:rsidR="00B84D17" w:rsidRPr="00BF1898">
        <w:rPr>
          <w:lang w:val="vi-VN"/>
        </w:rPr>
        <w:t>mạnh,</w:t>
      </w:r>
      <w:r w:rsidR="002B264F" w:rsidRPr="00BF1898">
        <w:rPr>
          <w:lang w:val="vi-VN"/>
        </w:rPr>
        <w:t xml:space="preserve"> </w:t>
      </w:r>
      <w:r w:rsidR="008F1527" w:rsidRPr="00BF1898">
        <w:rPr>
          <w:lang w:val="vi-VN"/>
        </w:rPr>
        <w:t xml:space="preserve">điểm yếu của sinh </w:t>
      </w:r>
      <w:r w:rsidR="008C1791" w:rsidRPr="00BF1898">
        <w:rPr>
          <w:lang w:val="vi-VN"/>
        </w:rPr>
        <w:t xml:space="preserve">viên, hỗ trợ sinh viên trong việc </w:t>
      </w:r>
      <w:r w:rsidR="005D5EF9">
        <w:rPr>
          <w:lang w:val="vi-VN"/>
        </w:rPr>
        <w:t xml:space="preserve">theo </w:t>
      </w:r>
      <w:r w:rsidR="001A5EB3">
        <w:rPr>
          <w:lang w:val="vi-VN"/>
        </w:rPr>
        <w:t>dõi tiến độ học tập</w:t>
      </w:r>
      <w:r w:rsidR="005D5EF9">
        <w:rPr>
          <w:lang w:val="vi-VN"/>
        </w:rPr>
        <w:t xml:space="preserve">, gợi ý </w:t>
      </w:r>
      <w:r w:rsidR="008C1791" w:rsidRPr="00BF1898">
        <w:rPr>
          <w:lang w:val="vi-VN"/>
        </w:rPr>
        <w:t xml:space="preserve">lựa chọn học </w:t>
      </w:r>
      <w:r w:rsidR="00140E1D">
        <w:rPr>
          <w:lang w:val="vi-VN"/>
        </w:rPr>
        <w:t>những học phần cải thiện nhằm nâng cao thành tích</w:t>
      </w:r>
      <w:r w:rsidR="0004387A">
        <w:rPr>
          <w:lang w:val="vi-VN"/>
        </w:rPr>
        <w:t xml:space="preserve"> cá nhân</w:t>
      </w:r>
      <w:r w:rsidR="008C1791" w:rsidRPr="00BF1898">
        <w:rPr>
          <w:lang w:val="vi-VN"/>
        </w:rPr>
        <w:t xml:space="preserve">. </w:t>
      </w:r>
      <w:r w:rsidR="002B264F" w:rsidRPr="00BF1898">
        <w:rPr>
          <w:lang w:val="vi-VN"/>
        </w:rPr>
        <w:t>G</w:t>
      </w:r>
      <w:r w:rsidR="008F1527" w:rsidRPr="00BF1898">
        <w:rPr>
          <w:lang w:val="vi-VN"/>
        </w:rPr>
        <w:t>iúp giảng viên</w:t>
      </w:r>
      <w:r w:rsidR="00C91B33" w:rsidRPr="00BF1898">
        <w:rPr>
          <w:lang w:val="vi-VN"/>
        </w:rPr>
        <w:t xml:space="preserve"> xác định được </w:t>
      </w:r>
      <w:r w:rsidR="00B84D17" w:rsidRPr="00BF1898">
        <w:rPr>
          <w:lang w:val="vi-VN"/>
        </w:rPr>
        <w:t xml:space="preserve">tiến độ và </w:t>
      </w:r>
      <w:r w:rsidR="00C91B33" w:rsidRPr="00BF1898">
        <w:rPr>
          <w:lang w:val="vi-VN"/>
        </w:rPr>
        <w:t xml:space="preserve">năng lực học </w:t>
      </w:r>
      <w:r w:rsidR="00B60F39" w:rsidRPr="00BF1898">
        <w:rPr>
          <w:lang w:val="vi-VN"/>
        </w:rPr>
        <w:t xml:space="preserve">tập của từng sinh </w:t>
      </w:r>
      <w:r w:rsidR="00D36943" w:rsidRPr="00BF1898">
        <w:rPr>
          <w:lang w:val="vi-VN"/>
        </w:rPr>
        <w:t xml:space="preserve">viên, từ đó có </w:t>
      </w:r>
      <w:r w:rsidR="008F1527" w:rsidRPr="00BF1898">
        <w:rPr>
          <w:lang w:val="vi-VN"/>
        </w:rPr>
        <w:t xml:space="preserve">biện pháp hỗ trợ kịp thời và hiệu quả. </w:t>
      </w:r>
      <w:r w:rsidR="00747E9F" w:rsidRPr="00BF1898">
        <w:rPr>
          <w:lang w:val="vi-VN"/>
        </w:rPr>
        <w:t xml:space="preserve">Điều này không chỉ nâng cao chất lượng học tập mà còn cải thiện chất </w:t>
      </w:r>
      <w:r w:rsidR="00747E9F" w:rsidRPr="00BF1898">
        <w:rPr>
          <w:lang w:val="vi-VN"/>
        </w:rPr>
        <w:lastRenderedPageBreak/>
        <w:t>lượng giảng dạy, giúp xây dựng</w:t>
      </w:r>
      <w:r w:rsidR="00673049" w:rsidRPr="00BF1898">
        <w:rPr>
          <w:lang w:val="vi-VN"/>
        </w:rPr>
        <w:t xml:space="preserve"> </w:t>
      </w:r>
      <w:r w:rsidR="00747E9F" w:rsidRPr="00BF1898">
        <w:rPr>
          <w:lang w:val="vi-VN"/>
        </w:rPr>
        <w:t>môi trường học tập tích cực và hiệu quả hơn.</w:t>
      </w:r>
    </w:p>
    <w:p w14:paraId="08302D6F" w14:textId="7F116E41" w:rsidR="00F26458" w:rsidRPr="00BF1898" w:rsidRDefault="00AF4014" w:rsidP="00BB16D2">
      <w:pPr>
        <w:pStyle w:val="Heading2"/>
        <w:rPr>
          <w:lang w:val="vi-VN"/>
        </w:rPr>
      </w:pPr>
      <w:bookmarkStart w:id="5" w:name="_Toc173388113"/>
      <w:bookmarkEnd w:id="2"/>
      <w:bookmarkEnd w:id="3"/>
      <w:r w:rsidRPr="00BF1898">
        <w:t>Mục tiêu</w:t>
      </w:r>
      <w:bookmarkEnd w:id="5"/>
    </w:p>
    <w:p w14:paraId="37C9B0EC" w14:textId="6983EF60" w:rsidR="00016686" w:rsidRPr="00BF1898" w:rsidRDefault="00016686" w:rsidP="00016686">
      <w:pPr>
        <w:pStyle w:val="BodyText"/>
      </w:pPr>
      <w:r w:rsidRPr="00BF1898">
        <w:t>Tìm hiểu hệ thống gợi ý với thuật toán KNN (K</w:t>
      </w:r>
      <w:r w:rsidR="00705774" w:rsidRPr="00BF1898">
        <w:rPr>
          <w:lang w:val="vi-VN"/>
        </w:rPr>
        <w:t xml:space="preserve"> </w:t>
      </w:r>
      <w:r w:rsidRPr="00BF1898">
        <w:t>-</w:t>
      </w:r>
      <w:r w:rsidR="00705774" w:rsidRPr="00BF1898">
        <w:rPr>
          <w:lang w:val="vi-VN"/>
        </w:rPr>
        <w:t xml:space="preserve"> </w:t>
      </w:r>
      <w:r w:rsidRPr="00BF1898">
        <w:t>Nearest Neighbors)</w:t>
      </w:r>
      <w:r w:rsidR="00DD5FAD" w:rsidRPr="00BF1898">
        <w:rPr>
          <w:lang w:val="vi-VN"/>
        </w:rPr>
        <w:t>,</w:t>
      </w:r>
      <w:r w:rsidRPr="00BF1898">
        <w:t xml:space="preserve"> tìm hiểu </w:t>
      </w:r>
      <w:r w:rsidR="00705774" w:rsidRPr="00BF1898">
        <w:t>và</w:t>
      </w:r>
      <w:r w:rsidRPr="00BF1898">
        <w:t xml:space="preserve"> xây dựng hệ thống </w:t>
      </w:r>
      <w:r w:rsidR="002C7B01" w:rsidRPr="00BF1898">
        <w:t>bằng</w:t>
      </w:r>
      <w:r w:rsidRPr="00BF1898">
        <w:t xml:space="preserve"> Laravel Framework.</w:t>
      </w:r>
    </w:p>
    <w:p w14:paraId="21E3944F" w14:textId="02B7CD6A" w:rsidR="00E85690" w:rsidRPr="00BF1898" w:rsidRDefault="00016686" w:rsidP="00016686">
      <w:pPr>
        <w:pStyle w:val="BodyText"/>
        <w:rPr>
          <w:lang w:val="vi-VN"/>
        </w:rPr>
      </w:pPr>
      <w:r w:rsidRPr="00BF1898">
        <w:t xml:space="preserve">Xây dựng hệ thống phân tích năng lực học tập, </w:t>
      </w:r>
      <w:r w:rsidR="00AB6184" w:rsidRPr="00BF1898">
        <w:t>xác</w:t>
      </w:r>
      <w:r w:rsidR="00AB6184" w:rsidRPr="00BF1898">
        <w:rPr>
          <w:lang w:val="vi-VN"/>
        </w:rPr>
        <w:t xml:space="preserve"> định </w:t>
      </w:r>
      <w:r w:rsidRPr="00BF1898">
        <w:t xml:space="preserve">điểm mạnh, điểm yếu của sinh </w:t>
      </w:r>
      <w:r w:rsidR="00861A43" w:rsidRPr="00BF1898">
        <w:t>viên</w:t>
      </w:r>
      <w:r w:rsidR="00861A43" w:rsidRPr="00BF1898">
        <w:rPr>
          <w:lang w:val="vi-VN"/>
        </w:rPr>
        <w:t xml:space="preserve">, gợi </w:t>
      </w:r>
      <w:r w:rsidRPr="00BF1898">
        <w:t xml:space="preserve">ý môn học phù hợp với năng </w:t>
      </w:r>
      <w:r w:rsidR="005864AF" w:rsidRPr="00BF1898">
        <w:t>lực</w:t>
      </w:r>
      <w:r w:rsidRPr="00BF1898">
        <w:t>, gợi ý học cải thiện</w:t>
      </w:r>
      <w:r w:rsidR="00DE174C" w:rsidRPr="00BF1898">
        <w:rPr>
          <w:lang w:val="vi-VN"/>
        </w:rPr>
        <w:t xml:space="preserve"> các học </w:t>
      </w:r>
      <w:r w:rsidR="001747EF" w:rsidRPr="00BF1898">
        <w:rPr>
          <w:lang w:val="vi-VN"/>
        </w:rPr>
        <w:t xml:space="preserve">phần điểm </w:t>
      </w:r>
      <w:r w:rsidR="00861A43" w:rsidRPr="00BF1898">
        <w:rPr>
          <w:lang w:val="vi-VN"/>
        </w:rPr>
        <w:t>thấp.</w:t>
      </w:r>
    </w:p>
    <w:p w14:paraId="6204DA10" w14:textId="4E868442" w:rsidR="00AF4014" w:rsidRPr="00BF1898" w:rsidRDefault="00F26458" w:rsidP="00BB16D2">
      <w:pPr>
        <w:pStyle w:val="Heading2"/>
        <w:rPr>
          <w:lang w:val="vi-VN"/>
        </w:rPr>
      </w:pPr>
      <w:bookmarkStart w:id="6" w:name="_Toc173388114"/>
      <w:r w:rsidRPr="00BF1898">
        <w:t>Nội dung</w:t>
      </w:r>
      <w:bookmarkEnd w:id="6"/>
    </w:p>
    <w:p w14:paraId="20377783" w14:textId="2B88E155" w:rsidR="003E1F07" w:rsidRPr="00BF1898" w:rsidRDefault="003E1F07" w:rsidP="003E1F07">
      <w:pPr>
        <w:pStyle w:val="BodyText"/>
      </w:pPr>
      <w:r w:rsidRPr="00BF1898">
        <w:t>Thu thập, xử lý dữ liệu dùng cho hệ thống.</w:t>
      </w:r>
    </w:p>
    <w:p w14:paraId="0AF09B75" w14:textId="360854D0" w:rsidR="003E1F07" w:rsidRPr="00BF1898" w:rsidRDefault="003E1F07" w:rsidP="003E1F07">
      <w:pPr>
        <w:pStyle w:val="BodyText"/>
      </w:pPr>
      <w:r w:rsidRPr="00BF1898">
        <w:t>Tìm hiểu và xây dựng hệ thống gợi ý môn học với thuật toán KNN dựa trên điểm tích lũy của sinh viên.</w:t>
      </w:r>
    </w:p>
    <w:p w14:paraId="4B889A31" w14:textId="12348344" w:rsidR="003E1F07" w:rsidRPr="00BF1898" w:rsidRDefault="003E1F07" w:rsidP="003E1F07">
      <w:pPr>
        <w:pStyle w:val="BodyText"/>
      </w:pPr>
      <w:r w:rsidRPr="00BF1898">
        <w:t>Tìm hiểu về Laravel Framework.</w:t>
      </w:r>
    </w:p>
    <w:p w14:paraId="6B47549F" w14:textId="5550D68C" w:rsidR="003E1F07" w:rsidRPr="00BF1898" w:rsidRDefault="003E1F07" w:rsidP="003E1F07">
      <w:pPr>
        <w:pStyle w:val="BodyText"/>
      </w:pPr>
      <w:r w:rsidRPr="00BF1898">
        <w:t xml:space="preserve">Xây dựng hệ thống phân tích năng lực học tập, điểm mạnh, điểm yếu dựa trên điểm tích lũy và có cảnh báo sớm nhằm giúp sinh viên cải thiện thành </w:t>
      </w:r>
      <w:r w:rsidR="00700528" w:rsidRPr="00BF1898">
        <w:t>tích</w:t>
      </w:r>
      <w:r w:rsidR="00700528" w:rsidRPr="00BF1898">
        <w:rPr>
          <w:lang w:val="vi-VN"/>
        </w:rPr>
        <w:t>,</w:t>
      </w:r>
      <w:r w:rsidRPr="00BF1898">
        <w:t xml:space="preserve"> gợi ý</w:t>
      </w:r>
      <w:r w:rsidR="00315C5C" w:rsidRPr="00BF1898">
        <w:t xml:space="preserve"> các học phần sinh viên có thể cải thiện điểm</w:t>
      </w:r>
      <w:r w:rsidRPr="00BF1898">
        <w:t>.</w:t>
      </w:r>
    </w:p>
    <w:p w14:paraId="69318722" w14:textId="7BC2A0F5" w:rsidR="00F26458" w:rsidRPr="00BF1898" w:rsidRDefault="00F26458" w:rsidP="00BB16D2">
      <w:pPr>
        <w:pStyle w:val="Heading2"/>
        <w:rPr>
          <w:lang w:val="vi-VN"/>
        </w:rPr>
      </w:pPr>
      <w:bookmarkStart w:id="7" w:name="_Toc173388115"/>
      <w:r w:rsidRPr="00BF1898">
        <w:t>Đối tượng và phạm vi nghiên cứu</w:t>
      </w:r>
      <w:bookmarkEnd w:id="7"/>
    </w:p>
    <w:p w14:paraId="053C6F63" w14:textId="28634FCF" w:rsidR="0066652D" w:rsidRPr="00A278D6" w:rsidRDefault="0066652D" w:rsidP="0066652D">
      <w:pPr>
        <w:pStyle w:val="BodyText"/>
        <w:rPr>
          <w:spacing w:val="2"/>
          <w:lang w:val="vi-VN"/>
        </w:rPr>
      </w:pPr>
      <w:r w:rsidRPr="00A278D6">
        <w:rPr>
          <w:spacing w:val="2"/>
          <w:lang w:val="vi-VN"/>
        </w:rPr>
        <w:t>Đ</w:t>
      </w:r>
      <w:r w:rsidRPr="00387353">
        <w:rPr>
          <w:spacing w:val="4"/>
          <w:lang w:val="vi-VN"/>
        </w:rPr>
        <w:t>ối tượng nghiên cứu</w:t>
      </w:r>
      <w:r w:rsidR="009640B0" w:rsidRPr="00387353">
        <w:rPr>
          <w:spacing w:val="4"/>
          <w:lang w:val="vi-VN"/>
        </w:rPr>
        <w:t xml:space="preserve"> của đề tài bao gồm</w:t>
      </w:r>
      <w:r w:rsidR="000056AF" w:rsidRPr="00387353">
        <w:rPr>
          <w:spacing w:val="4"/>
          <w:lang w:val="vi-VN"/>
        </w:rPr>
        <w:t xml:space="preserve"> </w:t>
      </w:r>
      <w:r w:rsidR="0045648C" w:rsidRPr="00387353">
        <w:rPr>
          <w:spacing w:val="4"/>
          <w:lang w:val="vi-VN"/>
        </w:rPr>
        <w:t>hệ thống gợi ý</w:t>
      </w:r>
      <w:r w:rsidR="006E5209" w:rsidRPr="00387353">
        <w:rPr>
          <w:spacing w:val="4"/>
          <w:lang w:val="vi-VN"/>
        </w:rPr>
        <w:t xml:space="preserve"> </w:t>
      </w:r>
      <w:r w:rsidR="00625709" w:rsidRPr="00387353">
        <w:rPr>
          <w:spacing w:val="4"/>
          <w:lang w:val="vi-VN"/>
        </w:rPr>
        <w:t xml:space="preserve">với thuật toán </w:t>
      </w:r>
      <w:r w:rsidR="009B16E2" w:rsidRPr="00387353">
        <w:rPr>
          <w:spacing w:val="4"/>
          <w:lang w:val="vi-VN"/>
        </w:rPr>
        <w:t xml:space="preserve">KNN, </w:t>
      </w:r>
      <w:r w:rsidR="00FF4CBF" w:rsidRPr="00387353">
        <w:rPr>
          <w:spacing w:val="4"/>
          <w:lang w:val="vi-VN"/>
        </w:rPr>
        <w:t>cách</w:t>
      </w:r>
      <w:r w:rsidR="00FF4CBF" w:rsidRPr="00A278D6">
        <w:rPr>
          <w:spacing w:val="2"/>
          <w:lang w:val="vi-VN"/>
        </w:rPr>
        <w:t xml:space="preserve"> </w:t>
      </w:r>
      <w:r w:rsidR="002C71A1" w:rsidRPr="00A278D6">
        <w:rPr>
          <w:spacing w:val="2"/>
          <w:lang w:val="vi-VN"/>
        </w:rPr>
        <w:t>xây dựng Website với Laravel Framework¸</w:t>
      </w:r>
      <w:r w:rsidR="00831758">
        <w:rPr>
          <w:spacing w:val="2"/>
          <w:lang w:val="vi-VN"/>
        </w:rPr>
        <w:t xml:space="preserve"> </w:t>
      </w:r>
      <w:r w:rsidR="00774A2C" w:rsidRPr="00A278D6">
        <w:rPr>
          <w:spacing w:val="2"/>
          <w:lang w:val="vi-VN"/>
        </w:rPr>
        <w:t xml:space="preserve">cơ sở dữ liệu </w:t>
      </w:r>
      <w:r w:rsidR="00210744" w:rsidRPr="00A278D6">
        <w:rPr>
          <w:spacing w:val="2"/>
          <w:lang w:val="vi-VN"/>
        </w:rPr>
        <w:t>MySQL</w:t>
      </w:r>
      <w:r w:rsidR="005122F4" w:rsidRPr="00A278D6">
        <w:rPr>
          <w:spacing w:val="2"/>
          <w:lang w:val="vi-VN"/>
        </w:rPr>
        <w:t xml:space="preserve"> trên công cụ </w:t>
      </w:r>
      <w:r w:rsidR="00BD065B" w:rsidRPr="00A278D6">
        <w:rPr>
          <w:spacing w:val="2"/>
          <w:lang w:val="vi-VN"/>
        </w:rPr>
        <w:t>phpMyAdmin</w:t>
      </w:r>
      <w:r w:rsidR="00B44D53" w:rsidRPr="00A278D6">
        <w:rPr>
          <w:spacing w:val="2"/>
          <w:lang w:val="en-US"/>
        </w:rPr>
        <w:t xml:space="preserve"> và dữ liệu bảng điểm của sinh viên</w:t>
      </w:r>
      <w:r w:rsidR="00BD065B" w:rsidRPr="00A278D6">
        <w:rPr>
          <w:spacing w:val="2"/>
          <w:lang w:val="vi-VN"/>
        </w:rPr>
        <w:t>.</w:t>
      </w:r>
    </w:p>
    <w:p w14:paraId="0B120AFC" w14:textId="7BCE3FEA" w:rsidR="00F2768D" w:rsidRPr="00BF1898" w:rsidRDefault="00F2768D" w:rsidP="0066652D">
      <w:pPr>
        <w:pStyle w:val="BodyText"/>
        <w:rPr>
          <w:lang w:val="vi-VN"/>
        </w:rPr>
      </w:pPr>
      <w:r w:rsidRPr="00BF1898">
        <w:rPr>
          <w:lang w:val="vi-VN"/>
        </w:rPr>
        <w:t xml:space="preserve">Phạm </w:t>
      </w:r>
      <w:r w:rsidR="006E5209" w:rsidRPr="00BF1898">
        <w:rPr>
          <w:lang w:val="vi-VN"/>
        </w:rPr>
        <w:t>vi</w:t>
      </w:r>
      <w:r w:rsidRPr="00BF1898">
        <w:rPr>
          <w:lang w:val="vi-VN"/>
        </w:rPr>
        <w:t xml:space="preserve"> nghiên cứu</w:t>
      </w:r>
      <w:r w:rsidR="001F7750" w:rsidRPr="00BF1898">
        <w:rPr>
          <w:lang w:val="vi-VN"/>
        </w:rPr>
        <w:t xml:space="preserve"> của đề tài tập trung vào việc</w:t>
      </w:r>
      <w:r w:rsidR="00A67566" w:rsidRPr="00BF1898">
        <w:rPr>
          <w:lang w:val="vi-VN"/>
        </w:rPr>
        <w:t xml:space="preserve"> xây dựng hệ thống</w:t>
      </w:r>
      <w:r w:rsidR="00086B5C" w:rsidRPr="00BF1898">
        <w:rPr>
          <w:lang w:val="vi-VN"/>
        </w:rPr>
        <w:t xml:space="preserve"> phân tích,</w:t>
      </w:r>
      <w:r w:rsidR="001F7750" w:rsidRPr="00BF1898">
        <w:rPr>
          <w:lang w:val="vi-VN"/>
        </w:rPr>
        <w:t xml:space="preserve"> </w:t>
      </w:r>
      <w:r w:rsidR="00DC218D" w:rsidRPr="00BF1898">
        <w:rPr>
          <w:lang w:val="vi-VN"/>
        </w:rPr>
        <w:t>đánh giá</w:t>
      </w:r>
      <w:r w:rsidR="00086B5C" w:rsidRPr="00BF1898">
        <w:rPr>
          <w:lang w:val="vi-VN"/>
        </w:rPr>
        <w:t xml:space="preserve"> năng </w:t>
      </w:r>
      <w:r w:rsidR="00A144EB" w:rsidRPr="00BF1898">
        <w:rPr>
          <w:lang w:val="vi-VN"/>
        </w:rPr>
        <w:t>lực, gợi ý môn học theo năng lực học tập</w:t>
      </w:r>
      <w:r w:rsidR="00086B5C" w:rsidRPr="00BF1898">
        <w:rPr>
          <w:lang w:val="vi-VN"/>
        </w:rPr>
        <w:t xml:space="preserve"> của sinh viên </w:t>
      </w:r>
      <w:r w:rsidR="00B44D53" w:rsidRPr="00BF1898">
        <w:rPr>
          <w:lang w:val="en-US"/>
        </w:rPr>
        <w:t xml:space="preserve">với dữ liệu thử nghiệm được thu thập từ sinh viên </w:t>
      </w:r>
      <w:r w:rsidR="00086B5C" w:rsidRPr="00BF1898">
        <w:rPr>
          <w:lang w:val="vi-VN"/>
        </w:rPr>
        <w:t xml:space="preserve">ngành </w:t>
      </w:r>
      <w:r w:rsidR="000C6779">
        <w:rPr>
          <w:lang w:val="vi-VN"/>
        </w:rPr>
        <w:t>C3</w:t>
      </w:r>
      <w:r w:rsidR="00086B5C" w:rsidRPr="00BF1898">
        <w:rPr>
          <w:lang w:val="vi-VN"/>
        </w:rPr>
        <w:t xml:space="preserve">ông nghệ Thông </w:t>
      </w:r>
      <w:r w:rsidR="005D7D66" w:rsidRPr="00BF1898">
        <w:rPr>
          <w:lang w:val="vi-VN"/>
        </w:rPr>
        <w:t>tin</w:t>
      </w:r>
      <w:r w:rsidR="001B44C2" w:rsidRPr="00BF1898">
        <w:rPr>
          <w:lang w:val="vi-VN"/>
        </w:rPr>
        <w:t xml:space="preserve"> các khóa 2019, 2020 và 2021</w:t>
      </w:r>
      <w:r w:rsidR="005D7D66" w:rsidRPr="00BF1898">
        <w:rPr>
          <w:lang w:val="vi-VN"/>
        </w:rPr>
        <w:t xml:space="preserve">, </w:t>
      </w:r>
      <w:r w:rsidR="002F668C">
        <w:rPr>
          <w:lang w:val="vi-VN"/>
        </w:rPr>
        <w:t>Trường Đại học</w:t>
      </w:r>
      <w:r w:rsidR="005D7D66" w:rsidRPr="00BF1898">
        <w:rPr>
          <w:lang w:val="vi-VN"/>
        </w:rPr>
        <w:t xml:space="preserve"> Trà </w:t>
      </w:r>
      <w:r w:rsidR="007043EA" w:rsidRPr="00BF1898">
        <w:rPr>
          <w:lang w:val="vi-VN"/>
        </w:rPr>
        <w:t>Vinh.</w:t>
      </w:r>
    </w:p>
    <w:p w14:paraId="2C1A097B" w14:textId="77777777" w:rsidR="00F26458" w:rsidRPr="00BF1898" w:rsidRDefault="00F26458" w:rsidP="00BB16D2">
      <w:pPr>
        <w:pStyle w:val="Heading2"/>
        <w:rPr>
          <w:lang w:val="vi-VN"/>
        </w:rPr>
      </w:pPr>
      <w:bookmarkStart w:id="8" w:name="_Toc173388116"/>
      <w:r w:rsidRPr="00BF1898">
        <w:t>Phương pháp nghiên cứu</w:t>
      </w:r>
      <w:bookmarkEnd w:id="8"/>
    </w:p>
    <w:p w14:paraId="3A5041F1" w14:textId="17C5D5E7" w:rsidR="000779B3" w:rsidRPr="00BF1898" w:rsidRDefault="000779B3" w:rsidP="000779B3">
      <w:pPr>
        <w:pStyle w:val="BodyText"/>
      </w:pPr>
      <w:r w:rsidRPr="00BF1898">
        <w:t>Thu thập dữ liệu: thu thập dữ liệu về ngành</w:t>
      </w:r>
      <w:r w:rsidR="00B8725B" w:rsidRPr="00BF1898">
        <w:rPr>
          <w:lang w:val="vi-VN"/>
        </w:rPr>
        <w:t xml:space="preserve"> Công nghệ </w:t>
      </w:r>
      <w:r w:rsidR="00D16659" w:rsidRPr="00BF1898">
        <w:rPr>
          <w:lang w:val="vi-VN"/>
        </w:rPr>
        <w:t>T</w:t>
      </w:r>
      <w:r w:rsidR="00B8725B" w:rsidRPr="00BF1898">
        <w:rPr>
          <w:lang w:val="vi-VN"/>
        </w:rPr>
        <w:t>hông tin</w:t>
      </w:r>
      <w:r w:rsidRPr="00BF1898">
        <w:t xml:space="preserve">, </w:t>
      </w:r>
      <w:r w:rsidR="00A77F4D" w:rsidRPr="00BF1898">
        <w:t>các</w:t>
      </w:r>
      <w:r w:rsidR="00A77F4D" w:rsidRPr="00BF1898">
        <w:rPr>
          <w:lang w:val="vi-VN"/>
        </w:rPr>
        <w:t xml:space="preserve"> </w:t>
      </w:r>
      <w:r w:rsidRPr="00BF1898">
        <w:t xml:space="preserve">môn học, thông tin sinh viên và điểm tích lũy của sinh viên tại Bộ môn </w:t>
      </w:r>
      <w:r w:rsidR="00940284" w:rsidRPr="00BF1898">
        <w:t>Công</w:t>
      </w:r>
      <w:r w:rsidR="00940284" w:rsidRPr="00BF1898">
        <w:rPr>
          <w:lang w:val="vi-VN"/>
        </w:rPr>
        <w:t xml:space="preserve"> nghệ </w:t>
      </w:r>
      <w:r w:rsidR="00A463B5" w:rsidRPr="00BF1898">
        <w:rPr>
          <w:lang w:val="vi-VN"/>
        </w:rPr>
        <w:t xml:space="preserve">Thông tin </w:t>
      </w:r>
      <w:r w:rsidRPr="00BF1898">
        <w:t xml:space="preserve">thuộc Khoa Kỹ thuật và Công nghệ, </w:t>
      </w:r>
      <w:r w:rsidR="002F668C">
        <w:t>Trường Đại học</w:t>
      </w:r>
      <w:r w:rsidRPr="00BF1898">
        <w:t xml:space="preserve"> Trà Vinh.</w:t>
      </w:r>
    </w:p>
    <w:p w14:paraId="33FE9A16" w14:textId="27B841B9" w:rsidR="000779B3" w:rsidRPr="00BF1898" w:rsidRDefault="000779B3" w:rsidP="000779B3">
      <w:pPr>
        <w:pStyle w:val="BodyText"/>
      </w:pPr>
      <w:r w:rsidRPr="00BF1898">
        <w:t xml:space="preserve">Nghiên cứu lý thuyết: tìm hiểu về thuật toán phân lớp KNN trong xây dựng hệ thống gợi </w:t>
      </w:r>
      <w:r w:rsidR="002E1F82" w:rsidRPr="00BF1898">
        <w:t>ý</w:t>
      </w:r>
      <w:r w:rsidR="002E1F82" w:rsidRPr="00BF1898">
        <w:rPr>
          <w:lang w:val="vi-VN"/>
        </w:rPr>
        <w:t>,</w:t>
      </w:r>
      <w:r w:rsidRPr="00BF1898">
        <w:t xml:space="preserve"> tìm hiểu về các ngôn ngữ thiết kế và lập trình Web như PHP, CSS, JavaScript, </w:t>
      </w:r>
      <w:r w:rsidR="002E1F82" w:rsidRPr="00BF1898">
        <w:lastRenderedPageBreak/>
        <w:t>Python</w:t>
      </w:r>
      <w:r w:rsidR="002E1F82" w:rsidRPr="00BF1898">
        <w:rPr>
          <w:lang w:val="vi-VN"/>
        </w:rPr>
        <w:t>,</w:t>
      </w:r>
      <w:r w:rsidRPr="00BF1898">
        <w:t xml:space="preserve"> tìm hiểu cơ sở dữ liệu MySQL.</w:t>
      </w:r>
    </w:p>
    <w:p w14:paraId="1A1AAD6C" w14:textId="1451AC65" w:rsidR="000779B3" w:rsidRPr="00BF1898" w:rsidRDefault="000779B3" w:rsidP="000779B3">
      <w:pPr>
        <w:pStyle w:val="BodyText"/>
      </w:pPr>
      <w:r w:rsidRPr="00BF1898">
        <w:t xml:space="preserve">Phương pháp thực nghiệm: </w:t>
      </w:r>
      <w:r w:rsidR="00A953F9" w:rsidRPr="00BF1898">
        <w:t>x</w:t>
      </w:r>
      <w:r w:rsidRPr="00BF1898">
        <w:t xml:space="preserve">ây dựng hệ thống phân tích năng lực học tập của sinh viên dựa trên kết quả học tập bằng Laravel Framework có tích hợp hệ thống gợi ý được </w:t>
      </w:r>
      <w:r w:rsidR="009C315F" w:rsidRPr="00BF1898">
        <w:t>xây</w:t>
      </w:r>
      <w:r w:rsidR="009C315F" w:rsidRPr="00BF1898">
        <w:rPr>
          <w:lang w:val="vi-VN"/>
        </w:rPr>
        <w:t xml:space="preserve"> dựng </w:t>
      </w:r>
      <w:r w:rsidRPr="00BF1898">
        <w:t>bằng ngôn ngữ Python.</w:t>
      </w:r>
    </w:p>
    <w:p w14:paraId="7DEA7D42" w14:textId="77777777" w:rsidR="00F26458" w:rsidRPr="00BF1898" w:rsidRDefault="00F26458" w:rsidP="00296245">
      <w:pPr>
        <w:pStyle w:val="BodyText"/>
        <w:ind w:firstLine="397"/>
      </w:pPr>
    </w:p>
    <w:p w14:paraId="27D45B6B" w14:textId="77777777" w:rsidR="00AF4014" w:rsidRPr="00BF1898" w:rsidRDefault="00AF4014" w:rsidP="00F26458">
      <w:pPr>
        <w:pStyle w:val="BodyText"/>
        <w:ind w:left="757" w:firstLine="0"/>
        <w:rPr>
          <w:color w:val="FF0000"/>
        </w:rPr>
      </w:pPr>
    </w:p>
    <w:p w14:paraId="18C3D6E3" w14:textId="77777777" w:rsidR="00AF4014" w:rsidRPr="00BF1898" w:rsidRDefault="00AF4014" w:rsidP="00AF4014">
      <w:pPr>
        <w:spacing w:after="160" w:line="259" w:lineRule="auto"/>
      </w:pPr>
      <w:r w:rsidRPr="00BF1898">
        <w:br w:type="page"/>
      </w:r>
    </w:p>
    <w:p w14:paraId="2C179317" w14:textId="77777777" w:rsidR="00AF4014" w:rsidRPr="00BF1898" w:rsidRDefault="00AF4014">
      <w:pPr>
        <w:pStyle w:val="Heading1"/>
        <w:numPr>
          <w:ilvl w:val="0"/>
          <w:numId w:val="2"/>
        </w:numPr>
        <w:tabs>
          <w:tab w:val="left" w:pos="1701"/>
        </w:tabs>
      </w:pPr>
      <w:bookmarkStart w:id="9" w:name="_Toc123494282"/>
      <w:bookmarkStart w:id="10" w:name="_Toc123494448"/>
      <w:bookmarkStart w:id="11" w:name="_Toc127730469"/>
      <w:bookmarkStart w:id="12" w:name="_Toc173388117"/>
      <w:r w:rsidRPr="00BF1898">
        <w:lastRenderedPageBreak/>
        <w:t>CƠ SỞ LÝ THUYẾT</w:t>
      </w:r>
      <w:bookmarkEnd w:id="9"/>
      <w:bookmarkEnd w:id="10"/>
      <w:bookmarkEnd w:id="11"/>
      <w:bookmarkEnd w:id="12"/>
    </w:p>
    <w:p w14:paraId="1F729DEB" w14:textId="4E9C3419" w:rsidR="00AF4014" w:rsidRPr="00BF1898" w:rsidRDefault="008740B0" w:rsidP="00BB16D2">
      <w:pPr>
        <w:pStyle w:val="Heading2"/>
      </w:pPr>
      <w:bookmarkStart w:id="13" w:name="_Toc173388118"/>
      <w:bookmarkStart w:id="14" w:name="_Toc126865547"/>
      <w:bookmarkStart w:id="15" w:name="_Toc127730470"/>
      <w:r w:rsidRPr="00BF1898">
        <w:t>Ngôn</w:t>
      </w:r>
      <w:r w:rsidRPr="00BF1898">
        <w:rPr>
          <w:lang w:val="vi-VN"/>
        </w:rPr>
        <w:t xml:space="preserve"> ngữ lập trình </w:t>
      </w:r>
      <w:r w:rsidR="00BB16D2" w:rsidRPr="00BF1898">
        <w:t>Frontend</w:t>
      </w:r>
      <w:bookmarkEnd w:id="13"/>
    </w:p>
    <w:p w14:paraId="5458668A" w14:textId="55E2083A" w:rsidR="00A96083" w:rsidRPr="00BF1898" w:rsidRDefault="00447751" w:rsidP="00785C45">
      <w:pPr>
        <w:pStyle w:val="BodyText"/>
        <w:rPr>
          <w:lang w:val="vi-VN"/>
        </w:rPr>
      </w:pPr>
      <w:r w:rsidRPr="00BF1898">
        <w:t>Bootstrap</w:t>
      </w:r>
      <w:r w:rsidRPr="00BF1898">
        <w:rPr>
          <w:lang w:val="vi-VN"/>
        </w:rPr>
        <w:t xml:space="preserve"> là</w:t>
      </w:r>
      <w:r w:rsidR="00603737" w:rsidRPr="00BF1898">
        <w:rPr>
          <w:lang w:val="vi-VN"/>
        </w:rPr>
        <w:t xml:space="preserve"> </w:t>
      </w:r>
      <w:r w:rsidR="00DF0241" w:rsidRPr="00BF1898">
        <w:rPr>
          <w:lang w:val="vi-VN"/>
        </w:rPr>
        <w:t>Frontend</w:t>
      </w:r>
      <w:r w:rsidR="002A3260" w:rsidRPr="00BF1898">
        <w:rPr>
          <w:lang w:val="vi-VN"/>
        </w:rPr>
        <w:t xml:space="preserve"> </w:t>
      </w:r>
      <w:r w:rsidRPr="00BF1898">
        <w:rPr>
          <w:lang w:val="vi-VN"/>
        </w:rPr>
        <w:t>Framework</w:t>
      </w:r>
      <w:r w:rsidR="00BB26A3" w:rsidRPr="00BF1898">
        <w:rPr>
          <w:lang w:val="vi-VN"/>
        </w:rPr>
        <w:t xml:space="preserve"> </w:t>
      </w:r>
      <w:r w:rsidR="006548B0" w:rsidRPr="00BF1898">
        <w:rPr>
          <w:lang w:val="vi-VN"/>
        </w:rPr>
        <w:t xml:space="preserve">được phát triển bởi </w:t>
      </w:r>
      <w:r w:rsidR="00843DF0" w:rsidRPr="00BF1898">
        <w:rPr>
          <w:lang w:val="vi-VN"/>
        </w:rPr>
        <w:t xml:space="preserve">Twitter vào năm 2011 bởi Mark Otto và Jacob </w:t>
      </w:r>
      <w:r w:rsidR="00653FE4" w:rsidRPr="00BF1898">
        <w:rPr>
          <w:lang w:val="vi-VN"/>
        </w:rPr>
        <w:t>Thornton.</w:t>
      </w:r>
      <w:r w:rsidR="00135548" w:rsidRPr="00BF1898">
        <w:rPr>
          <w:lang w:val="vi-VN"/>
        </w:rPr>
        <w:t xml:space="preserve"> Bootstrap </w:t>
      </w:r>
      <w:r w:rsidR="00BB26A3" w:rsidRPr="00BF1898">
        <w:rPr>
          <w:lang w:val="vi-VN"/>
        </w:rPr>
        <w:t xml:space="preserve">được sử dụng phổ biến </w:t>
      </w:r>
      <w:r w:rsidR="009663DA" w:rsidRPr="00BF1898">
        <w:rPr>
          <w:lang w:val="vi-VN"/>
        </w:rPr>
        <w:t>trong việc phát triển hệ thống, phần mềm</w:t>
      </w:r>
      <w:r w:rsidR="00805CA1" w:rsidRPr="00BF1898">
        <w:rPr>
          <w:lang w:val="vi-VN"/>
        </w:rPr>
        <w:t xml:space="preserve"> </w:t>
      </w:r>
      <w:r w:rsidR="00E5460A">
        <w:rPr>
          <w:lang w:val="vi-VN"/>
        </w:rPr>
        <w:t>[3]</w:t>
      </w:r>
      <w:r w:rsidR="009663DA" w:rsidRPr="00BF1898">
        <w:rPr>
          <w:lang w:val="vi-VN"/>
        </w:rPr>
        <w:t>.</w:t>
      </w:r>
    </w:p>
    <w:p w14:paraId="5C3A05EA" w14:textId="479BF226" w:rsidR="003E6B7F" w:rsidRPr="00BF1898" w:rsidRDefault="00EF448E" w:rsidP="00785C45">
      <w:pPr>
        <w:pStyle w:val="BodyText"/>
        <w:rPr>
          <w:lang w:val="vi-VN"/>
        </w:rPr>
      </w:pPr>
      <w:r w:rsidRPr="00BF1898">
        <w:rPr>
          <w:lang w:val="vi-VN"/>
        </w:rPr>
        <w:t>Các đặc điểm</w:t>
      </w:r>
      <w:r w:rsidR="003E6B7F" w:rsidRPr="00BF1898">
        <w:rPr>
          <w:lang w:val="vi-VN"/>
        </w:rPr>
        <w:t>:</w:t>
      </w:r>
    </w:p>
    <w:p w14:paraId="0948237D" w14:textId="06BF1208" w:rsidR="00056851" w:rsidRPr="00BF1898" w:rsidRDefault="00926135" w:rsidP="00A82F37">
      <w:pPr>
        <w:pStyle w:val="BodyText"/>
        <w:ind w:firstLine="993"/>
        <w:rPr>
          <w:lang w:val="vi-VN"/>
        </w:rPr>
      </w:pPr>
      <w:r w:rsidRPr="00BF1898">
        <w:rPr>
          <w:lang w:val="vi-VN"/>
        </w:rPr>
        <w:t xml:space="preserve">- </w:t>
      </w:r>
      <w:r w:rsidR="00950CBE" w:rsidRPr="00BF1898">
        <w:rPr>
          <w:lang w:val="vi-VN"/>
        </w:rPr>
        <w:t xml:space="preserve">Responsive </w:t>
      </w:r>
      <w:r w:rsidR="007F18A5" w:rsidRPr="00BF1898">
        <w:rPr>
          <w:lang w:val="vi-VN"/>
        </w:rPr>
        <w:t>d</w:t>
      </w:r>
      <w:r w:rsidR="00E93DF3" w:rsidRPr="00BF1898">
        <w:rPr>
          <w:lang w:val="vi-VN"/>
        </w:rPr>
        <w:t xml:space="preserve">esign: </w:t>
      </w:r>
      <w:r w:rsidR="004B2F3A" w:rsidRPr="00BF1898">
        <w:rPr>
          <w:lang w:val="vi-VN"/>
        </w:rPr>
        <w:t>thành phần của trang Web có thể tự điều chỉnh vị trí, kích thước cho phù hợp với</w:t>
      </w:r>
      <w:r w:rsidR="000F6D55" w:rsidRPr="00BF1898">
        <w:rPr>
          <w:lang w:val="vi-VN"/>
        </w:rPr>
        <w:t xml:space="preserve"> các</w:t>
      </w:r>
      <w:r w:rsidR="004B2F3A" w:rsidRPr="00BF1898">
        <w:rPr>
          <w:lang w:val="vi-VN"/>
        </w:rPr>
        <w:t xml:space="preserve"> kích </w:t>
      </w:r>
      <w:r w:rsidR="009C75C7" w:rsidRPr="00BF1898">
        <w:rPr>
          <w:lang w:val="vi-VN"/>
        </w:rPr>
        <w:t xml:space="preserve">thước màn hình khác </w:t>
      </w:r>
      <w:r w:rsidR="009A0545" w:rsidRPr="00BF1898">
        <w:rPr>
          <w:lang w:val="vi-VN"/>
        </w:rPr>
        <w:t>nhau.</w:t>
      </w:r>
    </w:p>
    <w:p w14:paraId="66A50DAC" w14:textId="0765ACA8" w:rsidR="007607F0" w:rsidRPr="00BF1898" w:rsidRDefault="009D7E08" w:rsidP="00A82F37">
      <w:pPr>
        <w:pStyle w:val="BodyText"/>
        <w:ind w:firstLine="993"/>
        <w:rPr>
          <w:lang w:val="vi-VN"/>
        </w:rPr>
      </w:pPr>
      <w:r w:rsidRPr="00BF1898">
        <w:rPr>
          <w:lang w:val="vi-VN"/>
        </w:rPr>
        <w:t xml:space="preserve">- Grid </w:t>
      </w:r>
      <w:r w:rsidR="007F18A5" w:rsidRPr="00BF1898">
        <w:rPr>
          <w:lang w:val="vi-VN"/>
        </w:rPr>
        <w:t>s</w:t>
      </w:r>
      <w:r w:rsidRPr="00BF1898">
        <w:rPr>
          <w:lang w:val="vi-VN"/>
        </w:rPr>
        <w:t xml:space="preserve">ystem: hệ thống lưới của Bootstrap chia làm 12 </w:t>
      </w:r>
      <w:r w:rsidR="005E52CA" w:rsidRPr="00BF1898">
        <w:rPr>
          <w:lang w:val="vi-VN"/>
        </w:rPr>
        <w:t xml:space="preserve">cột, giúp </w:t>
      </w:r>
      <w:r w:rsidR="00CF4FA3" w:rsidRPr="00BF1898">
        <w:rPr>
          <w:lang w:val="vi-VN"/>
        </w:rPr>
        <w:t xml:space="preserve">dễ dàng </w:t>
      </w:r>
      <w:r w:rsidR="005E52CA" w:rsidRPr="00BF1898">
        <w:rPr>
          <w:lang w:val="vi-VN"/>
        </w:rPr>
        <w:t xml:space="preserve">xây dựng cấu trúc trang </w:t>
      </w:r>
      <w:r w:rsidR="00E03E5B" w:rsidRPr="00BF1898">
        <w:rPr>
          <w:lang w:val="vi-VN"/>
        </w:rPr>
        <w:t>Web.</w:t>
      </w:r>
    </w:p>
    <w:p w14:paraId="2E6E120C" w14:textId="444DDA43" w:rsidR="0065427D" w:rsidRPr="00BF1898" w:rsidRDefault="0065427D" w:rsidP="00A82F37">
      <w:pPr>
        <w:pStyle w:val="BodyText"/>
        <w:ind w:firstLine="993"/>
        <w:rPr>
          <w:lang w:val="vi-VN"/>
        </w:rPr>
      </w:pPr>
      <w:r w:rsidRPr="00BF1898">
        <w:rPr>
          <w:lang w:val="vi-VN"/>
        </w:rPr>
        <w:t>- Component</w:t>
      </w:r>
      <w:r w:rsidR="006D082C" w:rsidRPr="00BF1898">
        <w:rPr>
          <w:lang w:val="vi-VN"/>
        </w:rPr>
        <w:t xml:space="preserve"> b</w:t>
      </w:r>
      <w:r w:rsidRPr="00BF1898">
        <w:rPr>
          <w:lang w:val="vi-VN"/>
        </w:rPr>
        <w:t xml:space="preserve">ased: </w:t>
      </w:r>
      <w:r w:rsidR="003C4D19" w:rsidRPr="00BF1898">
        <w:rPr>
          <w:lang w:val="vi-VN"/>
        </w:rPr>
        <w:t>Bootstrap cung cấp các thành phần giao diện người dùng</w:t>
      </w:r>
      <w:r w:rsidR="007F18A5" w:rsidRPr="00BF1898">
        <w:rPr>
          <w:lang w:val="vi-VN"/>
        </w:rPr>
        <w:t xml:space="preserve"> </w:t>
      </w:r>
      <w:r w:rsidR="003C4D19" w:rsidRPr="00BF1898">
        <w:rPr>
          <w:lang w:val="vi-VN"/>
        </w:rPr>
        <w:t xml:space="preserve">như </w:t>
      </w:r>
      <w:r w:rsidR="007F18A5" w:rsidRPr="00BF1898">
        <w:rPr>
          <w:lang w:val="vi-VN"/>
        </w:rPr>
        <w:t>b</w:t>
      </w:r>
      <w:r w:rsidR="003C4D19" w:rsidRPr="00BF1898">
        <w:rPr>
          <w:lang w:val="vi-VN"/>
        </w:rPr>
        <w:t xml:space="preserve">utton, </w:t>
      </w:r>
      <w:r w:rsidR="006D082C" w:rsidRPr="00BF1898">
        <w:rPr>
          <w:lang w:val="vi-VN"/>
        </w:rPr>
        <w:t>n</w:t>
      </w:r>
      <w:r w:rsidR="003C4D19" w:rsidRPr="00BF1898">
        <w:rPr>
          <w:lang w:val="vi-VN"/>
        </w:rPr>
        <w:t xml:space="preserve">avigation </w:t>
      </w:r>
      <w:r w:rsidR="006D082C" w:rsidRPr="00BF1898">
        <w:rPr>
          <w:lang w:val="vi-VN"/>
        </w:rPr>
        <w:t xml:space="preserve">bar, </w:t>
      </w:r>
      <w:r w:rsidR="00B05A65" w:rsidRPr="00BF1898">
        <w:rPr>
          <w:lang w:val="vi-VN"/>
        </w:rPr>
        <w:t>modal,</w:t>
      </w:r>
      <w:r w:rsidR="006D082C" w:rsidRPr="00BF1898">
        <w:rPr>
          <w:lang w:val="vi-VN"/>
        </w:rPr>
        <w:t>..</w:t>
      </w:r>
      <w:r w:rsidR="003C4D19" w:rsidRPr="00BF1898">
        <w:rPr>
          <w:lang w:val="vi-VN"/>
        </w:rPr>
        <w:t xml:space="preserve">. Các thành phần được thiết kế và có sẵn các lớp </w:t>
      </w:r>
      <w:r w:rsidR="00184E3D" w:rsidRPr="00BF1898">
        <w:rPr>
          <w:lang w:val="vi-VN"/>
        </w:rPr>
        <w:t xml:space="preserve">CSS, </w:t>
      </w:r>
      <w:r w:rsidR="003C4D19" w:rsidRPr="00BF1898">
        <w:rPr>
          <w:lang w:val="vi-VN"/>
        </w:rPr>
        <w:t xml:space="preserve">JavaScript </w:t>
      </w:r>
      <w:r w:rsidR="004247B8" w:rsidRPr="00BF1898">
        <w:rPr>
          <w:lang w:val="vi-VN"/>
        </w:rPr>
        <w:t xml:space="preserve">có thể </w:t>
      </w:r>
      <w:r w:rsidR="003C4D19" w:rsidRPr="00BF1898">
        <w:rPr>
          <w:lang w:val="vi-VN"/>
        </w:rPr>
        <w:t>dễ dàng</w:t>
      </w:r>
      <w:r w:rsidR="006600DB" w:rsidRPr="00BF1898">
        <w:rPr>
          <w:lang w:val="vi-VN"/>
        </w:rPr>
        <w:t xml:space="preserve"> </w:t>
      </w:r>
      <w:r w:rsidR="003C4D19" w:rsidRPr="00BF1898">
        <w:rPr>
          <w:lang w:val="vi-VN"/>
        </w:rPr>
        <w:t>sử dụng</w:t>
      </w:r>
      <w:r w:rsidR="006600DB" w:rsidRPr="00BF1898">
        <w:rPr>
          <w:lang w:val="vi-VN"/>
        </w:rPr>
        <w:t xml:space="preserve"> và tùy chỉnh</w:t>
      </w:r>
      <w:r w:rsidR="003C4D19" w:rsidRPr="00BF1898">
        <w:rPr>
          <w:lang w:val="vi-VN"/>
        </w:rPr>
        <w:t>.</w:t>
      </w:r>
    </w:p>
    <w:p w14:paraId="0CFB0FFE" w14:textId="6CBC012F" w:rsidR="00194959" w:rsidRPr="006312D5" w:rsidRDefault="009C34F7" w:rsidP="00785C45">
      <w:pPr>
        <w:pStyle w:val="BodyText"/>
        <w:rPr>
          <w:spacing w:val="2"/>
          <w:lang w:val="vi-VN"/>
        </w:rPr>
      </w:pPr>
      <w:r w:rsidRPr="006312D5">
        <w:rPr>
          <w:spacing w:val="2"/>
          <w:lang w:val="vi-VN"/>
        </w:rPr>
        <w:t xml:space="preserve">Bootstrap là sự kết hợp </w:t>
      </w:r>
      <w:r w:rsidR="00211D90" w:rsidRPr="006312D5">
        <w:rPr>
          <w:spacing w:val="2"/>
          <w:lang w:val="vi-VN"/>
        </w:rPr>
        <w:t>giữa</w:t>
      </w:r>
      <w:r w:rsidRPr="006312D5">
        <w:rPr>
          <w:spacing w:val="2"/>
          <w:lang w:val="vi-VN"/>
        </w:rPr>
        <w:t xml:space="preserve"> </w:t>
      </w:r>
      <w:r w:rsidR="005B5B2E" w:rsidRPr="006312D5">
        <w:rPr>
          <w:spacing w:val="2"/>
          <w:lang w:val="vi-VN"/>
        </w:rPr>
        <w:t>HTML (</w:t>
      </w:r>
      <w:r w:rsidR="0004043E">
        <w:rPr>
          <w:spacing w:val="2"/>
          <w:lang w:val="vi-VN"/>
        </w:rPr>
        <w:t>HyperText</w:t>
      </w:r>
      <w:r w:rsidR="00C35A1F" w:rsidRPr="006312D5">
        <w:rPr>
          <w:spacing w:val="2"/>
          <w:lang w:val="vi-VN"/>
        </w:rPr>
        <w:t xml:space="preserve"> Markup Language</w:t>
      </w:r>
      <w:r w:rsidR="005B5B2E" w:rsidRPr="006312D5">
        <w:rPr>
          <w:spacing w:val="2"/>
          <w:lang w:val="vi-VN"/>
        </w:rPr>
        <w:t>)</w:t>
      </w:r>
      <w:r w:rsidR="00EA6B92" w:rsidRPr="006312D5">
        <w:rPr>
          <w:spacing w:val="2"/>
          <w:lang w:val="vi-VN"/>
        </w:rPr>
        <w:t xml:space="preserve">, </w:t>
      </w:r>
      <w:r w:rsidR="00C72329" w:rsidRPr="006312D5">
        <w:rPr>
          <w:spacing w:val="2"/>
          <w:lang w:val="vi-VN"/>
        </w:rPr>
        <w:t>CSS (</w:t>
      </w:r>
      <w:r w:rsidR="00E61BBD" w:rsidRPr="006312D5">
        <w:rPr>
          <w:spacing w:val="2"/>
          <w:lang w:val="vi-VN"/>
        </w:rPr>
        <w:t>Cascading Style Sheets</w:t>
      </w:r>
      <w:r w:rsidR="00C72329" w:rsidRPr="006312D5">
        <w:rPr>
          <w:spacing w:val="2"/>
          <w:lang w:val="vi-VN"/>
        </w:rPr>
        <w:t>)</w:t>
      </w:r>
      <w:r w:rsidR="00BE79FA" w:rsidRPr="006312D5">
        <w:rPr>
          <w:spacing w:val="2"/>
          <w:lang w:val="vi-VN"/>
        </w:rPr>
        <w:t xml:space="preserve"> và </w:t>
      </w:r>
      <w:r w:rsidR="00CC5F82" w:rsidRPr="006312D5">
        <w:rPr>
          <w:spacing w:val="2"/>
          <w:lang w:val="vi-VN"/>
        </w:rPr>
        <w:t>JS (JavaScript)</w:t>
      </w:r>
      <w:r w:rsidR="00ED7ABB" w:rsidRPr="006312D5">
        <w:rPr>
          <w:spacing w:val="2"/>
          <w:lang w:val="vi-VN"/>
        </w:rPr>
        <w:t>.</w:t>
      </w:r>
    </w:p>
    <w:p w14:paraId="71CD95F8" w14:textId="38D4A395" w:rsidR="00ED41B1" w:rsidRPr="00BF1898" w:rsidRDefault="003F42A5" w:rsidP="00DD5960">
      <w:pPr>
        <w:pStyle w:val="Heading3"/>
      </w:pPr>
      <w:bookmarkStart w:id="16" w:name="_Toc173388119"/>
      <w:r w:rsidRPr="00BF1898">
        <w:t>HTML</w:t>
      </w:r>
      <w:bookmarkEnd w:id="16"/>
    </w:p>
    <w:p w14:paraId="661AE4F9" w14:textId="0EF0C476" w:rsidR="003F42A5" w:rsidRPr="00BF1898" w:rsidRDefault="005855DB" w:rsidP="00936082">
      <w:pPr>
        <w:pStyle w:val="BodyText"/>
        <w:rPr>
          <w:lang w:val="vi-VN"/>
        </w:rPr>
      </w:pPr>
      <w:r w:rsidRPr="00BF1898">
        <w:t>HTML</w:t>
      </w:r>
      <w:r w:rsidRPr="00BF1898">
        <w:rPr>
          <w:lang w:val="vi-VN"/>
        </w:rPr>
        <w:t xml:space="preserve"> </w:t>
      </w:r>
      <w:r w:rsidR="008E62A8" w:rsidRPr="00BF1898">
        <w:rPr>
          <w:lang w:val="vi-VN"/>
        </w:rPr>
        <w:t>là thành phần cơ bản</w:t>
      </w:r>
      <w:r w:rsidR="008664E5" w:rsidRPr="00BF1898">
        <w:rPr>
          <w:lang w:val="vi-VN"/>
        </w:rPr>
        <w:t xml:space="preserve">, dùng </w:t>
      </w:r>
      <w:r w:rsidR="00B50B53" w:rsidRPr="00BF1898">
        <w:rPr>
          <w:lang w:val="vi-VN"/>
        </w:rPr>
        <w:t xml:space="preserve">để xác định các thành phần và cấu trúc của trang </w:t>
      </w:r>
      <w:r w:rsidR="007D744D" w:rsidRPr="00BF1898">
        <w:rPr>
          <w:lang w:val="vi-VN"/>
        </w:rPr>
        <w:t>Web.</w:t>
      </w:r>
      <w:r w:rsidR="00A2575B" w:rsidRPr="00BF1898">
        <w:rPr>
          <w:lang w:val="vi-VN"/>
        </w:rPr>
        <w:t xml:space="preserve"> </w:t>
      </w:r>
      <w:r w:rsidR="00566C1E" w:rsidRPr="00BF1898">
        <w:rPr>
          <w:lang w:val="vi-VN"/>
        </w:rPr>
        <w:t xml:space="preserve">HTML </w:t>
      </w:r>
      <w:r w:rsidR="00DF1CE9" w:rsidRPr="00BF1898">
        <w:rPr>
          <w:lang w:val="vi-VN"/>
        </w:rPr>
        <w:t xml:space="preserve">có </w:t>
      </w:r>
      <w:r w:rsidR="006A48E3">
        <w:rPr>
          <w:lang w:val="vi-VN"/>
        </w:rPr>
        <w:t>nhiều</w:t>
      </w:r>
      <w:r w:rsidR="00DF1CE9" w:rsidRPr="00BF1898">
        <w:rPr>
          <w:lang w:val="vi-VN"/>
        </w:rPr>
        <w:t xml:space="preserve"> dạng thẻ khác nhau, để phân chia thành phần như</w:t>
      </w:r>
      <w:r w:rsidR="004E62FA" w:rsidRPr="00BF1898">
        <w:rPr>
          <w:lang w:val="vi-VN"/>
        </w:rPr>
        <w:t xml:space="preserve"> bảng </w:t>
      </w:r>
      <w:r w:rsidR="007A47E3" w:rsidRPr="00BF1898">
        <w:rPr>
          <w:lang w:val="vi-VN"/>
        </w:rPr>
        <w:t>biểu</w:t>
      </w:r>
      <w:r w:rsidR="004E62FA" w:rsidRPr="00BF1898">
        <w:rPr>
          <w:lang w:val="vi-VN"/>
        </w:rPr>
        <w:t>,</w:t>
      </w:r>
      <w:r w:rsidR="00DF1CE9" w:rsidRPr="00BF1898">
        <w:rPr>
          <w:lang w:val="vi-VN"/>
        </w:rPr>
        <w:t xml:space="preserve"> đoạn văn, hình ảnh, liên </w:t>
      </w:r>
      <w:r w:rsidR="005C4E47" w:rsidRPr="00BF1898">
        <w:rPr>
          <w:lang w:val="vi-VN"/>
        </w:rPr>
        <w:t>kết,</w:t>
      </w:r>
      <w:r w:rsidR="00DF1CE9" w:rsidRPr="00BF1898">
        <w:rPr>
          <w:lang w:val="vi-VN"/>
        </w:rPr>
        <w:t>...</w:t>
      </w:r>
      <w:r w:rsidR="00031588" w:rsidRPr="00BF1898">
        <w:rPr>
          <w:lang w:val="vi-VN"/>
        </w:rPr>
        <w:t xml:space="preserve"> Các thẻ này có ảnh hưởng và tác động </w:t>
      </w:r>
      <w:r w:rsidR="007A47E3" w:rsidRPr="00BF1898">
        <w:rPr>
          <w:lang w:val="vi-VN"/>
        </w:rPr>
        <w:t>lẫn</w:t>
      </w:r>
      <w:r w:rsidR="00031588" w:rsidRPr="00BF1898">
        <w:rPr>
          <w:lang w:val="vi-VN"/>
        </w:rPr>
        <w:t xml:space="preserve"> </w:t>
      </w:r>
      <w:r w:rsidR="00E41ECC" w:rsidRPr="00BF1898">
        <w:rPr>
          <w:lang w:val="vi-VN"/>
        </w:rPr>
        <w:t>nhau</w:t>
      </w:r>
      <w:r w:rsidR="000A6CF4" w:rsidRPr="00BF1898">
        <w:rPr>
          <w:lang w:val="vi-VN"/>
        </w:rPr>
        <w:t xml:space="preserve"> </w:t>
      </w:r>
      <w:r w:rsidR="00E5460A">
        <w:rPr>
          <w:lang w:val="vi-VN"/>
        </w:rPr>
        <w:t>[8]</w:t>
      </w:r>
      <w:r w:rsidR="00E41ECC" w:rsidRPr="00BF1898">
        <w:rPr>
          <w:lang w:val="vi-VN"/>
        </w:rPr>
        <w:t>.</w:t>
      </w:r>
      <w:r w:rsidR="00857917" w:rsidRPr="00BF1898">
        <w:rPr>
          <w:rStyle w:val="CommentReference"/>
          <w:lang w:val="en-US"/>
        </w:rPr>
        <w:t xml:space="preserve"> </w:t>
      </w:r>
    </w:p>
    <w:p w14:paraId="6EED6442" w14:textId="38A38843" w:rsidR="00974213" w:rsidRPr="00BF1898" w:rsidRDefault="00ED588D" w:rsidP="00936082">
      <w:pPr>
        <w:pStyle w:val="BodyText"/>
        <w:rPr>
          <w:lang w:val="vi-VN"/>
        </w:rPr>
      </w:pPr>
      <w:r w:rsidRPr="00BF1898">
        <w:rPr>
          <w:lang w:val="vi-VN"/>
        </w:rPr>
        <w:t xml:space="preserve">Mỗi thẻ trong HTML có thể chứa các thuộc tính khác </w:t>
      </w:r>
      <w:r w:rsidR="00C95CC6" w:rsidRPr="00BF1898">
        <w:rPr>
          <w:lang w:val="vi-VN"/>
        </w:rPr>
        <w:t xml:space="preserve">nhau. Ví dụ </w:t>
      </w:r>
      <w:r w:rsidR="00E8690C" w:rsidRPr="00BF1898">
        <w:rPr>
          <w:lang w:val="vi-VN"/>
        </w:rPr>
        <w:t xml:space="preserve">thuộc tính href trong thẻ &lt;a&gt; dùng để xác định liên </w:t>
      </w:r>
      <w:r w:rsidR="00914B15" w:rsidRPr="00BF1898">
        <w:rPr>
          <w:lang w:val="vi-VN"/>
        </w:rPr>
        <w:t xml:space="preserve">kết. </w:t>
      </w:r>
      <w:r w:rsidR="00593D2B" w:rsidRPr="00BF1898">
        <w:rPr>
          <w:lang w:val="vi-VN"/>
        </w:rPr>
        <w:t>Thuộc tính type trong thẻ &lt;input&gt; xác định kiểu dữ liệu mà người dùng nhập vào.</w:t>
      </w:r>
    </w:p>
    <w:p w14:paraId="033BFC4B" w14:textId="411FC136" w:rsidR="008F49F9" w:rsidRPr="00BF1898" w:rsidRDefault="00920FE6" w:rsidP="00936082">
      <w:pPr>
        <w:pStyle w:val="BodyText"/>
        <w:rPr>
          <w:lang w:val="vi-VN"/>
        </w:rPr>
      </w:pPr>
      <w:r w:rsidRPr="00BF1898">
        <w:rPr>
          <w:lang w:val="vi-VN"/>
        </w:rPr>
        <w:t>Về cơ bản, cấu trúc một trang Web HTML gồm ba phần:</w:t>
      </w:r>
    </w:p>
    <w:p w14:paraId="0C34FA6A" w14:textId="1A48F85A" w:rsidR="00AA652F" w:rsidRPr="00BF1898" w:rsidRDefault="00042A5F" w:rsidP="0045236C">
      <w:pPr>
        <w:pStyle w:val="BodyText"/>
        <w:ind w:firstLine="993"/>
        <w:rPr>
          <w:lang w:val="vi-VN"/>
        </w:rPr>
      </w:pPr>
      <w:r w:rsidRPr="00BF1898">
        <w:rPr>
          <w:lang w:val="vi-VN"/>
        </w:rPr>
        <w:t xml:space="preserve">- </w:t>
      </w:r>
      <w:r w:rsidR="00292A34" w:rsidRPr="00BF1898">
        <w:rPr>
          <w:lang w:val="vi-VN"/>
        </w:rPr>
        <w:t xml:space="preserve">Phần khai báo: </w:t>
      </w:r>
      <w:r w:rsidR="0038796F" w:rsidRPr="00BF1898">
        <w:rPr>
          <w:lang w:val="vi-VN"/>
        </w:rPr>
        <w:t xml:space="preserve">phần này </w:t>
      </w:r>
      <w:r w:rsidR="00693600" w:rsidRPr="00BF1898">
        <w:rPr>
          <w:lang w:val="vi-VN"/>
        </w:rPr>
        <w:t>c</w:t>
      </w:r>
      <w:r w:rsidR="00413F29" w:rsidRPr="00BF1898">
        <w:rPr>
          <w:lang w:val="vi-VN"/>
        </w:rPr>
        <w:t>ho</w:t>
      </w:r>
      <w:r w:rsidR="00AD174C" w:rsidRPr="00BF1898">
        <w:rPr>
          <w:lang w:val="vi-VN"/>
        </w:rPr>
        <w:t xml:space="preserve"> biết</w:t>
      </w:r>
      <w:r w:rsidR="00413F29" w:rsidRPr="00BF1898">
        <w:rPr>
          <w:lang w:val="vi-VN"/>
        </w:rPr>
        <w:t xml:space="preserve"> </w:t>
      </w:r>
      <w:r w:rsidR="000A05AC" w:rsidRPr="00BF1898">
        <w:rPr>
          <w:lang w:val="vi-VN"/>
        </w:rPr>
        <w:t xml:space="preserve">trang Web sử dụng </w:t>
      </w:r>
      <w:r w:rsidR="00413F29" w:rsidRPr="00BF1898">
        <w:rPr>
          <w:lang w:val="vi-VN"/>
        </w:rPr>
        <w:t>phiên bản HTML nào</w:t>
      </w:r>
      <w:r w:rsidR="00926666" w:rsidRPr="00BF1898">
        <w:rPr>
          <w:lang w:val="vi-VN"/>
        </w:rPr>
        <w:t>.</w:t>
      </w:r>
    </w:p>
    <w:p w14:paraId="6FD7F3CD" w14:textId="2BB5BD7F" w:rsidR="002B0489" w:rsidRPr="00BF1898" w:rsidRDefault="002B0489" w:rsidP="0045236C">
      <w:pPr>
        <w:pStyle w:val="BodyText"/>
        <w:ind w:firstLine="993"/>
        <w:rPr>
          <w:lang w:val="vi-VN"/>
        </w:rPr>
      </w:pPr>
      <w:r w:rsidRPr="00BF1898">
        <w:rPr>
          <w:lang w:val="vi-VN"/>
        </w:rPr>
        <w:t xml:space="preserve">- Phần </w:t>
      </w:r>
      <w:r w:rsidR="009C07BD" w:rsidRPr="00BF1898">
        <w:rPr>
          <w:lang w:val="vi-VN"/>
        </w:rPr>
        <w:t>đầu</w:t>
      </w:r>
      <w:r w:rsidRPr="00BF1898">
        <w:rPr>
          <w:lang w:val="vi-VN"/>
        </w:rPr>
        <w:t>:</w:t>
      </w:r>
      <w:r w:rsidR="006D636C" w:rsidRPr="00BF1898">
        <w:rPr>
          <w:lang w:val="vi-VN"/>
        </w:rPr>
        <w:t xml:space="preserve"> </w:t>
      </w:r>
      <w:r w:rsidR="00C2189E" w:rsidRPr="00BF1898">
        <w:rPr>
          <w:lang w:val="vi-VN"/>
        </w:rPr>
        <w:t>nằm trong cặp thẻ &lt;head&gt; và &lt;/head&gt;</w:t>
      </w:r>
      <w:r w:rsidR="00293F50" w:rsidRPr="00BF1898">
        <w:rPr>
          <w:lang w:val="vi-VN"/>
        </w:rPr>
        <w:t xml:space="preserve">, dùng để khai báo </w:t>
      </w:r>
      <w:r w:rsidR="00972715" w:rsidRPr="00BF1898">
        <w:rPr>
          <w:lang w:val="vi-VN"/>
        </w:rPr>
        <w:t>tiêu đề</w:t>
      </w:r>
      <w:r w:rsidR="008760DA" w:rsidRPr="00BF1898">
        <w:rPr>
          <w:lang w:val="vi-VN"/>
        </w:rPr>
        <w:t xml:space="preserve"> </w:t>
      </w:r>
      <w:r w:rsidR="00972715" w:rsidRPr="00BF1898">
        <w:rPr>
          <w:lang w:val="vi-VN"/>
        </w:rPr>
        <w:t>(</w:t>
      </w:r>
      <w:r w:rsidR="00F3464E" w:rsidRPr="00BF1898">
        <w:rPr>
          <w:lang w:val="vi-VN"/>
        </w:rPr>
        <w:t>title</w:t>
      </w:r>
      <w:r w:rsidR="00972715" w:rsidRPr="00BF1898">
        <w:rPr>
          <w:lang w:val="vi-VN"/>
        </w:rPr>
        <w:t>)</w:t>
      </w:r>
      <w:r w:rsidR="009B3CA8" w:rsidRPr="00BF1898">
        <w:rPr>
          <w:lang w:val="vi-VN"/>
        </w:rPr>
        <w:t xml:space="preserve">, các đường dẫn đến </w:t>
      </w:r>
      <w:r w:rsidR="001B4703" w:rsidRPr="00BF1898">
        <w:rPr>
          <w:lang w:val="vi-VN"/>
        </w:rPr>
        <w:t>tệp</w:t>
      </w:r>
      <w:r w:rsidR="009B3CA8" w:rsidRPr="00BF1898">
        <w:rPr>
          <w:lang w:val="vi-VN"/>
        </w:rPr>
        <w:t xml:space="preserve"> CSS, </w:t>
      </w:r>
      <w:r w:rsidR="006A7970" w:rsidRPr="00BF1898">
        <w:rPr>
          <w:lang w:val="vi-VN"/>
        </w:rPr>
        <w:t>JavaScript,</w:t>
      </w:r>
      <w:r w:rsidR="00F3464E" w:rsidRPr="00BF1898">
        <w:rPr>
          <w:lang w:val="vi-VN"/>
        </w:rPr>
        <w:t xml:space="preserve"> cùng các</w:t>
      </w:r>
      <w:r w:rsidR="008760DA" w:rsidRPr="00BF1898">
        <w:rPr>
          <w:lang w:val="vi-VN"/>
        </w:rPr>
        <w:t xml:space="preserve"> thông tin khác của </w:t>
      </w:r>
      <w:r w:rsidR="003330CC" w:rsidRPr="00BF1898">
        <w:rPr>
          <w:lang w:val="vi-VN"/>
        </w:rPr>
        <w:t xml:space="preserve">trang </w:t>
      </w:r>
      <w:r w:rsidR="00531191" w:rsidRPr="00BF1898">
        <w:rPr>
          <w:lang w:val="vi-VN"/>
        </w:rPr>
        <w:t>Web.</w:t>
      </w:r>
    </w:p>
    <w:p w14:paraId="6BAE0595" w14:textId="5789E250" w:rsidR="00B43770" w:rsidRPr="00BF1898" w:rsidRDefault="00B43770" w:rsidP="0045236C">
      <w:pPr>
        <w:pStyle w:val="BodyText"/>
        <w:ind w:firstLine="993"/>
        <w:rPr>
          <w:lang w:val="vi-VN"/>
        </w:rPr>
      </w:pPr>
      <w:r w:rsidRPr="00BF1898">
        <w:rPr>
          <w:lang w:val="vi-VN"/>
        </w:rPr>
        <w:t xml:space="preserve">- </w:t>
      </w:r>
      <w:r w:rsidR="00E37862" w:rsidRPr="00BF1898">
        <w:rPr>
          <w:lang w:val="vi-VN"/>
        </w:rPr>
        <w:t xml:space="preserve">Phần </w:t>
      </w:r>
      <w:r w:rsidR="00945FA5" w:rsidRPr="00BF1898">
        <w:rPr>
          <w:lang w:val="vi-VN"/>
        </w:rPr>
        <w:t xml:space="preserve">thân: </w:t>
      </w:r>
      <w:r w:rsidR="008C03AE" w:rsidRPr="00BF1898">
        <w:rPr>
          <w:lang w:val="vi-VN"/>
        </w:rPr>
        <w:t>nằm trong cặp thẻ &lt;body&gt; và &lt;/</w:t>
      </w:r>
      <w:r w:rsidR="005E2AD2" w:rsidRPr="00BF1898">
        <w:rPr>
          <w:lang w:val="vi-VN"/>
        </w:rPr>
        <w:t>body&gt;</w:t>
      </w:r>
      <w:r w:rsidR="00BE6BF1" w:rsidRPr="00BF1898">
        <w:rPr>
          <w:lang w:val="vi-VN"/>
        </w:rPr>
        <w:t xml:space="preserve">. Phần này </w:t>
      </w:r>
      <w:r w:rsidR="000B04B0" w:rsidRPr="00BF1898">
        <w:rPr>
          <w:lang w:val="vi-VN"/>
        </w:rPr>
        <w:t>chứa toàn bộ nội dung</w:t>
      </w:r>
      <w:r w:rsidR="002347DE" w:rsidRPr="00BF1898">
        <w:rPr>
          <w:lang w:val="vi-VN"/>
        </w:rPr>
        <w:t xml:space="preserve"> hiển thị trên trang </w:t>
      </w:r>
      <w:r w:rsidR="00F158C9" w:rsidRPr="00BF1898">
        <w:rPr>
          <w:lang w:val="vi-VN"/>
        </w:rPr>
        <w:t xml:space="preserve">Web như văn bản, hình </w:t>
      </w:r>
      <w:r w:rsidR="00615EC4" w:rsidRPr="00BF1898">
        <w:rPr>
          <w:lang w:val="vi-VN"/>
        </w:rPr>
        <w:t>ảnh, âm thanh,</w:t>
      </w:r>
      <w:r w:rsidR="00AE483F" w:rsidRPr="00BF1898">
        <w:rPr>
          <w:lang w:val="vi-VN"/>
        </w:rPr>
        <w:t xml:space="preserve"> liên </w:t>
      </w:r>
      <w:r w:rsidR="005C4E47" w:rsidRPr="00BF1898">
        <w:rPr>
          <w:lang w:val="vi-VN"/>
        </w:rPr>
        <w:t>kết.</w:t>
      </w:r>
    </w:p>
    <w:p w14:paraId="475402FB" w14:textId="7E4178E2" w:rsidR="00790217" w:rsidRPr="00BF1898" w:rsidRDefault="00984A6E" w:rsidP="00790217">
      <w:pPr>
        <w:pStyle w:val="BodyText"/>
        <w:rPr>
          <w:lang w:val="vi-VN"/>
        </w:rPr>
      </w:pPr>
      <w:r w:rsidRPr="00BF1898">
        <w:rPr>
          <w:lang w:val="vi-VN"/>
        </w:rPr>
        <w:lastRenderedPageBreak/>
        <w:t>Trong HTML có hai</w:t>
      </w:r>
      <w:r w:rsidR="0033688B" w:rsidRPr="00BF1898">
        <w:rPr>
          <w:lang w:val="vi-VN"/>
        </w:rPr>
        <w:t xml:space="preserve"> loại </w:t>
      </w:r>
      <w:r w:rsidRPr="00BF1898">
        <w:rPr>
          <w:lang w:val="vi-VN"/>
        </w:rPr>
        <w:t xml:space="preserve">thẻ chính: thẻ đơn </w:t>
      </w:r>
      <w:r w:rsidR="006934E8" w:rsidRPr="00BF1898">
        <w:rPr>
          <w:lang w:val="vi-VN"/>
        </w:rPr>
        <w:t>và thẻ kép. Thẻ đơn</w:t>
      </w:r>
      <w:r w:rsidR="008C6BA1" w:rsidRPr="00BF1898">
        <w:rPr>
          <w:lang w:val="vi-VN"/>
        </w:rPr>
        <w:t xml:space="preserve"> thường không có nội dung bên trong</w:t>
      </w:r>
      <w:r w:rsidR="002F2B56" w:rsidRPr="00BF1898">
        <w:rPr>
          <w:lang w:val="vi-VN"/>
        </w:rPr>
        <w:t xml:space="preserve"> và không cần thẻ kết thúc</w:t>
      </w:r>
      <w:r w:rsidR="00430223" w:rsidRPr="00BF1898">
        <w:rPr>
          <w:lang w:val="vi-VN"/>
        </w:rPr>
        <w:t xml:space="preserve"> như </w:t>
      </w:r>
      <w:r w:rsidR="0027147A" w:rsidRPr="00BF1898">
        <w:rPr>
          <w:lang w:val="vi-VN"/>
        </w:rPr>
        <w:t>&lt;img&gt;, &lt;meta&gt;, &lt;input&gt;</w:t>
      </w:r>
      <w:r w:rsidR="00865088" w:rsidRPr="00BF1898">
        <w:rPr>
          <w:lang w:val="vi-VN"/>
        </w:rPr>
        <w:t>,</w:t>
      </w:r>
      <w:r w:rsidR="00985ACF" w:rsidRPr="00BF1898">
        <w:rPr>
          <w:lang w:val="vi-VN"/>
        </w:rPr>
        <w:t>...</w:t>
      </w:r>
      <w:r w:rsidR="0027147A" w:rsidRPr="00BF1898">
        <w:rPr>
          <w:lang w:val="vi-VN"/>
        </w:rPr>
        <w:t xml:space="preserve"> </w:t>
      </w:r>
      <w:r w:rsidR="0016780E" w:rsidRPr="00BF1898">
        <w:rPr>
          <w:lang w:val="vi-VN"/>
        </w:rPr>
        <w:t>Thẻ kép</w:t>
      </w:r>
      <w:r w:rsidR="00164088" w:rsidRPr="00BF1898">
        <w:rPr>
          <w:lang w:val="vi-VN"/>
        </w:rPr>
        <w:t xml:space="preserve"> gồm cặp thẻ mở và </w:t>
      </w:r>
      <w:r w:rsidR="005E4E83" w:rsidRPr="00BF1898">
        <w:rPr>
          <w:lang w:val="vi-VN"/>
        </w:rPr>
        <w:t>đóng, nội dung</w:t>
      </w:r>
      <w:r w:rsidR="006277A0" w:rsidRPr="00BF1898">
        <w:rPr>
          <w:lang w:val="vi-VN"/>
        </w:rPr>
        <w:t xml:space="preserve"> hiển thị</w:t>
      </w:r>
      <w:r w:rsidR="005E4E83" w:rsidRPr="00BF1898">
        <w:rPr>
          <w:lang w:val="vi-VN"/>
        </w:rPr>
        <w:t xml:space="preserve"> nằm giữa hai thẻ </w:t>
      </w:r>
      <w:r w:rsidR="0058277C" w:rsidRPr="00BF1898">
        <w:rPr>
          <w:lang w:val="vi-VN"/>
        </w:rPr>
        <w:t>này, như &lt;</w:t>
      </w:r>
      <w:r w:rsidR="00470FED" w:rsidRPr="00BF1898">
        <w:rPr>
          <w:lang w:val="vi-VN"/>
        </w:rPr>
        <w:t>form</w:t>
      </w:r>
      <w:r w:rsidR="0058277C" w:rsidRPr="00BF1898">
        <w:rPr>
          <w:lang w:val="vi-VN"/>
        </w:rPr>
        <w:t>&gt;&lt;/</w:t>
      </w:r>
      <w:r w:rsidR="00270549" w:rsidRPr="00BF1898">
        <w:rPr>
          <w:lang w:val="vi-VN"/>
        </w:rPr>
        <w:t>form</w:t>
      </w:r>
      <w:r w:rsidR="0058277C" w:rsidRPr="00BF1898">
        <w:rPr>
          <w:lang w:val="vi-VN"/>
        </w:rPr>
        <w:t>&gt;, &lt;div&gt;&lt;/div&gt;</w:t>
      </w:r>
      <w:r w:rsidR="008776C2" w:rsidRPr="00BF1898">
        <w:rPr>
          <w:lang w:val="vi-VN"/>
        </w:rPr>
        <w:t>, &lt;a&gt;&lt;/a&gt;</w:t>
      </w:r>
      <w:r w:rsidR="007822A0" w:rsidRPr="00BF1898">
        <w:rPr>
          <w:lang w:val="vi-VN"/>
        </w:rPr>
        <w:t>.</w:t>
      </w:r>
    </w:p>
    <w:p w14:paraId="5DB8E8FF" w14:textId="76C580E0" w:rsidR="001161B9" w:rsidRPr="00BF1898" w:rsidRDefault="001161B9" w:rsidP="00DD5960">
      <w:pPr>
        <w:pStyle w:val="Heading3"/>
      </w:pPr>
      <w:bookmarkStart w:id="17" w:name="_Toc173388120"/>
      <w:r w:rsidRPr="00BF1898">
        <w:t>CSS</w:t>
      </w:r>
      <w:bookmarkEnd w:id="17"/>
    </w:p>
    <w:p w14:paraId="5090F3F4" w14:textId="37FB96CB" w:rsidR="00757B8B" w:rsidRPr="00BF1898" w:rsidRDefault="0066705E" w:rsidP="0074462E">
      <w:pPr>
        <w:pStyle w:val="BodyText"/>
        <w:rPr>
          <w:lang w:val="vi-VN"/>
        </w:rPr>
      </w:pPr>
      <w:r w:rsidRPr="00BF1898">
        <w:t>CSS</w:t>
      </w:r>
      <w:r w:rsidRPr="00BF1898">
        <w:rPr>
          <w:lang w:val="vi-VN"/>
        </w:rPr>
        <w:t xml:space="preserve"> được dùng để định dạng các thành</w:t>
      </w:r>
      <w:r w:rsidR="0010025B" w:rsidRPr="00BF1898">
        <w:rPr>
          <w:lang w:val="vi-VN"/>
        </w:rPr>
        <w:t xml:space="preserve"> phần</w:t>
      </w:r>
      <w:r w:rsidRPr="00BF1898">
        <w:rPr>
          <w:lang w:val="vi-VN"/>
        </w:rPr>
        <w:t xml:space="preserve"> </w:t>
      </w:r>
      <w:r w:rsidR="001210EF" w:rsidRPr="00BF1898">
        <w:rPr>
          <w:lang w:val="vi-VN"/>
        </w:rPr>
        <w:t xml:space="preserve">được tạo </w:t>
      </w:r>
      <w:r w:rsidR="008806CD" w:rsidRPr="00BF1898">
        <w:rPr>
          <w:lang w:val="vi-VN"/>
        </w:rPr>
        <w:t xml:space="preserve">ra </w:t>
      </w:r>
      <w:r w:rsidR="001210EF" w:rsidRPr="00BF1898">
        <w:rPr>
          <w:lang w:val="vi-VN"/>
        </w:rPr>
        <w:t>bởi</w:t>
      </w:r>
      <w:r w:rsidR="00A97D27" w:rsidRPr="00BF1898">
        <w:rPr>
          <w:lang w:val="vi-VN"/>
        </w:rPr>
        <w:t xml:space="preserve"> </w:t>
      </w:r>
      <w:r w:rsidR="009E53DE" w:rsidRPr="00BF1898">
        <w:rPr>
          <w:lang w:val="vi-VN"/>
        </w:rPr>
        <w:t>HTML.</w:t>
      </w:r>
      <w:r w:rsidR="00E652E6" w:rsidRPr="00BF1898">
        <w:rPr>
          <w:lang w:val="vi-VN"/>
        </w:rPr>
        <w:t xml:space="preserve"> </w:t>
      </w:r>
      <w:r w:rsidR="00E557C5" w:rsidRPr="00BF1898">
        <w:rPr>
          <w:lang w:val="vi-VN"/>
        </w:rPr>
        <w:t>CSS có thể thay đổi</w:t>
      </w:r>
      <w:r w:rsidR="00BE561E" w:rsidRPr="00BF1898">
        <w:rPr>
          <w:lang w:val="vi-VN"/>
        </w:rPr>
        <w:t xml:space="preserve"> bố cục, kích thước, màu </w:t>
      </w:r>
      <w:r w:rsidR="007822A0" w:rsidRPr="00BF1898">
        <w:rPr>
          <w:lang w:val="vi-VN"/>
        </w:rPr>
        <w:t xml:space="preserve">sắc và </w:t>
      </w:r>
      <w:r w:rsidR="00EC1752" w:rsidRPr="00BF1898">
        <w:rPr>
          <w:lang w:val="vi-VN"/>
        </w:rPr>
        <w:t>nhiều</w:t>
      </w:r>
      <w:r w:rsidR="007822A0" w:rsidRPr="00BF1898">
        <w:rPr>
          <w:lang w:val="vi-VN"/>
        </w:rPr>
        <w:t xml:space="preserve"> thuộc tính khác</w:t>
      </w:r>
      <w:r w:rsidR="0010025B" w:rsidRPr="00BF1898">
        <w:rPr>
          <w:lang w:val="vi-VN"/>
        </w:rPr>
        <w:t xml:space="preserve"> </w:t>
      </w:r>
      <w:r w:rsidR="0026253E" w:rsidRPr="00BF1898">
        <w:rPr>
          <w:lang w:val="vi-VN"/>
        </w:rPr>
        <w:t xml:space="preserve">của các thành phần dựa trên </w:t>
      </w:r>
      <w:r w:rsidR="007C7B41" w:rsidRPr="00BF1898">
        <w:rPr>
          <w:lang w:val="vi-VN"/>
        </w:rPr>
        <w:t xml:space="preserve">vùng </w:t>
      </w:r>
      <w:r w:rsidR="00353FF6" w:rsidRPr="00BF1898">
        <w:rPr>
          <w:lang w:val="vi-VN"/>
        </w:rPr>
        <w:t>chọn</w:t>
      </w:r>
      <w:r w:rsidR="00021D8C" w:rsidRPr="00BF1898">
        <w:rPr>
          <w:lang w:val="vi-VN"/>
        </w:rPr>
        <w:t xml:space="preserve"> là </w:t>
      </w:r>
      <w:r w:rsidR="00C014CB" w:rsidRPr="00BF1898">
        <w:rPr>
          <w:lang w:val="vi-VN"/>
        </w:rPr>
        <w:t xml:space="preserve">thẻ, id, </w:t>
      </w:r>
      <w:r w:rsidR="008566BC" w:rsidRPr="00BF1898">
        <w:rPr>
          <w:lang w:val="vi-VN"/>
        </w:rPr>
        <w:t>class</w:t>
      </w:r>
      <w:r w:rsidR="00601E9E" w:rsidRPr="00BF1898">
        <w:rPr>
          <w:lang w:val="vi-VN"/>
        </w:rPr>
        <w:t xml:space="preserve"> </w:t>
      </w:r>
      <w:r w:rsidR="00E5460A">
        <w:rPr>
          <w:lang w:val="vi-VN"/>
        </w:rPr>
        <w:t>[9]</w:t>
      </w:r>
      <w:r w:rsidR="00EC1752" w:rsidRPr="00BF1898">
        <w:rPr>
          <w:lang w:val="vi-VN"/>
        </w:rPr>
        <w:t>.</w:t>
      </w:r>
    </w:p>
    <w:p w14:paraId="4839C4BD" w14:textId="7D53C570" w:rsidR="00F94BC3" w:rsidRPr="00BF1898" w:rsidRDefault="00F94BC3" w:rsidP="0074462E">
      <w:pPr>
        <w:pStyle w:val="BodyText"/>
        <w:rPr>
          <w:lang w:val="vi-VN"/>
        </w:rPr>
      </w:pPr>
      <w:r w:rsidRPr="00BF1898">
        <w:rPr>
          <w:lang w:val="vi-VN"/>
        </w:rPr>
        <w:t>Có 3 cách sử dụng CSS:</w:t>
      </w:r>
    </w:p>
    <w:p w14:paraId="280128CE" w14:textId="383C95AE" w:rsidR="00E305AB" w:rsidRPr="00BF1898" w:rsidRDefault="00E305AB" w:rsidP="00E305AB">
      <w:pPr>
        <w:pStyle w:val="BodyText"/>
        <w:ind w:firstLine="993"/>
        <w:rPr>
          <w:lang w:val="vi-VN"/>
        </w:rPr>
      </w:pPr>
      <w:r w:rsidRPr="00BF1898">
        <w:rPr>
          <w:lang w:val="vi-VN"/>
        </w:rPr>
        <w:t>-</w:t>
      </w:r>
      <w:r w:rsidR="007C00C6" w:rsidRPr="00BF1898">
        <w:rPr>
          <w:lang w:val="vi-VN"/>
        </w:rPr>
        <w:t xml:space="preserve"> </w:t>
      </w:r>
      <w:r w:rsidR="007C00C6" w:rsidRPr="00BF1898">
        <w:rPr>
          <w:lang w:val="en-US"/>
        </w:rPr>
        <w:t>Inline</w:t>
      </w:r>
      <w:r w:rsidR="007C00C6" w:rsidRPr="00BF1898">
        <w:rPr>
          <w:lang w:val="vi-VN"/>
        </w:rPr>
        <w:t xml:space="preserve">: nhúng trực tiếp vào thẻ HTML thông qua thuộc tính </w:t>
      </w:r>
      <w:r w:rsidR="00FE50D1" w:rsidRPr="00BF1898">
        <w:rPr>
          <w:lang w:val="vi-VN"/>
        </w:rPr>
        <w:t>style.</w:t>
      </w:r>
    </w:p>
    <w:p w14:paraId="4CD8D00C" w14:textId="2A78573B" w:rsidR="00FE50D1" w:rsidRPr="00BF1898" w:rsidRDefault="006F1993" w:rsidP="00E305AB">
      <w:pPr>
        <w:pStyle w:val="BodyText"/>
        <w:ind w:firstLine="993"/>
        <w:rPr>
          <w:lang w:val="vi-VN"/>
        </w:rPr>
      </w:pPr>
      <w:r w:rsidRPr="00BF1898">
        <w:rPr>
          <w:lang w:val="vi-VN"/>
        </w:rPr>
        <w:t xml:space="preserve">- </w:t>
      </w:r>
      <w:r w:rsidR="00A307DA" w:rsidRPr="00BF1898">
        <w:rPr>
          <w:lang w:val="vi-VN"/>
        </w:rPr>
        <w:t xml:space="preserve">Internal: </w:t>
      </w:r>
      <w:r w:rsidR="008F2763" w:rsidRPr="00BF1898">
        <w:rPr>
          <w:lang w:val="vi-VN"/>
        </w:rPr>
        <w:t>được đặt trong cặp thẻ</w:t>
      </w:r>
      <w:r w:rsidR="009508C3" w:rsidRPr="00BF1898">
        <w:rPr>
          <w:lang w:val="vi-VN"/>
        </w:rPr>
        <w:t xml:space="preserve"> &lt;style&gt; và &lt;/style&gt;</w:t>
      </w:r>
      <w:r w:rsidR="00332219" w:rsidRPr="00BF1898">
        <w:rPr>
          <w:lang w:val="vi-VN"/>
        </w:rPr>
        <w:t xml:space="preserve"> ở phần</w:t>
      </w:r>
      <w:r w:rsidR="008536E6" w:rsidRPr="00BF1898">
        <w:rPr>
          <w:lang w:val="vi-VN"/>
        </w:rPr>
        <w:t xml:space="preserve"> </w:t>
      </w:r>
      <w:r w:rsidR="0003157B" w:rsidRPr="00BF1898">
        <w:rPr>
          <w:lang w:val="vi-VN"/>
        </w:rPr>
        <w:t xml:space="preserve">đầu của trang </w:t>
      </w:r>
      <w:r w:rsidR="00796FE5" w:rsidRPr="00BF1898">
        <w:rPr>
          <w:lang w:val="vi-VN"/>
        </w:rPr>
        <w:t>Web.</w:t>
      </w:r>
    </w:p>
    <w:p w14:paraId="4E5623A2" w14:textId="096125A3" w:rsidR="00392E44" w:rsidRPr="00BF1898" w:rsidRDefault="00E42EEC" w:rsidP="00E305AB">
      <w:pPr>
        <w:pStyle w:val="BodyText"/>
        <w:ind w:firstLine="993"/>
        <w:rPr>
          <w:lang w:val="vi-VN"/>
        </w:rPr>
      </w:pPr>
      <w:r w:rsidRPr="00BF1898">
        <w:rPr>
          <w:lang w:val="vi-VN"/>
        </w:rPr>
        <w:t xml:space="preserve">- </w:t>
      </w:r>
      <w:r w:rsidR="00AB0C6B" w:rsidRPr="00BF1898">
        <w:rPr>
          <w:lang w:val="vi-VN"/>
        </w:rPr>
        <w:t>External:</w:t>
      </w:r>
      <w:r w:rsidR="0044282A" w:rsidRPr="00BF1898">
        <w:rPr>
          <w:lang w:val="vi-VN"/>
        </w:rPr>
        <w:t xml:space="preserve"> </w:t>
      </w:r>
      <w:r w:rsidR="00D1296D" w:rsidRPr="00BF1898">
        <w:rPr>
          <w:lang w:val="vi-VN"/>
        </w:rPr>
        <w:t xml:space="preserve">được viết trong một </w:t>
      </w:r>
      <w:r w:rsidR="001B4703" w:rsidRPr="00BF1898">
        <w:rPr>
          <w:lang w:val="vi-VN"/>
        </w:rPr>
        <w:t>tệp</w:t>
      </w:r>
      <w:r w:rsidR="003F31C7">
        <w:rPr>
          <w:lang w:val="vi-VN"/>
        </w:rPr>
        <w:t xml:space="preserve"> (.css) </w:t>
      </w:r>
      <w:r w:rsidR="00D1296D" w:rsidRPr="00BF1898">
        <w:rPr>
          <w:lang w:val="vi-VN"/>
        </w:rPr>
        <w:t xml:space="preserve">riêng </w:t>
      </w:r>
      <w:r w:rsidR="009C7509" w:rsidRPr="00BF1898">
        <w:rPr>
          <w:lang w:val="vi-VN"/>
        </w:rPr>
        <w:t>biệt</w:t>
      </w:r>
      <w:r w:rsidR="00B72A64" w:rsidRPr="00BF1898">
        <w:rPr>
          <w:lang w:val="vi-VN"/>
        </w:rPr>
        <w:t xml:space="preserve"> và liên kết với </w:t>
      </w:r>
      <w:r w:rsidR="00BC0DB7" w:rsidRPr="00BF1898">
        <w:rPr>
          <w:lang w:val="vi-VN"/>
        </w:rPr>
        <w:t xml:space="preserve">trang HTML thông qua thẻ </w:t>
      </w:r>
      <w:r w:rsidR="00CF26DC" w:rsidRPr="00BF1898">
        <w:rPr>
          <w:lang w:val="vi-VN"/>
        </w:rPr>
        <w:t>&lt;link&gt;</w:t>
      </w:r>
      <w:r w:rsidR="00456FDC" w:rsidRPr="00BF1898">
        <w:rPr>
          <w:lang w:val="vi-VN"/>
        </w:rPr>
        <w:t>.</w:t>
      </w:r>
    </w:p>
    <w:p w14:paraId="7EBE8896" w14:textId="657F019F" w:rsidR="00B25C0F" w:rsidRPr="00BF1898" w:rsidRDefault="00D96E11" w:rsidP="00DD5960">
      <w:pPr>
        <w:pStyle w:val="Heading3"/>
      </w:pPr>
      <w:bookmarkStart w:id="18" w:name="_Toc173388121"/>
      <w:r w:rsidRPr="00BF1898">
        <w:t>JavaScript</w:t>
      </w:r>
      <w:bookmarkEnd w:id="18"/>
    </w:p>
    <w:p w14:paraId="3A5EB673" w14:textId="46F331E8" w:rsidR="007124D5" w:rsidRPr="00BF1898" w:rsidRDefault="006342B7" w:rsidP="007124D5">
      <w:pPr>
        <w:pStyle w:val="BodyText"/>
        <w:rPr>
          <w:lang w:val="vi-VN"/>
        </w:rPr>
      </w:pPr>
      <w:r w:rsidRPr="00BF1898">
        <w:rPr>
          <w:lang w:val="vi-VN"/>
        </w:rPr>
        <w:t xml:space="preserve">JavaScript là ngôn ngữ lập trình được </w:t>
      </w:r>
      <w:r w:rsidR="00D011A6" w:rsidRPr="00BF1898">
        <w:rPr>
          <w:lang w:val="vi-VN"/>
        </w:rPr>
        <w:t xml:space="preserve">các </w:t>
      </w:r>
      <w:r w:rsidRPr="00BF1898">
        <w:rPr>
          <w:lang w:val="vi-VN"/>
        </w:rPr>
        <w:t xml:space="preserve">nhà phát triển sử dụng để tạo trang web tương </w:t>
      </w:r>
      <w:r w:rsidR="00771930" w:rsidRPr="00BF1898">
        <w:rPr>
          <w:lang w:val="vi-VN"/>
        </w:rPr>
        <w:t>tác, tăng tính trải nghiệm người dùng</w:t>
      </w:r>
      <w:r w:rsidR="0039765A" w:rsidRPr="00BF1898">
        <w:rPr>
          <w:lang w:val="vi-VN"/>
        </w:rPr>
        <w:t>.</w:t>
      </w:r>
      <w:r w:rsidR="002D6D6A" w:rsidRPr="00BF1898">
        <w:rPr>
          <w:lang w:val="vi-VN"/>
        </w:rPr>
        <w:t xml:space="preserve"> </w:t>
      </w:r>
      <w:r w:rsidR="00EE58E9" w:rsidRPr="00BF1898">
        <w:rPr>
          <w:lang w:val="vi-VN"/>
        </w:rPr>
        <w:t xml:space="preserve">JavaScript là </w:t>
      </w:r>
      <w:r w:rsidR="00F37EDC" w:rsidRPr="00BF1898">
        <w:rPr>
          <w:lang w:val="vi-VN"/>
        </w:rPr>
        <w:t>ngôn ngữ động</w:t>
      </w:r>
      <w:r w:rsidR="00EE58E9" w:rsidRPr="00BF1898">
        <w:rPr>
          <w:lang w:val="vi-VN"/>
        </w:rPr>
        <w:t xml:space="preserve">, đơn luồng, đa mô hình dựa trên nguyên mẫu, hỗ trợ các phong cách lập trình hướng đối tượng, lập trình mệnh lệnh, và lập trình khai </w:t>
      </w:r>
      <w:r w:rsidR="00BD77C9" w:rsidRPr="00BF1898">
        <w:rPr>
          <w:lang w:val="vi-VN"/>
        </w:rPr>
        <w:t>báo</w:t>
      </w:r>
      <w:r w:rsidR="00564F82" w:rsidRPr="00BF1898">
        <w:rPr>
          <w:lang w:val="vi-VN"/>
        </w:rPr>
        <w:t xml:space="preserve"> </w:t>
      </w:r>
      <w:r w:rsidR="00E5460A">
        <w:rPr>
          <w:lang w:val="vi-VN"/>
        </w:rPr>
        <w:t>[7]</w:t>
      </w:r>
      <w:r w:rsidR="00055A50" w:rsidRPr="00BF1898">
        <w:rPr>
          <w:lang w:val="vi-VN"/>
        </w:rPr>
        <w:t>.</w:t>
      </w:r>
    </w:p>
    <w:p w14:paraId="032C6CC6" w14:textId="1177739E" w:rsidR="00822594" w:rsidRPr="00BF1898" w:rsidRDefault="00822594" w:rsidP="007124D5">
      <w:pPr>
        <w:pStyle w:val="BodyText"/>
        <w:rPr>
          <w:lang w:val="vi-VN"/>
        </w:rPr>
      </w:pPr>
      <w:r w:rsidRPr="00BF1898">
        <w:rPr>
          <w:lang w:val="vi-VN"/>
        </w:rPr>
        <w:t>JavaScript có các đặc điểm sau:</w:t>
      </w:r>
    </w:p>
    <w:p w14:paraId="417217F6" w14:textId="6BB5593A" w:rsidR="001D3C86" w:rsidRPr="00BF1898" w:rsidRDefault="001D3C86" w:rsidP="001D3C86">
      <w:pPr>
        <w:pStyle w:val="BodyText"/>
        <w:ind w:firstLine="993"/>
        <w:rPr>
          <w:lang w:val="vi-VN"/>
        </w:rPr>
      </w:pPr>
      <w:r w:rsidRPr="00BF1898">
        <w:rPr>
          <w:lang w:val="vi-VN"/>
        </w:rPr>
        <w:t>- Lập trình</w:t>
      </w:r>
      <w:r w:rsidR="003C588E" w:rsidRPr="00BF1898">
        <w:rPr>
          <w:lang w:val="vi-VN"/>
        </w:rPr>
        <w:t xml:space="preserve"> dựa trên</w:t>
      </w:r>
      <w:r w:rsidRPr="00BF1898">
        <w:rPr>
          <w:lang w:val="vi-VN"/>
        </w:rPr>
        <w:t xml:space="preserve"> nguyên mẫu:</w:t>
      </w:r>
      <w:r w:rsidR="00D81B00" w:rsidRPr="00BF1898">
        <w:rPr>
          <w:lang w:val="vi-VN"/>
        </w:rPr>
        <w:t xml:space="preserve"> </w:t>
      </w:r>
      <w:r w:rsidR="002C66F5" w:rsidRPr="00BF1898">
        <w:rPr>
          <w:lang w:val="vi-VN"/>
        </w:rPr>
        <w:t>là một cách tiếp cận trong lập trình hướng đối tượng mà không sử dụng các lớp (</w:t>
      </w:r>
      <w:r w:rsidR="00211DAB" w:rsidRPr="00BF1898">
        <w:rPr>
          <w:lang w:val="vi-VN"/>
        </w:rPr>
        <w:t>classes)</w:t>
      </w:r>
      <w:r w:rsidR="002C66F5" w:rsidRPr="00BF1898">
        <w:rPr>
          <w:lang w:val="vi-VN"/>
        </w:rPr>
        <w:t xml:space="preserve">. Thay vào đó, </w:t>
      </w:r>
      <w:r w:rsidR="00ED43F9" w:rsidRPr="00BF1898">
        <w:rPr>
          <w:lang w:val="vi-VN"/>
        </w:rPr>
        <w:t xml:space="preserve">nhà phát triển </w:t>
      </w:r>
      <w:r w:rsidR="00B21AF0" w:rsidRPr="00BF1898">
        <w:rPr>
          <w:lang w:val="vi-VN"/>
        </w:rPr>
        <w:t xml:space="preserve">có thể </w:t>
      </w:r>
      <w:r w:rsidR="002C66F5" w:rsidRPr="00BF1898">
        <w:rPr>
          <w:lang w:val="vi-VN"/>
        </w:rPr>
        <w:t>tạo ra các đối tượng mới bằng cách sao chép hoặc</w:t>
      </w:r>
      <w:r w:rsidR="00791613" w:rsidRPr="00BF1898">
        <w:rPr>
          <w:lang w:val="vi-VN"/>
        </w:rPr>
        <w:t xml:space="preserve"> thêm thuộc tính vào các</w:t>
      </w:r>
      <w:r w:rsidR="002C66F5" w:rsidRPr="00BF1898">
        <w:rPr>
          <w:lang w:val="vi-VN"/>
        </w:rPr>
        <w:t xml:space="preserve"> các đối tượng hiện </w:t>
      </w:r>
      <w:r w:rsidR="00791613" w:rsidRPr="00BF1898">
        <w:rPr>
          <w:lang w:val="vi-VN"/>
        </w:rPr>
        <w:t>có.</w:t>
      </w:r>
    </w:p>
    <w:p w14:paraId="55BFA2DC" w14:textId="6C45EA4B" w:rsidR="00F37EDC" w:rsidRPr="00BF1898" w:rsidRDefault="00F37EDC" w:rsidP="00F37EDC">
      <w:pPr>
        <w:pStyle w:val="BodyText"/>
        <w:ind w:firstLine="993"/>
        <w:rPr>
          <w:lang w:val="vi-VN"/>
        </w:rPr>
      </w:pPr>
      <w:r w:rsidRPr="00BF1898">
        <w:rPr>
          <w:lang w:val="vi-VN"/>
        </w:rPr>
        <w:t xml:space="preserve">- Ngôn ngữ động: kiểu dữ liệu của biến </w:t>
      </w:r>
      <w:r w:rsidR="00D20807" w:rsidRPr="00BF1898">
        <w:rPr>
          <w:lang w:val="vi-VN"/>
        </w:rPr>
        <w:t xml:space="preserve">không cần khai báo rõ ràng trong phần khai báo và </w:t>
      </w:r>
      <w:r w:rsidR="00DD79F1" w:rsidRPr="00BF1898">
        <w:rPr>
          <w:lang w:val="vi-VN"/>
        </w:rPr>
        <w:t xml:space="preserve">có thể thay đổi trong quá trình thực </w:t>
      </w:r>
      <w:r w:rsidR="004F6BFF" w:rsidRPr="00BF1898">
        <w:rPr>
          <w:lang w:val="vi-VN"/>
        </w:rPr>
        <w:t>thi.</w:t>
      </w:r>
    </w:p>
    <w:p w14:paraId="62773DD8" w14:textId="5CDE73BD" w:rsidR="0090779C" w:rsidRPr="00BF1898" w:rsidRDefault="009A13DF" w:rsidP="00F37EDC">
      <w:pPr>
        <w:pStyle w:val="BodyText"/>
        <w:ind w:firstLine="993"/>
        <w:rPr>
          <w:spacing w:val="2"/>
          <w:lang w:val="vi-VN"/>
        </w:rPr>
      </w:pPr>
      <w:r w:rsidRPr="00BF1898">
        <w:rPr>
          <w:spacing w:val="2"/>
          <w:lang w:val="vi-VN"/>
        </w:rPr>
        <w:t xml:space="preserve">- Đơn luồng: </w:t>
      </w:r>
      <w:r w:rsidR="00C60863" w:rsidRPr="00BF1898">
        <w:rPr>
          <w:spacing w:val="2"/>
          <w:lang w:val="vi-VN"/>
        </w:rPr>
        <w:t xml:space="preserve">JavaScript </w:t>
      </w:r>
      <w:r w:rsidR="00466805" w:rsidRPr="00BF1898">
        <w:rPr>
          <w:spacing w:val="2"/>
          <w:lang w:val="vi-VN"/>
        </w:rPr>
        <w:t xml:space="preserve">chỉ thực thi một </w:t>
      </w:r>
      <w:r w:rsidR="007E707D" w:rsidRPr="00BF1898">
        <w:rPr>
          <w:spacing w:val="2"/>
          <w:lang w:val="vi-VN"/>
        </w:rPr>
        <w:t xml:space="preserve">câu lệnh </w:t>
      </w:r>
      <w:r w:rsidR="00466805" w:rsidRPr="00BF1898">
        <w:rPr>
          <w:spacing w:val="2"/>
          <w:lang w:val="vi-VN"/>
        </w:rPr>
        <w:t xml:space="preserve">tại một thời </w:t>
      </w:r>
      <w:r w:rsidR="00F139F7" w:rsidRPr="00BF1898">
        <w:rPr>
          <w:spacing w:val="2"/>
          <w:lang w:val="vi-VN"/>
        </w:rPr>
        <w:t>điểm, đ</w:t>
      </w:r>
      <w:r w:rsidR="00CB1038" w:rsidRPr="00BF1898">
        <w:rPr>
          <w:spacing w:val="2"/>
          <w:lang w:val="vi-VN"/>
        </w:rPr>
        <w:t xml:space="preserve">iều này cũng </w:t>
      </w:r>
      <w:r w:rsidR="006F258E" w:rsidRPr="00BF1898">
        <w:rPr>
          <w:spacing w:val="2"/>
          <w:lang w:val="vi-VN"/>
        </w:rPr>
        <w:t xml:space="preserve">dẫn đến việc trang Web bị </w:t>
      </w:r>
      <w:r w:rsidR="00F139F7" w:rsidRPr="00BF1898">
        <w:rPr>
          <w:spacing w:val="2"/>
          <w:lang w:val="vi-VN"/>
        </w:rPr>
        <w:t xml:space="preserve">chậm. </w:t>
      </w:r>
      <w:r w:rsidR="00874102" w:rsidRPr="00BF1898">
        <w:rPr>
          <w:spacing w:val="2"/>
          <w:lang w:val="vi-VN"/>
        </w:rPr>
        <w:t xml:space="preserve">Hiện </w:t>
      </w:r>
      <w:r w:rsidR="00F66A17" w:rsidRPr="00BF1898">
        <w:rPr>
          <w:spacing w:val="2"/>
          <w:lang w:val="vi-VN"/>
        </w:rPr>
        <w:t>nay</w:t>
      </w:r>
      <w:r w:rsidR="00874102" w:rsidRPr="00BF1898">
        <w:rPr>
          <w:spacing w:val="2"/>
          <w:lang w:val="vi-VN"/>
        </w:rPr>
        <w:t xml:space="preserve">, </w:t>
      </w:r>
      <w:r w:rsidR="00C60863" w:rsidRPr="00BF1898">
        <w:rPr>
          <w:spacing w:val="2"/>
          <w:lang w:val="vi-VN"/>
        </w:rPr>
        <w:t xml:space="preserve">JavaScript </w:t>
      </w:r>
      <w:r w:rsidR="00874102" w:rsidRPr="00BF1898">
        <w:rPr>
          <w:spacing w:val="2"/>
          <w:lang w:val="vi-VN"/>
        </w:rPr>
        <w:t xml:space="preserve">cung cấp các công cụ giúp bổ sung luồng, cải thiện hiệu suất như </w:t>
      </w:r>
      <w:r w:rsidR="004572C5" w:rsidRPr="00BF1898">
        <w:rPr>
          <w:spacing w:val="2"/>
          <w:lang w:val="vi-VN"/>
        </w:rPr>
        <w:t>Asynchronous Programming</w:t>
      </w:r>
      <w:r w:rsidR="002D3453" w:rsidRPr="00BF1898">
        <w:rPr>
          <w:spacing w:val="2"/>
          <w:lang w:val="vi-VN"/>
        </w:rPr>
        <w:t xml:space="preserve"> (cơ chế bất đồng bộ)</w:t>
      </w:r>
      <w:r w:rsidR="004572C5" w:rsidRPr="00BF1898">
        <w:rPr>
          <w:spacing w:val="2"/>
          <w:lang w:val="vi-VN"/>
        </w:rPr>
        <w:t xml:space="preserve">, </w:t>
      </w:r>
      <w:r w:rsidR="002D3453" w:rsidRPr="00BF1898">
        <w:rPr>
          <w:spacing w:val="2"/>
          <w:lang w:val="vi-VN"/>
        </w:rPr>
        <w:t xml:space="preserve">Web </w:t>
      </w:r>
      <w:r w:rsidR="00F23D5F" w:rsidRPr="00BF1898">
        <w:rPr>
          <w:spacing w:val="2"/>
          <w:lang w:val="vi-VN"/>
        </w:rPr>
        <w:t>Worker.</w:t>
      </w:r>
    </w:p>
    <w:p w14:paraId="1A138F2C" w14:textId="54743359" w:rsidR="001D7108" w:rsidRPr="00BF1898" w:rsidRDefault="002D746C" w:rsidP="00F37EDC">
      <w:pPr>
        <w:pStyle w:val="BodyText"/>
        <w:ind w:firstLine="993"/>
        <w:rPr>
          <w:lang w:val="vi-VN"/>
        </w:rPr>
      </w:pPr>
      <w:r w:rsidRPr="00BF1898">
        <w:rPr>
          <w:lang w:val="vi-VN"/>
        </w:rPr>
        <w:lastRenderedPageBreak/>
        <w:t xml:space="preserve">- </w:t>
      </w:r>
      <w:r w:rsidR="007B7F05" w:rsidRPr="00BF1898">
        <w:rPr>
          <w:lang w:val="vi-VN"/>
        </w:rPr>
        <w:t>Đa mô hình:</w:t>
      </w:r>
      <w:r w:rsidR="005652F7" w:rsidRPr="00BF1898">
        <w:rPr>
          <w:lang w:val="vi-VN"/>
        </w:rPr>
        <w:t xml:space="preserve"> </w:t>
      </w:r>
      <w:r w:rsidR="00DF583A" w:rsidRPr="00BF1898">
        <w:rPr>
          <w:lang w:val="vi-VN"/>
        </w:rPr>
        <w:t xml:space="preserve">nhà phát triển có nhiều cách </w:t>
      </w:r>
      <w:r w:rsidR="005A47CA" w:rsidRPr="00BF1898">
        <w:rPr>
          <w:lang w:val="vi-VN"/>
        </w:rPr>
        <w:t xml:space="preserve">để tiếp cận và giải quyết vấn đề như </w:t>
      </w:r>
      <w:r w:rsidR="000F1CF7" w:rsidRPr="00BF1898">
        <w:rPr>
          <w:lang w:val="vi-VN"/>
        </w:rPr>
        <w:t xml:space="preserve">hướng đối tượng, lập trình </w:t>
      </w:r>
      <w:r w:rsidR="00C6059C" w:rsidRPr="00BF1898">
        <w:rPr>
          <w:lang w:val="vi-VN"/>
        </w:rPr>
        <w:t>hàm.</w:t>
      </w:r>
    </w:p>
    <w:p w14:paraId="52FF087D" w14:textId="662B228C" w:rsidR="00AF4014" w:rsidRPr="00BF1898" w:rsidRDefault="00D61430" w:rsidP="00BB16D2">
      <w:pPr>
        <w:pStyle w:val="Heading2"/>
      </w:pPr>
      <w:bookmarkStart w:id="19" w:name="_Toc173388122"/>
      <w:r w:rsidRPr="00BF1898">
        <w:t>Ngôn</w:t>
      </w:r>
      <w:r w:rsidRPr="00BF1898">
        <w:rPr>
          <w:lang w:val="vi-VN"/>
        </w:rPr>
        <w:t xml:space="preserve"> ngữ lập trình </w:t>
      </w:r>
      <w:r w:rsidR="00BA4B5B" w:rsidRPr="00BF1898">
        <w:t>Backend</w:t>
      </w:r>
      <w:bookmarkEnd w:id="19"/>
    </w:p>
    <w:p w14:paraId="5D33D9A0" w14:textId="2E46D89C" w:rsidR="00296245" w:rsidRPr="00BF1898" w:rsidRDefault="00641AC2" w:rsidP="00DD5960">
      <w:pPr>
        <w:pStyle w:val="Heading3"/>
        <w:rPr>
          <w:lang w:val="vi-VN" w:eastAsia="vi-VN"/>
        </w:rPr>
      </w:pPr>
      <w:bookmarkStart w:id="20" w:name="_Toc173388123"/>
      <w:r w:rsidRPr="00BF1898">
        <w:rPr>
          <w:lang w:val="vi-VN" w:eastAsia="vi-VN"/>
        </w:rPr>
        <w:t>Laravel</w:t>
      </w:r>
      <w:r w:rsidR="003D6F49" w:rsidRPr="00BF1898">
        <w:rPr>
          <w:lang w:val="vi-VN" w:eastAsia="vi-VN"/>
        </w:rPr>
        <w:t xml:space="preserve"> </w:t>
      </w:r>
      <w:r w:rsidR="009E65E1" w:rsidRPr="00BF1898">
        <w:rPr>
          <w:lang w:val="vi-VN"/>
        </w:rPr>
        <w:t>Framework</w:t>
      </w:r>
      <w:bookmarkEnd w:id="20"/>
    </w:p>
    <w:p w14:paraId="072E519A" w14:textId="6430E7AB" w:rsidR="008823D8" w:rsidRPr="00BF1898" w:rsidRDefault="009216E7">
      <w:pPr>
        <w:pStyle w:val="Heading4"/>
        <w:numPr>
          <w:ilvl w:val="3"/>
          <w:numId w:val="4"/>
        </w:numPr>
        <w:ind w:left="0"/>
      </w:pPr>
      <w:r w:rsidRPr="00BF1898">
        <w:t>Giới thiệu</w:t>
      </w:r>
    </w:p>
    <w:p w14:paraId="3234C916" w14:textId="56F6768E" w:rsidR="00E77F88" w:rsidRPr="00BF1898" w:rsidRDefault="00FD171E" w:rsidP="00FD171E">
      <w:pPr>
        <w:pStyle w:val="BodyText"/>
        <w:rPr>
          <w:lang w:val="vi-VN" w:eastAsia="vi-VN"/>
        </w:rPr>
      </w:pPr>
      <w:r w:rsidRPr="00BF1898">
        <w:rPr>
          <w:lang w:eastAsia="vi-VN"/>
        </w:rPr>
        <w:t>Laravel là một</w:t>
      </w:r>
      <w:r w:rsidRPr="00BF1898">
        <w:rPr>
          <w:lang w:val="vi-VN" w:eastAsia="vi-VN"/>
        </w:rPr>
        <w:t xml:space="preserve"> Backend</w:t>
      </w:r>
      <w:r w:rsidRPr="00BF1898">
        <w:rPr>
          <w:lang w:eastAsia="vi-VN"/>
        </w:rPr>
        <w:t xml:space="preserve"> Framework mã nguồn mở được xây dựng bằng ngôn ngữ lập trình PHP</w:t>
      </w:r>
      <w:r w:rsidR="007A3FC6" w:rsidRPr="00BF1898">
        <w:rPr>
          <w:lang w:val="vi-VN" w:eastAsia="vi-VN"/>
        </w:rPr>
        <w:t xml:space="preserve"> (</w:t>
      </w:r>
      <w:r w:rsidR="0004043E">
        <w:rPr>
          <w:lang w:val="en-US" w:eastAsia="vi-VN"/>
        </w:rPr>
        <w:t>HyperText</w:t>
      </w:r>
      <w:r w:rsidR="005D6FF5" w:rsidRPr="00BF1898">
        <w:rPr>
          <w:lang w:val="en-US" w:eastAsia="vi-VN"/>
        </w:rPr>
        <w:t xml:space="preserve"> Pr</w:t>
      </w:r>
      <w:r w:rsidR="00A52E00" w:rsidRPr="00BF1898">
        <w:rPr>
          <w:lang w:val="en-US" w:eastAsia="vi-VN"/>
        </w:rPr>
        <w:t>eprocessor</w:t>
      </w:r>
      <w:r w:rsidR="00A52E00" w:rsidRPr="00BF1898">
        <w:rPr>
          <w:lang w:val="vi-VN" w:eastAsia="vi-VN"/>
        </w:rPr>
        <w:t>)</w:t>
      </w:r>
      <w:r w:rsidRPr="00BF1898">
        <w:rPr>
          <w:lang w:eastAsia="vi-VN"/>
        </w:rPr>
        <w:t>, triển khai theo kiến trúc MVC (Model - View -</w:t>
      </w:r>
      <w:r w:rsidR="00777EF5" w:rsidRPr="00BF1898">
        <w:rPr>
          <w:lang w:val="vi-VN" w:eastAsia="vi-VN"/>
        </w:rPr>
        <w:t xml:space="preserve"> </w:t>
      </w:r>
      <w:r w:rsidRPr="00BF1898">
        <w:rPr>
          <w:lang w:eastAsia="vi-VN"/>
        </w:rPr>
        <w:t xml:space="preserve">Controller). Laravel được phát triển bởi nhà phát triển phần mềm Taylor Otwell và phát hành lần đầu vào năm </w:t>
      </w:r>
      <w:r w:rsidR="00D6743D" w:rsidRPr="00BF1898">
        <w:rPr>
          <w:lang w:eastAsia="vi-VN"/>
        </w:rPr>
        <w:t>2011</w:t>
      </w:r>
      <w:r w:rsidR="00D6743D" w:rsidRPr="00BF1898">
        <w:rPr>
          <w:lang w:val="vi-VN" w:eastAsia="vi-VN"/>
        </w:rPr>
        <w:t>.</w:t>
      </w:r>
      <w:r w:rsidR="00F27CE1" w:rsidRPr="00BF1898">
        <w:rPr>
          <w:lang w:val="vi-VN" w:eastAsia="vi-VN"/>
        </w:rPr>
        <w:t xml:space="preserve"> </w:t>
      </w:r>
      <w:r w:rsidR="00ED3F82" w:rsidRPr="00BF1898">
        <w:rPr>
          <w:lang w:val="vi-VN" w:eastAsia="vi-VN"/>
        </w:rPr>
        <w:t>Lara</w:t>
      </w:r>
      <w:r w:rsidR="00F27CE1" w:rsidRPr="00BF1898">
        <w:rPr>
          <w:lang w:val="vi-VN" w:eastAsia="vi-VN"/>
        </w:rPr>
        <w:t xml:space="preserve">vel cung cấp </w:t>
      </w:r>
      <w:r w:rsidR="00772E65" w:rsidRPr="00BF1898">
        <w:rPr>
          <w:lang w:val="vi-VN" w:eastAsia="vi-VN"/>
        </w:rPr>
        <w:t>các</w:t>
      </w:r>
      <w:r w:rsidR="00F27CE1" w:rsidRPr="00BF1898">
        <w:rPr>
          <w:lang w:val="vi-VN" w:eastAsia="vi-VN"/>
        </w:rPr>
        <w:t xml:space="preserve"> công cụ và tính năng mạnh mẽ giúp đơn giản hóa việc phát triển ứng dụng </w:t>
      </w:r>
      <w:r w:rsidR="00C03B7A" w:rsidRPr="00BF1898">
        <w:rPr>
          <w:lang w:val="vi-VN" w:eastAsia="vi-VN"/>
        </w:rPr>
        <w:t>Web</w:t>
      </w:r>
      <w:r w:rsidR="00743BB3" w:rsidRPr="00BF1898">
        <w:rPr>
          <w:lang w:val="vi-VN" w:eastAsia="vi-VN"/>
        </w:rPr>
        <w:t xml:space="preserve"> </w:t>
      </w:r>
      <w:r w:rsidR="00E5460A">
        <w:rPr>
          <w:lang w:val="vi-VN" w:eastAsia="vi-VN"/>
        </w:rPr>
        <w:t>[6]</w:t>
      </w:r>
      <w:r w:rsidR="00C6059C" w:rsidRPr="00BF1898">
        <w:rPr>
          <w:lang w:val="vi-VN" w:eastAsia="vi-VN"/>
        </w:rPr>
        <w:t>.</w:t>
      </w:r>
    </w:p>
    <w:p w14:paraId="074099B1" w14:textId="5054B7EB" w:rsidR="00BC2C71" w:rsidRPr="00BF1898" w:rsidRDefault="00E00A44" w:rsidP="00FD171E">
      <w:pPr>
        <w:pStyle w:val="BodyText"/>
        <w:rPr>
          <w:lang w:val="vi-VN" w:eastAsia="vi-VN"/>
        </w:rPr>
      </w:pPr>
      <w:r w:rsidRPr="00BF1898">
        <w:rPr>
          <w:lang w:val="vi-VN" w:eastAsia="vi-VN"/>
        </w:rPr>
        <w:t xml:space="preserve">Laravel phát triển nhanh </w:t>
      </w:r>
      <w:r w:rsidR="004346A9" w:rsidRPr="00BF1898">
        <w:rPr>
          <w:lang w:val="vi-VN" w:eastAsia="vi-VN"/>
        </w:rPr>
        <w:t>chóng</w:t>
      </w:r>
      <w:r w:rsidR="005258F9" w:rsidRPr="00BF1898">
        <w:rPr>
          <w:lang w:val="vi-VN" w:eastAsia="vi-VN"/>
        </w:rPr>
        <w:t xml:space="preserve"> </w:t>
      </w:r>
      <w:r w:rsidR="00A46C51" w:rsidRPr="00BF1898">
        <w:rPr>
          <w:lang w:val="vi-VN" w:eastAsia="vi-VN"/>
        </w:rPr>
        <w:t xml:space="preserve">và trở thành </w:t>
      </w:r>
      <w:r w:rsidRPr="00BF1898">
        <w:rPr>
          <w:lang w:val="vi-VN" w:eastAsia="vi-VN"/>
        </w:rPr>
        <w:t xml:space="preserve">một trong những </w:t>
      </w:r>
      <w:r w:rsidR="00A46C51" w:rsidRPr="00BF1898">
        <w:rPr>
          <w:lang w:val="vi-VN" w:eastAsia="vi-VN"/>
        </w:rPr>
        <w:t>B</w:t>
      </w:r>
      <w:r w:rsidRPr="00BF1898">
        <w:rPr>
          <w:lang w:val="vi-VN" w:eastAsia="vi-VN"/>
        </w:rPr>
        <w:t xml:space="preserve">ackend </w:t>
      </w:r>
      <w:r w:rsidR="00A46C51" w:rsidRPr="00BF1898">
        <w:rPr>
          <w:lang w:val="vi-VN" w:eastAsia="vi-VN"/>
        </w:rPr>
        <w:t xml:space="preserve">Framework </w:t>
      </w:r>
      <w:r w:rsidRPr="00BF1898">
        <w:rPr>
          <w:lang w:val="vi-VN" w:eastAsia="vi-VN"/>
        </w:rPr>
        <w:t xml:space="preserve">phổ biến và được sử dụng rộng rãi trong việc phát triển ứng dụng </w:t>
      </w:r>
      <w:r w:rsidR="00DD402C" w:rsidRPr="00BF1898">
        <w:rPr>
          <w:lang w:val="vi-VN" w:eastAsia="vi-VN"/>
        </w:rPr>
        <w:t>W</w:t>
      </w:r>
      <w:r w:rsidR="00ED57BE" w:rsidRPr="00BF1898">
        <w:rPr>
          <w:lang w:val="vi-VN" w:eastAsia="vi-VN"/>
        </w:rPr>
        <w:t>eb.</w:t>
      </w:r>
    </w:p>
    <w:p w14:paraId="798B1B55" w14:textId="1D79FFC3" w:rsidR="008823D8" w:rsidRPr="00BF1898" w:rsidRDefault="00560148" w:rsidP="0098665D">
      <w:pPr>
        <w:pStyle w:val="Heading4"/>
      </w:pPr>
      <w:r w:rsidRPr="00BF1898">
        <w:t>Cấu trúc MVC</w:t>
      </w:r>
    </w:p>
    <w:p w14:paraId="486A9A4B" w14:textId="7D33D034" w:rsidR="00891BFD" w:rsidRPr="00BF1898" w:rsidRDefault="00736D36" w:rsidP="00736D36">
      <w:pPr>
        <w:pStyle w:val="BodyText"/>
        <w:rPr>
          <w:lang w:val="vi-VN" w:eastAsia="vi-VN"/>
        </w:rPr>
      </w:pPr>
      <w:r w:rsidRPr="00BF1898">
        <w:rPr>
          <w:lang w:eastAsia="vi-VN"/>
        </w:rPr>
        <w:t xml:space="preserve">MVC là </w:t>
      </w:r>
      <w:r w:rsidR="002F3F44" w:rsidRPr="00BF1898">
        <w:rPr>
          <w:lang w:eastAsia="vi-VN"/>
        </w:rPr>
        <w:t>mô</w:t>
      </w:r>
      <w:r w:rsidR="002F3F44" w:rsidRPr="00BF1898">
        <w:rPr>
          <w:lang w:val="vi-VN" w:eastAsia="vi-VN"/>
        </w:rPr>
        <w:t xml:space="preserve"> hình </w:t>
      </w:r>
      <w:r w:rsidRPr="00BF1898">
        <w:rPr>
          <w:lang w:eastAsia="vi-VN"/>
        </w:rPr>
        <w:t>thiết</w:t>
      </w:r>
      <w:r w:rsidR="00A367B1" w:rsidRPr="00BF1898">
        <w:rPr>
          <w:lang w:val="vi-VN" w:eastAsia="vi-VN"/>
        </w:rPr>
        <w:t xml:space="preserve"> kế được sử dụng rộng </w:t>
      </w:r>
      <w:r w:rsidR="00DD124A" w:rsidRPr="00BF1898">
        <w:rPr>
          <w:lang w:val="vi-VN" w:eastAsia="vi-VN"/>
        </w:rPr>
        <w:t>rãi hiện nay. MVC</w:t>
      </w:r>
      <w:r w:rsidRPr="00BF1898">
        <w:rPr>
          <w:lang w:eastAsia="vi-VN"/>
        </w:rPr>
        <w:t xml:space="preserve"> phân chia </w:t>
      </w:r>
      <w:r w:rsidR="00375582" w:rsidRPr="00BF1898">
        <w:rPr>
          <w:lang w:eastAsia="vi-VN"/>
        </w:rPr>
        <w:t>hệ</w:t>
      </w:r>
      <w:r w:rsidR="00375582" w:rsidRPr="00BF1898">
        <w:rPr>
          <w:lang w:val="vi-VN" w:eastAsia="vi-VN"/>
        </w:rPr>
        <w:t xml:space="preserve"> thống</w:t>
      </w:r>
      <w:r w:rsidRPr="00BF1898">
        <w:rPr>
          <w:lang w:eastAsia="vi-VN"/>
        </w:rPr>
        <w:t xml:space="preserve"> thành ba thành phần chính: Model, View và Controller. Mỗi thành phần có nhiệm vụ và </w:t>
      </w:r>
      <w:r w:rsidR="00DC2CAC" w:rsidRPr="00BF1898">
        <w:rPr>
          <w:lang w:eastAsia="vi-VN"/>
        </w:rPr>
        <w:t>chức</w:t>
      </w:r>
      <w:r w:rsidR="00DC2CAC" w:rsidRPr="00BF1898">
        <w:rPr>
          <w:lang w:val="vi-VN" w:eastAsia="vi-VN"/>
        </w:rPr>
        <w:t xml:space="preserve"> năng khác nhau</w:t>
      </w:r>
      <w:r w:rsidRPr="00BF1898">
        <w:rPr>
          <w:lang w:eastAsia="vi-VN"/>
        </w:rPr>
        <w:t xml:space="preserve">, giúp </w:t>
      </w:r>
      <w:r w:rsidR="00375582" w:rsidRPr="00BF1898">
        <w:rPr>
          <w:lang w:eastAsia="vi-VN"/>
        </w:rPr>
        <w:t>việc</w:t>
      </w:r>
      <w:r w:rsidR="00375582" w:rsidRPr="00BF1898">
        <w:rPr>
          <w:lang w:val="vi-VN" w:eastAsia="vi-VN"/>
        </w:rPr>
        <w:t xml:space="preserve"> bảo trì nâng cấp</w:t>
      </w:r>
      <w:r w:rsidR="00055E81" w:rsidRPr="00BF1898">
        <w:rPr>
          <w:lang w:val="vi-VN" w:eastAsia="vi-VN"/>
        </w:rPr>
        <w:t xml:space="preserve"> hệ thống trở nên dễ dàng hơn.</w:t>
      </w:r>
    </w:p>
    <w:p w14:paraId="0CC4FCE9" w14:textId="560E204A" w:rsidR="003B08ED" w:rsidRPr="00BF1898" w:rsidRDefault="00897F07" w:rsidP="003B08ED">
      <w:pPr>
        <w:pStyle w:val="BodyText"/>
        <w:keepNext/>
        <w:ind w:firstLine="0"/>
        <w:jc w:val="center"/>
      </w:pPr>
      <w:r w:rsidRPr="00897F07">
        <w:rPr>
          <w:noProof/>
          <w:lang w:val="en-US"/>
        </w:rPr>
        <w:drawing>
          <wp:inline distT="0" distB="0" distL="0" distR="0" wp14:anchorId="76F9A5B3" wp14:editId="278D7323">
            <wp:extent cx="4019550" cy="2492380"/>
            <wp:effectExtent l="0" t="0" r="0" b="3175"/>
            <wp:docPr id="7908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3295" name=""/>
                    <pic:cNvPicPr/>
                  </pic:nvPicPr>
                  <pic:blipFill rotWithShape="1">
                    <a:blip r:embed="rId15"/>
                    <a:srcRect l="1824" t="2652"/>
                    <a:stretch/>
                  </pic:blipFill>
                  <pic:spPr bwMode="auto">
                    <a:xfrm>
                      <a:off x="0" y="0"/>
                      <a:ext cx="4048437" cy="2510292"/>
                    </a:xfrm>
                    <a:prstGeom prst="rect">
                      <a:avLst/>
                    </a:prstGeom>
                    <a:ln>
                      <a:noFill/>
                    </a:ln>
                    <a:extLst>
                      <a:ext uri="{53640926-AAD7-44D8-BBD7-CCE9431645EC}">
                        <a14:shadowObscured xmlns:a14="http://schemas.microsoft.com/office/drawing/2010/main"/>
                      </a:ext>
                    </a:extLst>
                  </pic:spPr>
                </pic:pic>
              </a:graphicData>
            </a:graphic>
          </wp:inline>
        </w:drawing>
      </w:r>
    </w:p>
    <w:p w14:paraId="0D92DB42" w14:textId="2DC91F67" w:rsidR="00F24D8C" w:rsidRPr="00BF1898" w:rsidRDefault="003B08ED" w:rsidP="00FF5D71">
      <w:pPr>
        <w:pStyle w:val="Caption"/>
        <w:rPr>
          <w:lang w:val="vi-VN" w:eastAsia="vi-VN"/>
        </w:rPr>
      </w:pPr>
      <w:bookmarkStart w:id="21" w:name="_Toc173388179"/>
      <w:r w:rsidRPr="00BF1898">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noProof/>
          <w:lang w:val="vi-VN"/>
        </w:rPr>
        <w:t>. Mô hình MVC</w:t>
      </w:r>
      <w:r w:rsidR="00D24A8B">
        <w:rPr>
          <w:noProof/>
          <w:lang w:val="vi-VN"/>
        </w:rPr>
        <w:t xml:space="preserve"> </w:t>
      </w:r>
      <w:r w:rsidR="00E5460A">
        <w:rPr>
          <w:noProof/>
          <w:lang w:val="vi-VN"/>
        </w:rPr>
        <w:t>[4]</w:t>
      </w:r>
      <w:bookmarkEnd w:id="21"/>
    </w:p>
    <w:p w14:paraId="139CAB8F" w14:textId="7B6D73D8" w:rsidR="00100D7B" w:rsidRPr="00BF1898" w:rsidRDefault="00144C1B" w:rsidP="00F35BAC">
      <w:pPr>
        <w:pStyle w:val="BodyText"/>
        <w:ind w:firstLine="993"/>
        <w:rPr>
          <w:lang w:val="vi-VN" w:eastAsia="vi-VN"/>
        </w:rPr>
      </w:pPr>
      <w:r w:rsidRPr="00BF1898">
        <w:rPr>
          <w:lang w:val="vi-VN" w:eastAsia="vi-VN"/>
        </w:rPr>
        <w:t xml:space="preserve">- </w:t>
      </w:r>
      <w:r w:rsidRPr="00BF1898">
        <w:rPr>
          <w:lang w:eastAsia="vi-VN"/>
        </w:rPr>
        <w:t>Model</w:t>
      </w:r>
      <w:r w:rsidRPr="00BF1898">
        <w:rPr>
          <w:lang w:val="vi-VN" w:eastAsia="vi-VN"/>
        </w:rPr>
        <w:t>:</w:t>
      </w:r>
      <w:r w:rsidR="00B823CC" w:rsidRPr="00BF1898">
        <w:rPr>
          <w:lang w:val="vi-VN" w:eastAsia="vi-VN"/>
        </w:rPr>
        <w:t xml:space="preserve"> dùng để </w:t>
      </w:r>
      <w:r w:rsidR="00301D92" w:rsidRPr="00BF1898">
        <w:rPr>
          <w:lang w:val="vi-VN" w:eastAsia="vi-VN"/>
        </w:rPr>
        <w:t>tươ</w:t>
      </w:r>
      <w:r w:rsidR="00B823CC" w:rsidRPr="00BF1898">
        <w:rPr>
          <w:lang w:val="vi-VN" w:eastAsia="vi-VN"/>
        </w:rPr>
        <w:t xml:space="preserve">ng tác với cơ sở dữ </w:t>
      </w:r>
      <w:r w:rsidR="00FB6680" w:rsidRPr="00BF1898">
        <w:rPr>
          <w:lang w:val="vi-VN" w:eastAsia="vi-VN"/>
        </w:rPr>
        <w:t xml:space="preserve">liệu. Mỗi model là một bảng </w:t>
      </w:r>
      <w:r w:rsidR="000D30C5" w:rsidRPr="00BF1898">
        <w:rPr>
          <w:lang w:val="vi-VN" w:eastAsia="vi-VN"/>
        </w:rPr>
        <w:t xml:space="preserve">trong cơ sở dữ </w:t>
      </w:r>
      <w:r w:rsidR="00316511" w:rsidRPr="00BF1898">
        <w:rPr>
          <w:lang w:val="vi-VN" w:eastAsia="vi-VN"/>
        </w:rPr>
        <w:t>liệu. C</w:t>
      </w:r>
      <w:r w:rsidR="0095787E" w:rsidRPr="00BF1898">
        <w:rPr>
          <w:lang w:val="vi-VN" w:eastAsia="vi-VN"/>
        </w:rPr>
        <w:t>ó thể thực hiện các tương tác</w:t>
      </w:r>
      <w:r w:rsidR="005B0F25" w:rsidRPr="00BF1898">
        <w:rPr>
          <w:lang w:val="vi-VN" w:eastAsia="vi-VN"/>
        </w:rPr>
        <w:t xml:space="preserve"> với cơ sở dữ liệu</w:t>
      </w:r>
      <w:r w:rsidR="0095787E" w:rsidRPr="00BF1898">
        <w:rPr>
          <w:lang w:val="vi-VN" w:eastAsia="vi-VN"/>
        </w:rPr>
        <w:t xml:space="preserve"> như </w:t>
      </w:r>
      <w:r w:rsidR="00316511" w:rsidRPr="00BF1898">
        <w:rPr>
          <w:lang w:val="vi-VN" w:eastAsia="vi-VN"/>
        </w:rPr>
        <w:t>create, read, update, delete.</w:t>
      </w:r>
      <w:r w:rsidR="008A17FD" w:rsidRPr="00BF1898">
        <w:rPr>
          <w:lang w:val="vi-VN" w:eastAsia="vi-VN"/>
        </w:rPr>
        <w:t xml:space="preserve"> </w:t>
      </w:r>
      <w:r w:rsidR="00E161AA" w:rsidRPr="00BF1898">
        <w:rPr>
          <w:lang w:val="vi-VN" w:eastAsia="vi-VN"/>
        </w:rPr>
        <w:t>Các model định nghĩa mối quan hệ với nhau thông qua</w:t>
      </w:r>
      <w:r w:rsidR="00553973" w:rsidRPr="00BF1898">
        <w:rPr>
          <w:lang w:val="vi-VN" w:eastAsia="vi-VN"/>
        </w:rPr>
        <w:t xml:space="preserve"> các mối quan hệ</w:t>
      </w:r>
      <w:r w:rsidR="00E161AA" w:rsidRPr="00BF1898">
        <w:rPr>
          <w:lang w:val="vi-VN" w:eastAsia="vi-VN"/>
        </w:rPr>
        <w:t xml:space="preserve"> </w:t>
      </w:r>
      <w:r w:rsidR="00B15C55" w:rsidRPr="00BF1898">
        <w:rPr>
          <w:lang w:val="vi-VN" w:eastAsia="vi-VN"/>
        </w:rPr>
        <w:t>(</w:t>
      </w:r>
      <w:r w:rsidR="00D8481B" w:rsidRPr="00BF1898">
        <w:rPr>
          <w:lang w:val="vi-VN" w:eastAsia="vi-VN"/>
        </w:rPr>
        <w:t>rel</w:t>
      </w:r>
      <w:r w:rsidR="00B15C55" w:rsidRPr="00BF1898">
        <w:rPr>
          <w:lang w:val="vi-VN" w:eastAsia="vi-VN"/>
        </w:rPr>
        <w:t>ationships)</w:t>
      </w:r>
      <w:r w:rsidR="00D8481B" w:rsidRPr="00BF1898">
        <w:rPr>
          <w:lang w:val="vi-VN" w:eastAsia="vi-VN"/>
        </w:rPr>
        <w:t>.</w:t>
      </w:r>
    </w:p>
    <w:p w14:paraId="18C53A9B" w14:textId="30504073" w:rsidR="00C07CCC" w:rsidRPr="00BF1898" w:rsidRDefault="00E009C7" w:rsidP="00635729">
      <w:pPr>
        <w:pStyle w:val="BodyText"/>
        <w:ind w:firstLine="993"/>
        <w:rPr>
          <w:lang w:val="vi-VN" w:eastAsia="vi-VN"/>
        </w:rPr>
      </w:pPr>
      <w:r w:rsidRPr="00BF1898">
        <w:rPr>
          <w:lang w:val="vi-VN" w:eastAsia="vi-VN"/>
        </w:rPr>
        <w:lastRenderedPageBreak/>
        <w:t xml:space="preserve">- View: </w:t>
      </w:r>
      <w:r w:rsidR="00A37D77" w:rsidRPr="00BF1898">
        <w:rPr>
          <w:lang w:val="vi-VN" w:eastAsia="vi-VN"/>
        </w:rPr>
        <w:t>nhận dữ liệu từ Controller và</w:t>
      </w:r>
      <w:r w:rsidR="00F01E0B" w:rsidRPr="00BF1898">
        <w:rPr>
          <w:lang w:val="vi-VN" w:eastAsia="vi-VN"/>
        </w:rPr>
        <w:t xml:space="preserve"> hiển thị </w:t>
      </w:r>
      <w:r w:rsidR="000332A9" w:rsidRPr="00BF1898">
        <w:rPr>
          <w:lang w:val="vi-VN" w:eastAsia="vi-VN"/>
        </w:rPr>
        <w:t xml:space="preserve">dữ liệu lên </w:t>
      </w:r>
      <w:r w:rsidR="00F01E0B" w:rsidRPr="00BF1898">
        <w:rPr>
          <w:lang w:val="vi-VN" w:eastAsia="vi-VN"/>
        </w:rPr>
        <w:t xml:space="preserve">trang </w:t>
      </w:r>
      <w:r w:rsidR="00B825C6" w:rsidRPr="00BF1898">
        <w:rPr>
          <w:lang w:val="vi-VN" w:eastAsia="vi-VN"/>
        </w:rPr>
        <w:t xml:space="preserve">Web. </w:t>
      </w:r>
      <w:r w:rsidR="00F704A7" w:rsidRPr="00BF1898">
        <w:rPr>
          <w:lang w:val="vi-VN" w:eastAsia="vi-VN"/>
        </w:rPr>
        <w:t xml:space="preserve">View trong Laravel thường được viết bằng </w:t>
      </w:r>
      <w:r w:rsidR="001528F8" w:rsidRPr="00BF1898">
        <w:rPr>
          <w:lang w:val="vi-VN" w:eastAsia="vi-VN"/>
        </w:rPr>
        <w:t>Blade. Blade</w:t>
      </w:r>
      <w:r w:rsidR="00846E63" w:rsidRPr="00BF1898">
        <w:rPr>
          <w:lang w:val="vi-VN" w:eastAsia="vi-VN"/>
        </w:rPr>
        <w:t xml:space="preserve"> </w:t>
      </w:r>
      <w:r w:rsidR="005D25C5" w:rsidRPr="00BF1898">
        <w:rPr>
          <w:lang w:val="vi-VN" w:eastAsia="vi-VN"/>
        </w:rPr>
        <w:t xml:space="preserve">có thể kết hợp với các đoạn mã PHP </w:t>
      </w:r>
      <w:r w:rsidR="009A5390" w:rsidRPr="00BF1898">
        <w:rPr>
          <w:lang w:val="vi-VN" w:eastAsia="vi-VN"/>
        </w:rPr>
        <w:t xml:space="preserve">thuần, giúp tăng tính linh hoạt và hiệu suất </w:t>
      </w:r>
      <w:r w:rsidR="00802E3B" w:rsidRPr="00BF1898">
        <w:rPr>
          <w:lang w:val="vi-VN" w:eastAsia="vi-VN"/>
        </w:rPr>
        <w:t>của hệ thống</w:t>
      </w:r>
      <w:r w:rsidR="00B11C93" w:rsidRPr="00BF1898">
        <w:rPr>
          <w:lang w:val="vi-VN" w:eastAsia="vi-VN"/>
        </w:rPr>
        <w:t>.</w:t>
      </w:r>
    </w:p>
    <w:p w14:paraId="48210227" w14:textId="7F2B2639" w:rsidR="006F60E7" w:rsidRPr="00BF1898" w:rsidRDefault="008D2CE7" w:rsidP="00635729">
      <w:pPr>
        <w:pStyle w:val="BodyText"/>
        <w:ind w:firstLine="993"/>
        <w:rPr>
          <w:lang w:val="vi-VN" w:eastAsia="vi-VN"/>
        </w:rPr>
      </w:pPr>
      <w:r w:rsidRPr="00BF1898">
        <w:rPr>
          <w:lang w:val="vi-VN" w:eastAsia="vi-VN"/>
        </w:rPr>
        <w:t xml:space="preserve">- </w:t>
      </w:r>
      <w:r w:rsidR="00994F5B" w:rsidRPr="00BF1898">
        <w:rPr>
          <w:lang w:val="vi-VN" w:eastAsia="vi-VN"/>
        </w:rPr>
        <w:t>Controller:</w:t>
      </w:r>
      <w:r w:rsidR="00BD5953" w:rsidRPr="00BF1898">
        <w:rPr>
          <w:lang w:val="vi-VN" w:eastAsia="vi-VN"/>
        </w:rPr>
        <w:t xml:space="preserve"> </w:t>
      </w:r>
      <w:r w:rsidR="001B1A5B" w:rsidRPr="00BF1898">
        <w:rPr>
          <w:lang w:val="vi-VN" w:eastAsia="vi-VN"/>
        </w:rPr>
        <w:t xml:space="preserve">dùng để xử lý </w:t>
      </w:r>
      <w:r w:rsidR="005533A0" w:rsidRPr="00BF1898">
        <w:rPr>
          <w:lang w:val="vi-VN" w:eastAsia="vi-VN"/>
        </w:rPr>
        <w:t xml:space="preserve">yêu cầu từ người </w:t>
      </w:r>
      <w:r w:rsidR="00590E00" w:rsidRPr="00BF1898">
        <w:rPr>
          <w:lang w:val="vi-VN" w:eastAsia="vi-VN"/>
        </w:rPr>
        <w:t>dùng</w:t>
      </w:r>
      <w:r w:rsidR="005533A0" w:rsidRPr="00BF1898">
        <w:rPr>
          <w:lang w:val="vi-VN" w:eastAsia="vi-VN"/>
        </w:rPr>
        <w:t>, thực hiện các logic</w:t>
      </w:r>
      <w:r w:rsidR="00D16A32" w:rsidRPr="00BF1898">
        <w:rPr>
          <w:lang w:val="vi-VN" w:eastAsia="vi-VN"/>
        </w:rPr>
        <w:t>, tương tác với dữ liệu</w:t>
      </w:r>
      <w:r w:rsidR="00596224" w:rsidRPr="00BF1898">
        <w:rPr>
          <w:lang w:val="vi-VN" w:eastAsia="vi-VN"/>
        </w:rPr>
        <w:t xml:space="preserve"> và trả kết quả </w:t>
      </w:r>
      <w:r w:rsidR="00E82585" w:rsidRPr="00BF1898">
        <w:rPr>
          <w:lang w:val="vi-VN" w:eastAsia="vi-VN"/>
        </w:rPr>
        <w:t xml:space="preserve">đến người dùng </w:t>
      </w:r>
      <w:r w:rsidR="00596224" w:rsidRPr="00BF1898">
        <w:rPr>
          <w:lang w:val="vi-VN" w:eastAsia="vi-VN"/>
        </w:rPr>
        <w:t xml:space="preserve">thông qua </w:t>
      </w:r>
      <w:r w:rsidR="00A37D77" w:rsidRPr="00BF1898">
        <w:rPr>
          <w:lang w:val="vi-VN" w:eastAsia="vi-VN"/>
        </w:rPr>
        <w:t>V</w:t>
      </w:r>
      <w:r w:rsidR="00FC7E14" w:rsidRPr="00BF1898">
        <w:rPr>
          <w:lang w:val="vi-VN" w:eastAsia="vi-VN"/>
        </w:rPr>
        <w:t>iew.</w:t>
      </w:r>
    </w:p>
    <w:p w14:paraId="6B62461D" w14:textId="102C50FD" w:rsidR="00887E8D" w:rsidRPr="00BF1898" w:rsidRDefault="00887E8D" w:rsidP="0098665D">
      <w:pPr>
        <w:pStyle w:val="Heading4"/>
      </w:pPr>
      <w:r w:rsidRPr="00BF1898">
        <w:t>Các thành phần khác</w:t>
      </w:r>
    </w:p>
    <w:p w14:paraId="257A6047" w14:textId="5736795D" w:rsidR="00AF2BD6" w:rsidRPr="00BF1898" w:rsidRDefault="00AF2BD6" w:rsidP="00AF2BD6">
      <w:pPr>
        <w:pStyle w:val="BodyText"/>
        <w:rPr>
          <w:lang w:val="vi-VN" w:eastAsia="vi-VN"/>
        </w:rPr>
      </w:pPr>
      <w:r w:rsidRPr="00BF1898">
        <w:rPr>
          <w:lang w:eastAsia="vi-VN"/>
        </w:rPr>
        <w:t>Ngoài</w:t>
      </w:r>
      <w:r w:rsidRPr="00BF1898">
        <w:rPr>
          <w:lang w:val="vi-VN" w:eastAsia="vi-VN"/>
        </w:rPr>
        <w:t xml:space="preserve"> ba thành phần chính trong cấu trúc </w:t>
      </w:r>
      <w:r w:rsidR="009D784A" w:rsidRPr="00BF1898">
        <w:rPr>
          <w:lang w:val="vi-VN" w:eastAsia="vi-VN"/>
        </w:rPr>
        <w:t>MVC</w:t>
      </w:r>
      <w:r w:rsidRPr="00BF1898">
        <w:rPr>
          <w:lang w:val="vi-VN" w:eastAsia="vi-VN"/>
        </w:rPr>
        <w:t xml:space="preserve"> thì Larvel còn các thành </w:t>
      </w:r>
      <w:r w:rsidR="00ED156C" w:rsidRPr="00BF1898">
        <w:rPr>
          <w:lang w:val="vi-VN" w:eastAsia="vi-VN"/>
        </w:rPr>
        <w:t xml:space="preserve">phần, tiện </w:t>
      </w:r>
      <w:r w:rsidR="00D2555E" w:rsidRPr="00BF1898">
        <w:rPr>
          <w:lang w:val="vi-VN" w:eastAsia="vi-VN"/>
        </w:rPr>
        <w:t>ích</w:t>
      </w:r>
      <w:r w:rsidRPr="00BF1898">
        <w:rPr>
          <w:lang w:val="vi-VN" w:eastAsia="vi-VN"/>
        </w:rPr>
        <w:t xml:space="preserve"> khác </w:t>
      </w:r>
      <w:r w:rsidR="00CE0D5B" w:rsidRPr="00BF1898">
        <w:rPr>
          <w:lang w:val="vi-VN" w:eastAsia="vi-VN"/>
        </w:rPr>
        <w:t>như:</w:t>
      </w:r>
    </w:p>
    <w:p w14:paraId="60B9EE04" w14:textId="04FFE755" w:rsidR="00000A9F" w:rsidRPr="00BF1898" w:rsidRDefault="00F6623A" w:rsidP="00F6623A">
      <w:pPr>
        <w:pStyle w:val="BodyText"/>
        <w:ind w:firstLine="993"/>
        <w:rPr>
          <w:lang w:val="vi-VN" w:eastAsia="vi-VN"/>
        </w:rPr>
      </w:pPr>
      <w:r w:rsidRPr="00BF1898">
        <w:rPr>
          <w:lang w:val="vi-VN" w:eastAsia="vi-VN"/>
        </w:rPr>
        <w:t xml:space="preserve">- </w:t>
      </w:r>
      <w:r w:rsidR="001E48DE" w:rsidRPr="00BF1898">
        <w:rPr>
          <w:lang w:val="vi-VN" w:eastAsia="vi-VN"/>
        </w:rPr>
        <w:t>Routing</w:t>
      </w:r>
      <w:r w:rsidR="008D1054" w:rsidRPr="00BF1898">
        <w:rPr>
          <w:lang w:val="vi-VN" w:eastAsia="vi-VN"/>
        </w:rPr>
        <w:t xml:space="preserve">: </w:t>
      </w:r>
      <w:r w:rsidR="002B1E6D" w:rsidRPr="00BF1898">
        <w:rPr>
          <w:lang w:val="vi-VN" w:eastAsia="vi-VN"/>
        </w:rPr>
        <w:t xml:space="preserve">hiểu đơn giản là đường đi </w:t>
      </w:r>
      <w:r w:rsidR="00C64A5E" w:rsidRPr="00BF1898">
        <w:rPr>
          <w:lang w:val="vi-VN" w:eastAsia="vi-VN"/>
        </w:rPr>
        <w:t>của các yêu cầu</w:t>
      </w:r>
      <w:r w:rsidR="000D4866" w:rsidRPr="00BF1898">
        <w:rPr>
          <w:lang w:val="vi-VN" w:eastAsia="vi-VN"/>
        </w:rPr>
        <w:t xml:space="preserve"> từ người dùng. </w:t>
      </w:r>
      <w:r w:rsidR="00042C5D" w:rsidRPr="00BF1898">
        <w:rPr>
          <w:lang w:val="vi-VN" w:eastAsia="vi-VN"/>
        </w:rPr>
        <w:t xml:space="preserve">Mỗi route phải bao gồm </w:t>
      </w:r>
      <w:r w:rsidR="00370BF4" w:rsidRPr="00BF1898">
        <w:rPr>
          <w:lang w:val="vi-VN" w:eastAsia="vi-VN"/>
        </w:rPr>
        <w:t xml:space="preserve">HTTP </w:t>
      </w:r>
      <w:r w:rsidR="00F5161A" w:rsidRPr="00BF1898">
        <w:rPr>
          <w:lang w:val="vi-VN" w:eastAsia="vi-VN"/>
        </w:rPr>
        <w:t>m</w:t>
      </w:r>
      <w:r w:rsidR="00370BF4" w:rsidRPr="00BF1898">
        <w:rPr>
          <w:lang w:val="vi-VN" w:eastAsia="vi-VN"/>
        </w:rPr>
        <w:t>ethod (phương thức: get, post, put, delete)</w:t>
      </w:r>
      <w:r w:rsidR="009428FE" w:rsidRPr="00BF1898">
        <w:rPr>
          <w:lang w:val="vi-VN" w:eastAsia="vi-VN"/>
        </w:rPr>
        <w:t xml:space="preserve"> để xác định loại yêu cầu</w:t>
      </w:r>
      <w:r w:rsidR="00051ECE" w:rsidRPr="00BF1898">
        <w:rPr>
          <w:lang w:val="vi-VN" w:eastAsia="vi-VN"/>
        </w:rPr>
        <w:t xml:space="preserve"> và một </w:t>
      </w:r>
      <w:r w:rsidR="00324EC1" w:rsidRPr="00BF1898">
        <w:rPr>
          <w:lang w:val="vi-VN" w:eastAsia="vi-VN"/>
        </w:rPr>
        <w:t>phương thức</w:t>
      </w:r>
      <w:r w:rsidR="00CC5BF1" w:rsidRPr="00BF1898">
        <w:rPr>
          <w:lang w:val="vi-VN" w:eastAsia="vi-VN"/>
        </w:rPr>
        <w:t xml:space="preserve"> </w:t>
      </w:r>
      <w:r w:rsidR="00051ECE" w:rsidRPr="00BF1898">
        <w:rPr>
          <w:lang w:val="vi-VN" w:eastAsia="vi-VN"/>
        </w:rPr>
        <w:t xml:space="preserve">được định nghĩa trong một </w:t>
      </w:r>
      <w:r w:rsidR="00393182" w:rsidRPr="00BF1898">
        <w:rPr>
          <w:lang w:val="vi-VN" w:eastAsia="vi-VN"/>
        </w:rPr>
        <w:t>Controller</w:t>
      </w:r>
      <w:r w:rsidR="00463E4D" w:rsidRPr="00BF1898">
        <w:rPr>
          <w:lang w:val="vi-VN" w:eastAsia="vi-VN"/>
        </w:rPr>
        <w:t xml:space="preserve"> cụ thể</w:t>
      </w:r>
      <w:r w:rsidR="00393182" w:rsidRPr="00BF1898">
        <w:rPr>
          <w:lang w:val="vi-VN" w:eastAsia="vi-VN"/>
        </w:rPr>
        <w:t>.</w:t>
      </w:r>
      <w:r w:rsidR="00AA40EC" w:rsidRPr="00BF1898">
        <w:rPr>
          <w:lang w:val="vi-VN" w:eastAsia="vi-VN"/>
        </w:rPr>
        <w:t xml:space="preserve"> Ngoài ra một route còn có thể </w:t>
      </w:r>
      <w:r w:rsidR="00A5354A" w:rsidRPr="00BF1898">
        <w:rPr>
          <w:lang w:val="vi-VN" w:eastAsia="vi-VN"/>
        </w:rPr>
        <w:t>chứa</w:t>
      </w:r>
      <w:r w:rsidR="00A6411C" w:rsidRPr="00BF1898">
        <w:rPr>
          <w:lang w:val="vi-VN" w:eastAsia="vi-VN"/>
        </w:rPr>
        <w:t xml:space="preserve"> tham số </w:t>
      </w:r>
      <w:r w:rsidR="000657BF" w:rsidRPr="00BF1898">
        <w:rPr>
          <w:lang w:val="vi-VN" w:eastAsia="vi-VN"/>
        </w:rPr>
        <w:t>(</w:t>
      </w:r>
      <w:r w:rsidR="00A6411C" w:rsidRPr="00BF1898">
        <w:rPr>
          <w:lang w:val="vi-VN" w:eastAsia="vi-VN"/>
        </w:rPr>
        <w:t xml:space="preserve">nằm trong cặp </w:t>
      </w:r>
      <w:r w:rsidR="00035562" w:rsidRPr="00BF1898">
        <w:rPr>
          <w:lang w:val="vi-VN" w:eastAsia="vi-VN"/>
        </w:rPr>
        <w:t xml:space="preserve">dấu </w:t>
      </w:r>
      <w:r w:rsidR="00A6411C" w:rsidRPr="00BF1898">
        <w:rPr>
          <w:lang w:val="vi-VN" w:eastAsia="vi-VN"/>
        </w:rPr>
        <w:t>{})</w:t>
      </w:r>
      <w:r w:rsidR="005E0655" w:rsidRPr="00BF1898">
        <w:rPr>
          <w:lang w:val="vi-VN" w:eastAsia="vi-VN"/>
        </w:rPr>
        <w:t xml:space="preserve"> và </w:t>
      </w:r>
      <w:r w:rsidR="00BD5A26" w:rsidRPr="00BF1898">
        <w:rPr>
          <w:lang w:val="vi-VN" w:eastAsia="vi-VN"/>
        </w:rPr>
        <w:t>n</w:t>
      </w:r>
      <w:r w:rsidR="00F536AD" w:rsidRPr="00BF1898">
        <w:rPr>
          <w:lang w:val="vi-VN" w:eastAsia="vi-VN"/>
        </w:rPr>
        <w:t>ame route</w:t>
      </w:r>
      <w:r w:rsidR="007B21B0" w:rsidRPr="00BF1898">
        <w:rPr>
          <w:lang w:val="vi-VN" w:eastAsia="vi-VN"/>
        </w:rPr>
        <w:t xml:space="preserve"> giúp dễ dàng tham chiếu đến </w:t>
      </w:r>
      <w:r w:rsidR="00B9224E" w:rsidRPr="00BF1898">
        <w:rPr>
          <w:lang w:val="vi-VN" w:eastAsia="vi-VN"/>
        </w:rPr>
        <w:t xml:space="preserve">đường </w:t>
      </w:r>
      <w:r w:rsidR="005C2AC6" w:rsidRPr="00BF1898">
        <w:rPr>
          <w:lang w:val="vi-VN" w:eastAsia="vi-VN"/>
        </w:rPr>
        <w:t>đi của yêu cầu</w:t>
      </w:r>
      <w:r w:rsidR="00D244E9" w:rsidRPr="00BF1898">
        <w:rPr>
          <w:lang w:val="vi-VN" w:eastAsia="vi-VN"/>
        </w:rPr>
        <w:t>.</w:t>
      </w:r>
    </w:p>
    <w:p w14:paraId="3E3D603F" w14:textId="4AC0E688" w:rsidR="00901737" w:rsidRPr="00BF1898" w:rsidRDefault="003F1032" w:rsidP="00F6623A">
      <w:pPr>
        <w:pStyle w:val="BodyText"/>
        <w:ind w:firstLine="993"/>
        <w:rPr>
          <w:lang w:val="vi-VN" w:eastAsia="vi-VN"/>
        </w:rPr>
      </w:pPr>
      <w:r w:rsidRPr="00BF1898">
        <w:rPr>
          <w:lang w:val="vi-VN" w:eastAsia="vi-VN"/>
        </w:rPr>
        <w:t xml:space="preserve">- </w:t>
      </w:r>
      <w:r w:rsidR="00F80A01" w:rsidRPr="00BF1898">
        <w:rPr>
          <w:lang w:val="vi-VN" w:eastAsia="vi-VN"/>
        </w:rPr>
        <w:t xml:space="preserve">Middleware: </w:t>
      </w:r>
      <w:r w:rsidR="000114E7" w:rsidRPr="00BF1898">
        <w:rPr>
          <w:lang w:val="vi-VN" w:eastAsia="vi-VN"/>
        </w:rPr>
        <w:t>sử dụng để kiểm tra xác thực người dùng, kiểm tra quyền truy cập</w:t>
      </w:r>
      <w:r w:rsidR="00E24FF8" w:rsidRPr="00BF1898">
        <w:rPr>
          <w:lang w:val="vi-VN" w:eastAsia="vi-VN"/>
        </w:rPr>
        <w:t xml:space="preserve"> trước khi thực hiện các yêu cầu từ người </w:t>
      </w:r>
      <w:r w:rsidR="00B14F88" w:rsidRPr="00BF1898">
        <w:rPr>
          <w:lang w:val="vi-VN" w:eastAsia="vi-VN"/>
        </w:rPr>
        <w:t>dùng.</w:t>
      </w:r>
      <w:r w:rsidR="00883BBE" w:rsidRPr="00BF1898">
        <w:rPr>
          <w:lang w:val="vi-VN" w:eastAsia="vi-VN"/>
        </w:rPr>
        <w:t xml:space="preserve"> Middleware có thể được sử dụng cho một hoặc nhiều route</w:t>
      </w:r>
      <w:r w:rsidR="00CB0765" w:rsidRPr="00BF1898">
        <w:rPr>
          <w:lang w:val="vi-VN" w:eastAsia="vi-VN"/>
        </w:rPr>
        <w:t xml:space="preserve"> cụ thể.</w:t>
      </w:r>
    </w:p>
    <w:p w14:paraId="1C9A2BA0" w14:textId="1F833954" w:rsidR="00B24514" w:rsidRPr="00BF1898" w:rsidRDefault="00B24514" w:rsidP="00F6623A">
      <w:pPr>
        <w:pStyle w:val="BodyText"/>
        <w:ind w:firstLine="993"/>
        <w:rPr>
          <w:lang w:val="vi-VN" w:eastAsia="vi-VN"/>
        </w:rPr>
      </w:pPr>
      <w:r w:rsidRPr="00BF1898">
        <w:rPr>
          <w:lang w:val="vi-VN" w:eastAsia="vi-VN"/>
        </w:rPr>
        <w:t xml:space="preserve">- CSRF: </w:t>
      </w:r>
      <w:r w:rsidR="00B44D69" w:rsidRPr="00BF1898">
        <w:rPr>
          <w:lang w:val="vi-VN" w:eastAsia="vi-VN"/>
        </w:rPr>
        <w:t xml:space="preserve">Laravel </w:t>
      </w:r>
      <w:r w:rsidR="00FE58E6" w:rsidRPr="00BF1898">
        <w:rPr>
          <w:lang w:val="vi-VN" w:eastAsia="vi-VN"/>
        </w:rPr>
        <w:t>sử</w:t>
      </w:r>
      <w:r w:rsidR="00B44D69" w:rsidRPr="00BF1898">
        <w:rPr>
          <w:lang w:val="vi-VN" w:eastAsia="vi-VN"/>
        </w:rPr>
        <w:t xml:space="preserve"> dụng một token (mã thông báo) duy nhất sinh ra cho mỗi phiên làm việc của người </w:t>
      </w:r>
      <w:r w:rsidR="0017742A" w:rsidRPr="00BF1898">
        <w:rPr>
          <w:lang w:val="vi-VN" w:eastAsia="vi-VN"/>
        </w:rPr>
        <w:t xml:space="preserve">dùng. </w:t>
      </w:r>
      <w:r w:rsidR="00475B82" w:rsidRPr="00BF1898">
        <w:rPr>
          <w:lang w:val="vi-VN" w:eastAsia="vi-VN"/>
        </w:rPr>
        <w:t>M</w:t>
      </w:r>
      <w:r w:rsidR="009C604A" w:rsidRPr="00BF1898">
        <w:rPr>
          <w:lang w:val="vi-VN" w:eastAsia="vi-VN"/>
        </w:rPr>
        <w:t>ã này sẽ được</w:t>
      </w:r>
      <w:r w:rsidR="00475B82" w:rsidRPr="00BF1898">
        <w:rPr>
          <w:lang w:val="vi-VN" w:eastAsia="vi-VN"/>
        </w:rPr>
        <w:t xml:space="preserve"> gắn với mỗi yêu cầu từ người dùng</w:t>
      </w:r>
      <w:r w:rsidR="008D4C5A" w:rsidRPr="00BF1898">
        <w:rPr>
          <w:lang w:val="vi-VN" w:eastAsia="vi-VN"/>
        </w:rPr>
        <w:t xml:space="preserve"> nhằm ngăn chặn </w:t>
      </w:r>
      <w:r w:rsidR="00AF7F61" w:rsidRPr="00BF1898">
        <w:rPr>
          <w:lang w:val="vi-VN" w:eastAsia="vi-VN"/>
        </w:rPr>
        <w:t xml:space="preserve">các cuộc tấn </w:t>
      </w:r>
      <w:r w:rsidR="005000D3" w:rsidRPr="00BF1898">
        <w:rPr>
          <w:lang w:val="vi-VN" w:eastAsia="vi-VN"/>
        </w:rPr>
        <w:t xml:space="preserve">công, </w:t>
      </w:r>
      <w:r w:rsidR="00A24752" w:rsidRPr="00BF1898">
        <w:rPr>
          <w:lang w:val="vi-VN" w:eastAsia="vi-VN"/>
        </w:rPr>
        <w:t>trán</w:t>
      </w:r>
      <w:r w:rsidR="001D6ACA" w:rsidRPr="00BF1898">
        <w:rPr>
          <w:lang w:val="vi-VN" w:eastAsia="vi-VN"/>
        </w:rPr>
        <w:t>h gây mất mác dữ liệu.</w:t>
      </w:r>
    </w:p>
    <w:p w14:paraId="694A318D" w14:textId="2B1F81F1" w:rsidR="00AD6C6B" w:rsidRDefault="00AD6C6B" w:rsidP="00F6623A">
      <w:pPr>
        <w:pStyle w:val="BodyText"/>
        <w:ind w:firstLine="993"/>
        <w:rPr>
          <w:lang w:val="vi-VN" w:eastAsia="vi-VN"/>
        </w:rPr>
      </w:pPr>
      <w:r w:rsidRPr="00BF1898">
        <w:rPr>
          <w:lang w:val="vi-VN" w:eastAsia="vi-VN"/>
        </w:rPr>
        <w:t xml:space="preserve">- Mã hóa: </w:t>
      </w:r>
      <w:r w:rsidR="00FD6BFD" w:rsidRPr="00BF1898">
        <w:rPr>
          <w:lang w:val="vi-VN" w:eastAsia="vi-VN"/>
        </w:rPr>
        <w:t>Laravel cung cấp</w:t>
      </w:r>
      <w:r w:rsidR="00D832F6" w:rsidRPr="00BF1898">
        <w:rPr>
          <w:lang w:val="vi-VN" w:eastAsia="vi-VN"/>
        </w:rPr>
        <w:t xml:space="preserve"> một số hàm mã </w:t>
      </w:r>
      <w:r w:rsidR="00692CE0" w:rsidRPr="00BF1898">
        <w:rPr>
          <w:lang w:val="vi-VN" w:eastAsia="vi-VN"/>
        </w:rPr>
        <w:t>hóa,</w:t>
      </w:r>
      <w:r w:rsidR="009C7B88" w:rsidRPr="00BF1898">
        <w:rPr>
          <w:lang w:val="vi-VN" w:eastAsia="vi-VN"/>
        </w:rPr>
        <w:t xml:space="preserve"> đảm bảo an toàn thông tin hệ thống như </w:t>
      </w:r>
      <w:r w:rsidR="00715801" w:rsidRPr="00BF1898">
        <w:rPr>
          <w:lang w:val="vi-VN" w:eastAsia="vi-VN"/>
        </w:rPr>
        <w:t xml:space="preserve">mã hóa bcrypt, </w:t>
      </w:r>
      <w:r w:rsidR="00A96FAC" w:rsidRPr="00BF1898">
        <w:rPr>
          <w:lang w:val="vi-VN" w:eastAsia="vi-VN"/>
        </w:rPr>
        <w:t xml:space="preserve">mã hóa </w:t>
      </w:r>
      <w:r w:rsidR="00162BE2" w:rsidRPr="00BF1898">
        <w:rPr>
          <w:lang w:val="vi-VN" w:eastAsia="vi-VN"/>
        </w:rPr>
        <w:t xml:space="preserve">dữ liệu </w:t>
      </w:r>
      <w:r w:rsidR="00A96FAC" w:rsidRPr="00BF1898">
        <w:rPr>
          <w:lang w:val="vi-VN" w:eastAsia="vi-VN"/>
        </w:rPr>
        <w:t xml:space="preserve">với </w:t>
      </w:r>
      <w:r w:rsidR="00162BE2" w:rsidRPr="00BF1898">
        <w:rPr>
          <w:lang w:val="vi-VN" w:eastAsia="vi-VN"/>
        </w:rPr>
        <w:t>encrypt, giải mã decrypt</w:t>
      </w:r>
      <w:r w:rsidR="00623F47" w:rsidRPr="00BF1898">
        <w:rPr>
          <w:lang w:val="vi-VN" w:eastAsia="vi-VN"/>
        </w:rPr>
        <w:t xml:space="preserve"> cùng các </w:t>
      </w:r>
      <w:r w:rsidR="00EA632C" w:rsidRPr="00BF1898">
        <w:rPr>
          <w:lang w:val="vi-VN" w:eastAsia="vi-VN"/>
        </w:rPr>
        <w:t>hàm băm</w:t>
      </w:r>
      <w:r w:rsidR="00E85E58" w:rsidRPr="00BF1898">
        <w:rPr>
          <w:lang w:val="vi-VN" w:eastAsia="vi-VN"/>
        </w:rPr>
        <w:t xml:space="preserve"> </w:t>
      </w:r>
      <w:r w:rsidR="00F96F55" w:rsidRPr="00BF1898">
        <w:rPr>
          <w:lang w:val="vi-VN" w:eastAsia="vi-VN"/>
        </w:rPr>
        <w:t>H</w:t>
      </w:r>
      <w:r w:rsidR="00E85E58" w:rsidRPr="00BF1898">
        <w:rPr>
          <w:lang w:val="vi-VN" w:eastAsia="vi-VN"/>
        </w:rPr>
        <w:t xml:space="preserve">ashing như </w:t>
      </w:r>
      <w:r w:rsidR="00F872B7" w:rsidRPr="00BF1898">
        <w:rPr>
          <w:lang w:val="vi-VN" w:eastAsia="vi-VN"/>
        </w:rPr>
        <w:t xml:space="preserve">SHA-256 hay </w:t>
      </w:r>
      <w:r w:rsidR="00AE0328" w:rsidRPr="00BF1898">
        <w:rPr>
          <w:lang w:val="vi-VN" w:eastAsia="vi-VN"/>
        </w:rPr>
        <w:t>MD5.</w:t>
      </w:r>
    </w:p>
    <w:p w14:paraId="64A02DF6" w14:textId="0FB9B8EC" w:rsidR="00C714F8" w:rsidRDefault="00641F72" w:rsidP="00DD5960">
      <w:pPr>
        <w:pStyle w:val="Heading3"/>
        <w:rPr>
          <w:lang w:val="vi-VN" w:eastAsia="vi-VN"/>
        </w:rPr>
      </w:pPr>
      <w:bookmarkStart w:id="22" w:name="_Toc173388124"/>
      <w:r>
        <w:rPr>
          <w:lang w:val="vi-VN" w:eastAsia="vi-VN"/>
        </w:rPr>
        <w:t>Ngôn ngữ Python</w:t>
      </w:r>
      <w:bookmarkEnd w:id="22"/>
    </w:p>
    <w:p w14:paraId="06E03B99" w14:textId="67FFB349" w:rsidR="00C05F46" w:rsidRPr="00C05F46" w:rsidRDefault="00EF4411">
      <w:pPr>
        <w:pStyle w:val="Heading4"/>
        <w:numPr>
          <w:ilvl w:val="3"/>
          <w:numId w:val="6"/>
        </w:numPr>
        <w:ind w:left="0"/>
      </w:pPr>
      <w:r>
        <w:t>Giới thiệu</w:t>
      </w:r>
    </w:p>
    <w:p w14:paraId="1CB2B9DF" w14:textId="7B3E31FE" w:rsidR="00E70DEF" w:rsidRDefault="00D0793C" w:rsidP="0091155A">
      <w:pPr>
        <w:pStyle w:val="BodyText"/>
        <w:rPr>
          <w:lang w:val="vi-VN" w:eastAsia="vi-VN"/>
        </w:rPr>
      </w:pPr>
      <w:r w:rsidRPr="00D0793C">
        <w:rPr>
          <w:lang w:eastAsia="vi-VN"/>
        </w:rPr>
        <w:t>Python là</w:t>
      </w:r>
      <w:r w:rsidR="00B13539">
        <w:rPr>
          <w:lang w:val="vi-VN" w:eastAsia="vi-VN"/>
        </w:rPr>
        <w:t xml:space="preserve"> một trong những</w:t>
      </w:r>
      <w:r w:rsidRPr="00D0793C">
        <w:rPr>
          <w:lang w:eastAsia="vi-VN"/>
        </w:rPr>
        <w:t xml:space="preserve"> ngôn ngữ lập trình được sử dụng </w:t>
      </w:r>
      <w:r w:rsidR="00F42C48">
        <w:rPr>
          <w:lang w:eastAsia="vi-VN"/>
        </w:rPr>
        <w:t>phổ</w:t>
      </w:r>
      <w:r w:rsidR="00F42C48">
        <w:rPr>
          <w:lang w:val="vi-VN" w:eastAsia="vi-VN"/>
        </w:rPr>
        <w:t xml:space="preserve"> biến nhất hiện nay. Python được sử dụng </w:t>
      </w:r>
      <w:r w:rsidRPr="00D0793C">
        <w:rPr>
          <w:lang w:eastAsia="vi-VN"/>
        </w:rPr>
        <w:t xml:space="preserve">trong </w:t>
      </w:r>
      <w:r w:rsidR="00F42C48">
        <w:rPr>
          <w:lang w:eastAsia="vi-VN"/>
        </w:rPr>
        <w:t>việc</w:t>
      </w:r>
      <w:r w:rsidR="00F42C48">
        <w:rPr>
          <w:lang w:val="vi-VN" w:eastAsia="vi-VN"/>
        </w:rPr>
        <w:t xml:space="preserve"> xây dựng các</w:t>
      </w:r>
      <w:r w:rsidRPr="00D0793C">
        <w:rPr>
          <w:lang w:eastAsia="vi-VN"/>
        </w:rPr>
        <w:t xml:space="preserve"> ứng dụng web, phát triển phần mềm, khoa học dữ liệu và máy </w:t>
      </w:r>
      <w:r w:rsidR="003E0DA4">
        <w:rPr>
          <w:lang w:eastAsia="vi-VN"/>
        </w:rPr>
        <w:t>học</w:t>
      </w:r>
      <w:r w:rsidR="008B518B">
        <w:rPr>
          <w:lang w:val="vi-VN" w:eastAsia="vi-VN"/>
        </w:rPr>
        <w:t xml:space="preserve"> </w:t>
      </w:r>
      <w:r w:rsidR="00BC49EA">
        <w:rPr>
          <w:lang w:val="vi-VN" w:eastAsia="vi-VN"/>
        </w:rPr>
        <w:t>[2]</w:t>
      </w:r>
      <w:r w:rsidR="000C4230">
        <w:rPr>
          <w:lang w:val="vi-VN" w:eastAsia="vi-VN"/>
        </w:rPr>
        <w:t>.</w:t>
      </w:r>
    </w:p>
    <w:p w14:paraId="684D9EAC" w14:textId="7BA51BCE" w:rsidR="006507D7" w:rsidRDefault="00087D56" w:rsidP="0091155A">
      <w:pPr>
        <w:pStyle w:val="BodyText"/>
        <w:rPr>
          <w:lang w:val="vi-VN" w:eastAsia="vi-VN"/>
        </w:rPr>
      </w:pPr>
      <w:r>
        <w:rPr>
          <w:lang w:val="vi-VN" w:eastAsia="vi-VN"/>
        </w:rPr>
        <w:t xml:space="preserve">Python được phát triển bởi </w:t>
      </w:r>
      <w:r w:rsidRPr="00087D56">
        <w:rPr>
          <w:lang w:val="en-US" w:eastAsia="vi-VN"/>
        </w:rPr>
        <w:t xml:space="preserve">Guido van Rossum và ra mắt </w:t>
      </w:r>
      <w:r w:rsidR="00FF1795">
        <w:rPr>
          <w:lang w:val="en-US" w:eastAsia="vi-VN"/>
        </w:rPr>
        <w:t>lần</w:t>
      </w:r>
      <w:r w:rsidR="00FF1795">
        <w:rPr>
          <w:lang w:val="vi-VN" w:eastAsia="vi-VN"/>
        </w:rPr>
        <w:t xml:space="preserve"> đầu </w:t>
      </w:r>
      <w:r w:rsidRPr="00087D56">
        <w:rPr>
          <w:lang w:val="en-US" w:eastAsia="vi-VN"/>
        </w:rPr>
        <w:t xml:space="preserve">vào năm </w:t>
      </w:r>
      <w:r w:rsidR="00D75D41">
        <w:rPr>
          <w:lang w:val="en-US" w:eastAsia="vi-VN"/>
        </w:rPr>
        <w:t>1991</w:t>
      </w:r>
      <w:r w:rsidR="00D75D41">
        <w:rPr>
          <w:lang w:val="vi-VN" w:eastAsia="vi-VN"/>
        </w:rPr>
        <w:t>.</w:t>
      </w:r>
    </w:p>
    <w:p w14:paraId="69B31812" w14:textId="4F7CD1C2" w:rsidR="008518A2" w:rsidRDefault="003A68D6" w:rsidP="00EE5D6F">
      <w:pPr>
        <w:pStyle w:val="Heading4"/>
      </w:pPr>
      <w:r>
        <w:lastRenderedPageBreak/>
        <w:t>Đặc điểm</w:t>
      </w:r>
    </w:p>
    <w:p w14:paraId="4DB3AE02" w14:textId="3BB60FED" w:rsidR="00CD04CA" w:rsidRPr="00ED0FCE" w:rsidRDefault="00CD04CA" w:rsidP="00CD04CA">
      <w:pPr>
        <w:pStyle w:val="BodyText"/>
        <w:rPr>
          <w:lang w:val="vi-VN" w:eastAsia="vi-VN"/>
        </w:rPr>
      </w:pPr>
      <w:r w:rsidRPr="00ED0FCE">
        <w:rPr>
          <w:lang w:eastAsia="vi-VN"/>
        </w:rPr>
        <w:t>Ngôn</w:t>
      </w:r>
      <w:r w:rsidRPr="00ED0FCE">
        <w:rPr>
          <w:lang w:val="vi-VN" w:eastAsia="vi-VN"/>
        </w:rPr>
        <w:t xml:space="preserve"> ngữ thông dịch: </w:t>
      </w:r>
      <w:r w:rsidR="00B86757" w:rsidRPr="00ED0FCE">
        <w:rPr>
          <w:lang w:val="vi-VN" w:eastAsia="vi-VN"/>
        </w:rPr>
        <w:t xml:space="preserve">Python </w:t>
      </w:r>
      <w:r w:rsidR="003F5F6D" w:rsidRPr="00ED0FCE">
        <w:rPr>
          <w:lang w:val="vi-VN" w:eastAsia="vi-VN"/>
        </w:rPr>
        <w:t xml:space="preserve">chạy từng dòng mã, có nghĩa chương trình sẽ dừng khi có lỗi </w:t>
      </w:r>
      <w:r w:rsidR="009A08B7" w:rsidRPr="00ED0FCE">
        <w:rPr>
          <w:lang w:val="vi-VN" w:eastAsia="vi-VN"/>
        </w:rPr>
        <w:t xml:space="preserve">xảy ra, điều này giúp các nhà phát triển ứng dụng dễ dàng phát hiện </w:t>
      </w:r>
      <w:r w:rsidR="00417475" w:rsidRPr="00ED0FCE">
        <w:rPr>
          <w:lang w:val="vi-VN" w:eastAsia="vi-VN"/>
        </w:rPr>
        <w:t>và sửa lỗi</w:t>
      </w:r>
      <w:r w:rsidR="009A08B7" w:rsidRPr="00ED0FCE">
        <w:rPr>
          <w:lang w:val="vi-VN" w:eastAsia="vi-VN"/>
        </w:rPr>
        <w:t>.</w:t>
      </w:r>
    </w:p>
    <w:p w14:paraId="31FBFAD7" w14:textId="4B4372A4" w:rsidR="003A68D6" w:rsidRDefault="009C141A" w:rsidP="000A6F9A">
      <w:pPr>
        <w:pStyle w:val="BodyText"/>
        <w:rPr>
          <w:lang w:val="vi-VN" w:eastAsia="vi-VN"/>
        </w:rPr>
      </w:pPr>
      <w:r w:rsidRPr="009C141A">
        <w:rPr>
          <w:lang w:eastAsia="vi-VN"/>
        </w:rPr>
        <w:t>Cú pháp đơn giản:</w:t>
      </w:r>
      <w:r w:rsidR="00E856CC">
        <w:rPr>
          <w:lang w:val="vi-VN" w:eastAsia="vi-VN"/>
        </w:rPr>
        <w:t xml:space="preserve"> </w:t>
      </w:r>
      <w:r w:rsidR="00885D85">
        <w:rPr>
          <w:lang w:val="vi-VN" w:eastAsia="vi-VN"/>
        </w:rPr>
        <w:t xml:space="preserve">Python </w:t>
      </w:r>
      <w:r w:rsidR="004D6165">
        <w:rPr>
          <w:lang w:val="vi-VN" w:eastAsia="vi-VN"/>
        </w:rPr>
        <w:t xml:space="preserve">sử dụng ngôn ngữ giống tiếng Anh, giúp dễ đọc, dễ viết. </w:t>
      </w:r>
      <w:r w:rsidR="004D7B63">
        <w:rPr>
          <w:lang w:eastAsia="vi-VN"/>
        </w:rPr>
        <w:t>K</w:t>
      </w:r>
      <w:r w:rsidR="00BD659C">
        <w:rPr>
          <w:lang w:eastAsia="vi-VN"/>
        </w:rPr>
        <w:t>hác</w:t>
      </w:r>
      <w:r w:rsidR="00BD659C">
        <w:rPr>
          <w:lang w:val="vi-VN" w:eastAsia="vi-VN"/>
        </w:rPr>
        <w:t xml:space="preserve"> với nhiều ngôn ngữ lập trình khác, </w:t>
      </w:r>
      <w:r w:rsidR="00640357">
        <w:rPr>
          <w:lang w:val="vi-VN" w:eastAsia="vi-VN"/>
        </w:rPr>
        <w:t xml:space="preserve">Python </w:t>
      </w:r>
      <w:r w:rsidR="003A3C24">
        <w:rPr>
          <w:lang w:val="vi-VN" w:eastAsia="vi-VN"/>
        </w:rPr>
        <w:t>sử dụng các khoảng trắng (dấu cách hoặc tab)</w:t>
      </w:r>
      <w:r w:rsidR="001965AD">
        <w:rPr>
          <w:lang w:val="vi-VN" w:eastAsia="vi-VN"/>
        </w:rPr>
        <w:t xml:space="preserve"> để phân tách các khối mã thay vì dùng cặp dấu ngoặc </w:t>
      </w:r>
      <w:r w:rsidR="00885D85">
        <w:rPr>
          <w:lang w:val="vi-VN" w:eastAsia="vi-VN"/>
        </w:rPr>
        <w:t>nhọn.</w:t>
      </w:r>
      <w:r w:rsidR="007F5089">
        <w:rPr>
          <w:lang w:val="vi-VN" w:eastAsia="vi-VN"/>
        </w:rPr>
        <w:t xml:space="preserve"> Python cũng không dùng dấu chấm phẩy (;) để kết thúc câu lệnh mà Python kết thúc câu lệnh bằng việc xuống dòng.</w:t>
      </w:r>
    </w:p>
    <w:p w14:paraId="1CCA1BA9" w14:textId="4A977F05" w:rsidR="00A14CC6" w:rsidRDefault="00A50419" w:rsidP="000A6F9A">
      <w:pPr>
        <w:pStyle w:val="BodyText"/>
        <w:rPr>
          <w:lang w:val="vi-VN" w:eastAsia="vi-VN"/>
        </w:rPr>
      </w:pPr>
      <w:r>
        <w:rPr>
          <w:lang w:val="vi-VN" w:eastAsia="vi-VN"/>
        </w:rPr>
        <w:t xml:space="preserve">Thư viện hỗ trợ phong phú: </w:t>
      </w:r>
      <w:r w:rsidRPr="00A50419">
        <w:rPr>
          <w:lang w:val="vi-VN" w:eastAsia="vi-VN"/>
        </w:rPr>
        <w:t xml:space="preserve">Python </w:t>
      </w:r>
      <w:r w:rsidR="005146D3">
        <w:rPr>
          <w:lang w:val="vi-VN" w:eastAsia="vi-VN"/>
        </w:rPr>
        <w:t>hỗ trợ</w:t>
      </w:r>
      <w:r w:rsidRPr="00A50419">
        <w:rPr>
          <w:lang w:val="vi-VN" w:eastAsia="vi-VN"/>
        </w:rPr>
        <w:t xml:space="preserve"> </w:t>
      </w:r>
      <w:r>
        <w:rPr>
          <w:lang w:val="vi-VN" w:eastAsia="vi-VN"/>
        </w:rPr>
        <w:t>rất nhiều t</w:t>
      </w:r>
      <w:r w:rsidRPr="00A50419">
        <w:rPr>
          <w:lang w:val="vi-VN" w:eastAsia="vi-VN"/>
        </w:rPr>
        <w:t>hư viện</w:t>
      </w:r>
      <w:r w:rsidR="00DA7792">
        <w:rPr>
          <w:lang w:val="vi-VN" w:eastAsia="vi-VN"/>
        </w:rPr>
        <w:t xml:space="preserve"> như </w:t>
      </w:r>
      <w:r w:rsidRPr="00A50419">
        <w:rPr>
          <w:lang w:val="vi-VN" w:eastAsia="vi-VN"/>
        </w:rPr>
        <w:t xml:space="preserve">NumPy, Pandas, Matplotlib, </w:t>
      </w:r>
      <w:r w:rsidR="005146D3">
        <w:rPr>
          <w:lang w:val="vi-VN" w:eastAsia="vi-VN"/>
        </w:rPr>
        <w:t>TensorFlow</w:t>
      </w:r>
      <w:r w:rsidR="00F47FA9">
        <w:rPr>
          <w:lang w:val="vi-VN" w:eastAsia="vi-VN"/>
        </w:rPr>
        <w:t>,</w:t>
      </w:r>
      <w:r w:rsidR="005146D3">
        <w:rPr>
          <w:lang w:val="vi-VN" w:eastAsia="vi-VN"/>
        </w:rPr>
        <w:t>...</w:t>
      </w:r>
      <w:r w:rsidRPr="00A50419">
        <w:rPr>
          <w:lang w:val="vi-VN" w:eastAsia="vi-VN"/>
        </w:rPr>
        <w:t xml:space="preserve"> cung cấp cho </w:t>
      </w:r>
      <w:r w:rsidR="00486576">
        <w:rPr>
          <w:lang w:val="vi-VN" w:eastAsia="vi-VN"/>
        </w:rPr>
        <w:t>nhà phát triển</w:t>
      </w:r>
      <w:r w:rsidRPr="00A50419">
        <w:rPr>
          <w:lang w:val="vi-VN" w:eastAsia="vi-VN"/>
        </w:rPr>
        <w:t xml:space="preserve"> các công cụ mạnh mẽ để giải quyết các vấn đề cụ thể trong lĩnh vực </w:t>
      </w:r>
      <w:r w:rsidR="008D69ED">
        <w:rPr>
          <w:lang w:val="vi-VN" w:eastAsia="vi-VN"/>
        </w:rPr>
        <w:t>khác nhau</w:t>
      </w:r>
      <w:r w:rsidRPr="00A50419">
        <w:rPr>
          <w:lang w:val="vi-VN" w:eastAsia="vi-VN"/>
        </w:rPr>
        <w:t>.</w:t>
      </w:r>
    </w:p>
    <w:p w14:paraId="3E9A3893" w14:textId="5869BD01" w:rsidR="005030B9" w:rsidRPr="003B0DDD" w:rsidRDefault="005030B9" w:rsidP="000A6F9A">
      <w:pPr>
        <w:pStyle w:val="BodyText"/>
        <w:rPr>
          <w:lang w:val="vi-VN" w:eastAsia="vi-VN"/>
        </w:rPr>
      </w:pPr>
      <w:r>
        <w:rPr>
          <w:lang w:val="vi-VN" w:eastAsia="vi-VN"/>
        </w:rPr>
        <w:t xml:space="preserve">Hỗ trợ đa nền tảng: </w:t>
      </w:r>
      <w:r w:rsidRPr="005030B9">
        <w:rPr>
          <w:lang w:val="vi-VN" w:eastAsia="vi-VN"/>
        </w:rPr>
        <w:t xml:space="preserve">Python có thể </w:t>
      </w:r>
      <w:r w:rsidR="00063A91">
        <w:rPr>
          <w:lang w:val="vi-VN" w:eastAsia="vi-VN"/>
        </w:rPr>
        <w:t xml:space="preserve">được phát triển và </w:t>
      </w:r>
      <w:r w:rsidRPr="005030B9">
        <w:rPr>
          <w:lang w:val="vi-VN" w:eastAsia="vi-VN"/>
        </w:rPr>
        <w:t xml:space="preserve">sử dụng trên nhiều hệ điều hành khác nhau như Windows, macOS, </w:t>
      </w:r>
      <w:r w:rsidR="0015619B">
        <w:rPr>
          <w:lang w:val="vi-VN" w:eastAsia="vi-VN"/>
        </w:rPr>
        <w:t>Linux.</w:t>
      </w:r>
    </w:p>
    <w:p w14:paraId="4E75135F" w14:textId="01034A70" w:rsidR="00296245" w:rsidRPr="00BF1898" w:rsidRDefault="001F4883" w:rsidP="00DD5960">
      <w:pPr>
        <w:pStyle w:val="Heading3"/>
        <w:rPr>
          <w:lang w:val="vi-VN" w:eastAsia="vi-VN"/>
        </w:rPr>
      </w:pPr>
      <w:bookmarkStart w:id="23" w:name="_Toc173388125"/>
      <w:r w:rsidRPr="00BF1898">
        <w:rPr>
          <w:lang w:val="vi-VN" w:eastAsia="vi-VN"/>
        </w:rPr>
        <w:t>Cơ sở dữ liệu MySQL</w:t>
      </w:r>
      <w:bookmarkEnd w:id="23"/>
    </w:p>
    <w:p w14:paraId="2063DA69" w14:textId="64A10D9F" w:rsidR="008823D8" w:rsidRPr="00BF1898" w:rsidRDefault="009D71AE">
      <w:pPr>
        <w:pStyle w:val="Heading4"/>
        <w:numPr>
          <w:ilvl w:val="3"/>
          <w:numId w:val="7"/>
        </w:numPr>
        <w:ind w:left="0"/>
      </w:pPr>
      <w:r w:rsidRPr="00BF1898">
        <w:t>Giới thiệu</w:t>
      </w:r>
    </w:p>
    <w:p w14:paraId="0D1E3ED8" w14:textId="566A76E0" w:rsidR="00DC7CEE" w:rsidRPr="00BF1898" w:rsidRDefault="001F004D" w:rsidP="00445FDA">
      <w:pPr>
        <w:pStyle w:val="BodyText"/>
        <w:rPr>
          <w:spacing w:val="4"/>
          <w:lang w:val="vi-VN" w:eastAsia="vi-VN"/>
        </w:rPr>
      </w:pPr>
      <w:r w:rsidRPr="00BF1898">
        <w:rPr>
          <w:spacing w:val="4"/>
          <w:lang w:val="vi-VN" w:eastAsia="vi-VN"/>
        </w:rPr>
        <w:t>MySQL</w:t>
      </w:r>
      <w:r w:rsidR="00A22484" w:rsidRPr="00BF1898">
        <w:rPr>
          <w:spacing w:val="4"/>
          <w:lang w:val="vi-VN" w:eastAsia="vi-VN"/>
        </w:rPr>
        <w:t xml:space="preserve"> (viết tắt của </w:t>
      </w:r>
      <w:r w:rsidR="008B56C5" w:rsidRPr="00BF1898">
        <w:rPr>
          <w:spacing w:val="4"/>
          <w:lang w:val="vi-VN" w:eastAsia="vi-VN"/>
        </w:rPr>
        <w:t>My Structured Query Language</w:t>
      </w:r>
      <w:r w:rsidR="00A22484" w:rsidRPr="00BF1898">
        <w:rPr>
          <w:spacing w:val="4"/>
          <w:lang w:val="vi-VN" w:eastAsia="vi-VN"/>
        </w:rPr>
        <w:t>)</w:t>
      </w:r>
      <w:r w:rsidR="00F5455A" w:rsidRPr="00BF1898">
        <w:rPr>
          <w:spacing w:val="4"/>
          <w:lang w:val="vi-VN" w:eastAsia="vi-VN"/>
        </w:rPr>
        <w:t xml:space="preserve"> là cơ sở dữ liệu mã nguồn mở phổ biến nhất thế </w:t>
      </w:r>
      <w:r w:rsidR="00E963DE" w:rsidRPr="00BF1898">
        <w:rPr>
          <w:spacing w:val="4"/>
          <w:lang w:val="vi-VN" w:eastAsia="vi-VN"/>
        </w:rPr>
        <w:t>giới.</w:t>
      </w:r>
      <w:r w:rsidR="00D0404F" w:rsidRPr="00BF1898">
        <w:rPr>
          <w:spacing w:val="4"/>
          <w:lang w:val="vi-VN" w:eastAsia="vi-VN"/>
        </w:rPr>
        <w:t xml:space="preserve"> </w:t>
      </w:r>
      <w:r w:rsidR="003109F3" w:rsidRPr="00BF1898">
        <w:rPr>
          <w:spacing w:val="4"/>
          <w:lang w:val="en-US" w:eastAsia="vi-VN"/>
        </w:rPr>
        <w:t>MySQL</w:t>
      </w:r>
      <w:r w:rsidR="003109F3" w:rsidRPr="00BF1898">
        <w:rPr>
          <w:spacing w:val="4"/>
          <w:lang w:val="vi-VN" w:eastAsia="vi-VN"/>
        </w:rPr>
        <w:t xml:space="preserve"> ra mắt lần đầu vào năm </w:t>
      </w:r>
      <w:r w:rsidR="00106355" w:rsidRPr="00BF1898">
        <w:rPr>
          <w:spacing w:val="4"/>
          <w:lang w:val="vi-VN" w:eastAsia="vi-VN"/>
        </w:rPr>
        <w:t>1995, bởi</w:t>
      </w:r>
      <w:r w:rsidR="00666464" w:rsidRPr="00BF1898">
        <w:rPr>
          <w:spacing w:val="4"/>
          <w:lang w:val="vi-VN" w:eastAsia="vi-VN"/>
        </w:rPr>
        <w:t xml:space="preserve"> công ty MySQL</w:t>
      </w:r>
      <w:r w:rsidR="001B7669" w:rsidRPr="00BF1898">
        <w:rPr>
          <w:spacing w:val="4"/>
          <w:lang w:val="vi-VN" w:eastAsia="vi-VN"/>
        </w:rPr>
        <w:t xml:space="preserve"> AB</w:t>
      </w:r>
      <w:r w:rsidR="00666464" w:rsidRPr="00BF1898">
        <w:rPr>
          <w:spacing w:val="4"/>
          <w:lang w:val="vi-VN" w:eastAsia="vi-VN"/>
        </w:rPr>
        <w:t xml:space="preserve"> ở Thụy </w:t>
      </w:r>
      <w:r w:rsidR="00267D5A" w:rsidRPr="00BF1898">
        <w:rPr>
          <w:spacing w:val="4"/>
          <w:lang w:val="vi-VN" w:eastAsia="vi-VN"/>
        </w:rPr>
        <w:t xml:space="preserve">Điển. Sau nhiều lần nâng cấp, phiên bản </w:t>
      </w:r>
      <w:r w:rsidR="00643C6B" w:rsidRPr="00BF1898">
        <w:rPr>
          <w:spacing w:val="4"/>
          <w:lang w:val="vi-VN" w:eastAsia="vi-VN"/>
        </w:rPr>
        <w:t xml:space="preserve">mới nhất </w:t>
      </w:r>
      <w:r w:rsidR="00267D5A" w:rsidRPr="00BF1898">
        <w:rPr>
          <w:spacing w:val="4"/>
          <w:lang w:val="vi-VN" w:eastAsia="vi-VN"/>
        </w:rPr>
        <w:t xml:space="preserve">của MySQL là </w:t>
      </w:r>
      <w:r w:rsidR="00273CB6" w:rsidRPr="00BF1898">
        <w:rPr>
          <w:spacing w:val="4"/>
          <w:lang w:val="vi-VN" w:eastAsia="vi-VN"/>
        </w:rPr>
        <w:t>8.4</w:t>
      </w:r>
      <w:r w:rsidR="00B05CFC" w:rsidRPr="00BF1898">
        <w:rPr>
          <w:spacing w:val="4"/>
          <w:lang w:val="vi-VN" w:eastAsia="vi-VN"/>
        </w:rPr>
        <w:t xml:space="preserve"> LTS (Long</w:t>
      </w:r>
      <w:r w:rsidR="005D4222" w:rsidRPr="00BF1898">
        <w:rPr>
          <w:spacing w:val="4"/>
          <w:lang w:val="vi-VN" w:eastAsia="vi-VN"/>
        </w:rPr>
        <w:t xml:space="preserve"> </w:t>
      </w:r>
      <w:r w:rsidR="00B05CFC" w:rsidRPr="00BF1898">
        <w:rPr>
          <w:spacing w:val="4"/>
          <w:lang w:val="vi-VN" w:eastAsia="vi-VN"/>
        </w:rPr>
        <w:t>Term Support)</w:t>
      </w:r>
      <w:r w:rsidR="000D4EF4" w:rsidRPr="00BF1898">
        <w:rPr>
          <w:spacing w:val="4"/>
          <w:lang w:val="vi-VN" w:eastAsia="vi-VN"/>
        </w:rPr>
        <w:t xml:space="preserve"> </w:t>
      </w:r>
      <w:r w:rsidR="00E5460A">
        <w:rPr>
          <w:spacing w:val="4"/>
          <w:lang w:val="vi-VN" w:eastAsia="vi-VN"/>
        </w:rPr>
        <w:t>[10]</w:t>
      </w:r>
      <w:r w:rsidR="00F015DF" w:rsidRPr="00BF1898">
        <w:rPr>
          <w:spacing w:val="4"/>
          <w:lang w:val="vi-VN" w:eastAsia="vi-VN"/>
        </w:rPr>
        <w:t>.</w:t>
      </w:r>
    </w:p>
    <w:p w14:paraId="6090BB61" w14:textId="058FEB62" w:rsidR="00C8273C" w:rsidRPr="00BF1898" w:rsidRDefault="00316CE1" w:rsidP="00445FDA">
      <w:pPr>
        <w:pStyle w:val="BodyText"/>
        <w:rPr>
          <w:lang w:val="vi-VN" w:eastAsia="vi-VN"/>
        </w:rPr>
      </w:pPr>
      <w:r w:rsidRPr="00BF1898">
        <w:rPr>
          <w:lang w:val="vi-VN" w:eastAsia="vi-VN"/>
        </w:rPr>
        <w:t>MySQL</w:t>
      </w:r>
      <w:r w:rsidR="00646855" w:rsidRPr="00BF1898">
        <w:rPr>
          <w:lang w:val="vi-VN" w:eastAsia="vi-VN"/>
        </w:rPr>
        <w:t xml:space="preserve"> có thể áp dụng </w:t>
      </w:r>
      <w:r w:rsidR="00D9320D" w:rsidRPr="00BF1898">
        <w:rPr>
          <w:lang w:val="vi-VN" w:eastAsia="vi-VN"/>
        </w:rPr>
        <w:t xml:space="preserve">cho các dự án </w:t>
      </w:r>
      <w:r w:rsidR="008778B9" w:rsidRPr="00BF1898">
        <w:rPr>
          <w:lang w:val="vi-VN" w:eastAsia="vi-VN"/>
        </w:rPr>
        <w:t>vừa và nhỏ,</w:t>
      </w:r>
      <w:r w:rsidR="00C16C82" w:rsidRPr="00BF1898">
        <w:rPr>
          <w:lang w:val="vi-VN" w:eastAsia="vi-VN"/>
        </w:rPr>
        <w:t xml:space="preserve"> </w:t>
      </w:r>
      <w:r w:rsidRPr="00BF1898">
        <w:rPr>
          <w:lang w:val="vi-VN" w:eastAsia="vi-VN"/>
        </w:rPr>
        <w:t>hỗ trợ nhiều hệ điều hành và nền tảng khác nhau</w:t>
      </w:r>
      <w:r w:rsidR="00232D38" w:rsidRPr="00BF1898">
        <w:rPr>
          <w:lang w:val="vi-VN" w:eastAsia="vi-VN"/>
        </w:rPr>
        <w:t xml:space="preserve"> như</w:t>
      </w:r>
      <w:r w:rsidR="009C1492" w:rsidRPr="00BF1898">
        <w:rPr>
          <w:lang w:val="vi-VN" w:eastAsia="vi-VN"/>
        </w:rPr>
        <w:t xml:space="preserve"> </w:t>
      </w:r>
      <w:r w:rsidRPr="00BF1898">
        <w:rPr>
          <w:lang w:val="vi-VN" w:eastAsia="vi-VN"/>
        </w:rPr>
        <w:t xml:space="preserve">Linux, </w:t>
      </w:r>
      <w:r w:rsidR="0095529B" w:rsidRPr="00BF1898">
        <w:rPr>
          <w:lang w:val="vi-VN" w:eastAsia="vi-VN"/>
        </w:rPr>
        <w:t xml:space="preserve">Windows, </w:t>
      </w:r>
      <w:r w:rsidR="00AE0441" w:rsidRPr="00BF1898">
        <w:rPr>
          <w:lang w:val="vi-VN" w:eastAsia="vi-VN"/>
        </w:rPr>
        <w:t>macOS.</w:t>
      </w:r>
    </w:p>
    <w:p w14:paraId="6E98D038" w14:textId="0FE97F1D" w:rsidR="00A4390E" w:rsidRDefault="006774B5" w:rsidP="007D7908">
      <w:pPr>
        <w:pStyle w:val="Heading4"/>
      </w:pPr>
      <w:r w:rsidRPr="00BF1898">
        <w:t>Đặc điểm</w:t>
      </w:r>
    </w:p>
    <w:p w14:paraId="3BAF33D0" w14:textId="5B86190D" w:rsidR="00753CC7" w:rsidRPr="00BF1898" w:rsidRDefault="00C5287F" w:rsidP="00C9591B">
      <w:pPr>
        <w:pStyle w:val="BodyText"/>
        <w:rPr>
          <w:lang w:val="vi-VN"/>
        </w:rPr>
      </w:pPr>
      <w:r w:rsidRPr="00BF1898">
        <w:rPr>
          <w:lang w:val="vi-VN" w:eastAsia="vi-VN"/>
        </w:rPr>
        <w:t>Dễ sử dụng:</w:t>
      </w:r>
      <w:r w:rsidR="0066240B" w:rsidRPr="00BF1898">
        <w:rPr>
          <w:lang w:val="vi-VN" w:eastAsia="vi-VN"/>
        </w:rPr>
        <w:t xml:space="preserve"> </w:t>
      </w:r>
      <w:r w:rsidR="006A4656" w:rsidRPr="00BF1898">
        <w:rPr>
          <w:lang w:val="vi-VN" w:eastAsia="vi-VN"/>
        </w:rPr>
        <w:t>dễ dàng cài đặt và sử dụng</w:t>
      </w:r>
      <w:r w:rsidR="008F22F6" w:rsidRPr="00BF1898">
        <w:rPr>
          <w:lang w:val="vi-VN" w:eastAsia="vi-VN"/>
        </w:rPr>
        <w:t xml:space="preserve">. Người dùng có thể </w:t>
      </w:r>
      <w:r w:rsidR="00390127" w:rsidRPr="00BF1898">
        <w:rPr>
          <w:lang w:val="vi-VN" w:eastAsia="vi-VN"/>
        </w:rPr>
        <w:t xml:space="preserve">thực hiện các thao tác </w:t>
      </w:r>
      <w:r w:rsidR="00407D00" w:rsidRPr="00BF1898">
        <w:rPr>
          <w:lang w:val="vi-VN" w:eastAsia="vi-VN"/>
        </w:rPr>
        <w:t>quản lý cơ sở dữ liệu,</w:t>
      </w:r>
      <w:r w:rsidR="008C7789" w:rsidRPr="00BF1898">
        <w:rPr>
          <w:lang w:val="vi-VN"/>
        </w:rPr>
        <w:t xml:space="preserve"> </w:t>
      </w:r>
      <w:r w:rsidR="00C54766" w:rsidRPr="00BF1898">
        <w:rPr>
          <w:lang w:val="vi-VN"/>
        </w:rPr>
        <w:t>thực hiện các truy vấn</w:t>
      </w:r>
      <w:r w:rsidR="00284580" w:rsidRPr="00BF1898">
        <w:rPr>
          <w:lang w:val="vi-VN"/>
        </w:rPr>
        <w:t xml:space="preserve"> một </w:t>
      </w:r>
      <w:r w:rsidR="0052521D" w:rsidRPr="00BF1898">
        <w:rPr>
          <w:lang w:val="vi-VN"/>
        </w:rPr>
        <w:t>cách dễ dàng.</w:t>
      </w:r>
    </w:p>
    <w:p w14:paraId="613B1231" w14:textId="24DF8A9E" w:rsidR="00F10079" w:rsidRPr="00BF1898" w:rsidRDefault="003528EB" w:rsidP="00C9591B">
      <w:pPr>
        <w:pStyle w:val="BodyText"/>
        <w:rPr>
          <w:lang w:val="vi-VN"/>
        </w:rPr>
      </w:pPr>
      <w:r w:rsidRPr="00BF1898">
        <w:rPr>
          <w:lang w:val="vi-VN"/>
        </w:rPr>
        <w:t xml:space="preserve">Hiệu </w:t>
      </w:r>
      <w:r w:rsidR="00F27089" w:rsidRPr="00BF1898">
        <w:rPr>
          <w:lang w:val="vi-VN"/>
        </w:rPr>
        <w:t>suất:</w:t>
      </w:r>
      <w:r w:rsidR="00AA2EFA" w:rsidRPr="00BF1898">
        <w:rPr>
          <w:lang w:val="vi-VN"/>
        </w:rPr>
        <w:t xml:space="preserve"> </w:t>
      </w:r>
      <w:r w:rsidR="00860590" w:rsidRPr="00BF1898">
        <w:rPr>
          <w:lang w:val="vi-VN"/>
        </w:rPr>
        <w:t xml:space="preserve">MySQL được </w:t>
      </w:r>
      <w:r w:rsidR="00563EFA" w:rsidRPr="00BF1898">
        <w:rPr>
          <w:lang w:val="vi-VN"/>
        </w:rPr>
        <w:t>tối ưu hóa để cải thiện hiệu suất và giảm chi phí</w:t>
      </w:r>
      <w:r w:rsidR="006823C6" w:rsidRPr="00BF1898">
        <w:rPr>
          <w:lang w:val="vi-VN"/>
        </w:rPr>
        <w:t xml:space="preserve"> so với </w:t>
      </w:r>
      <w:r w:rsidR="00E341FE" w:rsidRPr="00BF1898">
        <w:rPr>
          <w:lang w:val="vi-VN"/>
        </w:rPr>
        <w:t>với các cơ sở dữ liệu khác.</w:t>
      </w:r>
    </w:p>
    <w:p w14:paraId="5385A28F" w14:textId="51EAA773" w:rsidR="008C783D" w:rsidRPr="00BF1898" w:rsidRDefault="00B21EF6" w:rsidP="00C9591B">
      <w:pPr>
        <w:pStyle w:val="BodyText"/>
        <w:rPr>
          <w:lang w:val="vi-VN"/>
        </w:rPr>
      </w:pPr>
      <w:r w:rsidRPr="00BF1898">
        <w:rPr>
          <w:lang w:val="vi-VN"/>
        </w:rPr>
        <w:t>B</w:t>
      </w:r>
      <w:r w:rsidR="005F48CB" w:rsidRPr="00BF1898">
        <w:rPr>
          <w:lang w:val="vi-VN"/>
        </w:rPr>
        <w:t xml:space="preserve">ảo </w:t>
      </w:r>
      <w:r w:rsidRPr="00BF1898">
        <w:rPr>
          <w:lang w:val="vi-VN"/>
        </w:rPr>
        <w:t>mật:</w:t>
      </w:r>
      <w:r w:rsidR="00DE747E" w:rsidRPr="00BF1898">
        <w:rPr>
          <w:lang w:val="vi-VN"/>
        </w:rPr>
        <w:t xml:space="preserve"> </w:t>
      </w:r>
      <w:r w:rsidR="00761FE5" w:rsidRPr="00BF1898">
        <w:rPr>
          <w:lang w:val="vi-VN"/>
        </w:rPr>
        <w:t>MySQL cung cấp</w:t>
      </w:r>
      <w:r w:rsidR="00863785" w:rsidRPr="00BF1898">
        <w:rPr>
          <w:lang w:val="vi-VN"/>
        </w:rPr>
        <w:t xml:space="preserve"> các tính năng bảo mật như</w:t>
      </w:r>
      <w:r w:rsidR="00934082" w:rsidRPr="00BF1898">
        <w:rPr>
          <w:lang w:val="vi-VN"/>
        </w:rPr>
        <w:t xml:space="preserve"> xác thực người dùng (</w:t>
      </w:r>
      <w:r w:rsidR="00F91B49" w:rsidRPr="00BF1898">
        <w:rPr>
          <w:lang w:val="vi-VN"/>
        </w:rPr>
        <w:t>Authentication</w:t>
      </w:r>
      <w:r w:rsidR="00934082" w:rsidRPr="00BF1898">
        <w:rPr>
          <w:lang w:val="vi-VN"/>
        </w:rPr>
        <w:t>)</w:t>
      </w:r>
      <w:r w:rsidR="00652987" w:rsidRPr="00BF1898">
        <w:rPr>
          <w:lang w:val="vi-VN"/>
        </w:rPr>
        <w:t xml:space="preserve">, </w:t>
      </w:r>
      <w:r w:rsidR="00A979A7" w:rsidRPr="00BF1898">
        <w:rPr>
          <w:lang w:val="vi-VN"/>
        </w:rPr>
        <w:t xml:space="preserve">mã hóa dữ </w:t>
      </w:r>
      <w:r w:rsidR="00F529B0" w:rsidRPr="00BF1898">
        <w:rPr>
          <w:lang w:val="vi-VN"/>
        </w:rPr>
        <w:t xml:space="preserve">liệu, </w:t>
      </w:r>
      <w:r w:rsidR="009B00E6" w:rsidRPr="00BF1898">
        <w:rPr>
          <w:lang w:val="vi-VN"/>
        </w:rPr>
        <w:t xml:space="preserve">ghi </w:t>
      </w:r>
      <w:r w:rsidR="00DF1B25" w:rsidRPr="00BF1898">
        <w:rPr>
          <w:lang w:val="vi-VN"/>
        </w:rPr>
        <w:t xml:space="preserve">lại các hoạt động </w:t>
      </w:r>
      <w:r w:rsidR="009B00E6" w:rsidRPr="00BF1898">
        <w:rPr>
          <w:lang w:val="vi-VN"/>
        </w:rPr>
        <w:t xml:space="preserve">người </w:t>
      </w:r>
      <w:r w:rsidR="00C75A86" w:rsidRPr="00BF1898">
        <w:rPr>
          <w:lang w:val="vi-VN"/>
        </w:rPr>
        <w:t>dùng</w:t>
      </w:r>
      <w:r w:rsidR="007815CA" w:rsidRPr="00BF1898">
        <w:rPr>
          <w:lang w:val="vi-VN"/>
        </w:rPr>
        <w:t xml:space="preserve">, </w:t>
      </w:r>
      <w:r w:rsidR="00FF2C1D" w:rsidRPr="00BF1898">
        <w:rPr>
          <w:lang w:val="vi-VN"/>
        </w:rPr>
        <w:t>tưởng lửa</w:t>
      </w:r>
      <w:r w:rsidR="00DE5F5E" w:rsidRPr="00BF1898">
        <w:rPr>
          <w:lang w:val="vi-VN"/>
        </w:rPr>
        <w:t xml:space="preserve"> để giám </w:t>
      </w:r>
      <w:r w:rsidR="00A526B2" w:rsidRPr="00BF1898">
        <w:rPr>
          <w:lang w:val="vi-VN"/>
        </w:rPr>
        <w:t>sát, kiểm soát</w:t>
      </w:r>
      <w:r w:rsidR="00CF228C" w:rsidRPr="00BF1898">
        <w:rPr>
          <w:lang w:val="vi-VN"/>
        </w:rPr>
        <w:t xml:space="preserve"> truy cập đến cơ sở dữ </w:t>
      </w:r>
      <w:r w:rsidR="00ED6183" w:rsidRPr="00BF1898">
        <w:rPr>
          <w:lang w:val="vi-VN"/>
        </w:rPr>
        <w:t>liệu.</w:t>
      </w:r>
    </w:p>
    <w:p w14:paraId="7C750045" w14:textId="02F4C993" w:rsidR="00AF4014" w:rsidRPr="00BF1898" w:rsidRDefault="009C57D3" w:rsidP="00BB16D2">
      <w:pPr>
        <w:pStyle w:val="Heading2"/>
        <w:rPr>
          <w:lang w:val="vi-VN"/>
        </w:rPr>
      </w:pPr>
      <w:bookmarkStart w:id="24" w:name="_Toc173388126"/>
      <w:r w:rsidRPr="00BF1898">
        <w:lastRenderedPageBreak/>
        <w:t>Thuật</w:t>
      </w:r>
      <w:r w:rsidRPr="00BF1898">
        <w:rPr>
          <w:lang w:val="vi-VN"/>
        </w:rPr>
        <w:t xml:space="preserve"> toán KNN</w:t>
      </w:r>
      <w:bookmarkEnd w:id="24"/>
    </w:p>
    <w:p w14:paraId="3824E1C6" w14:textId="42EECE3A" w:rsidR="00483FFA" w:rsidRPr="00BF1898" w:rsidRDefault="003B7E26" w:rsidP="00DD5960">
      <w:pPr>
        <w:pStyle w:val="Heading3"/>
        <w:rPr>
          <w:lang w:val="vi-VN"/>
        </w:rPr>
      </w:pPr>
      <w:bookmarkStart w:id="25" w:name="_Toc173388127"/>
      <w:r w:rsidRPr="00BF1898">
        <w:rPr>
          <w:lang w:val="vi-VN"/>
        </w:rPr>
        <w:t>Giới thiệu</w:t>
      </w:r>
      <w:bookmarkEnd w:id="25"/>
      <w:r w:rsidRPr="00BF1898">
        <w:rPr>
          <w:lang w:val="vi-VN"/>
        </w:rPr>
        <w:t xml:space="preserve"> </w:t>
      </w:r>
    </w:p>
    <w:p w14:paraId="17D5771E" w14:textId="7D028150" w:rsidR="001A0B8F" w:rsidRPr="00BF1898" w:rsidRDefault="0087649F" w:rsidP="001A0B8F">
      <w:pPr>
        <w:pStyle w:val="BodyText"/>
        <w:rPr>
          <w:lang w:val="vi-VN"/>
        </w:rPr>
      </w:pPr>
      <w:r w:rsidRPr="00BF1898">
        <w:t>KNN</w:t>
      </w:r>
      <w:r w:rsidRPr="00BF1898">
        <w:rPr>
          <w:lang w:val="vi-VN"/>
        </w:rPr>
        <w:t xml:space="preserve">, viết tắt của K - Nearest Neighbors, </w:t>
      </w:r>
      <w:r w:rsidR="00856E93" w:rsidRPr="00BF1898">
        <w:t xml:space="preserve">là một </w:t>
      </w:r>
      <w:r w:rsidR="00A7636A" w:rsidRPr="00BF1898">
        <w:t>trong</w:t>
      </w:r>
      <w:r w:rsidR="00A7636A" w:rsidRPr="00BF1898">
        <w:rPr>
          <w:lang w:val="vi-VN"/>
        </w:rPr>
        <w:t xml:space="preserve"> những </w:t>
      </w:r>
      <w:r w:rsidR="00575458" w:rsidRPr="00BF1898">
        <w:t>thuật</w:t>
      </w:r>
      <w:r w:rsidR="00575458" w:rsidRPr="00BF1898">
        <w:rPr>
          <w:lang w:val="vi-VN"/>
        </w:rPr>
        <w:t xml:space="preserve"> toán</w:t>
      </w:r>
      <w:r w:rsidR="00856E93" w:rsidRPr="00BF1898">
        <w:t xml:space="preserve"> học máy có giám sát </w:t>
      </w:r>
      <w:r w:rsidR="00BE50DE" w:rsidRPr="00BF1898">
        <w:t>thường</w:t>
      </w:r>
      <w:r w:rsidR="00241295" w:rsidRPr="00BF1898">
        <w:rPr>
          <w:lang w:val="vi-VN"/>
        </w:rPr>
        <w:t xml:space="preserve"> </w:t>
      </w:r>
      <w:r w:rsidR="00856E93" w:rsidRPr="00BF1898">
        <w:t xml:space="preserve">được sử dụng để giải quyết các </w:t>
      </w:r>
      <w:r w:rsidR="000E7F34" w:rsidRPr="00BF1898">
        <w:t>bài</w:t>
      </w:r>
      <w:r w:rsidR="000E7F34" w:rsidRPr="00BF1898">
        <w:rPr>
          <w:lang w:val="vi-VN"/>
        </w:rPr>
        <w:t xml:space="preserve"> toán </w:t>
      </w:r>
      <w:r w:rsidR="00B208D8" w:rsidRPr="00BF1898">
        <w:rPr>
          <w:lang w:val="vi-VN"/>
        </w:rPr>
        <w:t xml:space="preserve">về </w:t>
      </w:r>
      <w:r w:rsidR="00856E93" w:rsidRPr="00BF1898">
        <w:t xml:space="preserve">phân </w:t>
      </w:r>
      <w:r w:rsidR="00C307FA" w:rsidRPr="00BF1898">
        <w:t>lớp</w:t>
      </w:r>
      <w:r w:rsidR="00C307FA" w:rsidRPr="00BF1898">
        <w:rPr>
          <w:lang w:val="vi-VN"/>
        </w:rPr>
        <w:t xml:space="preserve"> </w:t>
      </w:r>
      <w:r w:rsidR="00856E93" w:rsidRPr="00BF1898">
        <w:t xml:space="preserve">và hồi </w:t>
      </w:r>
      <w:r w:rsidR="00055A80" w:rsidRPr="00BF1898">
        <w:t>quy</w:t>
      </w:r>
      <w:r w:rsidR="00055A80" w:rsidRPr="00BF1898">
        <w:rPr>
          <w:lang w:val="vi-VN"/>
        </w:rPr>
        <w:t>.</w:t>
      </w:r>
      <w:r w:rsidR="003C4A02" w:rsidRPr="00BF1898">
        <w:rPr>
          <w:lang w:val="vi-VN"/>
        </w:rPr>
        <w:t xml:space="preserve"> KNN </w:t>
      </w:r>
      <w:r w:rsidR="00386DF9" w:rsidRPr="00BF1898">
        <w:rPr>
          <w:lang w:val="vi-VN"/>
        </w:rPr>
        <w:t xml:space="preserve">được phát triển bởi </w:t>
      </w:r>
      <w:r w:rsidR="003C4A02" w:rsidRPr="00BF1898">
        <w:rPr>
          <w:lang w:val="vi-VN"/>
        </w:rPr>
        <w:t>Evelyn Fix và Joseph Hodges vào năm 1951, sau đó được Thomas Cover mở rộng</w:t>
      </w:r>
      <w:r w:rsidR="00A37B7B" w:rsidRPr="00BF1898">
        <w:rPr>
          <w:lang w:val="vi-VN"/>
        </w:rPr>
        <w:t xml:space="preserve"> [1]</w:t>
      </w:r>
      <w:r w:rsidR="00611CEF" w:rsidRPr="00BF1898">
        <w:rPr>
          <w:lang w:val="vi-VN"/>
        </w:rPr>
        <w:t>.</w:t>
      </w:r>
    </w:p>
    <w:p w14:paraId="251700C3" w14:textId="11FF1AF1" w:rsidR="00827A82" w:rsidRPr="00BF1898" w:rsidRDefault="007E4AF7" w:rsidP="001A0B8F">
      <w:pPr>
        <w:pStyle w:val="BodyText"/>
        <w:rPr>
          <w:lang w:val="vi-VN"/>
        </w:rPr>
      </w:pPr>
      <w:r w:rsidRPr="00BF1898">
        <w:rPr>
          <w:lang w:val="vi-VN"/>
        </w:rPr>
        <w:t xml:space="preserve">Thuật toán </w:t>
      </w:r>
      <w:r w:rsidR="00827A82" w:rsidRPr="00BF1898">
        <w:rPr>
          <w:lang w:val="vi-VN"/>
        </w:rPr>
        <w:t xml:space="preserve">KNN </w:t>
      </w:r>
      <w:r w:rsidR="006342E7" w:rsidRPr="00BF1898">
        <w:rPr>
          <w:lang w:val="vi-VN"/>
        </w:rPr>
        <w:t>cho</w:t>
      </w:r>
      <w:r w:rsidR="00827A82" w:rsidRPr="00BF1898">
        <w:rPr>
          <w:lang w:val="vi-VN"/>
        </w:rPr>
        <w:t xml:space="preserve"> rằng các điểm dữ liệu </w:t>
      </w:r>
      <w:r w:rsidR="00D55302" w:rsidRPr="00BF1898">
        <w:rPr>
          <w:lang w:val="vi-VN"/>
        </w:rPr>
        <w:t xml:space="preserve">tương tự nhau </w:t>
      </w:r>
      <w:r w:rsidR="00975C26" w:rsidRPr="00BF1898">
        <w:rPr>
          <w:lang w:val="vi-VN"/>
        </w:rPr>
        <w:t>sẽ nằm gần nhau</w:t>
      </w:r>
      <w:r w:rsidR="007D4204" w:rsidRPr="00BF1898">
        <w:rPr>
          <w:lang w:val="vi-VN"/>
        </w:rPr>
        <w:t xml:space="preserve"> về </w:t>
      </w:r>
      <w:r w:rsidR="001317D5">
        <w:rPr>
          <w:lang w:val="vi-VN"/>
        </w:rPr>
        <w:t>mặt</w:t>
      </w:r>
      <w:r w:rsidR="007D4204" w:rsidRPr="00BF1898">
        <w:rPr>
          <w:lang w:val="vi-VN"/>
        </w:rPr>
        <w:t xml:space="preserve"> không </w:t>
      </w:r>
      <w:r w:rsidR="00671504" w:rsidRPr="00BF1898">
        <w:rPr>
          <w:lang w:val="vi-VN"/>
        </w:rPr>
        <w:t>gian.</w:t>
      </w:r>
    </w:p>
    <w:p w14:paraId="69183E9D" w14:textId="77777777" w:rsidR="003C11E8" w:rsidRPr="00BF1898" w:rsidRDefault="00BE4509" w:rsidP="003C11E8">
      <w:pPr>
        <w:pStyle w:val="BodyText"/>
        <w:keepNext/>
        <w:ind w:firstLine="0"/>
        <w:jc w:val="center"/>
      </w:pPr>
      <w:r w:rsidRPr="00BF1898">
        <w:rPr>
          <w:noProof/>
          <w:lang w:val="en-US"/>
        </w:rPr>
        <w:drawing>
          <wp:inline distT="0" distB="0" distL="0" distR="0" wp14:anchorId="44A57716" wp14:editId="2EEB0656">
            <wp:extent cx="3096037" cy="2209800"/>
            <wp:effectExtent l="0" t="0" r="9525" b="0"/>
            <wp:docPr id="1686004990" name="Picture 3" descr="use k nearest neighbours to find the class for a new dat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k nearest neighbours to find the class for a new data point"/>
                    <pic:cNvPicPr>
                      <a:picLocks noChangeAspect="1" noChangeArrowheads="1"/>
                    </pic:cNvPicPr>
                  </pic:nvPicPr>
                  <pic:blipFill rotWithShape="1">
                    <a:blip r:embed="rId16">
                      <a:extLst>
                        <a:ext uri="{28A0092B-C50C-407E-A947-70E740481C1C}">
                          <a14:useLocalDpi xmlns:a14="http://schemas.microsoft.com/office/drawing/2010/main" val="0"/>
                        </a:ext>
                      </a:extLst>
                    </a:blip>
                    <a:srcRect l="25659" t="22804" r="20026" b="8274"/>
                    <a:stretch/>
                  </pic:blipFill>
                  <pic:spPr bwMode="auto">
                    <a:xfrm>
                      <a:off x="0" y="0"/>
                      <a:ext cx="3118461" cy="2225805"/>
                    </a:xfrm>
                    <a:prstGeom prst="rect">
                      <a:avLst/>
                    </a:prstGeom>
                    <a:noFill/>
                    <a:ln>
                      <a:noFill/>
                    </a:ln>
                    <a:extLst>
                      <a:ext uri="{53640926-AAD7-44D8-BBD7-CCE9431645EC}">
                        <a14:shadowObscured xmlns:a14="http://schemas.microsoft.com/office/drawing/2010/main"/>
                      </a:ext>
                    </a:extLst>
                  </pic:spPr>
                </pic:pic>
              </a:graphicData>
            </a:graphic>
          </wp:inline>
        </w:drawing>
      </w:r>
    </w:p>
    <w:p w14:paraId="6C483E38" w14:textId="41483ACA" w:rsidR="00316FD7" w:rsidRPr="00BF1898" w:rsidRDefault="003C11E8" w:rsidP="00FF5D71">
      <w:pPr>
        <w:pStyle w:val="Caption"/>
        <w:rPr>
          <w:lang w:val="vi-VN"/>
        </w:rPr>
      </w:pPr>
      <w:bookmarkStart w:id="26" w:name="_Toc173388180"/>
      <w:r w:rsidRPr="00BF1898">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xml:space="preserve">. </w:t>
      </w:r>
      <w:r w:rsidRPr="00BF1898">
        <w:rPr>
          <w:noProof/>
        </w:rPr>
        <w:t>Ví</w:t>
      </w:r>
      <w:r w:rsidRPr="00BF1898">
        <w:rPr>
          <w:noProof/>
          <w:lang w:val="vi-VN"/>
        </w:rPr>
        <w:t xml:space="preserve"> dụ thuật toán KNN</w:t>
      </w:r>
      <w:r w:rsidR="00061661" w:rsidRPr="00BF1898">
        <w:rPr>
          <w:noProof/>
          <w:lang w:val="vi-VN"/>
        </w:rPr>
        <w:t xml:space="preserve"> với </w:t>
      </w:r>
      <w:r w:rsidR="008666CC" w:rsidRPr="00BF1898">
        <w:rPr>
          <w:noProof/>
          <w:lang w:val="vi-VN"/>
        </w:rPr>
        <w:t>tham số k</w:t>
      </w:r>
      <w:bookmarkEnd w:id="26"/>
    </w:p>
    <w:p w14:paraId="04923748" w14:textId="32AD65B2" w:rsidR="00470292" w:rsidRPr="00BF1898" w:rsidRDefault="00A0473E" w:rsidP="00DD5960">
      <w:pPr>
        <w:pStyle w:val="Heading3"/>
        <w:rPr>
          <w:lang w:val="vi-VN"/>
        </w:rPr>
      </w:pPr>
      <w:bookmarkStart w:id="27" w:name="_Toc173388128"/>
      <w:r w:rsidRPr="00BF1898">
        <w:rPr>
          <w:lang w:val="vi-VN"/>
        </w:rPr>
        <w:t>Quy trình làm việc của KNN</w:t>
      </w:r>
      <w:bookmarkEnd w:id="27"/>
    </w:p>
    <w:p w14:paraId="4B88B39D" w14:textId="1CAA2565" w:rsidR="001F1039" w:rsidRPr="00BF1898" w:rsidRDefault="00414091">
      <w:pPr>
        <w:pStyle w:val="Heading4"/>
        <w:numPr>
          <w:ilvl w:val="3"/>
          <w:numId w:val="5"/>
        </w:numPr>
        <w:ind w:left="0"/>
      </w:pPr>
      <w:r w:rsidRPr="00BF1898">
        <w:t xml:space="preserve">Chọn giá trị </w:t>
      </w:r>
      <w:r w:rsidR="00F20E28" w:rsidRPr="00BF1898">
        <w:t>k</w:t>
      </w:r>
      <w:r w:rsidR="00A92655" w:rsidRPr="00BF1898">
        <w:t xml:space="preserve"> láng giềng</w:t>
      </w:r>
    </w:p>
    <w:p w14:paraId="66053CF1" w14:textId="74346AAF" w:rsidR="009E08CC" w:rsidRPr="00BF1898" w:rsidRDefault="005A4EC8" w:rsidP="009E08CC">
      <w:pPr>
        <w:pStyle w:val="BodyText"/>
        <w:rPr>
          <w:lang w:val="vi-VN"/>
        </w:rPr>
      </w:pPr>
      <w:r w:rsidRPr="00BF1898">
        <w:t>Giá</w:t>
      </w:r>
      <w:r w:rsidRPr="00BF1898">
        <w:rPr>
          <w:lang w:val="vi-VN"/>
        </w:rPr>
        <w:t xml:space="preserve"> trị của k rất quan </w:t>
      </w:r>
      <w:r w:rsidR="00F57A68" w:rsidRPr="00BF1898">
        <w:rPr>
          <w:lang w:val="vi-VN"/>
        </w:rPr>
        <w:t>trọng, t</w:t>
      </w:r>
      <w:r w:rsidR="009E08CC" w:rsidRPr="00BF1898">
        <w:t>hông</w:t>
      </w:r>
      <w:r w:rsidR="009E08CC" w:rsidRPr="00BF1898">
        <w:rPr>
          <w:lang w:val="vi-VN"/>
        </w:rPr>
        <w:t xml:space="preserve"> thường </w:t>
      </w:r>
      <w:r w:rsidR="00F20E28" w:rsidRPr="00BF1898">
        <w:rPr>
          <w:lang w:val="vi-VN"/>
        </w:rPr>
        <w:t>k</w:t>
      </w:r>
      <w:r w:rsidR="009E08CC" w:rsidRPr="00BF1898">
        <w:rPr>
          <w:lang w:val="vi-VN"/>
        </w:rPr>
        <w:t xml:space="preserve"> được chọn sẽ là số lẻ</w:t>
      </w:r>
      <w:r w:rsidR="00CB421B" w:rsidRPr="00BF1898">
        <w:rPr>
          <w:lang w:val="vi-VN"/>
        </w:rPr>
        <w:t xml:space="preserve"> nhằm tránh </w:t>
      </w:r>
      <w:r w:rsidR="000C7A5C" w:rsidRPr="00BF1898">
        <w:rPr>
          <w:lang w:val="vi-VN"/>
        </w:rPr>
        <w:t xml:space="preserve">việc xung đột khi lựa chọn nhãn cho dữ liệu </w:t>
      </w:r>
      <w:r w:rsidR="001B3128" w:rsidRPr="00BF1898">
        <w:rPr>
          <w:lang w:val="vi-VN"/>
        </w:rPr>
        <w:t>cần gán nhãn</w:t>
      </w:r>
      <w:r w:rsidR="00227121" w:rsidRPr="00BF1898">
        <w:rPr>
          <w:lang w:val="vi-VN"/>
        </w:rPr>
        <w:t>.</w:t>
      </w:r>
    </w:p>
    <w:p w14:paraId="2E3E709C" w14:textId="51DFAEED" w:rsidR="00577D24" w:rsidRPr="00BF1898" w:rsidRDefault="00F20E28" w:rsidP="009E08CC">
      <w:pPr>
        <w:pStyle w:val="BodyText"/>
        <w:rPr>
          <w:lang w:val="vi-VN"/>
        </w:rPr>
      </w:pPr>
      <w:r w:rsidRPr="00BF1898">
        <w:rPr>
          <w:lang w:val="vi-VN"/>
        </w:rPr>
        <w:t>Nếu k</w:t>
      </w:r>
      <w:r w:rsidR="00725DB0" w:rsidRPr="00BF1898">
        <w:rPr>
          <w:lang w:val="vi-VN"/>
        </w:rPr>
        <w:t xml:space="preserve"> quá nhỏ kết quả dễ bị ảnh hưởng bởi các giá trị </w:t>
      </w:r>
      <w:r w:rsidR="00A42A6B" w:rsidRPr="00BF1898">
        <w:rPr>
          <w:lang w:val="vi-VN"/>
        </w:rPr>
        <w:t>nhiễu.</w:t>
      </w:r>
    </w:p>
    <w:p w14:paraId="12CB35C0" w14:textId="00A00597" w:rsidR="004873CA" w:rsidRPr="00BF1898" w:rsidRDefault="00A42A6B" w:rsidP="002D2B3A">
      <w:pPr>
        <w:pStyle w:val="BodyText"/>
        <w:rPr>
          <w:spacing w:val="-2"/>
          <w:lang w:val="vi-VN"/>
        </w:rPr>
      </w:pPr>
      <w:r w:rsidRPr="00BF1898">
        <w:rPr>
          <w:spacing w:val="-2"/>
          <w:lang w:val="vi-VN"/>
        </w:rPr>
        <w:t>Nếu k quá lớn</w:t>
      </w:r>
      <w:r w:rsidR="00AF3621" w:rsidRPr="00BF1898">
        <w:rPr>
          <w:spacing w:val="-2"/>
          <w:lang w:val="vi-VN"/>
        </w:rPr>
        <w:t xml:space="preserve"> </w:t>
      </w:r>
      <w:r w:rsidR="00F55880" w:rsidRPr="00BF1898">
        <w:rPr>
          <w:spacing w:val="-2"/>
          <w:lang w:val="vi-VN"/>
        </w:rPr>
        <w:t xml:space="preserve">có </w:t>
      </w:r>
      <w:r w:rsidR="00194F12" w:rsidRPr="00BF1898">
        <w:rPr>
          <w:spacing w:val="-2"/>
          <w:lang w:val="vi-VN"/>
        </w:rPr>
        <w:t>thể làm</w:t>
      </w:r>
      <w:r w:rsidR="008120AE" w:rsidRPr="00BF1898">
        <w:rPr>
          <w:spacing w:val="-2"/>
          <w:lang w:val="vi-VN"/>
        </w:rPr>
        <w:t xml:space="preserve"> giảm tính ổn </w:t>
      </w:r>
      <w:r w:rsidR="000C07AD" w:rsidRPr="00BF1898">
        <w:rPr>
          <w:spacing w:val="-2"/>
          <w:lang w:val="vi-VN"/>
        </w:rPr>
        <w:t>định của mô hình</w:t>
      </w:r>
      <w:r w:rsidR="004B0861" w:rsidRPr="00BF1898">
        <w:rPr>
          <w:spacing w:val="-2"/>
          <w:lang w:val="vi-VN"/>
        </w:rPr>
        <w:t xml:space="preserve"> do có quá nhiều lớp lân </w:t>
      </w:r>
      <w:r w:rsidR="00896BA6" w:rsidRPr="00BF1898">
        <w:rPr>
          <w:spacing w:val="-2"/>
          <w:lang w:val="vi-VN"/>
        </w:rPr>
        <w:t>cận.</w:t>
      </w:r>
    </w:p>
    <w:bookmarkEnd w:id="14"/>
    <w:bookmarkEnd w:id="15"/>
    <w:p w14:paraId="7F8509CC" w14:textId="77777777" w:rsidR="00DA0299" w:rsidRPr="00BF1898" w:rsidRDefault="00D66A7C" w:rsidP="0098665D">
      <w:pPr>
        <w:pStyle w:val="Heading4"/>
        <w:rPr>
          <w:lang w:val="en-US"/>
        </w:rPr>
      </w:pPr>
      <w:r w:rsidRPr="00BF1898">
        <w:t>Tính khoảng cách</w:t>
      </w:r>
    </w:p>
    <w:p w14:paraId="61448470" w14:textId="0040C79D" w:rsidR="00907424" w:rsidRDefault="00366363" w:rsidP="00907424">
      <w:pPr>
        <w:pStyle w:val="BodyText"/>
        <w:rPr>
          <w:lang w:val="vi-VN"/>
        </w:rPr>
      </w:pPr>
      <w:r w:rsidRPr="00BF1898">
        <w:t>Tùy</w:t>
      </w:r>
      <w:r w:rsidRPr="00BF1898">
        <w:rPr>
          <w:lang w:val="vi-VN"/>
        </w:rPr>
        <w:t xml:space="preserve"> vào </w:t>
      </w:r>
      <w:r w:rsidR="00F82E6B" w:rsidRPr="00BF1898">
        <w:rPr>
          <w:lang w:val="vi-VN"/>
        </w:rPr>
        <w:t>từ</w:t>
      </w:r>
      <w:r w:rsidRPr="00BF1898">
        <w:rPr>
          <w:lang w:val="vi-VN"/>
        </w:rPr>
        <w:t>ng trường hợp</w:t>
      </w:r>
      <w:r w:rsidR="006D3FEB" w:rsidRPr="00BF1898">
        <w:rPr>
          <w:lang w:val="vi-VN"/>
        </w:rPr>
        <w:t xml:space="preserve"> </w:t>
      </w:r>
      <w:r w:rsidR="007B65B7" w:rsidRPr="00BF1898">
        <w:rPr>
          <w:lang w:val="vi-VN"/>
        </w:rPr>
        <w:t>mà có cách</w:t>
      </w:r>
      <w:r w:rsidR="00694CAD" w:rsidRPr="00BF1898">
        <w:rPr>
          <w:lang w:val="vi-VN"/>
        </w:rPr>
        <w:t xml:space="preserve"> khác nhau</w:t>
      </w:r>
      <w:r w:rsidR="007B65B7" w:rsidRPr="00BF1898">
        <w:rPr>
          <w:lang w:val="vi-VN"/>
        </w:rPr>
        <w:t xml:space="preserve"> để</w:t>
      </w:r>
      <w:r w:rsidR="000A5646" w:rsidRPr="00BF1898">
        <w:rPr>
          <w:lang w:val="vi-VN"/>
        </w:rPr>
        <w:t xml:space="preserve"> tính khoảng cách giữa hai điểm dữ </w:t>
      </w:r>
      <w:r w:rsidR="00295E33" w:rsidRPr="00BF1898">
        <w:rPr>
          <w:lang w:val="vi-VN"/>
        </w:rPr>
        <w:t xml:space="preserve">liệu. Dưới đây là </w:t>
      </w:r>
      <w:r w:rsidR="00FE7C38" w:rsidRPr="00BF1898">
        <w:rPr>
          <w:lang w:val="vi-VN"/>
        </w:rPr>
        <w:t>các</w:t>
      </w:r>
      <w:r w:rsidR="00295E33" w:rsidRPr="00BF1898">
        <w:rPr>
          <w:lang w:val="vi-VN"/>
        </w:rPr>
        <w:t xml:space="preserve"> cách cơ bản</w:t>
      </w:r>
      <w:r w:rsidR="00295E33" w:rsidRPr="00BF1898">
        <w:t xml:space="preserve"> </w:t>
      </w:r>
      <w:r w:rsidR="00CA0BA8" w:rsidRPr="00BF1898">
        <w:t>để</w:t>
      </w:r>
      <w:r w:rsidR="00CA0BA8" w:rsidRPr="00BF1898">
        <w:rPr>
          <w:lang w:val="vi-VN"/>
        </w:rPr>
        <w:t xml:space="preserve"> tính khoảng </w:t>
      </w:r>
      <w:r w:rsidR="00907424" w:rsidRPr="00BF1898">
        <w:rPr>
          <w:lang w:val="vi-VN"/>
        </w:rPr>
        <w:t>cách:</w:t>
      </w:r>
    </w:p>
    <w:p w14:paraId="2DB9022B" w14:textId="77777777" w:rsidR="00AC4600" w:rsidRDefault="00AC4600" w:rsidP="00907424">
      <w:pPr>
        <w:pStyle w:val="BodyText"/>
        <w:rPr>
          <w:lang w:val="vi-VN"/>
        </w:rPr>
      </w:pPr>
    </w:p>
    <w:p w14:paraId="4435EEFF" w14:textId="77777777" w:rsidR="00EA3F85" w:rsidRPr="00BF1898" w:rsidRDefault="00EA3F85" w:rsidP="00907424">
      <w:pPr>
        <w:pStyle w:val="BodyText"/>
        <w:rPr>
          <w:lang w:val="vi-VN"/>
        </w:rPr>
      </w:pPr>
    </w:p>
    <w:p w14:paraId="6EF150E9" w14:textId="4B8DF034" w:rsidR="00833E55" w:rsidRPr="00BF1898" w:rsidRDefault="00907424" w:rsidP="00907424">
      <w:pPr>
        <w:pStyle w:val="BodyText"/>
        <w:rPr>
          <w:lang w:val="vi-VN"/>
        </w:rPr>
      </w:pPr>
      <w:r w:rsidRPr="00BF1898">
        <w:rPr>
          <w:lang w:val="vi-VN"/>
        </w:rPr>
        <w:lastRenderedPageBreak/>
        <w:t xml:space="preserve">- </w:t>
      </w:r>
      <w:r w:rsidR="0089357A" w:rsidRPr="00BF1898">
        <w:rPr>
          <w:lang w:val="vi-VN"/>
        </w:rPr>
        <w:t>Euclidean</w:t>
      </w:r>
    </w:p>
    <w:p w14:paraId="585C2960" w14:textId="1EE8E416" w:rsidR="00FB167A" w:rsidRPr="00BF1898" w:rsidRDefault="00231164" w:rsidP="00D8105E">
      <w:pPr>
        <w:pStyle w:val="BodyText"/>
        <w:rPr>
          <w:lang w:val="vi-VN"/>
        </w:rPr>
      </w:pPr>
      <m:oMathPara>
        <m:oMath>
          <m:r>
            <m:rPr>
              <m:sty m:val="p"/>
            </m:rPr>
            <w:rPr>
              <w:rFonts w:ascii="Cambria Math" w:hAnsi="Cambria Math"/>
              <w:lang w:val="vi-VN"/>
            </w:rPr>
            <m:t>D=</m:t>
          </m:r>
          <m:rad>
            <m:radPr>
              <m:degHide m:val="1"/>
              <m:ctrlPr>
                <w:rPr>
                  <w:rFonts w:ascii="Cambria Math" w:hAnsi="Cambria Math"/>
                  <w:lang w:val="vi-VN"/>
                </w:rPr>
              </m:ctrlPr>
            </m:radPr>
            <m:deg/>
            <m:e>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sSup>
                    <m:sSupPr>
                      <m:ctrlPr>
                        <w:rPr>
                          <w:rFonts w:ascii="Cambria Math" w:hAnsi="Cambria Math"/>
                          <w:lang w:val="vi-VN"/>
                        </w:rPr>
                      </m:ctrlPr>
                    </m:sSupPr>
                    <m:e>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i</m:t>
                          </m:r>
                        </m:sub>
                      </m:sSub>
                      <m:r>
                        <m:rPr>
                          <m:sty m:val="p"/>
                        </m:rPr>
                        <w:rPr>
                          <w:rFonts w:ascii="Cambria Math" w:hAnsi="Cambria Math"/>
                          <w:lang w:val="vi-VN"/>
                        </w:rPr>
                        <m:t>)</m:t>
                      </m:r>
                    </m:e>
                    <m:sup>
                      <m:r>
                        <m:rPr>
                          <m:sty m:val="p"/>
                        </m:rPr>
                        <w:rPr>
                          <w:rFonts w:ascii="Cambria Math" w:hAnsi="Cambria Math"/>
                          <w:lang w:val="vi-VN"/>
                        </w:rPr>
                        <m:t>2</m:t>
                      </m:r>
                    </m:sup>
                  </m:sSup>
                </m:e>
              </m:nary>
            </m:e>
          </m:rad>
        </m:oMath>
      </m:oMathPara>
    </w:p>
    <w:p w14:paraId="6F637A65" w14:textId="343AB564" w:rsidR="00970DF7" w:rsidRPr="00BF1898" w:rsidRDefault="00970DF7" w:rsidP="00970DF7">
      <w:pPr>
        <w:pStyle w:val="BodyText"/>
        <w:rPr>
          <w:lang w:val="vi-VN"/>
        </w:rPr>
      </w:pPr>
      <w:r w:rsidRPr="00BF1898">
        <w:rPr>
          <w:lang w:val="vi-VN"/>
        </w:rPr>
        <w:t xml:space="preserve">- </w:t>
      </w:r>
      <w:r w:rsidR="0054216B" w:rsidRPr="00BF1898">
        <w:rPr>
          <w:lang w:val="vi-VN"/>
        </w:rPr>
        <w:t>Manhattan</w:t>
      </w:r>
    </w:p>
    <w:p w14:paraId="49F4BFA2" w14:textId="0727A4EA" w:rsidR="00BB3EBB" w:rsidRPr="00BF1898" w:rsidRDefault="00231164" w:rsidP="00BB3EBB">
      <w:pPr>
        <w:pStyle w:val="BodyText"/>
        <w:rPr>
          <w:lang w:val="vi-VN"/>
        </w:rPr>
      </w:pPr>
      <m:oMathPara>
        <m:oMath>
          <m:r>
            <m:rPr>
              <m:sty m:val="p"/>
            </m:rPr>
            <w:rPr>
              <w:rFonts w:ascii="Cambria Math" w:hAnsi="Cambria Math"/>
              <w:lang w:val="vi-VN"/>
            </w:rPr>
            <m:t xml:space="preserve">D= </m:t>
          </m:r>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d>
                <m:dPr>
                  <m:begChr m:val="|"/>
                  <m:endChr m:val="|"/>
                  <m:ctrlPr>
                    <w:rPr>
                      <w:rFonts w:ascii="Cambria Math" w:hAnsi="Cambria Math"/>
                      <w:lang w:val="vi-VN"/>
                    </w:rPr>
                  </m:ctrlPr>
                </m:dPr>
                <m:e>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1</m:t>
                      </m:r>
                    </m:sub>
                  </m:sSub>
                </m:e>
              </m:d>
            </m:e>
          </m:nary>
        </m:oMath>
      </m:oMathPara>
    </w:p>
    <w:p w14:paraId="681D1290" w14:textId="1EAA10CF" w:rsidR="00B42471" w:rsidRPr="00BF1898" w:rsidRDefault="00A451B6" w:rsidP="00A451B6">
      <w:pPr>
        <w:pStyle w:val="BodyText"/>
        <w:rPr>
          <w:lang w:val="vi-VN"/>
        </w:rPr>
      </w:pPr>
      <w:r w:rsidRPr="00BF1898">
        <w:rPr>
          <w:lang w:val="vi-VN"/>
        </w:rPr>
        <w:t xml:space="preserve">- </w:t>
      </w:r>
      <w:r w:rsidR="00C350E8" w:rsidRPr="00BF1898">
        <w:rPr>
          <w:lang w:val="vi-VN"/>
        </w:rPr>
        <w:t>Minkowski</w:t>
      </w:r>
    </w:p>
    <w:p w14:paraId="06FC56BD" w14:textId="6F169262" w:rsidR="00BD3D4B" w:rsidRPr="00BF1898" w:rsidRDefault="00000000" w:rsidP="00885E5B">
      <w:pPr>
        <w:pStyle w:val="BodyText"/>
        <w:jc w:val="center"/>
        <w:rPr>
          <w:lang w:val="vi-VN"/>
        </w:rPr>
      </w:pPr>
      <m:oMathPara>
        <m:oMath>
          <m:sSup>
            <m:sSupPr>
              <m:ctrlPr>
                <w:rPr>
                  <w:rFonts w:ascii="Cambria Math" w:hAnsi="Cambria Math"/>
                  <w:lang w:val="vi-VN"/>
                </w:rPr>
              </m:ctrlPr>
            </m:sSupPr>
            <m:e>
              <m:r>
                <m:rPr>
                  <m:sty m:val="p"/>
                </m:rPr>
                <w:rPr>
                  <w:rFonts w:ascii="Cambria Math" w:hAnsi="Cambria Math"/>
                  <w:lang w:val="vi-VN"/>
                </w:rPr>
                <m:t>(</m:t>
              </m:r>
              <m:nary>
                <m:naryPr>
                  <m:chr m:val="∑"/>
                  <m:limLoc m:val="undOvr"/>
                  <m:ctrlPr>
                    <w:rPr>
                      <w:rFonts w:ascii="Cambria Math" w:hAnsi="Cambria Math"/>
                      <w:lang w:val="vi-VN"/>
                    </w:rPr>
                  </m:ctrlPr>
                </m:naryPr>
                <m:sub>
                  <m:r>
                    <m:rPr>
                      <m:sty m:val="p"/>
                    </m:rPr>
                    <w:rPr>
                      <w:rFonts w:ascii="Cambria Math" w:hAnsi="Cambria Math"/>
                      <w:lang w:val="vi-VN"/>
                    </w:rPr>
                    <m:t>i=1</m:t>
                  </m:r>
                </m:sub>
                <m:sup>
                  <m:r>
                    <m:rPr>
                      <m:sty m:val="p"/>
                    </m:rPr>
                    <w:rPr>
                      <w:rFonts w:ascii="Cambria Math" w:hAnsi="Cambria Math"/>
                      <w:lang w:val="vi-VN"/>
                    </w:rPr>
                    <m:t>k</m:t>
                  </m:r>
                </m:sup>
                <m:e>
                  <m:sSup>
                    <m:sSupPr>
                      <m:ctrlPr>
                        <w:rPr>
                          <w:rFonts w:ascii="Cambria Math" w:hAnsi="Cambria Math"/>
                          <w:lang w:val="vi-VN"/>
                        </w:rPr>
                      </m:ctrlPr>
                    </m:sSupPr>
                    <m:e>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lang w:val="vi-VN"/>
                                </w:rPr>
                              </m:ctrlPr>
                            </m:sSubPr>
                            <m:e>
                              <m:r>
                                <m:rPr>
                                  <m:sty m:val="p"/>
                                </m:rPr>
                                <w:rPr>
                                  <w:rFonts w:ascii="Cambria Math" w:hAnsi="Cambria Math"/>
                                  <w:lang w:val="vi-VN"/>
                                </w:rPr>
                                <m:t>x</m:t>
                              </m:r>
                            </m:e>
                            <m:sub>
                              <m:r>
                                <m:rPr>
                                  <m:sty m:val="p"/>
                                </m:rPr>
                                <w:rPr>
                                  <w:rFonts w:ascii="Cambria Math" w:hAnsi="Cambria Math"/>
                                  <w:lang w:val="vi-VN"/>
                                </w:rPr>
                                <m:t>i</m:t>
                              </m:r>
                            </m:sub>
                          </m:sSub>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y</m:t>
                              </m:r>
                            </m:e>
                            <m:sub>
                              <m:r>
                                <m:rPr>
                                  <m:sty m:val="p"/>
                                </m:rPr>
                                <w:rPr>
                                  <w:rFonts w:ascii="Cambria Math" w:hAnsi="Cambria Math"/>
                                  <w:lang w:val="vi-VN"/>
                                </w:rPr>
                                <m:t>1</m:t>
                              </m:r>
                            </m:sub>
                          </m:sSub>
                        </m:e>
                      </m:d>
                      <m:r>
                        <m:rPr>
                          <m:sty m:val="p"/>
                        </m:rPr>
                        <w:rPr>
                          <w:rFonts w:ascii="Cambria Math" w:hAnsi="Cambria Math"/>
                          <w:lang w:val="vi-VN"/>
                        </w:rPr>
                        <m:t>)</m:t>
                      </m:r>
                    </m:e>
                    <m:sup>
                      <m:r>
                        <m:rPr>
                          <m:sty m:val="p"/>
                        </m:rPr>
                        <w:rPr>
                          <w:rFonts w:ascii="Cambria Math" w:hAnsi="Cambria Math"/>
                          <w:lang w:val="vi-VN"/>
                        </w:rPr>
                        <m:t>q</m:t>
                      </m:r>
                    </m:sup>
                  </m:sSup>
                </m:e>
              </m:nary>
              <m:r>
                <m:rPr>
                  <m:sty m:val="p"/>
                </m:rPr>
                <w:rPr>
                  <w:rFonts w:ascii="Cambria Math" w:hAnsi="Cambria Math"/>
                  <w:lang w:val="vi-VN"/>
                </w:rPr>
                <m:t>)</m:t>
              </m:r>
            </m:e>
            <m:sup>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q</m:t>
                  </m:r>
                </m:den>
              </m:f>
            </m:sup>
          </m:sSup>
        </m:oMath>
      </m:oMathPara>
    </w:p>
    <w:p w14:paraId="42CB9B4E" w14:textId="008600F6" w:rsidR="00B57FDB" w:rsidRPr="00BF1898" w:rsidRDefault="004A6BA7" w:rsidP="00B42471">
      <w:pPr>
        <w:pStyle w:val="BodyText"/>
        <w:ind w:firstLine="851"/>
        <w:rPr>
          <w:lang w:val="vi-VN"/>
        </w:rPr>
      </w:pPr>
      <w:r w:rsidRPr="00BF1898">
        <w:rPr>
          <w:lang w:val="vi-VN"/>
        </w:rPr>
        <w:t xml:space="preserve">Minkowski là công thức tổng quát của hai công thức </w:t>
      </w:r>
      <w:r w:rsidR="001047CA" w:rsidRPr="00BF1898">
        <w:rPr>
          <w:lang w:val="vi-VN"/>
        </w:rPr>
        <w:t>Euclidean</w:t>
      </w:r>
      <w:r w:rsidR="001047CA" w:rsidRPr="00BF1898">
        <w:rPr>
          <w:i/>
          <w:iCs/>
          <w:lang w:val="vi-VN"/>
        </w:rPr>
        <w:t xml:space="preserve"> </w:t>
      </w:r>
      <w:r w:rsidR="001047CA" w:rsidRPr="00BF1898">
        <w:rPr>
          <w:lang w:val="vi-VN"/>
        </w:rPr>
        <w:t>và</w:t>
      </w:r>
      <w:r w:rsidR="007448E8" w:rsidRPr="00BF1898">
        <w:rPr>
          <w:lang w:val="vi-VN"/>
        </w:rPr>
        <w:t xml:space="preserve"> </w:t>
      </w:r>
      <w:r w:rsidR="002C10C7" w:rsidRPr="00BF1898">
        <w:rPr>
          <w:lang w:val="vi-VN"/>
        </w:rPr>
        <w:t>Manhattan. V</w:t>
      </w:r>
      <w:r w:rsidR="00D60CBE" w:rsidRPr="00BF1898">
        <w:rPr>
          <w:lang w:val="vi-VN"/>
        </w:rPr>
        <w:t>ới q = 1,</w:t>
      </w:r>
      <w:r w:rsidR="00D119F8" w:rsidRPr="00BF1898">
        <w:rPr>
          <w:lang w:val="vi-VN"/>
        </w:rPr>
        <w:t xml:space="preserve"> thì </w:t>
      </w:r>
      <w:r w:rsidR="00F2328B" w:rsidRPr="00BF1898">
        <w:rPr>
          <w:lang w:val="vi-VN"/>
        </w:rPr>
        <w:t xml:space="preserve">Minkowski </w:t>
      </w:r>
      <w:r w:rsidR="00D119F8" w:rsidRPr="00BF1898">
        <w:rPr>
          <w:lang w:val="vi-VN"/>
        </w:rPr>
        <w:t>trở thành</w:t>
      </w:r>
      <w:r w:rsidR="002B773D" w:rsidRPr="00BF1898">
        <w:rPr>
          <w:lang w:val="vi-VN"/>
        </w:rPr>
        <w:t xml:space="preserve"> công thức Manhattan, khi q = 2</w:t>
      </w:r>
      <w:r w:rsidR="00695C27" w:rsidRPr="00BF1898">
        <w:rPr>
          <w:lang w:val="vi-VN"/>
        </w:rPr>
        <w:t xml:space="preserve"> </w:t>
      </w:r>
      <w:r w:rsidR="002B773D" w:rsidRPr="00BF1898">
        <w:rPr>
          <w:lang w:val="vi-VN"/>
        </w:rPr>
        <w:t>thì</w:t>
      </w:r>
      <w:r w:rsidR="00F2328B" w:rsidRPr="00BF1898">
        <w:rPr>
          <w:lang w:val="vi-VN"/>
        </w:rPr>
        <w:t xml:space="preserve"> trở thành công thức</w:t>
      </w:r>
      <w:r w:rsidR="00870AB7" w:rsidRPr="00BF1898">
        <w:rPr>
          <w:lang w:val="vi-VN"/>
        </w:rPr>
        <w:t xml:space="preserve"> </w:t>
      </w:r>
      <w:r w:rsidR="00A96B4B" w:rsidRPr="00BF1898">
        <w:rPr>
          <w:lang w:val="vi-VN"/>
        </w:rPr>
        <w:t>Euclidean</w:t>
      </w:r>
      <w:r w:rsidR="00C46A3A" w:rsidRPr="00BF1898">
        <w:rPr>
          <w:lang w:val="vi-VN"/>
        </w:rPr>
        <w:t xml:space="preserve"> </w:t>
      </w:r>
      <w:r w:rsidR="00E5460A">
        <w:rPr>
          <w:lang w:val="vi-VN"/>
        </w:rPr>
        <w:t>[12]</w:t>
      </w:r>
      <w:r w:rsidR="00995178" w:rsidRPr="00BF1898">
        <w:rPr>
          <w:lang w:val="vi-VN"/>
        </w:rPr>
        <w:t>.</w:t>
      </w:r>
    </w:p>
    <w:p w14:paraId="3E5E1347" w14:textId="42E7699E" w:rsidR="00B42471" w:rsidRPr="00BF1898" w:rsidRDefault="00B42471" w:rsidP="00B42471">
      <w:pPr>
        <w:pStyle w:val="BodyText"/>
        <w:ind w:firstLine="851"/>
        <w:rPr>
          <w:lang w:val="vi-VN"/>
        </w:rPr>
      </w:pPr>
      <w:r w:rsidRPr="00BF1898">
        <w:rPr>
          <w:lang w:val="vi-VN"/>
        </w:rPr>
        <w:t>Trong đó:</w:t>
      </w:r>
    </w:p>
    <w:p w14:paraId="791E32E6" w14:textId="77777777" w:rsidR="00B42471" w:rsidRPr="00BF1898" w:rsidRDefault="00B42471" w:rsidP="00B42471">
      <w:pPr>
        <w:pStyle w:val="BodyText"/>
        <w:ind w:firstLine="1134"/>
        <w:rPr>
          <w:lang w:val="vi-VN"/>
        </w:rPr>
      </w:pPr>
      <w:r w:rsidRPr="00BF1898">
        <w:rPr>
          <w:lang w:val="vi-VN"/>
        </w:rPr>
        <w:t>k: số chiều không gian</w:t>
      </w:r>
    </w:p>
    <w:p w14:paraId="2AE327DD" w14:textId="52426397" w:rsidR="00A96B4B" w:rsidRPr="00BF1898" w:rsidRDefault="00410B8C" w:rsidP="00A96B4B">
      <w:pPr>
        <w:pStyle w:val="BodyText"/>
        <w:ind w:firstLine="1134"/>
        <w:rPr>
          <w:lang w:val="vi-VN"/>
        </w:rPr>
      </w:pPr>
      <w:r w:rsidRPr="00BF1898">
        <w:rPr>
          <w:lang w:val="vi-VN"/>
        </w:rPr>
        <w:t>x, y: tọa độ hai điểm cần tính khoảng cách</w:t>
      </w:r>
    </w:p>
    <w:p w14:paraId="164D1881" w14:textId="42E1B2CE" w:rsidR="00591237" w:rsidRPr="00BF1898" w:rsidRDefault="005E02FE" w:rsidP="0098665D">
      <w:pPr>
        <w:pStyle w:val="Heading4"/>
      </w:pPr>
      <w:r w:rsidRPr="00BF1898">
        <w:t>Chọn k láng giềng gần nhất</w:t>
      </w:r>
    </w:p>
    <w:p w14:paraId="500CCDBF" w14:textId="05A3CF30" w:rsidR="00482A17" w:rsidRPr="00BF1898" w:rsidRDefault="00A43120" w:rsidP="00FC02DA">
      <w:pPr>
        <w:pStyle w:val="BodyText"/>
        <w:rPr>
          <w:lang w:val="vi-VN"/>
        </w:rPr>
      </w:pPr>
      <w:r w:rsidRPr="00BF1898">
        <w:t>Sắp</w:t>
      </w:r>
      <w:r w:rsidRPr="00BF1898">
        <w:rPr>
          <w:lang w:val="vi-VN"/>
        </w:rPr>
        <w:t xml:space="preserve"> xếp </w:t>
      </w:r>
      <w:r w:rsidR="00E40027" w:rsidRPr="00BF1898">
        <w:rPr>
          <w:lang w:val="vi-VN"/>
        </w:rPr>
        <w:t xml:space="preserve">khoảng cách theo giá trị tăng dần </w:t>
      </w:r>
      <w:r w:rsidR="004C080D" w:rsidRPr="00BF1898">
        <w:rPr>
          <w:lang w:val="vi-VN"/>
        </w:rPr>
        <w:t>và xác định</w:t>
      </w:r>
      <w:r w:rsidR="00355446" w:rsidRPr="00BF1898">
        <w:rPr>
          <w:lang w:val="vi-VN"/>
        </w:rPr>
        <w:t xml:space="preserve"> số k láng giềng </w:t>
      </w:r>
      <w:r w:rsidR="00281DB6" w:rsidRPr="00BF1898">
        <w:rPr>
          <w:lang w:val="vi-VN"/>
        </w:rPr>
        <w:t xml:space="preserve">gần nhất với </w:t>
      </w:r>
      <w:r w:rsidR="00122574" w:rsidRPr="00BF1898">
        <w:rPr>
          <w:lang w:val="vi-VN"/>
        </w:rPr>
        <w:t>đối tượng cần phân lớp</w:t>
      </w:r>
      <w:r w:rsidR="00553564" w:rsidRPr="00BF1898">
        <w:rPr>
          <w:lang w:val="vi-VN"/>
        </w:rPr>
        <w:t>.</w:t>
      </w:r>
    </w:p>
    <w:p w14:paraId="518952A4" w14:textId="09BE320E" w:rsidR="005A4345" w:rsidRPr="00BF1898" w:rsidRDefault="001A4874" w:rsidP="0098665D">
      <w:pPr>
        <w:pStyle w:val="Heading4"/>
      </w:pPr>
      <w:r w:rsidRPr="00BF1898">
        <w:t xml:space="preserve">Xác định lớp </w:t>
      </w:r>
      <w:r w:rsidR="00511102" w:rsidRPr="00BF1898">
        <w:t>của</w:t>
      </w:r>
      <w:r w:rsidRPr="00BF1898">
        <w:t xml:space="preserve"> đối </w:t>
      </w:r>
      <w:r w:rsidR="00824760" w:rsidRPr="00BF1898">
        <w:t>tượng</w:t>
      </w:r>
    </w:p>
    <w:p w14:paraId="0641CCF4" w14:textId="565C3C9F" w:rsidR="00824760" w:rsidRPr="00BF1898" w:rsidRDefault="00E00A4C" w:rsidP="00CE1D51">
      <w:pPr>
        <w:pStyle w:val="BodyText"/>
        <w:rPr>
          <w:lang w:val="vi-VN"/>
        </w:rPr>
      </w:pPr>
      <w:r w:rsidRPr="00BF1898">
        <w:t>Dựa</w:t>
      </w:r>
      <w:r w:rsidRPr="00BF1898">
        <w:rPr>
          <w:lang w:val="vi-VN"/>
        </w:rPr>
        <w:t xml:space="preserve"> vào số</w:t>
      </w:r>
      <w:r w:rsidR="003A2063" w:rsidRPr="00BF1898">
        <w:rPr>
          <w:lang w:val="vi-VN"/>
        </w:rPr>
        <w:t xml:space="preserve"> phần tử </w:t>
      </w:r>
      <w:r w:rsidR="00AA407C" w:rsidRPr="00BF1898">
        <w:rPr>
          <w:lang w:val="vi-VN"/>
        </w:rPr>
        <w:t xml:space="preserve">của các lớp láng giềng đã </w:t>
      </w:r>
      <w:r w:rsidR="003B67BF" w:rsidRPr="00BF1898">
        <w:rPr>
          <w:lang w:val="vi-VN"/>
        </w:rPr>
        <w:t xml:space="preserve">xác </w:t>
      </w:r>
      <w:r w:rsidR="00393723" w:rsidRPr="00BF1898">
        <w:rPr>
          <w:lang w:val="vi-VN"/>
        </w:rPr>
        <w:t xml:space="preserve">định, chọn lớp </w:t>
      </w:r>
      <w:r w:rsidR="004F6523" w:rsidRPr="00BF1898">
        <w:rPr>
          <w:lang w:val="vi-VN"/>
        </w:rPr>
        <w:t xml:space="preserve">có số láng giềng </w:t>
      </w:r>
      <w:r w:rsidR="00511102" w:rsidRPr="00BF1898">
        <w:rPr>
          <w:lang w:val="vi-VN"/>
        </w:rPr>
        <w:t xml:space="preserve">lớn nhất để gán nhãn cho </w:t>
      </w:r>
      <w:r w:rsidR="00547A4D" w:rsidRPr="00BF1898">
        <w:rPr>
          <w:lang w:val="vi-VN"/>
        </w:rPr>
        <w:t xml:space="preserve">đối tượng cần phân </w:t>
      </w:r>
      <w:r w:rsidR="008C68A9" w:rsidRPr="00BF1898">
        <w:rPr>
          <w:lang w:val="vi-VN"/>
        </w:rPr>
        <w:t>lớp.</w:t>
      </w:r>
    </w:p>
    <w:p w14:paraId="1301254D" w14:textId="6392D3A6" w:rsidR="00B00864" w:rsidRPr="00BF1898" w:rsidRDefault="00283C78" w:rsidP="00DD5960">
      <w:pPr>
        <w:pStyle w:val="Heading3"/>
        <w:rPr>
          <w:lang w:val="vi-VN"/>
        </w:rPr>
      </w:pPr>
      <w:bookmarkStart w:id="28" w:name="_Toc173388129"/>
      <w:r w:rsidRPr="00BF1898">
        <w:t>Ưu</w:t>
      </w:r>
      <w:r w:rsidRPr="00BF1898">
        <w:rPr>
          <w:lang w:val="vi-VN"/>
        </w:rPr>
        <w:t>,</w:t>
      </w:r>
      <w:r w:rsidR="0036068D" w:rsidRPr="00BF1898">
        <w:rPr>
          <w:lang w:val="vi-VN"/>
        </w:rPr>
        <w:t xml:space="preserve"> nhược điểm</w:t>
      </w:r>
      <w:bookmarkEnd w:id="28"/>
    </w:p>
    <w:p w14:paraId="5EB21A49" w14:textId="1687B7AB" w:rsidR="004D0B10" w:rsidRPr="00BF1898" w:rsidRDefault="00795AD0" w:rsidP="004D0B10">
      <w:pPr>
        <w:pStyle w:val="BodyText"/>
        <w:rPr>
          <w:lang w:val="vi-VN"/>
        </w:rPr>
      </w:pPr>
      <w:r w:rsidRPr="00BF1898">
        <w:rPr>
          <w:lang w:val="vi-VN"/>
        </w:rPr>
        <w:t>Ưu điểm:</w:t>
      </w:r>
      <w:r w:rsidR="00497C34" w:rsidRPr="00BF1898">
        <w:rPr>
          <w:lang w:val="vi-VN"/>
        </w:rPr>
        <w:t xml:space="preserve"> dễ dàng xây dựng mô hình</w:t>
      </w:r>
      <w:r w:rsidR="001407F1" w:rsidRPr="00BF1898">
        <w:rPr>
          <w:lang w:val="vi-VN"/>
        </w:rPr>
        <w:t xml:space="preserve"> do độ phức tạp không </w:t>
      </w:r>
      <w:r w:rsidR="00480CB0" w:rsidRPr="00BF1898">
        <w:rPr>
          <w:lang w:val="vi-VN"/>
        </w:rPr>
        <w:t>cao, ít tham số</w:t>
      </w:r>
      <w:r w:rsidR="00BA5EAC" w:rsidRPr="00BF1898">
        <w:rPr>
          <w:lang w:val="vi-VN"/>
        </w:rPr>
        <w:t xml:space="preserve"> nên việc </w:t>
      </w:r>
      <w:r w:rsidR="009C477E" w:rsidRPr="00BF1898">
        <w:rPr>
          <w:lang w:val="vi-VN"/>
        </w:rPr>
        <w:t xml:space="preserve">đánh giá và điều chỉnh tham số trở nên dễ </w:t>
      </w:r>
      <w:r w:rsidR="00502436" w:rsidRPr="00BF1898">
        <w:rPr>
          <w:lang w:val="vi-VN"/>
        </w:rPr>
        <w:t>dàng.</w:t>
      </w:r>
    </w:p>
    <w:p w14:paraId="5F06E21F" w14:textId="181666B3" w:rsidR="00F80EFD" w:rsidRPr="00BF1898" w:rsidRDefault="004D0B10" w:rsidP="004D0B10">
      <w:pPr>
        <w:pStyle w:val="BodyText"/>
        <w:rPr>
          <w:lang w:val="vi-VN"/>
        </w:rPr>
      </w:pPr>
      <w:r w:rsidRPr="00BF1898">
        <w:rPr>
          <w:lang w:val="vi-VN"/>
        </w:rPr>
        <w:t xml:space="preserve">Nhược điểm: </w:t>
      </w:r>
      <w:r w:rsidR="00B24EEB" w:rsidRPr="00BF1898">
        <w:rPr>
          <w:lang w:val="vi-VN"/>
        </w:rPr>
        <w:t xml:space="preserve">không phù hợp đối với những bài toán có tập dữ liệu lớn, </w:t>
      </w:r>
      <w:r w:rsidR="00DD4818" w:rsidRPr="00BF1898">
        <w:rPr>
          <w:lang w:val="vi-VN"/>
        </w:rPr>
        <w:t xml:space="preserve">dễ bị ảnh hưởng bởi các giá trị nhiễu khi k </w:t>
      </w:r>
      <w:r w:rsidR="00533EDB" w:rsidRPr="00BF1898">
        <w:rPr>
          <w:lang w:val="vi-VN"/>
        </w:rPr>
        <w:t>nhỏ.</w:t>
      </w:r>
    </w:p>
    <w:p w14:paraId="61B1ED4F" w14:textId="77777777" w:rsidR="00BE3B06" w:rsidRPr="00BF1898" w:rsidRDefault="00991DE8" w:rsidP="00DD5960">
      <w:pPr>
        <w:pStyle w:val="Heading3"/>
        <w:rPr>
          <w:lang w:val="vi-VN"/>
        </w:rPr>
      </w:pPr>
      <w:bookmarkStart w:id="29" w:name="_Toc173388130"/>
      <w:r w:rsidRPr="00BF1898">
        <w:lastRenderedPageBreak/>
        <w:t>Các</w:t>
      </w:r>
      <w:r w:rsidRPr="00BF1898">
        <w:rPr>
          <w:lang w:val="vi-VN"/>
        </w:rPr>
        <w:t xml:space="preserve"> thư viện </w:t>
      </w:r>
      <w:r w:rsidR="00FD0C2D" w:rsidRPr="00BF1898">
        <w:rPr>
          <w:lang w:val="vi-VN"/>
        </w:rPr>
        <w:t>sử dụng trong hệ thống</w:t>
      </w:r>
      <w:bookmarkEnd w:id="29"/>
    </w:p>
    <w:p w14:paraId="4E789E3D" w14:textId="7CC84004" w:rsidR="004A43DE" w:rsidRPr="00BF1898" w:rsidRDefault="00976700" w:rsidP="00566FE1">
      <w:pPr>
        <w:pStyle w:val="BodyText"/>
        <w:rPr>
          <w:lang w:val="vi-VN"/>
        </w:rPr>
      </w:pPr>
      <w:r w:rsidRPr="00BF1898">
        <w:rPr>
          <w:lang w:val="vi-VN"/>
        </w:rPr>
        <w:t xml:space="preserve">Hệ thống sử dụng thư viện </w:t>
      </w:r>
      <w:r w:rsidR="003269F8" w:rsidRPr="00BF1898">
        <w:t>s</w:t>
      </w:r>
      <w:r w:rsidRPr="00BF1898">
        <w:t>cikit-learn</w:t>
      </w:r>
      <w:r w:rsidR="00086CB8" w:rsidRPr="00BF1898">
        <w:rPr>
          <w:lang w:val="vi-VN"/>
        </w:rPr>
        <w:t xml:space="preserve"> với các lớp</w:t>
      </w:r>
      <w:r w:rsidR="002D0424" w:rsidRPr="00BF1898">
        <w:rPr>
          <w:lang w:val="vi-VN"/>
        </w:rPr>
        <w:t>:</w:t>
      </w:r>
    </w:p>
    <w:p w14:paraId="0F678690" w14:textId="3FC5B72D" w:rsidR="00566FE1" w:rsidRPr="00BF1898" w:rsidRDefault="004A74EE" w:rsidP="00401910">
      <w:pPr>
        <w:pStyle w:val="BodyText"/>
        <w:ind w:firstLine="993"/>
        <w:rPr>
          <w:lang w:val="vi-VN"/>
        </w:rPr>
      </w:pPr>
      <w:r w:rsidRPr="00BF1898">
        <w:rPr>
          <w:lang w:val="vi-VN"/>
        </w:rPr>
        <w:t xml:space="preserve">- </w:t>
      </w:r>
      <w:r w:rsidR="00566FE1" w:rsidRPr="00BF1898">
        <w:t>K</w:t>
      </w:r>
      <w:r w:rsidRPr="00BF1898">
        <w:t>n</w:t>
      </w:r>
      <w:r w:rsidR="00566FE1" w:rsidRPr="00BF1898">
        <w:t>eighborsClassifier</w:t>
      </w:r>
      <w:r w:rsidRPr="00BF1898">
        <w:rPr>
          <w:lang w:val="vi-VN"/>
        </w:rPr>
        <w:t xml:space="preserve"> của lớp </w:t>
      </w:r>
      <w:r w:rsidR="00781682" w:rsidRPr="00BF1898">
        <w:rPr>
          <w:lang w:val="vi-VN"/>
        </w:rPr>
        <w:t>sklearn.neighbors</w:t>
      </w:r>
      <w:r w:rsidR="00EA5F4E" w:rsidRPr="00BF1898">
        <w:rPr>
          <w:lang w:val="vi-VN"/>
        </w:rPr>
        <w:t xml:space="preserve"> dùng để xây dựng mô hình KNN cho các bài toán phân loại.</w:t>
      </w:r>
      <w:r w:rsidR="0083589F" w:rsidRPr="00BF1898">
        <w:rPr>
          <w:lang w:val="vi-VN"/>
        </w:rPr>
        <w:t xml:space="preserve"> </w:t>
      </w:r>
    </w:p>
    <w:p w14:paraId="11A1FD22" w14:textId="6C4C1361" w:rsidR="00566FE1" w:rsidRPr="00BF1898" w:rsidRDefault="00711CFE" w:rsidP="00401910">
      <w:pPr>
        <w:pStyle w:val="BodyText"/>
        <w:ind w:firstLine="993"/>
        <w:rPr>
          <w:lang w:val="vi-VN"/>
        </w:rPr>
      </w:pPr>
      <w:r w:rsidRPr="00BF1898">
        <w:rPr>
          <w:lang w:val="vi-VN"/>
        </w:rPr>
        <w:t xml:space="preserve">- </w:t>
      </w:r>
      <w:r w:rsidR="00363AD7" w:rsidRPr="00BF1898">
        <w:t>K-Fold</w:t>
      </w:r>
      <w:r w:rsidR="00363AD7" w:rsidRPr="00BF1898">
        <w:rPr>
          <w:lang w:val="vi-VN"/>
        </w:rPr>
        <w:t xml:space="preserve"> </w:t>
      </w:r>
      <w:r w:rsidRPr="00BF1898">
        <w:rPr>
          <w:lang w:val="vi-VN"/>
        </w:rPr>
        <w:t>của lớp</w:t>
      </w:r>
      <w:r w:rsidR="003F5C5E" w:rsidRPr="00BF1898">
        <w:rPr>
          <w:lang w:val="vi-VN"/>
        </w:rPr>
        <w:t xml:space="preserve"> sklearn.model_selection</w:t>
      </w:r>
      <w:r w:rsidRPr="00BF1898">
        <w:rPr>
          <w:lang w:val="vi-VN"/>
        </w:rPr>
        <w:t xml:space="preserve"> để chia dữ liệu thành</w:t>
      </w:r>
      <w:r w:rsidR="006973AA" w:rsidRPr="00BF1898">
        <w:rPr>
          <w:lang w:val="vi-VN"/>
        </w:rPr>
        <w:t xml:space="preserve"> các</w:t>
      </w:r>
      <w:r w:rsidRPr="00BF1898">
        <w:rPr>
          <w:lang w:val="vi-VN"/>
        </w:rPr>
        <w:t xml:space="preserve"> tập huấn luyện và tập kiểm </w:t>
      </w:r>
      <w:r w:rsidR="00EE6769" w:rsidRPr="00BF1898">
        <w:rPr>
          <w:lang w:val="vi-VN"/>
        </w:rPr>
        <w:t>tra.</w:t>
      </w:r>
    </w:p>
    <w:p w14:paraId="37D2B7BB" w14:textId="2EB620CA" w:rsidR="000B7D7D" w:rsidRPr="00BF1898" w:rsidRDefault="00B361F0" w:rsidP="00401910">
      <w:pPr>
        <w:pStyle w:val="BodyText"/>
        <w:ind w:firstLine="993"/>
        <w:rPr>
          <w:lang w:val="vi-VN"/>
        </w:rPr>
      </w:pPr>
      <w:r w:rsidRPr="00BF1898">
        <w:rPr>
          <w:lang w:val="vi-VN"/>
        </w:rPr>
        <w:t xml:space="preserve">- </w:t>
      </w:r>
      <w:r w:rsidRPr="00BF1898">
        <w:t>A</w:t>
      </w:r>
      <w:r w:rsidR="00566FE1" w:rsidRPr="00BF1898">
        <w:t>ccuracy_score</w:t>
      </w:r>
      <w:r w:rsidRPr="00BF1898">
        <w:rPr>
          <w:lang w:val="vi-VN"/>
        </w:rPr>
        <w:t xml:space="preserve"> của </w:t>
      </w:r>
      <w:r w:rsidR="00CC1D14" w:rsidRPr="00BF1898">
        <w:rPr>
          <w:lang w:val="vi-VN"/>
        </w:rPr>
        <w:t xml:space="preserve">lớp </w:t>
      </w:r>
      <w:r w:rsidRPr="00BF1898">
        <w:rPr>
          <w:lang w:val="vi-VN"/>
        </w:rPr>
        <w:t>sklearn.metrics</w:t>
      </w:r>
      <w:r w:rsidR="00F62580" w:rsidRPr="00BF1898">
        <w:rPr>
          <w:lang w:val="vi-VN"/>
        </w:rPr>
        <w:t xml:space="preserve"> là hàm</w:t>
      </w:r>
      <w:r w:rsidR="004E01BC" w:rsidRPr="00BF1898">
        <w:rPr>
          <w:lang w:val="vi-VN"/>
        </w:rPr>
        <w:t xml:space="preserve"> </w:t>
      </w:r>
      <w:r w:rsidR="004E5E68" w:rsidRPr="00BF1898">
        <w:rPr>
          <w:lang w:val="vi-VN"/>
        </w:rPr>
        <w:t xml:space="preserve">dùng </w:t>
      </w:r>
      <w:r w:rsidR="004E01BC" w:rsidRPr="00BF1898">
        <w:rPr>
          <w:lang w:val="vi-VN"/>
        </w:rPr>
        <w:t xml:space="preserve">để tính độ chính xác của mô </w:t>
      </w:r>
      <w:r w:rsidR="00EE6769" w:rsidRPr="00BF1898">
        <w:rPr>
          <w:lang w:val="vi-VN"/>
        </w:rPr>
        <w:t>hình</w:t>
      </w:r>
      <w:r w:rsidR="00954F69" w:rsidRPr="00BF1898">
        <w:rPr>
          <w:lang w:val="vi-VN"/>
        </w:rPr>
        <w:t xml:space="preserve"> </w:t>
      </w:r>
      <w:r w:rsidR="00E5460A">
        <w:rPr>
          <w:lang w:val="vi-VN"/>
        </w:rPr>
        <w:t>[11]</w:t>
      </w:r>
      <w:r w:rsidR="00545409" w:rsidRPr="00BF1898">
        <w:rPr>
          <w:lang w:val="vi-VN"/>
        </w:rPr>
        <w:t>.</w:t>
      </w:r>
    </w:p>
    <w:p w14:paraId="05AF4515" w14:textId="77777777" w:rsidR="00566C4A" w:rsidRDefault="00566C4A" w:rsidP="00566C4A">
      <w:pPr>
        <w:pStyle w:val="Heading2"/>
        <w:rPr>
          <w:lang w:val="vi-VN"/>
        </w:rPr>
      </w:pPr>
      <w:bookmarkStart w:id="30" w:name="_Toc173388131"/>
      <w:r>
        <w:t>Mô</w:t>
      </w:r>
      <w:r>
        <w:rPr>
          <w:lang w:val="vi-VN"/>
        </w:rPr>
        <w:t xml:space="preserve"> hình tổng quát hệ thống đề xuất</w:t>
      </w:r>
      <w:bookmarkEnd w:id="30"/>
    </w:p>
    <w:p w14:paraId="2E05CB6B" w14:textId="77777777" w:rsidR="00A11E82" w:rsidRDefault="00DC2782" w:rsidP="00DC2782">
      <w:pPr>
        <w:pStyle w:val="BodyText"/>
        <w:rPr>
          <w:lang w:val="vi-VN"/>
        </w:rPr>
      </w:pPr>
      <w:r>
        <w:t>Từ</w:t>
      </w:r>
      <w:r>
        <w:rPr>
          <w:lang w:val="vi-VN"/>
        </w:rPr>
        <w:t xml:space="preserve"> các ngôn </w:t>
      </w:r>
      <w:r w:rsidR="00B67E5B">
        <w:rPr>
          <w:lang w:val="vi-VN"/>
        </w:rPr>
        <w:t xml:space="preserve">ngữ, công nghệ sử dụng như đã nêu bên trên, </w:t>
      </w:r>
      <w:r w:rsidR="00491FF6">
        <w:rPr>
          <w:lang w:val="vi-VN"/>
        </w:rPr>
        <w:t xml:space="preserve">dưới đây là </w:t>
      </w:r>
      <w:r w:rsidR="00B67E5B">
        <w:rPr>
          <w:lang w:val="vi-VN"/>
        </w:rPr>
        <w:t xml:space="preserve">mô hình tổng quát hệ thống đề </w:t>
      </w:r>
      <w:r w:rsidR="00491FF6">
        <w:rPr>
          <w:lang w:val="vi-VN"/>
        </w:rPr>
        <w:t>xuất.</w:t>
      </w:r>
    </w:p>
    <w:p w14:paraId="5BC2B839" w14:textId="3494080E" w:rsidR="00DC2782" w:rsidRPr="00DC2782" w:rsidRDefault="00F67D8A" w:rsidP="00DC2782">
      <w:pPr>
        <w:pStyle w:val="BodyText"/>
        <w:rPr>
          <w:lang w:val="vi-VN"/>
        </w:rPr>
      </w:pPr>
      <w:r>
        <w:rPr>
          <w:lang w:val="vi-VN"/>
        </w:rPr>
        <w:t>Người dùng tương tác trực tiếp với frontend</w:t>
      </w:r>
      <w:r w:rsidR="00B578D7">
        <w:rPr>
          <w:lang w:val="vi-VN"/>
        </w:rPr>
        <w:t xml:space="preserve"> (giao diện) để thực hiện các chức năng như xem, thêm, sửa, xóa với dữ liệu trong </w:t>
      </w:r>
      <w:r w:rsidR="00FC54AC">
        <w:rPr>
          <w:lang w:val="vi-VN"/>
        </w:rPr>
        <w:t xml:space="preserve">database </w:t>
      </w:r>
      <w:r w:rsidR="00B578D7">
        <w:rPr>
          <w:lang w:val="vi-VN"/>
        </w:rPr>
        <w:t>(</w:t>
      </w:r>
      <w:r w:rsidR="00FC54AC">
        <w:rPr>
          <w:lang w:val="vi-VN"/>
        </w:rPr>
        <w:t>cơ sở dữ liệu</w:t>
      </w:r>
      <w:r w:rsidR="00B578D7">
        <w:rPr>
          <w:lang w:val="vi-VN"/>
        </w:rPr>
        <w:t xml:space="preserve">) thông qua các xử lý logic từ </w:t>
      </w:r>
      <w:r w:rsidR="00C77B72">
        <w:rPr>
          <w:lang w:val="vi-VN"/>
        </w:rPr>
        <w:t>backend.</w:t>
      </w:r>
    </w:p>
    <w:p w14:paraId="67D8A132" w14:textId="77777777" w:rsidR="00B94E4E" w:rsidRDefault="00B94E4E" w:rsidP="00B94E4E">
      <w:pPr>
        <w:pStyle w:val="BodyText"/>
        <w:keepNext/>
        <w:ind w:firstLine="0"/>
        <w:jc w:val="center"/>
      </w:pPr>
      <w:r w:rsidRPr="00B94E4E">
        <w:rPr>
          <w:noProof/>
          <w:lang w:val="en-US"/>
        </w:rPr>
        <w:drawing>
          <wp:inline distT="0" distB="0" distL="0" distR="0" wp14:anchorId="3652F6DE" wp14:editId="0C86F7AC">
            <wp:extent cx="4860000" cy="2720665"/>
            <wp:effectExtent l="0" t="0" r="0" b="3810"/>
            <wp:docPr id="12833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7914" name=""/>
                    <pic:cNvPicPr/>
                  </pic:nvPicPr>
                  <pic:blipFill>
                    <a:blip r:embed="rId17"/>
                    <a:stretch>
                      <a:fillRect/>
                    </a:stretch>
                  </pic:blipFill>
                  <pic:spPr>
                    <a:xfrm>
                      <a:off x="0" y="0"/>
                      <a:ext cx="4860000" cy="2720665"/>
                    </a:xfrm>
                    <a:prstGeom prst="rect">
                      <a:avLst/>
                    </a:prstGeom>
                  </pic:spPr>
                </pic:pic>
              </a:graphicData>
            </a:graphic>
          </wp:inline>
        </w:drawing>
      </w:r>
    </w:p>
    <w:p w14:paraId="7CACE915" w14:textId="732E8D83" w:rsidR="00B94E4E" w:rsidRPr="00B94E4E" w:rsidRDefault="00B94E4E" w:rsidP="00B94E4E">
      <w:pPr>
        <w:pStyle w:val="Caption"/>
        <w:rPr>
          <w:lang w:val="vi-VN"/>
        </w:rPr>
      </w:pPr>
      <w:bookmarkStart w:id="31" w:name="_Toc173388181"/>
      <w:r>
        <w:t xml:space="preserve">Hình </w:t>
      </w:r>
      <w:r w:rsidR="009F1115">
        <w:fldChar w:fldCharType="begin"/>
      </w:r>
      <w:r w:rsidR="009F1115">
        <w:instrText xml:space="preserve"> STYLEREF 1 \s </w:instrText>
      </w:r>
      <w:r w:rsidR="009F1115">
        <w:fldChar w:fldCharType="separate"/>
      </w:r>
      <w:r w:rsidR="003328F6">
        <w:rPr>
          <w:noProof/>
        </w:rPr>
        <w:t>2</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Pr>
          <w:lang w:val="vi-VN"/>
        </w:rPr>
        <w:t>. Mô hình tổng quát hệ thống đề xuất</w:t>
      </w:r>
      <w:bookmarkEnd w:id="31"/>
    </w:p>
    <w:p w14:paraId="2F985253" w14:textId="6ADE2905" w:rsidR="00AF4014" w:rsidRPr="00B94E4E" w:rsidRDefault="00AF4014" w:rsidP="00B94E4E">
      <w:pPr>
        <w:pStyle w:val="BodyText"/>
        <w:ind w:firstLine="0"/>
        <w:jc w:val="center"/>
        <w:rPr>
          <w:lang w:val="vi-VN"/>
        </w:rPr>
      </w:pPr>
      <w:r w:rsidRPr="00BF1898">
        <w:br w:type="page"/>
      </w:r>
    </w:p>
    <w:p w14:paraId="019B0C5A" w14:textId="77777777" w:rsidR="00AF4014" w:rsidRPr="00BF1898" w:rsidRDefault="00296245">
      <w:pPr>
        <w:pStyle w:val="Heading1"/>
        <w:numPr>
          <w:ilvl w:val="0"/>
          <w:numId w:val="2"/>
        </w:numPr>
        <w:tabs>
          <w:tab w:val="left" w:pos="1701"/>
        </w:tabs>
      </w:pPr>
      <w:bookmarkStart w:id="32" w:name="_Toc173388132"/>
      <w:r w:rsidRPr="00BF1898">
        <w:lastRenderedPageBreak/>
        <w:t>HIỆN THỰC HÓA NGHIÊN CỨU</w:t>
      </w:r>
      <w:bookmarkEnd w:id="32"/>
    </w:p>
    <w:p w14:paraId="34359623" w14:textId="47C4E352" w:rsidR="00AF4014" w:rsidRPr="00BF1898" w:rsidRDefault="00E754F1" w:rsidP="00BB16D2">
      <w:pPr>
        <w:pStyle w:val="Heading2"/>
        <w:rPr>
          <w:rFonts w:eastAsia="SimSun"/>
          <w:lang w:val="vi-VN"/>
        </w:rPr>
      </w:pPr>
      <w:bookmarkStart w:id="33" w:name="_Toc173388133"/>
      <w:r w:rsidRPr="00BF1898">
        <w:rPr>
          <w:rFonts w:eastAsia="SimSun"/>
        </w:rPr>
        <w:t>Mô</w:t>
      </w:r>
      <w:r w:rsidRPr="00BF1898">
        <w:rPr>
          <w:rFonts w:eastAsia="SimSun"/>
          <w:lang w:val="vi-VN"/>
        </w:rPr>
        <w:t xml:space="preserve"> tả đề tài</w:t>
      </w:r>
      <w:bookmarkEnd w:id="33"/>
    </w:p>
    <w:p w14:paraId="66DC6422" w14:textId="0AA5C4A2" w:rsidR="00DD402C" w:rsidRPr="00BF1898" w:rsidRDefault="0065566E" w:rsidP="005911E3">
      <w:pPr>
        <w:pStyle w:val="BodyText"/>
        <w:rPr>
          <w:rFonts w:eastAsia="SimSun"/>
          <w:lang w:val="vi-VN"/>
        </w:rPr>
      </w:pPr>
      <w:r w:rsidRPr="00BF1898">
        <w:rPr>
          <w:rFonts w:eastAsia="SimSun"/>
        </w:rPr>
        <w:t>Trong</w:t>
      </w:r>
      <w:r w:rsidR="003C64E9" w:rsidRPr="00BF1898">
        <w:rPr>
          <w:rFonts w:eastAsia="SimSun"/>
          <w:lang w:val="vi-VN"/>
        </w:rPr>
        <w:t xml:space="preserve"> phạm vi nghiên cứu của đề tài này, </w:t>
      </w:r>
      <w:r w:rsidR="003C64E9" w:rsidRPr="00BF1898">
        <w:rPr>
          <w:rFonts w:eastAsia="SimSun"/>
        </w:rPr>
        <w:t>h</w:t>
      </w:r>
      <w:r w:rsidR="005911E3" w:rsidRPr="00BF1898">
        <w:rPr>
          <w:rFonts w:eastAsia="SimSun"/>
        </w:rPr>
        <w:t>ệ</w:t>
      </w:r>
      <w:r w:rsidR="005911E3" w:rsidRPr="00BF1898">
        <w:rPr>
          <w:rFonts w:eastAsia="SimSun"/>
          <w:lang w:val="vi-VN"/>
        </w:rPr>
        <w:t xml:space="preserve"> thống phân tích năng lực học tập sinh </w:t>
      </w:r>
      <w:r w:rsidR="006F0010" w:rsidRPr="00BF1898">
        <w:rPr>
          <w:rFonts w:eastAsia="SimSun"/>
          <w:lang w:val="vi-VN"/>
        </w:rPr>
        <w:t>viên</w:t>
      </w:r>
      <w:r w:rsidR="00BB7D4E" w:rsidRPr="00BF1898">
        <w:rPr>
          <w:rFonts w:eastAsia="SimSun"/>
          <w:lang w:val="vi-VN"/>
        </w:rPr>
        <w:t xml:space="preserve"> </w:t>
      </w:r>
      <w:r w:rsidR="0047024F" w:rsidRPr="00BF1898">
        <w:rPr>
          <w:rFonts w:eastAsia="SimSun"/>
          <w:lang w:val="vi-VN"/>
        </w:rPr>
        <w:t xml:space="preserve">tập trung phân tích, quản lý dữ liệu của sinh viên ngành Công nghệ Thông Tin, </w:t>
      </w:r>
      <w:r w:rsidR="00D83B3E">
        <w:rPr>
          <w:rFonts w:eastAsia="SimSun"/>
          <w:lang w:val="vi-VN"/>
        </w:rPr>
        <w:t>K</w:t>
      </w:r>
      <w:r w:rsidR="00D35328" w:rsidRPr="00BF1898">
        <w:rPr>
          <w:rFonts w:eastAsia="SimSun"/>
          <w:lang w:val="vi-VN"/>
        </w:rPr>
        <w:t xml:space="preserve">hoa Kỹ thuật và Công nghệ, </w:t>
      </w:r>
      <w:r w:rsidR="002F668C">
        <w:rPr>
          <w:rFonts w:eastAsia="SimSun"/>
          <w:lang w:val="vi-VN"/>
        </w:rPr>
        <w:t>Trường Đại học</w:t>
      </w:r>
      <w:r w:rsidR="00D35328" w:rsidRPr="00BF1898">
        <w:rPr>
          <w:rFonts w:eastAsia="SimSun"/>
          <w:lang w:val="vi-VN"/>
        </w:rPr>
        <w:t xml:space="preserve"> Trà </w:t>
      </w:r>
      <w:r w:rsidR="006B7648" w:rsidRPr="00BF1898">
        <w:rPr>
          <w:rFonts w:eastAsia="SimSun"/>
          <w:lang w:val="vi-VN"/>
        </w:rPr>
        <w:t>Vinh. Hệ thống</w:t>
      </w:r>
      <w:r w:rsidR="002B24F2" w:rsidRPr="00BF1898">
        <w:rPr>
          <w:rFonts w:eastAsia="SimSun"/>
          <w:lang w:val="vi-VN"/>
        </w:rPr>
        <w:t xml:space="preserve"> </w:t>
      </w:r>
      <w:r w:rsidR="0013154A" w:rsidRPr="00BF1898">
        <w:rPr>
          <w:rFonts w:eastAsia="SimSun"/>
          <w:lang w:val="vi-VN"/>
        </w:rPr>
        <w:t xml:space="preserve">có các chức năng </w:t>
      </w:r>
      <w:r w:rsidR="00634BEE" w:rsidRPr="00BF1898">
        <w:rPr>
          <w:rFonts w:eastAsia="SimSun"/>
          <w:lang w:val="vi-VN"/>
        </w:rPr>
        <w:t>chính như theo dõi tiến độ</w:t>
      </w:r>
      <w:r w:rsidR="00045F1C" w:rsidRPr="00BF1898">
        <w:rPr>
          <w:rFonts w:eastAsia="SimSun"/>
          <w:lang w:val="vi-VN"/>
        </w:rPr>
        <w:t xml:space="preserve"> và kết quả</w:t>
      </w:r>
      <w:r w:rsidR="00634BEE" w:rsidRPr="00BF1898">
        <w:rPr>
          <w:rFonts w:eastAsia="SimSun"/>
          <w:lang w:val="vi-VN"/>
        </w:rPr>
        <w:t xml:space="preserve"> học tập của từng sinh </w:t>
      </w:r>
      <w:r w:rsidR="00D77F06" w:rsidRPr="00BF1898">
        <w:rPr>
          <w:rFonts w:eastAsia="SimSun"/>
          <w:lang w:val="vi-VN"/>
        </w:rPr>
        <w:t xml:space="preserve">viên, </w:t>
      </w:r>
      <w:r w:rsidR="00F73373" w:rsidRPr="00BF1898">
        <w:rPr>
          <w:rFonts w:eastAsia="SimSun"/>
          <w:lang w:val="vi-VN"/>
        </w:rPr>
        <w:t>phân tích điểm mạnh, yếu của sinh viên dựa trên điểm đã tích lũy thông qua các biểu đồ, gợi ý môn học mà sinh viên có thể cải thiện để nâng cao điểm tích lũy cá nhân.</w:t>
      </w:r>
    </w:p>
    <w:p w14:paraId="36DCEB66" w14:textId="7047C99F" w:rsidR="009E3BA5" w:rsidRPr="00BF1898" w:rsidRDefault="009E3BA5" w:rsidP="005911E3">
      <w:pPr>
        <w:pStyle w:val="BodyText"/>
        <w:rPr>
          <w:rFonts w:eastAsia="SimSun"/>
          <w:lang w:val="vi-VN"/>
        </w:rPr>
      </w:pPr>
      <w:r w:rsidRPr="00BF1898">
        <w:rPr>
          <w:rFonts w:eastAsia="SimSun"/>
          <w:lang w:val="vi-VN"/>
        </w:rPr>
        <w:t xml:space="preserve">Hệ thống với ba phân quyền </w:t>
      </w:r>
      <w:r w:rsidR="00180F75" w:rsidRPr="00BF1898">
        <w:rPr>
          <w:rFonts w:eastAsia="SimSun"/>
          <w:lang w:val="vi-VN"/>
        </w:rPr>
        <w:t>chính:</w:t>
      </w:r>
      <w:r w:rsidR="003C64E9" w:rsidRPr="00BF1898">
        <w:rPr>
          <w:rFonts w:eastAsia="SimSun"/>
          <w:lang w:val="vi-VN"/>
        </w:rPr>
        <w:t xml:space="preserve"> quản trị, cố vấn</w:t>
      </w:r>
      <w:r w:rsidR="007C7CF4" w:rsidRPr="00BF1898">
        <w:rPr>
          <w:rFonts w:eastAsia="SimSun"/>
          <w:color w:val="FF0000"/>
          <w:lang w:val="en-US"/>
        </w:rPr>
        <w:t xml:space="preserve"> </w:t>
      </w:r>
      <w:r w:rsidR="007C7CF4" w:rsidRPr="00BF1898">
        <w:rPr>
          <w:rFonts w:eastAsia="SimSun"/>
          <w:lang w:val="en-US"/>
        </w:rPr>
        <w:t>học tập</w:t>
      </w:r>
      <w:r w:rsidR="003C64E9" w:rsidRPr="00BF1898">
        <w:rPr>
          <w:rFonts w:eastAsia="SimSun"/>
          <w:lang w:val="vi-VN"/>
        </w:rPr>
        <w:t xml:space="preserve"> và sinh viên. Mỗi </w:t>
      </w:r>
      <w:r w:rsidR="00A01E15" w:rsidRPr="00BF1898">
        <w:rPr>
          <w:rFonts w:eastAsia="SimSun"/>
          <w:lang w:val="vi-VN"/>
        </w:rPr>
        <w:t xml:space="preserve">phân </w:t>
      </w:r>
      <w:r w:rsidR="003C64E9" w:rsidRPr="00BF1898">
        <w:rPr>
          <w:rFonts w:eastAsia="SimSun"/>
          <w:lang w:val="vi-VN"/>
        </w:rPr>
        <w:t xml:space="preserve">quyền có </w:t>
      </w:r>
      <w:r w:rsidR="006A1872" w:rsidRPr="00BF1898">
        <w:rPr>
          <w:rFonts w:eastAsia="SimSun"/>
          <w:lang w:val="vi-VN"/>
        </w:rPr>
        <w:t>thể thực hiện</w:t>
      </w:r>
      <w:r w:rsidR="003C64E9" w:rsidRPr="00BF1898">
        <w:rPr>
          <w:rFonts w:eastAsia="SimSun"/>
          <w:lang w:val="vi-VN"/>
        </w:rPr>
        <w:t xml:space="preserve"> </w:t>
      </w:r>
      <w:r w:rsidR="00B677D1" w:rsidRPr="00BF1898">
        <w:rPr>
          <w:rFonts w:eastAsia="SimSun"/>
          <w:lang w:val="vi-VN"/>
        </w:rPr>
        <w:t xml:space="preserve">các </w:t>
      </w:r>
      <w:r w:rsidR="003C64E9" w:rsidRPr="00BF1898">
        <w:rPr>
          <w:rFonts w:eastAsia="SimSun"/>
          <w:lang w:val="vi-VN"/>
        </w:rPr>
        <w:t xml:space="preserve">chức năng khác </w:t>
      </w:r>
      <w:r w:rsidR="000A623C" w:rsidRPr="00BF1898">
        <w:rPr>
          <w:rFonts w:eastAsia="SimSun"/>
          <w:lang w:val="vi-VN"/>
        </w:rPr>
        <w:t xml:space="preserve">nhau. </w:t>
      </w:r>
      <w:r w:rsidR="00263BAB" w:rsidRPr="00BF1898">
        <w:rPr>
          <w:rFonts w:eastAsia="SimSun"/>
          <w:lang w:val="vi-VN"/>
        </w:rPr>
        <w:t xml:space="preserve">Người dùng cần đăng nhập trước khi thực hiện các chức năng </w:t>
      </w:r>
      <w:r w:rsidR="00FD5878" w:rsidRPr="00BF1898">
        <w:rPr>
          <w:rFonts w:eastAsia="SimSun"/>
          <w:lang w:val="vi-VN"/>
        </w:rPr>
        <w:t>của</w:t>
      </w:r>
      <w:r w:rsidR="00263BAB" w:rsidRPr="00BF1898">
        <w:rPr>
          <w:rFonts w:eastAsia="SimSun"/>
          <w:lang w:val="vi-VN"/>
        </w:rPr>
        <w:t xml:space="preserve"> hệ thống.</w:t>
      </w:r>
    </w:p>
    <w:p w14:paraId="4A044CA8" w14:textId="31914B60" w:rsidR="00263BAB" w:rsidRPr="00BF1898" w:rsidRDefault="00263BAB" w:rsidP="005911E3">
      <w:pPr>
        <w:pStyle w:val="BodyText"/>
        <w:rPr>
          <w:rFonts w:eastAsia="SimSun"/>
          <w:lang w:val="vi-VN"/>
        </w:rPr>
      </w:pPr>
      <w:r w:rsidRPr="00BF1898">
        <w:rPr>
          <w:rFonts w:eastAsia="SimSun"/>
          <w:lang w:val="vi-VN"/>
        </w:rPr>
        <w:t>Đối với quản trị</w:t>
      </w:r>
      <w:r w:rsidR="00326626" w:rsidRPr="00BF1898">
        <w:rPr>
          <w:rFonts w:eastAsia="SimSun"/>
          <w:lang w:val="vi-VN"/>
        </w:rPr>
        <w:t xml:space="preserve"> hệ thống</w:t>
      </w:r>
      <w:r w:rsidRPr="00BF1898">
        <w:rPr>
          <w:rFonts w:eastAsia="SimSun"/>
          <w:lang w:val="vi-VN"/>
        </w:rPr>
        <w:t xml:space="preserve">: </w:t>
      </w:r>
      <w:r w:rsidR="002B24F2" w:rsidRPr="00BF1898">
        <w:rPr>
          <w:rFonts w:eastAsia="SimSun"/>
          <w:lang w:val="vi-VN"/>
        </w:rPr>
        <w:t xml:space="preserve">quản trị là </w:t>
      </w:r>
      <w:r w:rsidR="008D3BA3" w:rsidRPr="00BF1898">
        <w:rPr>
          <w:rFonts w:eastAsia="SimSun"/>
          <w:lang w:val="vi-VN"/>
        </w:rPr>
        <w:t>cán bộ ở Bộ môn Công nghệ Thông tin, có những hiểu biết nhất định về quy trình đánh giá kết quả học tập và</w:t>
      </w:r>
      <w:r w:rsidR="001C2002" w:rsidRPr="00BF1898">
        <w:rPr>
          <w:rFonts w:eastAsia="SimSun"/>
          <w:lang w:val="vi-VN"/>
        </w:rPr>
        <w:t xml:space="preserve"> có</w:t>
      </w:r>
      <w:r w:rsidR="008D3BA3" w:rsidRPr="00BF1898">
        <w:rPr>
          <w:rFonts w:eastAsia="SimSun"/>
          <w:lang w:val="vi-VN"/>
        </w:rPr>
        <w:t xml:space="preserve"> kiến thức về </w:t>
      </w:r>
      <w:r w:rsidR="0077640E" w:rsidRPr="00BF1898">
        <w:rPr>
          <w:rFonts w:eastAsia="SimSun"/>
          <w:lang w:val="vi-VN"/>
        </w:rPr>
        <w:t xml:space="preserve">các </w:t>
      </w:r>
      <w:r w:rsidR="008D3BA3" w:rsidRPr="00BF1898">
        <w:rPr>
          <w:rFonts w:eastAsia="SimSun"/>
          <w:lang w:val="vi-VN"/>
        </w:rPr>
        <w:t xml:space="preserve">chương trình đào tạo tại Bộ </w:t>
      </w:r>
      <w:r w:rsidR="009F592E" w:rsidRPr="00BF1898">
        <w:rPr>
          <w:rFonts w:eastAsia="SimSun"/>
          <w:lang w:val="vi-VN"/>
        </w:rPr>
        <w:t xml:space="preserve">môn. Quản trị có toàn quyền đối với hệ thống từ quản lý các thông tin chung như chương trình đào tạo, danh sách môn </w:t>
      </w:r>
      <w:r w:rsidR="00B1677F" w:rsidRPr="00BF1898">
        <w:rPr>
          <w:rFonts w:eastAsia="SimSun"/>
          <w:lang w:val="vi-VN"/>
        </w:rPr>
        <w:t>học</w:t>
      </w:r>
      <w:r w:rsidR="000E3982" w:rsidRPr="00BF1898">
        <w:rPr>
          <w:rFonts w:eastAsia="SimSun"/>
          <w:lang w:val="vi-VN"/>
        </w:rPr>
        <w:t xml:space="preserve"> cho từng chương trình</w:t>
      </w:r>
      <w:r w:rsidR="00B1677F" w:rsidRPr="00BF1898">
        <w:rPr>
          <w:rFonts w:eastAsia="SimSun"/>
          <w:lang w:val="vi-VN"/>
        </w:rPr>
        <w:t xml:space="preserve">, quản lý </w:t>
      </w:r>
      <w:r w:rsidR="00033565" w:rsidRPr="00BF1898">
        <w:rPr>
          <w:rFonts w:eastAsia="SimSun"/>
          <w:lang w:val="vi-VN"/>
        </w:rPr>
        <w:t xml:space="preserve">lớp, danh sách cố vấn học tập cho đến quản lý </w:t>
      </w:r>
      <w:r w:rsidR="00944C1C" w:rsidRPr="00BF1898">
        <w:rPr>
          <w:rFonts w:eastAsia="SimSun"/>
          <w:lang w:val="vi-VN"/>
        </w:rPr>
        <w:t xml:space="preserve">danh sách </w:t>
      </w:r>
      <w:r w:rsidR="00B1677F" w:rsidRPr="00BF1898">
        <w:rPr>
          <w:rFonts w:eastAsia="SimSun"/>
          <w:lang w:val="vi-VN"/>
        </w:rPr>
        <w:t xml:space="preserve">sinh viên, điểm </w:t>
      </w:r>
      <w:r w:rsidR="009D02D6" w:rsidRPr="00BF1898">
        <w:rPr>
          <w:rFonts w:eastAsia="SimSun"/>
          <w:lang w:val="vi-VN"/>
        </w:rPr>
        <w:t>t</w:t>
      </w:r>
      <w:r w:rsidR="00B1677F" w:rsidRPr="00BF1898">
        <w:rPr>
          <w:rFonts w:eastAsia="SimSun"/>
          <w:lang w:val="vi-VN"/>
        </w:rPr>
        <w:t>ích lũy</w:t>
      </w:r>
      <w:r w:rsidR="00DB33A5" w:rsidRPr="00BF1898">
        <w:rPr>
          <w:rFonts w:eastAsia="SimSun"/>
          <w:lang w:val="vi-VN"/>
        </w:rPr>
        <w:t xml:space="preserve"> của từng</w:t>
      </w:r>
      <w:r w:rsidR="00B1677F" w:rsidRPr="00BF1898">
        <w:rPr>
          <w:rFonts w:eastAsia="SimSun"/>
          <w:lang w:val="vi-VN"/>
        </w:rPr>
        <w:t xml:space="preserve"> sinh viên</w:t>
      </w:r>
    </w:p>
    <w:p w14:paraId="04EB74C0" w14:textId="2A5CEFD2" w:rsidR="00CE2C2C" w:rsidRPr="00BF1898" w:rsidRDefault="00CE2C2C" w:rsidP="005911E3">
      <w:pPr>
        <w:pStyle w:val="BodyText"/>
        <w:rPr>
          <w:rFonts w:eastAsia="SimSun"/>
          <w:lang w:val="vi-VN"/>
        </w:rPr>
      </w:pPr>
      <w:r w:rsidRPr="00BF1898">
        <w:rPr>
          <w:rFonts w:eastAsia="SimSun"/>
          <w:lang w:val="vi-VN"/>
        </w:rPr>
        <w:t xml:space="preserve">Đối với cố vấn học </w:t>
      </w:r>
      <w:r w:rsidR="00F462FF" w:rsidRPr="00BF1898">
        <w:rPr>
          <w:rFonts w:eastAsia="SimSun"/>
          <w:lang w:val="vi-VN"/>
        </w:rPr>
        <w:t xml:space="preserve">tập, sau khi đăng nhập, cố vấn có các quyền </w:t>
      </w:r>
      <w:r w:rsidR="007879F2" w:rsidRPr="00BF1898">
        <w:rPr>
          <w:rFonts w:eastAsia="SimSun"/>
          <w:lang w:val="vi-VN"/>
        </w:rPr>
        <w:t>sau:</w:t>
      </w:r>
    </w:p>
    <w:p w14:paraId="30EE1654" w14:textId="4384F535" w:rsidR="00C82688" w:rsidRPr="00BF1898" w:rsidRDefault="00C82688" w:rsidP="00C82688">
      <w:pPr>
        <w:pStyle w:val="BodyText"/>
        <w:ind w:firstLine="993"/>
        <w:rPr>
          <w:rFonts w:eastAsia="SimSun"/>
          <w:spacing w:val="-2"/>
          <w:lang w:val="vi-VN"/>
        </w:rPr>
      </w:pPr>
      <w:r w:rsidRPr="00BF1898">
        <w:rPr>
          <w:rFonts w:eastAsia="SimSun"/>
          <w:spacing w:val="-2"/>
          <w:lang w:val="vi-VN"/>
        </w:rPr>
        <w:t>- Xem các báo cáo, phân tích điểm của lớp cố vấn</w:t>
      </w:r>
      <w:r w:rsidR="00ED7252" w:rsidRPr="00BF1898">
        <w:rPr>
          <w:rFonts w:eastAsia="SimSun"/>
          <w:spacing w:val="-2"/>
          <w:lang w:val="vi-VN"/>
        </w:rPr>
        <w:t xml:space="preserve"> và</w:t>
      </w:r>
      <w:r w:rsidR="002B719B" w:rsidRPr="00BF1898">
        <w:rPr>
          <w:rFonts w:eastAsia="SimSun"/>
          <w:spacing w:val="-2"/>
          <w:lang w:val="vi-VN"/>
        </w:rPr>
        <w:t xml:space="preserve"> </w:t>
      </w:r>
      <w:r w:rsidR="00C5517F" w:rsidRPr="00BF1898">
        <w:rPr>
          <w:rFonts w:eastAsia="SimSun"/>
          <w:spacing w:val="-2"/>
          <w:lang w:val="vi-VN"/>
        </w:rPr>
        <w:t xml:space="preserve">của </w:t>
      </w:r>
      <w:r w:rsidR="00ED7252" w:rsidRPr="00BF1898">
        <w:rPr>
          <w:rFonts w:eastAsia="SimSun"/>
          <w:spacing w:val="-2"/>
          <w:lang w:val="vi-VN"/>
        </w:rPr>
        <w:t xml:space="preserve">sinh viên trong </w:t>
      </w:r>
      <w:r w:rsidR="00856FF3" w:rsidRPr="00BF1898">
        <w:rPr>
          <w:rFonts w:eastAsia="SimSun"/>
          <w:spacing w:val="-2"/>
          <w:lang w:val="vi-VN"/>
        </w:rPr>
        <w:t>lớp.</w:t>
      </w:r>
    </w:p>
    <w:p w14:paraId="1D2E41BA" w14:textId="51A7888C" w:rsidR="0064712E" w:rsidRPr="00BF1898" w:rsidRDefault="0064712E" w:rsidP="00C82688">
      <w:pPr>
        <w:pStyle w:val="BodyText"/>
        <w:ind w:firstLine="993"/>
        <w:rPr>
          <w:rFonts w:eastAsia="SimSun"/>
          <w:lang w:val="vi-VN"/>
        </w:rPr>
      </w:pPr>
      <w:r w:rsidRPr="00BF1898">
        <w:rPr>
          <w:rFonts w:eastAsia="SimSun"/>
          <w:lang w:val="vi-VN"/>
        </w:rPr>
        <w:t xml:space="preserve">- Xem gợi ý môn học cải thiện phù hợp với </w:t>
      </w:r>
      <w:r w:rsidR="00BF4ECE" w:rsidRPr="00BF1898">
        <w:rPr>
          <w:rFonts w:eastAsia="SimSun"/>
          <w:lang w:val="vi-VN"/>
        </w:rPr>
        <w:t>năng lực học tập</w:t>
      </w:r>
      <w:r w:rsidR="00F911F7" w:rsidRPr="00BF1898">
        <w:rPr>
          <w:rFonts w:eastAsia="SimSun"/>
          <w:lang w:val="vi-VN"/>
        </w:rPr>
        <w:t xml:space="preserve"> </w:t>
      </w:r>
      <w:r w:rsidRPr="00BF1898">
        <w:rPr>
          <w:rFonts w:eastAsia="SimSun"/>
          <w:lang w:val="vi-VN"/>
        </w:rPr>
        <w:t>từng sinh viên.</w:t>
      </w:r>
    </w:p>
    <w:p w14:paraId="3F26D022" w14:textId="6CA5520C" w:rsidR="007879F2" w:rsidRPr="00BF1898" w:rsidRDefault="007D0439" w:rsidP="007D0439">
      <w:pPr>
        <w:pStyle w:val="BodyText"/>
        <w:ind w:firstLine="993"/>
        <w:rPr>
          <w:rFonts w:eastAsia="SimSun"/>
          <w:lang w:val="vi-VN"/>
        </w:rPr>
      </w:pPr>
      <w:r w:rsidRPr="00BF1898">
        <w:rPr>
          <w:rFonts w:eastAsia="SimSun"/>
          <w:lang w:val="vi-VN"/>
        </w:rPr>
        <w:t xml:space="preserve">- </w:t>
      </w:r>
      <w:r w:rsidR="00286437" w:rsidRPr="00BF1898">
        <w:rPr>
          <w:rFonts w:eastAsia="SimSun"/>
          <w:lang w:val="vi-VN"/>
        </w:rPr>
        <w:t>Xem thông tin</w:t>
      </w:r>
      <w:r w:rsidR="00F14F03" w:rsidRPr="00BF1898">
        <w:rPr>
          <w:rFonts w:eastAsia="SimSun"/>
          <w:lang w:val="vi-VN"/>
        </w:rPr>
        <w:t xml:space="preserve"> </w:t>
      </w:r>
      <w:r w:rsidR="00286437" w:rsidRPr="00BF1898">
        <w:rPr>
          <w:rFonts w:eastAsia="SimSun"/>
          <w:lang w:val="vi-VN"/>
        </w:rPr>
        <w:t>sinh viên lớp cố vấn.</w:t>
      </w:r>
    </w:p>
    <w:p w14:paraId="38B29D4C" w14:textId="0ED9B912" w:rsidR="00286437" w:rsidRPr="00BF1898" w:rsidRDefault="00286437" w:rsidP="007D0439">
      <w:pPr>
        <w:pStyle w:val="BodyText"/>
        <w:ind w:firstLine="993"/>
        <w:rPr>
          <w:rFonts w:eastAsia="SimSun"/>
          <w:lang w:val="vi-VN"/>
        </w:rPr>
      </w:pPr>
      <w:r w:rsidRPr="00BF1898">
        <w:rPr>
          <w:rFonts w:eastAsia="SimSun"/>
          <w:lang w:val="vi-VN"/>
        </w:rPr>
        <w:t xml:space="preserve">- </w:t>
      </w:r>
      <w:r w:rsidR="0076456F" w:rsidRPr="00BF1898">
        <w:rPr>
          <w:rFonts w:eastAsia="SimSun"/>
          <w:lang w:val="vi-VN"/>
        </w:rPr>
        <w:t>Nhập và chỉnh sửa điểm</w:t>
      </w:r>
      <w:r w:rsidR="00F709F2" w:rsidRPr="00BF1898">
        <w:rPr>
          <w:rFonts w:eastAsia="SimSun"/>
          <w:lang w:val="vi-VN"/>
        </w:rPr>
        <w:t xml:space="preserve"> cho sinh viên của lớp đang cố </w:t>
      </w:r>
      <w:r w:rsidR="00C60DF0" w:rsidRPr="00BF1898">
        <w:rPr>
          <w:rFonts w:eastAsia="SimSun"/>
          <w:lang w:val="vi-VN"/>
        </w:rPr>
        <w:t>vấn.</w:t>
      </w:r>
    </w:p>
    <w:p w14:paraId="403A05D0" w14:textId="2E73725D" w:rsidR="00810A28" w:rsidRPr="00BF1898" w:rsidRDefault="00810A28" w:rsidP="007D0439">
      <w:pPr>
        <w:pStyle w:val="BodyText"/>
        <w:ind w:firstLine="993"/>
        <w:rPr>
          <w:rFonts w:eastAsia="SimSun"/>
          <w:lang w:val="vi-VN"/>
        </w:rPr>
      </w:pPr>
      <w:r w:rsidRPr="00BF1898">
        <w:rPr>
          <w:rFonts w:eastAsia="SimSun"/>
          <w:lang w:val="vi-VN"/>
        </w:rPr>
        <w:t xml:space="preserve">- Xem điểm </w:t>
      </w:r>
      <w:r w:rsidR="00FC6211" w:rsidRPr="00BF1898">
        <w:rPr>
          <w:rFonts w:eastAsia="SimSun"/>
          <w:lang w:val="vi-VN"/>
        </w:rPr>
        <w:t xml:space="preserve">cả lớp theo học kỳ, xem điểm toàn khóa của từng sinh </w:t>
      </w:r>
      <w:r w:rsidR="00AA1425" w:rsidRPr="00BF1898">
        <w:rPr>
          <w:rFonts w:eastAsia="SimSun"/>
          <w:lang w:val="vi-VN"/>
        </w:rPr>
        <w:t>viên.</w:t>
      </w:r>
    </w:p>
    <w:p w14:paraId="31384D98" w14:textId="26DFD61A" w:rsidR="00A0100E" w:rsidRPr="00BF1898" w:rsidRDefault="00A0100E" w:rsidP="007D0439">
      <w:pPr>
        <w:pStyle w:val="BodyText"/>
        <w:ind w:firstLine="993"/>
        <w:rPr>
          <w:rFonts w:eastAsia="SimSun"/>
          <w:lang w:val="vi-VN"/>
        </w:rPr>
      </w:pPr>
      <w:r w:rsidRPr="00BF1898">
        <w:rPr>
          <w:rFonts w:eastAsia="SimSun"/>
          <w:lang w:val="vi-VN"/>
        </w:rPr>
        <w:t>- Xem và chỉnh sửa thông tin cá nhân.</w:t>
      </w:r>
    </w:p>
    <w:p w14:paraId="56123C40" w14:textId="231E3E5A" w:rsidR="00C30484" w:rsidRPr="00BF1898" w:rsidRDefault="00C9192B" w:rsidP="00C30484">
      <w:pPr>
        <w:pStyle w:val="BodyText"/>
        <w:rPr>
          <w:rFonts w:eastAsia="SimSun"/>
          <w:lang w:val="vi-VN"/>
        </w:rPr>
      </w:pPr>
      <w:r w:rsidRPr="00BF1898">
        <w:rPr>
          <w:rFonts w:eastAsia="SimSun"/>
          <w:lang w:val="vi-VN"/>
        </w:rPr>
        <w:t>Đối với sinh viên, sinh viên có các quyền sau:</w:t>
      </w:r>
    </w:p>
    <w:p w14:paraId="0161CD0E" w14:textId="5A81FB09" w:rsidR="007C7CF4" w:rsidRPr="00BF1898" w:rsidRDefault="007C7CF4" w:rsidP="00A4451B">
      <w:pPr>
        <w:pStyle w:val="BodyText"/>
        <w:ind w:firstLine="993"/>
        <w:rPr>
          <w:rFonts w:eastAsia="SimSun"/>
          <w:lang w:val="vi-VN"/>
        </w:rPr>
      </w:pPr>
      <w:r w:rsidRPr="00BF1898">
        <w:rPr>
          <w:rFonts w:eastAsia="SimSun"/>
          <w:lang w:val="en-US"/>
        </w:rPr>
        <w:t>- Xem các báo cáo, phân tích chung về điểm mạnh điểm yếu</w:t>
      </w:r>
      <w:r w:rsidR="0064712E" w:rsidRPr="00BF1898">
        <w:rPr>
          <w:rFonts w:eastAsia="SimSun"/>
          <w:lang w:val="vi-VN"/>
        </w:rPr>
        <w:t>.</w:t>
      </w:r>
    </w:p>
    <w:p w14:paraId="3B78E917" w14:textId="527359ED" w:rsidR="00803C8E" w:rsidRPr="00BF1898" w:rsidRDefault="0064712E" w:rsidP="00AF2E81">
      <w:pPr>
        <w:pStyle w:val="BodyText"/>
        <w:ind w:firstLine="993"/>
        <w:rPr>
          <w:rFonts w:eastAsia="SimSun"/>
          <w:lang w:val="vi-VN"/>
        </w:rPr>
      </w:pPr>
      <w:r w:rsidRPr="00BF1898">
        <w:rPr>
          <w:rFonts w:eastAsia="SimSun"/>
          <w:lang w:val="vi-VN"/>
        </w:rPr>
        <w:t>- Xem gợi ý môn học cải thiện.</w:t>
      </w:r>
    </w:p>
    <w:p w14:paraId="43DED22A" w14:textId="77777777" w:rsidR="00394382" w:rsidRPr="00BF1898" w:rsidRDefault="00394382" w:rsidP="00394382">
      <w:pPr>
        <w:pStyle w:val="BodyText"/>
        <w:ind w:firstLine="993"/>
        <w:rPr>
          <w:rFonts w:eastAsia="SimSun"/>
          <w:lang w:val="vi-VN"/>
        </w:rPr>
      </w:pPr>
      <w:r w:rsidRPr="00BF1898">
        <w:rPr>
          <w:rFonts w:eastAsia="SimSun"/>
          <w:lang w:val="vi-VN"/>
        </w:rPr>
        <w:t>- Xem chương trình đào tạo và tiến độ học tập của cá nhân.</w:t>
      </w:r>
    </w:p>
    <w:p w14:paraId="229B88E1" w14:textId="56317876" w:rsidR="00394382" w:rsidRPr="00BF1898" w:rsidRDefault="00394382" w:rsidP="00394382">
      <w:pPr>
        <w:pStyle w:val="BodyText"/>
        <w:ind w:firstLine="993"/>
        <w:rPr>
          <w:rFonts w:eastAsia="SimSun"/>
          <w:lang w:val="vi-VN"/>
        </w:rPr>
      </w:pPr>
      <w:r w:rsidRPr="00BF1898">
        <w:rPr>
          <w:rFonts w:eastAsia="SimSun"/>
          <w:lang w:val="vi-VN"/>
        </w:rPr>
        <w:lastRenderedPageBreak/>
        <w:t>- Xem điểm toàn khóa đã tích lũy.</w:t>
      </w:r>
    </w:p>
    <w:p w14:paraId="46560E13" w14:textId="09EBCA5A" w:rsidR="00F241C3" w:rsidRPr="00BF1898" w:rsidRDefault="00A4451B" w:rsidP="00A4451B">
      <w:pPr>
        <w:pStyle w:val="BodyText"/>
        <w:ind w:firstLine="993"/>
        <w:rPr>
          <w:rFonts w:eastAsia="SimSun"/>
          <w:lang w:val="vi-VN"/>
        </w:rPr>
      </w:pPr>
      <w:r w:rsidRPr="00BF1898">
        <w:rPr>
          <w:rFonts w:eastAsia="SimSun"/>
          <w:lang w:val="vi-VN"/>
        </w:rPr>
        <w:t xml:space="preserve">- </w:t>
      </w:r>
      <w:r w:rsidR="006C4380" w:rsidRPr="00BF1898">
        <w:rPr>
          <w:rFonts w:eastAsia="SimSun"/>
          <w:lang w:val="vi-VN"/>
        </w:rPr>
        <w:t>Xem và chỉnh sửa thông tin cá nhân.</w:t>
      </w:r>
    </w:p>
    <w:p w14:paraId="0488A56F" w14:textId="3863E2F1" w:rsidR="00416D83" w:rsidRPr="00BF1898" w:rsidRDefault="00416D83" w:rsidP="00416D83">
      <w:pPr>
        <w:pStyle w:val="Heading2"/>
        <w:rPr>
          <w:rFonts w:eastAsia="SimSun"/>
          <w:lang w:val="vi-VN"/>
        </w:rPr>
      </w:pPr>
      <w:bookmarkStart w:id="34" w:name="_Toc173388134"/>
      <w:r w:rsidRPr="00BF1898">
        <w:rPr>
          <w:rFonts w:eastAsia="SimSun"/>
          <w:lang w:val="vi-VN"/>
        </w:rPr>
        <w:t>Đặc tả yêu cầu</w:t>
      </w:r>
      <w:bookmarkEnd w:id="34"/>
    </w:p>
    <w:p w14:paraId="1188169A" w14:textId="65F7072B" w:rsidR="009E7F53" w:rsidRPr="00BF1898" w:rsidRDefault="009E7F53" w:rsidP="00DD5960">
      <w:pPr>
        <w:pStyle w:val="Heading3"/>
        <w:rPr>
          <w:lang w:val="vi-VN"/>
        </w:rPr>
      </w:pPr>
      <w:bookmarkStart w:id="35" w:name="_Toc173388135"/>
      <w:r w:rsidRPr="00BF1898">
        <w:rPr>
          <w:lang w:val="vi-VN"/>
        </w:rPr>
        <w:t>Yêu cầu chức năng</w:t>
      </w:r>
      <w:bookmarkEnd w:id="35"/>
    </w:p>
    <w:p w14:paraId="1F645338" w14:textId="63E8BB63" w:rsidR="002761CB" w:rsidRPr="00BF1898" w:rsidRDefault="002761CB" w:rsidP="002761CB">
      <w:pPr>
        <w:pStyle w:val="BodyText"/>
        <w:rPr>
          <w:lang w:val="vi-VN"/>
        </w:rPr>
      </w:pPr>
      <w:r w:rsidRPr="00BF1898">
        <w:t>Quản</w:t>
      </w:r>
      <w:r w:rsidRPr="00BF1898">
        <w:rPr>
          <w:lang w:val="vi-VN"/>
        </w:rPr>
        <w:t xml:space="preserve"> lý phiên làm việc của người </w:t>
      </w:r>
      <w:r w:rsidR="006D0694" w:rsidRPr="00BF1898">
        <w:rPr>
          <w:lang w:val="vi-VN"/>
        </w:rPr>
        <w:t>dùng</w:t>
      </w:r>
      <w:r w:rsidR="003D4CDA" w:rsidRPr="00BF1898">
        <w:rPr>
          <w:lang w:val="vi-VN"/>
        </w:rPr>
        <w:t xml:space="preserve"> với các phân quyền khác nhau.</w:t>
      </w:r>
    </w:p>
    <w:p w14:paraId="4BAC79C6" w14:textId="2007E9F9" w:rsidR="008276EC" w:rsidRPr="00BF1898" w:rsidRDefault="002761CB" w:rsidP="002761CB">
      <w:pPr>
        <w:pStyle w:val="BodyText"/>
        <w:rPr>
          <w:lang w:val="vi-VN"/>
        </w:rPr>
      </w:pPr>
      <w:r w:rsidRPr="00BF1898">
        <w:rPr>
          <w:lang w:val="vi-VN"/>
        </w:rPr>
        <w:t>Quản lý thông tin về ngành, chương trình đào tạo, môn học, sinh viên, điểm số</w:t>
      </w:r>
      <w:r w:rsidR="008276EC" w:rsidRPr="00BF1898">
        <w:rPr>
          <w:lang w:val="vi-VN"/>
        </w:rPr>
        <w:t xml:space="preserve"> tích lũy của sinh viên</w:t>
      </w:r>
      <w:r w:rsidR="00B00C4E" w:rsidRPr="00BF1898">
        <w:rPr>
          <w:lang w:val="vi-VN"/>
        </w:rPr>
        <w:t xml:space="preserve"> và các thông tin khác</w:t>
      </w:r>
    </w:p>
    <w:p w14:paraId="19369BC1" w14:textId="110EA8E8" w:rsidR="002761CB" w:rsidRPr="00BF1898" w:rsidRDefault="00274DA2" w:rsidP="002761CB">
      <w:pPr>
        <w:pStyle w:val="BodyText"/>
        <w:rPr>
          <w:lang w:val="vi-VN"/>
        </w:rPr>
      </w:pPr>
      <w:r w:rsidRPr="00BF1898">
        <w:rPr>
          <w:lang w:val="vi-VN"/>
        </w:rPr>
        <w:t xml:space="preserve">Gợi ý môn học cải thiện phù hợp với </w:t>
      </w:r>
      <w:r w:rsidR="00027BAA" w:rsidRPr="00BF1898">
        <w:rPr>
          <w:lang w:val="vi-VN"/>
        </w:rPr>
        <w:t xml:space="preserve">năng lực học tập </w:t>
      </w:r>
      <w:r w:rsidR="00DB7AF3" w:rsidRPr="00BF1898">
        <w:rPr>
          <w:lang w:val="vi-VN"/>
        </w:rPr>
        <w:t xml:space="preserve">của </w:t>
      </w:r>
      <w:r w:rsidRPr="00BF1898">
        <w:rPr>
          <w:lang w:val="vi-VN"/>
        </w:rPr>
        <w:t xml:space="preserve">từng sinh </w:t>
      </w:r>
      <w:r w:rsidR="00E94FE2" w:rsidRPr="00BF1898">
        <w:rPr>
          <w:lang w:val="vi-VN"/>
        </w:rPr>
        <w:t>viên.</w:t>
      </w:r>
    </w:p>
    <w:p w14:paraId="4469271F" w14:textId="7F1AF1B6" w:rsidR="00BA53E2" w:rsidRPr="00BF1898" w:rsidRDefault="00C6434E" w:rsidP="002761CB">
      <w:pPr>
        <w:pStyle w:val="BodyText"/>
        <w:rPr>
          <w:lang w:val="vi-VN"/>
        </w:rPr>
      </w:pPr>
      <w:r w:rsidRPr="00BF1898">
        <w:rPr>
          <w:lang w:val="vi-VN"/>
        </w:rPr>
        <w:t>Phân tích điểm mạnh</w:t>
      </w:r>
      <w:r w:rsidR="00B135E3" w:rsidRPr="00BF1898">
        <w:rPr>
          <w:lang w:val="vi-VN"/>
        </w:rPr>
        <w:t xml:space="preserve"> và</w:t>
      </w:r>
      <w:r w:rsidRPr="00BF1898">
        <w:rPr>
          <w:lang w:val="vi-VN"/>
        </w:rPr>
        <w:t xml:space="preserve"> điểm yếu</w:t>
      </w:r>
      <w:r w:rsidR="00C71F8C" w:rsidRPr="00BF1898">
        <w:rPr>
          <w:lang w:val="vi-VN"/>
        </w:rPr>
        <w:t xml:space="preserve"> của sinh viên dựa trên điểm số mà sinh viên</w:t>
      </w:r>
      <w:r w:rsidR="00EB6B36" w:rsidRPr="00BF1898">
        <w:rPr>
          <w:lang w:val="vi-VN"/>
        </w:rPr>
        <w:t xml:space="preserve"> đã</w:t>
      </w:r>
      <w:r w:rsidR="00C71F8C" w:rsidRPr="00BF1898">
        <w:rPr>
          <w:lang w:val="vi-VN"/>
        </w:rPr>
        <w:t xml:space="preserve"> tích </w:t>
      </w:r>
      <w:r w:rsidR="00E37408" w:rsidRPr="00BF1898">
        <w:rPr>
          <w:lang w:val="vi-VN"/>
        </w:rPr>
        <w:t>lũy.</w:t>
      </w:r>
    </w:p>
    <w:p w14:paraId="79815A95" w14:textId="1CF05E5C" w:rsidR="009E7F53" w:rsidRPr="00BF1898" w:rsidRDefault="009E7F53" w:rsidP="00DD5960">
      <w:pPr>
        <w:pStyle w:val="Heading3"/>
        <w:rPr>
          <w:lang w:val="vi-VN"/>
        </w:rPr>
      </w:pPr>
      <w:bookmarkStart w:id="36" w:name="_Toc173388136"/>
      <w:r w:rsidRPr="00BF1898">
        <w:rPr>
          <w:lang w:val="vi-VN"/>
        </w:rPr>
        <w:t>Yêu cầu phi chức năng</w:t>
      </w:r>
      <w:bookmarkEnd w:id="36"/>
    </w:p>
    <w:p w14:paraId="4432D89E" w14:textId="039C5B17" w:rsidR="00837ADE" w:rsidRPr="00BF1898" w:rsidRDefault="00837ADE" w:rsidP="00837ADE">
      <w:pPr>
        <w:pStyle w:val="BodyText"/>
        <w:rPr>
          <w:lang w:val="vi-VN"/>
        </w:rPr>
      </w:pPr>
      <w:r w:rsidRPr="00BF1898">
        <w:t>Bảo</w:t>
      </w:r>
      <w:r w:rsidRPr="00BF1898">
        <w:rPr>
          <w:lang w:val="vi-VN"/>
        </w:rPr>
        <w:t xml:space="preserve"> mật dữ liệu người dùng</w:t>
      </w:r>
      <w:r w:rsidR="00BC2BCC" w:rsidRPr="00BF1898">
        <w:rPr>
          <w:lang w:val="vi-VN"/>
        </w:rPr>
        <w:t xml:space="preserve"> bằng các mã hóa thông tin đăng nhập.</w:t>
      </w:r>
    </w:p>
    <w:p w14:paraId="519838F7" w14:textId="5815DB3A" w:rsidR="00553E58" w:rsidRPr="00BF1898" w:rsidRDefault="00553E58" w:rsidP="00553E58">
      <w:pPr>
        <w:pStyle w:val="BodyText"/>
        <w:rPr>
          <w:lang w:val="vi-VN"/>
        </w:rPr>
      </w:pPr>
      <w:r w:rsidRPr="00BF1898">
        <w:t>Giao diện tương thích với kích thước thiết bị khác nhau nhằm đảm bảo sự thuận</w:t>
      </w:r>
      <w:r w:rsidR="009D632D" w:rsidRPr="00BF1898">
        <w:rPr>
          <w:lang w:val="vi-VN"/>
        </w:rPr>
        <w:t xml:space="preserve"> </w:t>
      </w:r>
      <w:r w:rsidRPr="00BF1898">
        <w:t>tiện cho người dùng.</w:t>
      </w:r>
    </w:p>
    <w:p w14:paraId="7F972DF0" w14:textId="77777777" w:rsidR="003449F9" w:rsidRPr="00BF1898" w:rsidRDefault="00553E58" w:rsidP="00AE59D0">
      <w:pPr>
        <w:pStyle w:val="BodyText"/>
        <w:tabs>
          <w:tab w:val="center" w:pos="5032"/>
        </w:tabs>
        <w:rPr>
          <w:lang w:val="vi-VN"/>
        </w:rPr>
      </w:pPr>
      <w:r w:rsidRPr="00BF1898">
        <w:t xml:space="preserve">Giao diện trực quan, dễ sử </w:t>
      </w:r>
      <w:r w:rsidR="00AE59D0" w:rsidRPr="00BF1898">
        <w:t>dụng</w:t>
      </w:r>
      <w:r w:rsidR="00AE59D0" w:rsidRPr="00BF1898">
        <w:rPr>
          <w:lang w:val="vi-VN"/>
        </w:rPr>
        <w:t>.</w:t>
      </w:r>
    </w:p>
    <w:p w14:paraId="15B62523" w14:textId="75D75AF4" w:rsidR="00AF4014" w:rsidRPr="00BF1898" w:rsidRDefault="004A6793" w:rsidP="00BB16D2">
      <w:pPr>
        <w:pStyle w:val="Heading2"/>
      </w:pPr>
      <w:bookmarkStart w:id="37" w:name="_Toc173388137"/>
      <w:r w:rsidRPr="00BF1898">
        <w:t>Mô</w:t>
      </w:r>
      <w:r w:rsidRPr="00BF1898">
        <w:rPr>
          <w:lang w:val="vi-VN"/>
        </w:rPr>
        <w:t xml:space="preserve"> hình dữ liệu</w:t>
      </w:r>
      <w:bookmarkEnd w:id="37"/>
    </w:p>
    <w:p w14:paraId="21068D51" w14:textId="1CF329B3" w:rsidR="002A306F" w:rsidRPr="00BF1898" w:rsidRDefault="002A306F" w:rsidP="00DD5960">
      <w:pPr>
        <w:pStyle w:val="Heading3"/>
        <w:rPr>
          <w:lang w:val="vi-VN"/>
        </w:rPr>
      </w:pPr>
      <w:bookmarkStart w:id="38" w:name="_Toc173388138"/>
      <w:bookmarkStart w:id="39" w:name="_Toc123494304"/>
      <w:bookmarkStart w:id="40" w:name="_Toc123494470"/>
      <w:bookmarkStart w:id="41" w:name="_Toc126865586"/>
      <w:r w:rsidRPr="00BF1898">
        <w:t>Mô</w:t>
      </w:r>
      <w:r w:rsidRPr="00BF1898">
        <w:rPr>
          <w:lang w:val="vi-VN"/>
        </w:rPr>
        <w:t xml:space="preserve"> hình </w:t>
      </w:r>
      <w:r w:rsidR="009529EC" w:rsidRPr="00BF1898">
        <w:rPr>
          <w:lang w:val="vi-VN"/>
        </w:rPr>
        <w:t xml:space="preserve">thực thể </w:t>
      </w:r>
      <w:r w:rsidR="00E97EA7" w:rsidRPr="00BF1898">
        <w:rPr>
          <w:lang w:val="vi-VN"/>
        </w:rPr>
        <w:t>kết hợp</w:t>
      </w:r>
      <w:bookmarkEnd w:id="38"/>
    </w:p>
    <w:p w14:paraId="218BFEE1" w14:textId="14BB0A51" w:rsidR="004977E4" w:rsidRPr="00BF1898" w:rsidRDefault="004977E4" w:rsidP="00417895">
      <w:pPr>
        <w:pStyle w:val="BodyText"/>
      </w:pPr>
      <w:r w:rsidRPr="00BF1898">
        <w:t>Hệ thống</w:t>
      </w:r>
      <w:r w:rsidR="00CA60C6">
        <w:rPr>
          <w:lang w:val="vi-VN"/>
        </w:rPr>
        <w:t xml:space="preserve"> bao gồm 20</w:t>
      </w:r>
      <w:r w:rsidR="00D931F9" w:rsidRPr="00BF1898">
        <w:t xml:space="preserve"> thực thể </w:t>
      </w:r>
      <w:r w:rsidR="00E765AB" w:rsidRPr="00BF1898">
        <w:t xml:space="preserve">và mối kết hợp như hình </w:t>
      </w:r>
      <w:r w:rsidR="00BD16CC" w:rsidRPr="00BF1898">
        <w:t>3.1</w:t>
      </w:r>
    </w:p>
    <w:p w14:paraId="117B2A96" w14:textId="77777777" w:rsidR="009904A1" w:rsidRPr="00BF1898" w:rsidRDefault="009904A1" w:rsidP="00302EFF">
      <w:pPr>
        <w:pStyle w:val="BodyText"/>
        <w:keepNext/>
        <w:ind w:firstLine="0"/>
        <w:jc w:val="center"/>
        <w:rPr>
          <w:lang w:val="vi-VN"/>
        </w:rPr>
        <w:sectPr w:rsidR="009904A1" w:rsidRPr="00BF1898" w:rsidSect="006D33F5">
          <w:footerReference w:type="default" r:id="rId18"/>
          <w:pgSz w:w="11907" w:h="16840" w:code="9"/>
          <w:pgMar w:top="1134" w:right="1134" w:bottom="1134" w:left="1418" w:header="720" w:footer="720" w:gutter="0"/>
          <w:pgNumType w:start="1"/>
          <w:cols w:space="720"/>
          <w:docGrid w:linePitch="360"/>
        </w:sectPr>
      </w:pPr>
      <w:r w:rsidRPr="00BF1898">
        <w:rPr>
          <w:lang w:val="vi-VN"/>
        </w:rPr>
        <w:tab/>
      </w:r>
    </w:p>
    <w:p w14:paraId="3D61FE51" w14:textId="1728C0DA" w:rsidR="00995FBE" w:rsidRPr="00BF1898" w:rsidRDefault="00366378" w:rsidP="00302EFF">
      <w:pPr>
        <w:pStyle w:val="BodyText"/>
        <w:keepNext/>
        <w:ind w:firstLine="0"/>
        <w:jc w:val="center"/>
      </w:pPr>
      <w:r w:rsidRPr="00BF1898">
        <w:rPr>
          <w:noProof/>
          <w:lang w:val="en-US"/>
        </w:rPr>
        <w:lastRenderedPageBreak/>
        <w:drawing>
          <wp:inline distT="0" distB="0" distL="0" distR="0" wp14:anchorId="08562432" wp14:editId="3EA332E8">
            <wp:extent cx="7771807" cy="5440680"/>
            <wp:effectExtent l="0" t="0" r="635" b="7620"/>
            <wp:docPr id="6316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02418" name=""/>
                    <pic:cNvPicPr/>
                  </pic:nvPicPr>
                  <pic:blipFill>
                    <a:blip r:embed="rId19"/>
                    <a:stretch>
                      <a:fillRect/>
                    </a:stretch>
                  </pic:blipFill>
                  <pic:spPr>
                    <a:xfrm>
                      <a:off x="0" y="0"/>
                      <a:ext cx="7795714" cy="5457416"/>
                    </a:xfrm>
                    <a:prstGeom prst="rect">
                      <a:avLst/>
                    </a:prstGeom>
                  </pic:spPr>
                </pic:pic>
              </a:graphicData>
            </a:graphic>
          </wp:inline>
        </w:drawing>
      </w:r>
    </w:p>
    <w:p w14:paraId="435B8EB5" w14:textId="28956D88" w:rsidR="00CD0B92" w:rsidRPr="00BF1898" w:rsidRDefault="00995FBE" w:rsidP="00FF5D71">
      <w:pPr>
        <w:pStyle w:val="Caption"/>
        <w:rPr>
          <w:lang w:val="vi-VN"/>
        </w:rPr>
      </w:pPr>
      <w:bookmarkStart w:id="42" w:name="_Toc173388182"/>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lang w:val="vi-VN"/>
        </w:rPr>
        <w:t xml:space="preserve">. Mô hình thực thể </w:t>
      </w:r>
      <w:r w:rsidR="007F28E1" w:rsidRPr="00BF1898">
        <w:rPr>
          <w:lang w:val="vi-VN"/>
        </w:rPr>
        <w:t>kết hợp</w:t>
      </w:r>
      <w:bookmarkEnd w:id="42"/>
    </w:p>
    <w:p w14:paraId="1368118E" w14:textId="6D3AE467" w:rsidR="002A306F" w:rsidRPr="00BF1898" w:rsidRDefault="009F7856" w:rsidP="00DD5960">
      <w:pPr>
        <w:pStyle w:val="Heading3"/>
        <w:rPr>
          <w:lang w:val="vi-VN"/>
        </w:rPr>
      </w:pPr>
      <w:bookmarkStart w:id="43" w:name="_Toc173388139"/>
      <w:r w:rsidRPr="00BF1898">
        <w:rPr>
          <w:lang w:val="vi-VN"/>
        </w:rPr>
        <w:lastRenderedPageBreak/>
        <w:t xml:space="preserve">Mô hình </w:t>
      </w:r>
      <w:r w:rsidR="00154AA8" w:rsidRPr="00BF1898">
        <w:rPr>
          <w:lang w:val="vi-VN"/>
        </w:rPr>
        <w:t>vật lý</w:t>
      </w:r>
      <w:bookmarkEnd w:id="43"/>
    </w:p>
    <w:p w14:paraId="719ACDB8" w14:textId="73CC5B37" w:rsidR="009F71DA" w:rsidRPr="00BF1898" w:rsidRDefault="00D81E40" w:rsidP="009F71DA">
      <w:pPr>
        <w:pStyle w:val="BodyText"/>
        <w:rPr>
          <w:lang w:val="vi-VN"/>
        </w:rPr>
      </w:pPr>
      <w:r w:rsidRPr="00BF1898">
        <w:t xml:space="preserve">Từ mô hình thực thể </w:t>
      </w:r>
      <w:r w:rsidR="00EC1201" w:rsidRPr="00BF1898">
        <w:t>kết</w:t>
      </w:r>
      <w:r w:rsidR="00EC1201" w:rsidRPr="00BF1898">
        <w:rPr>
          <w:lang w:val="vi-VN"/>
        </w:rPr>
        <w:t xml:space="preserve"> hợp</w:t>
      </w:r>
      <w:r w:rsidRPr="00BF1898">
        <w:t>, hệ thống có mô hình vật lý như sau:</w:t>
      </w:r>
    </w:p>
    <w:p w14:paraId="0F42D1CE" w14:textId="6D51AE5B" w:rsidR="00F82D7A" w:rsidRPr="00BF1898" w:rsidRDefault="004977E4" w:rsidP="006B2D40">
      <w:pPr>
        <w:pStyle w:val="BodyText"/>
        <w:ind w:firstLine="0"/>
        <w:jc w:val="center"/>
      </w:pPr>
      <w:r w:rsidRPr="00BF1898">
        <w:rPr>
          <w:noProof/>
          <w:lang w:val="en-US"/>
        </w:rPr>
        <w:drawing>
          <wp:inline distT="0" distB="0" distL="0" distR="0" wp14:anchorId="52178CBB" wp14:editId="255DFE3A">
            <wp:extent cx="8332316" cy="4711700"/>
            <wp:effectExtent l="0" t="0" r="0" b="0"/>
            <wp:docPr id="17976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0826" name=""/>
                    <pic:cNvPicPr/>
                  </pic:nvPicPr>
                  <pic:blipFill>
                    <a:blip r:embed="rId20"/>
                    <a:stretch>
                      <a:fillRect/>
                    </a:stretch>
                  </pic:blipFill>
                  <pic:spPr>
                    <a:xfrm>
                      <a:off x="0" y="0"/>
                      <a:ext cx="8356701" cy="4725489"/>
                    </a:xfrm>
                    <a:prstGeom prst="rect">
                      <a:avLst/>
                    </a:prstGeom>
                  </pic:spPr>
                </pic:pic>
              </a:graphicData>
            </a:graphic>
          </wp:inline>
        </w:drawing>
      </w:r>
    </w:p>
    <w:p w14:paraId="1A761FBF" w14:textId="764E8043" w:rsidR="00BF315D" w:rsidRPr="00BF1898" w:rsidRDefault="00F82D7A" w:rsidP="00FF5D71">
      <w:pPr>
        <w:pStyle w:val="Caption"/>
        <w:rPr>
          <w:lang w:val="vi-VN"/>
        </w:rPr>
      </w:pPr>
      <w:bookmarkStart w:id="44" w:name="_Toc173388183"/>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Mô hình vật lý</w:t>
      </w:r>
      <w:bookmarkEnd w:id="44"/>
    </w:p>
    <w:p w14:paraId="41FDE91A" w14:textId="77777777" w:rsidR="00BE72CD" w:rsidRPr="00BF1898" w:rsidRDefault="00BE72CD" w:rsidP="00DD5960">
      <w:pPr>
        <w:pStyle w:val="Heading3"/>
        <w:rPr>
          <w:lang w:val="vi-VN"/>
        </w:rPr>
        <w:sectPr w:rsidR="00BE72CD" w:rsidRPr="00BF1898" w:rsidSect="00FD5A8D">
          <w:pgSz w:w="16840" w:h="11907" w:orient="landscape" w:code="9"/>
          <w:pgMar w:top="1418" w:right="1134" w:bottom="1134" w:left="1134" w:header="720" w:footer="720" w:gutter="0"/>
          <w:cols w:space="720"/>
          <w:docGrid w:linePitch="360"/>
        </w:sectPr>
      </w:pPr>
    </w:p>
    <w:p w14:paraId="7F2558DE" w14:textId="04BC5E83" w:rsidR="00D24B40" w:rsidRPr="00D24B40" w:rsidRDefault="00D24B40" w:rsidP="00DD5960">
      <w:pPr>
        <w:pStyle w:val="Heading3"/>
        <w:rPr>
          <w:lang w:val="vi-VN"/>
        </w:rPr>
      </w:pPr>
      <w:bookmarkStart w:id="45" w:name="_Toc173388140"/>
      <w:r w:rsidRPr="00D24B40">
        <w:rPr>
          <w:lang w:val="vi-VN"/>
        </w:rPr>
        <w:lastRenderedPageBreak/>
        <w:t>Mô tả các bảng dữ liệu</w:t>
      </w:r>
      <w:bookmarkEnd w:id="45"/>
    </w:p>
    <w:p w14:paraId="5046FAA6" w14:textId="7FCB4A8A" w:rsidR="004345D4" w:rsidRPr="00246DB2" w:rsidRDefault="0053176D" w:rsidP="0053176D">
      <w:pPr>
        <w:pStyle w:val="BodyText"/>
        <w:rPr>
          <w:lang w:val="vi-VN"/>
        </w:rPr>
      </w:pPr>
      <w:r w:rsidRPr="00BF1898">
        <w:t xml:space="preserve">Bảng Khoa gồm các </w:t>
      </w:r>
      <w:r w:rsidR="00D56A95">
        <w:t>trường</w:t>
      </w:r>
      <w:r w:rsidRPr="00BF1898">
        <w:t xml:space="preserve"> mã khoa là duy nhất dùng để xác định giữa các khoa, tên khoa</w:t>
      </w:r>
      <w:r w:rsidR="00246DB2">
        <w:rPr>
          <w:lang w:val="vi-VN"/>
        </w:rPr>
        <w:t xml:space="preserve"> </w:t>
      </w:r>
      <w:r w:rsidR="00246DB2">
        <w:t>dùng</w:t>
      </w:r>
      <w:r w:rsidR="00246DB2">
        <w:rPr>
          <w:lang w:val="vi-VN"/>
        </w:rPr>
        <w:t xml:space="preserve"> để lưu thông tin các Khoa thuộc </w:t>
      </w:r>
      <w:r w:rsidR="002F668C">
        <w:rPr>
          <w:lang w:val="vi-VN"/>
        </w:rPr>
        <w:t>Trường Đại học</w:t>
      </w:r>
      <w:r w:rsidR="00246DB2">
        <w:rPr>
          <w:lang w:val="vi-VN"/>
        </w:rPr>
        <w:t xml:space="preserve"> Trà </w:t>
      </w:r>
      <w:r w:rsidR="00506C2C">
        <w:rPr>
          <w:lang w:val="vi-VN"/>
        </w:rPr>
        <w:t>Vinh.</w:t>
      </w:r>
    </w:p>
    <w:p w14:paraId="550C54B3" w14:textId="0595A5B1" w:rsidR="008B5B32" w:rsidRPr="00BF1898" w:rsidRDefault="008B5B32" w:rsidP="005E74A0">
      <w:pPr>
        <w:pStyle w:val="Caption"/>
        <w:jc w:val="both"/>
      </w:pPr>
      <w:bookmarkStart w:id="46" w:name="_Toc17338822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w:t>
      </w:r>
      <w:r w:rsidR="00DD5465">
        <w:fldChar w:fldCharType="end"/>
      </w:r>
      <w:r w:rsidRPr="00BF1898">
        <w:rPr>
          <w:noProof/>
          <w:lang w:val="vi-VN"/>
        </w:rPr>
        <w:t>. Bảng Khoa</w:t>
      </w:r>
      <w:r w:rsidR="006B1BA3" w:rsidRPr="00BF1898">
        <w:rPr>
          <w:noProof/>
          <w:lang w:val="vi-VN"/>
        </w:rPr>
        <w:t xml:space="preserve"> (khoa)</w:t>
      </w:r>
      <w:bookmarkEnd w:id="46"/>
    </w:p>
    <w:tbl>
      <w:tblPr>
        <w:tblStyle w:val="Chm"/>
        <w:tblW w:w="0" w:type="auto"/>
        <w:tblLook w:val="04A0" w:firstRow="1" w:lastRow="0" w:firstColumn="1" w:lastColumn="0" w:noHBand="0" w:noVBand="1"/>
      </w:tblPr>
      <w:tblGrid>
        <w:gridCol w:w="2260"/>
        <w:gridCol w:w="3261"/>
        <w:gridCol w:w="1842"/>
        <w:gridCol w:w="1976"/>
      </w:tblGrid>
      <w:tr w:rsidR="00F926F1" w:rsidRPr="00BF1898" w14:paraId="55DC107C" w14:textId="77777777" w:rsidTr="00D21BD9">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3890AB6B" w14:textId="161E8DF6" w:rsidR="00F926F1" w:rsidRPr="00BF1898" w:rsidRDefault="007F60AB" w:rsidP="00D21BD9">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210CFA72" w14:textId="4D974304" w:rsidR="00F926F1" w:rsidRPr="00BF1898" w:rsidRDefault="007F60AB" w:rsidP="00D21BD9">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09F0A156" w14:textId="141BA085" w:rsidR="00F926F1" w:rsidRPr="00BF1898" w:rsidRDefault="007F60AB" w:rsidP="00D21BD9">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6F6A2360" w14:textId="13BC4B8F" w:rsidR="00F926F1" w:rsidRPr="00BF1898" w:rsidRDefault="007F60AB" w:rsidP="00D21BD9">
            <w:pPr>
              <w:pStyle w:val="BodyText"/>
              <w:spacing w:before="0" w:after="0"/>
              <w:ind w:firstLine="0"/>
              <w:jc w:val="center"/>
              <w:rPr>
                <w:lang w:val="vi-VN"/>
              </w:rPr>
            </w:pPr>
            <w:r w:rsidRPr="00BF1898">
              <w:t>Ràng</w:t>
            </w:r>
            <w:r w:rsidRPr="00BF1898">
              <w:rPr>
                <w:lang w:val="vi-VN"/>
              </w:rPr>
              <w:t xml:space="preserve"> buộc</w:t>
            </w:r>
          </w:p>
        </w:tc>
      </w:tr>
      <w:tr w:rsidR="00F926F1" w:rsidRPr="00BF1898" w14:paraId="7AEDE083" w14:textId="77777777" w:rsidTr="00D21BD9">
        <w:trPr>
          <w:trHeight w:val="454"/>
        </w:trPr>
        <w:tc>
          <w:tcPr>
            <w:tcW w:w="2260" w:type="dxa"/>
          </w:tcPr>
          <w:p w14:paraId="76715390" w14:textId="3A95D8AA" w:rsidR="00F926F1" w:rsidRPr="00BF1898" w:rsidRDefault="002815BA" w:rsidP="00D21BD9">
            <w:pPr>
              <w:spacing w:line="276" w:lineRule="auto"/>
              <w:rPr>
                <w:lang w:val="vi-VN"/>
              </w:rPr>
            </w:pPr>
            <w:r w:rsidRPr="00BF1898">
              <w:t>ma</w:t>
            </w:r>
            <w:r w:rsidRPr="00BF1898">
              <w:rPr>
                <w:lang w:val="vi-VN"/>
              </w:rPr>
              <w:t>_khoa</w:t>
            </w:r>
          </w:p>
        </w:tc>
        <w:tc>
          <w:tcPr>
            <w:tcW w:w="3261" w:type="dxa"/>
          </w:tcPr>
          <w:p w14:paraId="749FB871" w14:textId="0C6951CF" w:rsidR="00F926F1" w:rsidRPr="00BF1898" w:rsidRDefault="002815BA" w:rsidP="00D21BD9">
            <w:pPr>
              <w:spacing w:line="276" w:lineRule="auto"/>
              <w:rPr>
                <w:lang w:val="vi-VN"/>
              </w:rPr>
            </w:pPr>
            <w:r w:rsidRPr="00BF1898">
              <w:t>Mã</w:t>
            </w:r>
            <w:r w:rsidRPr="00BF1898">
              <w:rPr>
                <w:lang w:val="vi-VN"/>
              </w:rPr>
              <w:t xml:space="preserve"> </w:t>
            </w:r>
            <w:r w:rsidR="00CD7DF1">
              <w:rPr>
                <w:lang w:val="vi-VN"/>
              </w:rPr>
              <w:t>K</w:t>
            </w:r>
            <w:r w:rsidR="00BE4476">
              <w:rPr>
                <w:lang w:val="vi-VN"/>
              </w:rPr>
              <w:t>h</w:t>
            </w:r>
            <w:r w:rsidRPr="00BF1898">
              <w:rPr>
                <w:lang w:val="vi-VN"/>
              </w:rPr>
              <w:t>oa</w:t>
            </w:r>
          </w:p>
        </w:tc>
        <w:tc>
          <w:tcPr>
            <w:tcW w:w="1842" w:type="dxa"/>
          </w:tcPr>
          <w:p w14:paraId="2E73AE14" w14:textId="2408661B" w:rsidR="00F926F1" w:rsidRPr="00BF1898" w:rsidRDefault="00774580" w:rsidP="00D21BD9">
            <w:pPr>
              <w:spacing w:line="276" w:lineRule="auto"/>
              <w:rPr>
                <w:lang w:val="vi-VN"/>
              </w:rPr>
            </w:pPr>
            <w:r w:rsidRPr="00BF1898">
              <w:t>int</w:t>
            </w:r>
          </w:p>
        </w:tc>
        <w:tc>
          <w:tcPr>
            <w:tcW w:w="1976" w:type="dxa"/>
          </w:tcPr>
          <w:p w14:paraId="26EA05D1" w14:textId="396809D4" w:rsidR="00F926F1" w:rsidRPr="00BF1898" w:rsidRDefault="00CF37DE" w:rsidP="00D21BD9">
            <w:pPr>
              <w:spacing w:line="276" w:lineRule="auto"/>
              <w:rPr>
                <w:lang w:val="vi-VN"/>
              </w:rPr>
            </w:pPr>
            <w:r w:rsidRPr="00BF1898">
              <w:t>Khóa</w:t>
            </w:r>
            <w:r w:rsidRPr="00BF1898">
              <w:rPr>
                <w:lang w:val="vi-VN"/>
              </w:rPr>
              <w:t xml:space="preserve"> chính</w:t>
            </w:r>
          </w:p>
        </w:tc>
      </w:tr>
      <w:tr w:rsidR="00F926F1" w:rsidRPr="00BF1898" w14:paraId="673AAEEE" w14:textId="77777777" w:rsidTr="00D21BD9">
        <w:trPr>
          <w:trHeight w:val="454"/>
        </w:trPr>
        <w:tc>
          <w:tcPr>
            <w:tcW w:w="2260" w:type="dxa"/>
          </w:tcPr>
          <w:p w14:paraId="12CB0DA2" w14:textId="0C8A74C5" w:rsidR="00F926F1" w:rsidRPr="00BF1898" w:rsidRDefault="002815BA" w:rsidP="00D21BD9">
            <w:pPr>
              <w:spacing w:line="276" w:lineRule="auto"/>
              <w:rPr>
                <w:lang w:val="vi-VN"/>
              </w:rPr>
            </w:pPr>
            <w:r w:rsidRPr="00BF1898">
              <w:t>ten</w:t>
            </w:r>
            <w:r w:rsidRPr="00BF1898">
              <w:rPr>
                <w:lang w:val="vi-VN"/>
              </w:rPr>
              <w:t>_khoa</w:t>
            </w:r>
          </w:p>
        </w:tc>
        <w:tc>
          <w:tcPr>
            <w:tcW w:w="3261" w:type="dxa"/>
          </w:tcPr>
          <w:p w14:paraId="12D6C610" w14:textId="4C998763" w:rsidR="00F926F1" w:rsidRPr="00BF1898" w:rsidRDefault="00EE3548" w:rsidP="00D21BD9">
            <w:pPr>
              <w:spacing w:line="276" w:lineRule="auto"/>
              <w:rPr>
                <w:lang w:val="vi-VN"/>
              </w:rPr>
            </w:pPr>
            <w:r w:rsidRPr="00BF1898">
              <w:t>Tên</w:t>
            </w:r>
            <w:r w:rsidRPr="00BF1898">
              <w:rPr>
                <w:lang w:val="vi-VN"/>
              </w:rPr>
              <w:t xml:space="preserve"> </w:t>
            </w:r>
            <w:r w:rsidR="002565B0">
              <w:rPr>
                <w:lang w:val="vi-VN"/>
              </w:rPr>
              <w:t>K</w:t>
            </w:r>
            <w:r w:rsidRPr="00BF1898">
              <w:rPr>
                <w:lang w:val="vi-VN"/>
              </w:rPr>
              <w:t>hoa</w:t>
            </w:r>
          </w:p>
        </w:tc>
        <w:tc>
          <w:tcPr>
            <w:tcW w:w="1842" w:type="dxa"/>
          </w:tcPr>
          <w:p w14:paraId="54790EDB" w14:textId="3FB54DC7" w:rsidR="00F926F1" w:rsidRPr="00BF1898" w:rsidRDefault="00046540" w:rsidP="00D21BD9">
            <w:pPr>
              <w:spacing w:line="276" w:lineRule="auto"/>
              <w:rPr>
                <w:lang w:val="vi-VN"/>
              </w:rPr>
            </w:pPr>
            <w:r w:rsidRPr="00BF1898">
              <w:t>varchar</w:t>
            </w:r>
            <w:r w:rsidRPr="00BF1898">
              <w:rPr>
                <w:lang w:val="vi-VN"/>
              </w:rPr>
              <w:t xml:space="preserve"> (50)</w:t>
            </w:r>
          </w:p>
        </w:tc>
        <w:tc>
          <w:tcPr>
            <w:tcW w:w="1976" w:type="dxa"/>
          </w:tcPr>
          <w:p w14:paraId="433BC67E" w14:textId="630157FA" w:rsidR="00F926F1" w:rsidRPr="00BF1898" w:rsidRDefault="00F926F1" w:rsidP="00D21BD9">
            <w:pPr>
              <w:spacing w:line="276" w:lineRule="auto"/>
              <w:rPr>
                <w:lang w:val="vi-VN"/>
              </w:rPr>
            </w:pPr>
          </w:p>
        </w:tc>
      </w:tr>
    </w:tbl>
    <w:p w14:paraId="2B2D8A31" w14:textId="028944A9" w:rsidR="00B3046C" w:rsidRPr="00BF1898" w:rsidRDefault="00B3046C" w:rsidP="00B3046C">
      <w:pPr>
        <w:pStyle w:val="BodyText"/>
        <w:rPr>
          <w:lang w:val="vi-VN"/>
        </w:rPr>
      </w:pPr>
      <w:r w:rsidRPr="00BF1898">
        <w:t xml:space="preserve">Bảng </w:t>
      </w:r>
      <w:r w:rsidR="00257F5C" w:rsidRPr="00BF1898">
        <w:t>Bộ</w:t>
      </w:r>
      <w:r w:rsidR="00257F5C" w:rsidRPr="00BF1898">
        <w:rPr>
          <w:lang w:val="vi-VN"/>
        </w:rPr>
        <w:t xml:space="preserve"> môn</w:t>
      </w:r>
      <w:r w:rsidR="001069A0">
        <w:rPr>
          <w:lang w:val="vi-VN"/>
        </w:rPr>
        <w:t xml:space="preserve"> dùng để lưu trữ thông tin các Bộ môn trong các </w:t>
      </w:r>
      <w:r w:rsidR="00E34907">
        <w:rPr>
          <w:lang w:val="vi-VN"/>
        </w:rPr>
        <w:t>Khoa,</w:t>
      </w:r>
      <w:r w:rsidRPr="00BF1898">
        <w:t xml:space="preserve"> gồm các </w:t>
      </w:r>
      <w:r w:rsidR="001936BE">
        <w:t>trường</w:t>
      </w:r>
      <w:r w:rsidR="001936BE">
        <w:rPr>
          <w:lang w:val="vi-VN"/>
        </w:rPr>
        <w:t>:</w:t>
      </w:r>
      <w:r w:rsidRPr="00BF1898">
        <w:t xml:space="preserve"> mã </w:t>
      </w:r>
      <w:r w:rsidR="004A4897" w:rsidRPr="00BF1898">
        <w:t>B</w:t>
      </w:r>
      <w:r w:rsidR="00EE0A12" w:rsidRPr="00BF1898">
        <w:t>ộ</w:t>
      </w:r>
      <w:r w:rsidR="00EE0A12" w:rsidRPr="00BF1898">
        <w:rPr>
          <w:lang w:val="vi-VN"/>
        </w:rPr>
        <w:t xml:space="preserve"> môn</w:t>
      </w:r>
      <w:r w:rsidRPr="00BF1898">
        <w:t xml:space="preserve"> là duy nhất dùng để xác định giữa các </w:t>
      </w:r>
      <w:r w:rsidR="00D178AC" w:rsidRPr="00BF1898">
        <w:t>Bộ</w:t>
      </w:r>
      <w:r w:rsidR="00D178AC" w:rsidRPr="00BF1898">
        <w:rPr>
          <w:lang w:val="vi-VN"/>
        </w:rPr>
        <w:t xml:space="preserve"> môn</w:t>
      </w:r>
      <w:r w:rsidRPr="00BF1898">
        <w:t xml:space="preserve">, tên </w:t>
      </w:r>
      <w:r w:rsidR="00D178AC" w:rsidRPr="00BF1898">
        <w:t>Bộ</w:t>
      </w:r>
      <w:r w:rsidR="00D178AC" w:rsidRPr="00BF1898">
        <w:rPr>
          <w:lang w:val="vi-VN"/>
        </w:rPr>
        <w:t xml:space="preserve"> môn</w:t>
      </w:r>
      <w:r w:rsidR="0019296A" w:rsidRPr="00BF1898">
        <w:rPr>
          <w:lang w:val="vi-VN"/>
        </w:rPr>
        <w:t xml:space="preserve"> và mã Khoa</w:t>
      </w:r>
      <w:r w:rsidR="004A4897" w:rsidRPr="00BF1898">
        <w:rPr>
          <w:lang w:val="vi-VN"/>
        </w:rPr>
        <w:t xml:space="preserve"> </w:t>
      </w:r>
      <w:r w:rsidR="00CF1D45" w:rsidRPr="00BF1898">
        <w:rPr>
          <w:lang w:val="vi-VN"/>
        </w:rPr>
        <w:t xml:space="preserve">tương ứng mà </w:t>
      </w:r>
      <w:r w:rsidR="00206144" w:rsidRPr="00BF1898">
        <w:rPr>
          <w:lang w:val="vi-VN"/>
        </w:rPr>
        <w:t>Bộ môn thuộc.</w:t>
      </w:r>
    </w:p>
    <w:p w14:paraId="0B1B7247" w14:textId="0DF64A24" w:rsidR="000D176B" w:rsidRPr="00BF1898" w:rsidRDefault="000D176B" w:rsidP="00E940F2">
      <w:pPr>
        <w:pStyle w:val="Caption"/>
        <w:jc w:val="both"/>
      </w:pPr>
      <w:bookmarkStart w:id="47" w:name="_Toc173388230"/>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w:t>
      </w:r>
      <w:r w:rsidR="00DD5465">
        <w:fldChar w:fldCharType="end"/>
      </w:r>
      <w:r w:rsidRPr="00BF1898">
        <w:rPr>
          <w:lang w:val="vi-VN"/>
        </w:rPr>
        <w:t>.</w:t>
      </w:r>
      <w:r w:rsidRPr="00BF1898">
        <w:rPr>
          <w:noProof/>
        </w:rPr>
        <w:t xml:space="preserve"> </w:t>
      </w:r>
      <w:r w:rsidRPr="00BF1898">
        <w:rPr>
          <w:rStyle w:val="BodyTextChar"/>
          <w:szCs w:val="18"/>
          <w:lang w:val="en-US"/>
        </w:rPr>
        <w:t>Bảng</w:t>
      </w:r>
      <w:r w:rsidRPr="00BF1898">
        <w:rPr>
          <w:noProof/>
          <w:lang w:val="vi-VN"/>
        </w:rPr>
        <w:t xml:space="preserve"> Bộ môn</w:t>
      </w:r>
      <w:r w:rsidR="0058156E" w:rsidRPr="00BF1898">
        <w:rPr>
          <w:noProof/>
          <w:lang w:val="vi-VN"/>
        </w:rPr>
        <w:t xml:space="preserve"> (bo_mon)</w:t>
      </w:r>
      <w:bookmarkEnd w:id="47"/>
    </w:p>
    <w:tbl>
      <w:tblPr>
        <w:tblStyle w:val="Chm"/>
        <w:tblW w:w="0" w:type="auto"/>
        <w:tblLook w:val="04A0" w:firstRow="1" w:lastRow="0" w:firstColumn="1" w:lastColumn="0" w:noHBand="0" w:noVBand="1"/>
      </w:tblPr>
      <w:tblGrid>
        <w:gridCol w:w="2260"/>
        <w:gridCol w:w="3261"/>
        <w:gridCol w:w="1842"/>
        <w:gridCol w:w="1976"/>
      </w:tblGrid>
      <w:tr w:rsidR="000D176B" w:rsidRPr="00BF1898" w14:paraId="3068B013" w14:textId="77777777" w:rsidTr="00083D2F">
        <w:trPr>
          <w:cnfStyle w:val="100000000000" w:firstRow="1" w:lastRow="0" w:firstColumn="0" w:lastColumn="0" w:oddVBand="0" w:evenVBand="0" w:oddHBand="0" w:evenHBand="0" w:firstRowFirstColumn="0" w:firstRowLastColumn="0" w:lastRowFirstColumn="0" w:lastRowLastColumn="0"/>
          <w:trHeight w:val="454"/>
        </w:trPr>
        <w:tc>
          <w:tcPr>
            <w:tcW w:w="2260" w:type="dxa"/>
          </w:tcPr>
          <w:p w14:paraId="5E219F91" w14:textId="77777777" w:rsidR="000D176B" w:rsidRPr="00BF1898" w:rsidRDefault="000D176B" w:rsidP="009F6B8E">
            <w:pPr>
              <w:pStyle w:val="BodyText"/>
              <w:spacing w:before="0" w:after="0"/>
              <w:ind w:firstLine="22"/>
              <w:jc w:val="center"/>
              <w:rPr>
                <w:lang w:val="vi-VN"/>
              </w:rPr>
            </w:pPr>
            <w:r w:rsidRPr="00BF1898">
              <w:t>Tên</w:t>
            </w:r>
            <w:r w:rsidRPr="00BF1898">
              <w:rPr>
                <w:lang w:val="vi-VN"/>
              </w:rPr>
              <w:t xml:space="preserve"> thuộc tính</w:t>
            </w:r>
          </w:p>
        </w:tc>
        <w:tc>
          <w:tcPr>
            <w:tcW w:w="3261" w:type="dxa"/>
          </w:tcPr>
          <w:p w14:paraId="4AF362E7" w14:textId="77777777" w:rsidR="000D176B" w:rsidRPr="00BF1898" w:rsidRDefault="000D176B" w:rsidP="009F6B8E">
            <w:pPr>
              <w:pStyle w:val="BodyText"/>
              <w:spacing w:before="0" w:after="0"/>
              <w:ind w:firstLine="0"/>
              <w:jc w:val="center"/>
              <w:rPr>
                <w:lang w:val="vi-VN"/>
              </w:rPr>
            </w:pPr>
            <w:r w:rsidRPr="00BF1898">
              <w:t>Diễn</w:t>
            </w:r>
            <w:r w:rsidRPr="00BF1898">
              <w:rPr>
                <w:lang w:val="vi-VN"/>
              </w:rPr>
              <w:t xml:space="preserve"> giải</w:t>
            </w:r>
          </w:p>
        </w:tc>
        <w:tc>
          <w:tcPr>
            <w:tcW w:w="1842" w:type="dxa"/>
          </w:tcPr>
          <w:p w14:paraId="762620F7" w14:textId="77777777" w:rsidR="000D176B" w:rsidRPr="00BF1898" w:rsidRDefault="000D176B" w:rsidP="009F6B8E">
            <w:pPr>
              <w:pStyle w:val="BodyText"/>
              <w:spacing w:before="0" w:after="0"/>
              <w:ind w:firstLine="0"/>
              <w:jc w:val="center"/>
              <w:rPr>
                <w:lang w:val="vi-VN"/>
              </w:rPr>
            </w:pPr>
            <w:r w:rsidRPr="00BF1898">
              <w:t>Kiểu</w:t>
            </w:r>
            <w:r w:rsidRPr="00BF1898">
              <w:rPr>
                <w:lang w:val="vi-VN"/>
              </w:rPr>
              <w:t xml:space="preserve"> dữ liệu</w:t>
            </w:r>
          </w:p>
        </w:tc>
        <w:tc>
          <w:tcPr>
            <w:tcW w:w="1976" w:type="dxa"/>
          </w:tcPr>
          <w:p w14:paraId="2FCB96E6" w14:textId="77777777" w:rsidR="000D176B" w:rsidRPr="00BF1898" w:rsidRDefault="000D176B" w:rsidP="009F6B8E">
            <w:pPr>
              <w:pStyle w:val="BodyText"/>
              <w:spacing w:before="0" w:after="0"/>
              <w:ind w:firstLine="0"/>
              <w:jc w:val="center"/>
              <w:rPr>
                <w:lang w:val="vi-VN"/>
              </w:rPr>
            </w:pPr>
            <w:r w:rsidRPr="00BF1898">
              <w:t>Ràng</w:t>
            </w:r>
            <w:r w:rsidRPr="00BF1898">
              <w:rPr>
                <w:lang w:val="vi-VN"/>
              </w:rPr>
              <w:t xml:space="preserve"> buộc</w:t>
            </w:r>
          </w:p>
        </w:tc>
      </w:tr>
      <w:tr w:rsidR="000D176B" w:rsidRPr="00BF1898" w14:paraId="0B5EE2B2" w14:textId="77777777" w:rsidTr="00083D2F">
        <w:trPr>
          <w:trHeight w:val="454"/>
        </w:trPr>
        <w:tc>
          <w:tcPr>
            <w:tcW w:w="2260" w:type="dxa"/>
            <w:vAlign w:val="center"/>
          </w:tcPr>
          <w:p w14:paraId="3B379D6C" w14:textId="6392BB13" w:rsidR="000D176B" w:rsidRPr="00BF1898" w:rsidRDefault="000D176B" w:rsidP="009F6B8E">
            <w:pPr>
              <w:spacing w:line="360" w:lineRule="auto"/>
              <w:rPr>
                <w:lang w:val="vi-VN"/>
              </w:rPr>
            </w:pPr>
            <w:r w:rsidRPr="00BF1898">
              <w:t>ma</w:t>
            </w:r>
            <w:r w:rsidRPr="00BF1898">
              <w:rPr>
                <w:lang w:val="vi-VN"/>
              </w:rPr>
              <w:t>_</w:t>
            </w:r>
            <w:r w:rsidR="00315F1A" w:rsidRPr="00BF1898">
              <w:rPr>
                <w:lang w:val="vi-VN"/>
              </w:rPr>
              <w:t>bo_mon</w:t>
            </w:r>
          </w:p>
        </w:tc>
        <w:tc>
          <w:tcPr>
            <w:tcW w:w="3261" w:type="dxa"/>
            <w:vAlign w:val="center"/>
          </w:tcPr>
          <w:p w14:paraId="5F9F0DE0" w14:textId="6ABD9BE6" w:rsidR="000D176B" w:rsidRPr="00BF1898" w:rsidRDefault="000D176B" w:rsidP="009F6B8E">
            <w:pPr>
              <w:spacing w:line="360" w:lineRule="auto"/>
              <w:rPr>
                <w:lang w:val="vi-VN"/>
              </w:rPr>
            </w:pPr>
            <w:r w:rsidRPr="00BF1898">
              <w:t>Mã</w:t>
            </w:r>
            <w:r w:rsidRPr="00BF1898">
              <w:rPr>
                <w:lang w:val="vi-VN"/>
              </w:rPr>
              <w:t xml:space="preserve"> </w:t>
            </w:r>
            <w:r w:rsidR="00BA55EF" w:rsidRPr="00BF1898">
              <w:rPr>
                <w:lang w:val="vi-VN"/>
              </w:rPr>
              <w:t>Bộ môn</w:t>
            </w:r>
          </w:p>
        </w:tc>
        <w:tc>
          <w:tcPr>
            <w:tcW w:w="1842" w:type="dxa"/>
            <w:vAlign w:val="center"/>
          </w:tcPr>
          <w:p w14:paraId="73E43BD0" w14:textId="77777777" w:rsidR="000D176B" w:rsidRPr="00BF1898" w:rsidRDefault="000D176B" w:rsidP="009F6B8E">
            <w:pPr>
              <w:spacing w:line="360" w:lineRule="auto"/>
              <w:rPr>
                <w:lang w:val="vi-VN"/>
              </w:rPr>
            </w:pPr>
            <w:r w:rsidRPr="00BF1898">
              <w:t>int</w:t>
            </w:r>
          </w:p>
        </w:tc>
        <w:tc>
          <w:tcPr>
            <w:tcW w:w="1976" w:type="dxa"/>
            <w:vAlign w:val="center"/>
          </w:tcPr>
          <w:p w14:paraId="15D79AEB" w14:textId="77777777" w:rsidR="000D176B" w:rsidRPr="00BF1898" w:rsidRDefault="000D176B" w:rsidP="009F6B8E">
            <w:pPr>
              <w:spacing w:line="360" w:lineRule="auto"/>
              <w:rPr>
                <w:lang w:val="vi-VN"/>
              </w:rPr>
            </w:pPr>
            <w:r w:rsidRPr="00BF1898">
              <w:t>Khóa</w:t>
            </w:r>
            <w:r w:rsidRPr="00BF1898">
              <w:rPr>
                <w:lang w:val="vi-VN"/>
              </w:rPr>
              <w:t xml:space="preserve"> chính</w:t>
            </w:r>
          </w:p>
        </w:tc>
      </w:tr>
      <w:tr w:rsidR="000D176B" w:rsidRPr="00BF1898" w14:paraId="5204289A" w14:textId="77777777" w:rsidTr="00083D2F">
        <w:trPr>
          <w:trHeight w:val="454"/>
        </w:trPr>
        <w:tc>
          <w:tcPr>
            <w:tcW w:w="2260" w:type="dxa"/>
            <w:vAlign w:val="center"/>
          </w:tcPr>
          <w:p w14:paraId="522B786A" w14:textId="2F33EFB9" w:rsidR="000D176B" w:rsidRPr="00BF1898" w:rsidRDefault="000D176B" w:rsidP="009F6B8E">
            <w:pPr>
              <w:spacing w:line="360" w:lineRule="auto"/>
              <w:rPr>
                <w:lang w:val="vi-VN"/>
              </w:rPr>
            </w:pPr>
            <w:r w:rsidRPr="00BF1898">
              <w:t>ten</w:t>
            </w:r>
            <w:r w:rsidRPr="00BF1898">
              <w:rPr>
                <w:lang w:val="vi-VN"/>
              </w:rPr>
              <w:t>_</w:t>
            </w:r>
            <w:r w:rsidR="00441859" w:rsidRPr="00BF1898">
              <w:rPr>
                <w:lang w:val="vi-VN"/>
              </w:rPr>
              <w:t>bo</w:t>
            </w:r>
            <w:r w:rsidR="00D21EA3" w:rsidRPr="00BF1898">
              <w:rPr>
                <w:lang w:val="vi-VN"/>
              </w:rPr>
              <w:t>_mon</w:t>
            </w:r>
          </w:p>
        </w:tc>
        <w:tc>
          <w:tcPr>
            <w:tcW w:w="3261" w:type="dxa"/>
            <w:vAlign w:val="center"/>
          </w:tcPr>
          <w:p w14:paraId="68B76BB9" w14:textId="4F04E78A" w:rsidR="000D176B" w:rsidRPr="00BF1898" w:rsidRDefault="000D176B" w:rsidP="009F6B8E">
            <w:pPr>
              <w:spacing w:line="360" w:lineRule="auto"/>
              <w:rPr>
                <w:lang w:val="vi-VN"/>
              </w:rPr>
            </w:pPr>
            <w:r w:rsidRPr="00BF1898">
              <w:t>Tên</w:t>
            </w:r>
            <w:r w:rsidRPr="00BF1898">
              <w:rPr>
                <w:lang w:val="vi-VN"/>
              </w:rPr>
              <w:t xml:space="preserve"> </w:t>
            </w:r>
            <w:r w:rsidR="00F4129D" w:rsidRPr="00BF1898">
              <w:rPr>
                <w:lang w:val="vi-VN"/>
              </w:rPr>
              <w:t xml:space="preserve">Bộ </w:t>
            </w:r>
            <w:r w:rsidR="00585B81" w:rsidRPr="00BF1898">
              <w:rPr>
                <w:lang w:val="vi-VN"/>
              </w:rPr>
              <w:t>môn</w:t>
            </w:r>
          </w:p>
        </w:tc>
        <w:tc>
          <w:tcPr>
            <w:tcW w:w="1842" w:type="dxa"/>
            <w:vAlign w:val="center"/>
          </w:tcPr>
          <w:p w14:paraId="5FAC83A7" w14:textId="77777777" w:rsidR="000D176B" w:rsidRPr="00BF1898" w:rsidRDefault="000D176B" w:rsidP="009F6B8E">
            <w:pPr>
              <w:spacing w:line="360" w:lineRule="auto"/>
              <w:rPr>
                <w:lang w:val="vi-VN"/>
              </w:rPr>
            </w:pPr>
            <w:r w:rsidRPr="00BF1898">
              <w:t>varchar</w:t>
            </w:r>
            <w:r w:rsidRPr="00BF1898">
              <w:rPr>
                <w:lang w:val="vi-VN"/>
              </w:rPr>
              <w:t xml:space="preserve"> (50)</w:t>
            </w:r>
          </w:p>
        </w:tc>
        <w:tc>
          <w:tcPr>
            <w:tcW w:w="1976" w:type="dxa"/>
            <w:vAlign w:val="center"/>
          </w:tcPr>
          <w:p w14:paraId="784389A3" w14:textId="77777777" w:rsidR="000D176B" w:rsidRPr="00BF1898" w:rsidRDefault="000D176B" w:rsidP="009F6B8E">
            <w:pPr>
              <w:spacing w:line="360" w:lineRule="auto"/>
            </w:pPr>
          </w:p>
        </w:tc>
      </w:tr>
      <w:tr w:rsidR="00F4129D" w:rsidRPr="00BF1898" w14:paraId="3460601C" w14:textId="77777777" w:rsidTr="00083D2F">
        <w:trPr>
          <w:trHeight w:val="454"/>
        </w:trPr>
        <w:tc>
          <w:tcPr>
            <w:tcW w:w="2260" w:type="dxa"/>
            <w:vAlign w:val="center"/>
          </w:tcPr>
          <w:p w14:paraId="0923B6C6" w14:textId="468D19F4" w:rsidR="00F4129D" w:rsidRPr="00BF1898" w:rsidRDefault="00D77295" w:rsidP="009F6B8E">
            <w:pPr>
              <w:spacing w:line="360" w:lineRule="auto"/>
              <w:rPr>
                <w:lang w:val="vi-VN"/>
              </w:rPr>
            </w:pPr>
            <w:r w:rsidRPr="00BF1898">
              <w:t>ma</w:t>
            </w:r>
            <w:r w:rsidRPr="00BF1898">
              <w:rPr>
                <w:lang w:val="vi-VN"/>
              </w:rPr>
              <w:t>_khoa</w:t>
            </w:r>
          </w:p>
        </w:tc>
        <w:tc>
          <w:tcPr>
            <w:tcW w:w="3261" w:type="dxa"/>
            <w:vAlign w:val="center"/>
          </w:tcPr>
          <w:p w14:paraId="3A278FB0" w14:textId="2FEFF4A1" w:rsidR="00F4129D" w:rsidRPr="00BF1898" w:rsidRDefault="00D77295" w:rsidP="009F6B8E">
            <w:pPr>
              <w:spacing w:line="360" w:lineRule="auto"/>
              <w:rPr>
                <w:lang w:val="vi-VN"/>
              </w:rPr>
            </w:pPr>
            <w:r w:rsidRPr="00BF1898">
              <w:rPr>
                <w:lang w:val="vi-VN"/>
              </w:rPr>
              <w:t>Mã Khoa</w:t>
            </w:r>
          </w:p>
        </w:tc>
        <w:tc>
          <w:tcPr>
            <w:tcW w:w="1842" w:type="dxa"/>
            <w:vAlign w:val="center"/>
          </w:tcPr>
          <w:p w14:paraId="1AC030E6" w14:textId="257C27E6" w:rsidR="00F4129D" w:rsidRPr="00BF1898" w:rsidRDefault="00D77295" w:rsidP="009F6B8E">
            <w:pPr>
              <w:spacing w:line="360" w:lineRule="auto"/>
            </w:pPr>
            <w:r w:rsidRPr="00BF1898">
              <w:t>int</w:t>
            </w:r>
          </w:p>
        </w:tc>
        <w:tc>
          <w:tcPr>
            <w:tcW w:w="1976" w:type="dxa"/>
            <w:vAlign w:val="center"/>
          </w:tcPr>
          <w:p w14:paraId="5A20B8DA" w14:textId="317363BD" w:rsidR="00F4129D" w:rsidRPr="00BF1898" w:rsidRDefault="009A27A7" w:rsidP="009F6B8E">
            <w:pPr>
              <w:spacing w:line="360" w:lineRule="auto"/>
              <w:rPr>
                <w:lang w:val="vi-VN"/>
              </w:rPr>
            </w:pPr>
            <w:r w:rsidRPr="00BF1898">
              <w:t>Khóa</w:t>
            </w:r>
            <w:r w:rsidRPr="00BF1898">
              <w:rPr>
                <w:lang w:val="vi-VN"/>
              </w:rPr>
              <w:t xml:space="preserve"> ngoại</w:t>
            </w:r>
          </w:p>
        </w:tc>
      </w:tr>
    </w:tbl>
    <w:p w14:paraId="5A133985" w14:textId="77777777" w:rsidR="00860C41" w:rsidRDefault="00860C41" w:rsidP="008D4DCE">
      <w:pPr>
        <w:pStyle w:val="BodyText"/>
        <w:rPr>
          <w:lang w:val="vi-VN"/>
        </w:rPr>
      </w:pPr>
    </w:p>
    <w:p w14:paraId="26AC9616" w14:textId="39DC78CE" w:rsidR="008D4DCE" w:rsidRPr="00BF1898" w:rsidRDefault="008D4DCE" w:rsidP="008D4DCE">
      <w:pPr>
        <w:pStyle w:val="BodyText"/>
        <w:rPr>
          <w:lang w:val="vi-VN"/>
        </w:rPr>
      </w:pPr>
      <w:r w:rsidRPr="00BF1898">
        <w:t xml:space="preserve">Bảng </w:t>
      </w:r>
      <w:r w:rsidR="004124F1" w:rsidRPr="00BF1898">
        <w:t>Ngành</w:t>
      </w:r>
      <w:r w:rsidRPr="00BF1898">
        <w:t xml:space="preserve"> </w:t>
      </w:r>
      <w:r w:rsidR="00566ED0">
        <w:t>dùng</w:t>
      </w:r>
      <w:r w:rsidR="00566ED0">
        <w:rPr>
          <w:lang w:val="vi-VN"/>
        </w:rPr>
        <w:t xml:space="preserve"> để lưu thông tin về</w:t>
      </w:r>
      <w:r w:rsidR="00AA24AF">
        <w:rPr>
          <w:lang w:val="vi-VN"/>
        </w:rPr>
        <w:t xml:space="preserve"> các Ngành học của các Bộ môn,</w:t>
      </w:r>
      <w:r w:rsidR="00ED6FEC">
        <w:rPr>
          <w:lang w:val="vi-VN"/>
        </w:rPr>
        <w:t xml:space="preserve"> bao</w:t>
      </w:r>
      <w:r w:rsidR="00566ED0">
        <w:rPr>
          <w:lang w:val="vi-VN"/>
        </w:rPr>
        <w:t xml:space="preserve"> </w:t>
      </w:r>
      <w:r w:rsidRPr="00BF1898">
        <w:t xml:space="preserve">gồm các thông tin: mã </w:t>
      </w:r>
      <w:r w:rsidR="00201848">
        <w:t>Ngành</w:t>
      </w:r>
      <w:r w:rsidRPr="00BF1898">
        <w:t xml:space="preserve"> là duy nhất để xác định giữa các </w:t>
      </w:r>
      <w:r w:rsidR="0067522F" w:rsidRPr="00BF1898">
        <w:t>Ngành</w:t>
      </w:r>
      <w:r w:rsidRPr="00BF1898">
        <w:t xml:space="preserve">, tên </w:t>
      </w:r>
      <w:r w:rsidR="004756B6" w:rsidRPr="00BF1898">
        <w:t>Ngành</w:t>
      </w:r>
      <w:r w:rsidR="004756B6" w:rsidRPr="00BF1898">
        <w:rPr>
          <w:lang w:val="vi-VN"/>
        </w:rPr>
        <w:t xml:space="preserve"> </w:t>
      </w:r>
      <w:r w:rsidRPr="00BF1898">
        <w:rPr>
          <w:lang w:val="vi-VN"/>
        </w:rPr>
        <w:t xml:space="preserve">và mã </w:t>
      </w:r>
      <w:r w:rsidR="000031DA" w:rsidRPr="00BF1898">
        <w:rPr>
          <w:lang w:val="vi-VN"/>
        </w:rPr>
        <w:t>Bộ Môn</w:t>
      </w:r>
      <w:r w:rsidRPr="00BF1898">
        <w:rPr>
          <w:lang w:val="vi-VN"/>
        </w:rPr>
        <w:t xml:space="preserve"> tương ứng</w:t>
      </w:r>
      <w:r w:rsidR="00AE1D4B" w:rsidRPr="00BF1898">
        <w:rPr>
          <w:lang w:val="vi-VN"/>
        </w:rPr>
        <w:t xml:space="preserve"> của</w:t>
      </w:r>
      <w:r w:rsidRPr="00BF1898">
        <w:rPr>
          <w:lang w:val="vi-VN"/>
        </w:rPr>
        <w:t xml:space="preserve"> </w:t>
      </w:r>
      <w:r w:rsidR="00997701" w:rsidRPr="00BF1898">
        <w:rPr>
          <w:lang w:val="vi-VN"/>
        </w:rPr>
        <w:t>Ngành</w:t>
      </w:r>
      <w:r w:rsidRPr="00BF1898">
        <w:rPr>
          <w:lang w:val="vi-VN"/>
        </w:rPr>
        <w:t>.</w:t>
      </w:r>
    </w:p>
    <w:p w14:paraId="0563ABDA" w14:textId="34D4CF88" w:rsidR="00441859" w:rsidRPr="00BF1898" w:rsidRDefault="00441859" w:rsidP="008E3ACC">
      <w:pPr>
        <w:pStyle w:val="Caption"/>
        <w:jc w:val="both"/>
        <w:rPr>
          <w:lang w:val="vi-VN"/>
        </w:rPr>
      </w:pPr>
      <w:bookmarkStart w:id="48" w:name="_Toc17338823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w:t>
      </w:r>
      <w:r w:rsidR="00DD5465">
        <w:fldChar w:fldCharType="end"/>
      </w:r>
      <w:r w:rsidRPr="00BF1898">
        <w:rPr>
          <w:lang w:val="vi-VN"/>
        </w:rPr>
        <w:t>.</w:t>
      </w:r>
      <w:r w:rsidRPr="00BF1898">
        <w:rPr>
          <w:noProof/>
        </w:rPr>
        <w:t xml:space="preserve"> </w:t>
      </w:r>
      <w:r w:rsidR="00453DBA" w:rsidRPr="00BF1898">
        <w:rPr>
          <w:noProof/>
        </w:rPr>
        <w:t>Bảng</w:t>
      </w:r>
      <w:r w:rsidR="00453DBA" w:rsidRPr="00BF1898">
        <w:rPr>
          <w:noProof/>
          <w:lang w:val="vi-VN"/>
        </w:rPr>
        <w:t xml:space="preserve"> </w:t>
      </w:r>
      <w:r w:rsidR="00AA3D4A" w:rsidRPr="00BF1898">
        <w:rPr>
          <w:noProof/>
          <w:lang w:val="vi-VN"/>
        </w:rPr>
        <w:t>N</w:t>
      </w:r>
      <w:r w:rsidRPr="00BF1898">
        <w:rPr>
          <w:noProof/>
        </w:rPr>
        <w:t>gành</w:t>
      </w:r>
      <w:r w:rsidR="00305D1C" w:rsidRPr="00BF1898">
        <w:rPr>
          <w:noProof/>
          <w:lang w:val="vi-VN"/>
        </w:rPr>
        <w:t xml:space="preserve"> (nganh)</w:t>
      </w:r>
      <w:bookmarkEnd w:id="48"/>
    </w:p>
    <w:tbl>
      <w:tblPr>
        <w:tblStyle w:val="Chm"/>
        <w:tblW w:w="0" w:type="auto"/>
        <w:tblLook w:val="04A0" w:firstRow="1" w:lastRow="0" w:firstColumn="1" w:lastColumn="0" w:noHBand="0" w:noVBand="1"/>
      </w:tblPr>
      <w:tblGrid>
        <w:gridCol w:w="2260"/>
        <w:gridCol w:w="3261"/>
        <w:gridCol w:w="1842"/>
        <w:gridCol w:w="1976"/>
      </w:tblGrid>
      <w:tr w:rsidR="00441859" w:rsidRPr="00BF1898" w14:paraId="535FCD40" w14:textId="77777777" w:rsidTr="00E562DB">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25EF1AC8" w14:textId="77777777" w:rsidR="00441859" w:rsidRPr="00BF1898" w:rsidRDefault="00441859" w:rsidP="00E562DB">
            <w:pPr>
              <w:pStyle w:val="BodyText"/>
              <w:spacing w:before="0" w:after="0" w:line="240" w:lineRule="auto"/>
              <w:ind w:firstLine="22"/>
              <w:jc w:val="center"/>
              <w:rPr>
                <w:lang w:val="vi-VN"/>
              </w:rPr>
            </w:pPr>
            <w:r w:rsidRPr="00BF1898">
              <w:t>Tên</w:t>
            </w:r>
            <w:r w:rsidRPr="00BF1898">
              <w:rPr>
                <w:lang w:val="vi-VN"/>
              </w:rPr>
              <w:t xml:space="preserve"> thuộc tính</w:t>
            </w:r>
          </w:p>
        </w:tc>
        <w:tc>
          <w:tcPr>
            <w:tcW w:w="3261" w:type="dxa"/>
            <w:vAlign w:val="top"/>
          </w:tcPr>
          <w:p w14:paraId="60E32E04" w14:textId="77777777" w:rsidR="00441859" w:rsidRPr="00BF1898" w:rsidRDefault="00441859" w:rsidP="00E562DB">
            <w:pPr>
              <w:pStyle w:val="BodyText"/>
              <w:spacing w:before="0" w:after="0" w:line="240" w:lineRule="auto"/>
              <w:ind w:firstLine="0"/>
              <w:jc w:val="center"/>
              <w:rPr>
                <w:lang w:val="vi-VN"/>
              </w:rPr>
            </w:pPr>
            <w:r w:rsidRPr="00BF1898">
              <w:t>Diễn</w:t>
            </w:r>
            <w:r w:rsidRPr="00BF1898">
              <w:rPr>
                <w:lang w:val="vi-VN"/>
              </w:rPr>
              <w:t xml:space="preserve"> giải</w:t>
            </w:r>
          </w:p>
        </w:tc>
        <w:tc>
          <w:tcPr>
            <w:tcW w:w="1842" w:type="dxa"/>
            <w:vAlign w:val="top"/>
          </w:tcPr>
          <w:p w14:paraId="0669349C" w14:textId="77777777" w:rsidR="00441859" w:rsidRPr="00BF1898" w:rsidRDefault="00441859" w:rsidP="00E562DB">
            <w:pPr>
              <w:pStyle w:val="BodyText"/>
              <w:spacing w:before="0" w:after="0" w:line="240" w:lineRule="auto"/>
              <w:ind w:firstLine="0"/>
              <w:jc w:val="center"/>
              <w:rPr>
                <w:lang w:val="vi-VN"/>
              </w:rPr>
            </w:pPr>
            <w:r w:rsidRPr="00BF1898">
              <w:t>Kiểu</w:t>
            </w:r>
            <w:r w:rsidRPr="00BF1898">
              <w:rPr>
                <w:lang w:val="vi-VN"/>
              </w:rPr>
              <w:t xml:space="preserve"> dữ liệu</w:t>
            </w:r>
          </w:p>
        </w:tc>
        <w:tc>
          <w:tcPr>
            <w:tcW w:w="1976" w:type="dxa"/>
            <w:vAlign w:val="top"/>
          </w:tcPr>
          <w:p w14:paraId="0D140065" w14:textId="77777777" w:rsidR="00441859" w:rsidRPr="00BF1898" w:rsidRDefault="00441859" w:rsidP="00E562DB">
            <w:pPr>
              <w:pStyle w:val="BodyText"/>
              <w:spacing w:before="0" w:after="0" w:line="240" w:lineRule="auto"/>
              <w:ind w:firstLine="0"/>
              <w:jc w:val="center"/>
              <w:rPr>
                <w:lang w:val="vi-VN"/>
              </w:rPr>
            </w:pPr>
            <w:r w:rsidRPr="00BF1898">
              <w:t>Ràng</w:t>
            </w:r>
            <w:r w:rsidRPr="00BF1898">
              <w:rPr>
                <w:lang w:val="vi-VN"/>
              </w:rPr>
              <w:t xml:space="preserve"> buộc</w:t>
            </w:r>
          </w:p>
        </w:tc>
      </w:tr>
      <w:tr w:rsidR="00441859" w:rsidRPr="00BF1898" w14:paraId="431094D1" w14:textId="77777777" w:rsidTr="00E562DB">
        <w:trPr>
          <w:trHeight w:val="454"/>
        </w:trPr>
        <w:tc>
          <w:tcPr>
            <w:tcW w:w="2260" w:type="dxa"/>
          </w:tcPr>
          <w:p w14:paraId="1D51F0AF" w14:textId="7193EB7A" w:rsidR="00441859" w:rsidRPr="00BF1898" w:rsidRDefault="00441859" w:rsidP="00E562DB">
            <w:pPr>
              <w:spacing w:line="276" w:lineRule="auto"/>
              <w:rPr>
                <w:lang w:val="vi-VN"/>
              </w:rPr>
            </w:pPr>
            <w:r w:rsidRPr="00BF1898">
              <w:t>ma</w:t>
            </w:r>
            <w:r w:rsidRPr="00BF1898">
              <w:rPr>
                <w:lang w:val="vi-VN"/>
              </w:rPr>
              <w:t>_nganh</w:t>
            </w:r>
          </w:p>
        </w:tc>
        <w:tc>
          <w:tcPr>
            <w:tcW w:w="3261" w:type="dxa"/>
          </w:tcPr>
          <w:p w14:paraId="6B8B3AA5" w14:textId="5102C8A2" w:rsidR="00441859" w:rsidRPr="00BF1898" w:rsidRDefault="00441859" w:rsidP="00E562DB">
            <w:pPr>
              <w:spacing w:line="276" w:lineRule="auto"/>
              <w:rPr>
                <w:lang w:val="vi-VN"/>
              </w:rPr>
            </w:pPr>
            <w:r w:rsidRPr="00BF1898">
              <w:t>Mã</w:t>
            </w:r>
            <w:r w:rsidRPr="00BF1898">
              <w:rPr>
                <w:lang w:val="vi-VN"/>
              </w:rPr>
              <w:t xml:space="preserve"> Ngành</w:t>
            </w:r>
          </w:p>
        </w:tc>
        <w:tc>
          <w:tcPr>
            <w:tcW w:w="1842" w:type="dxa"/>
          </w:tcPr>
          <w:p w14:paraId="5755BA4F" w14:textId="3F3C17FB" w:rsidR="00441859" w:rsidRPr="00BF1898" w:rsidRDefault="00A804EB" w:rsidP="00E562DB">
            <w:pPr>
              <w:spacing w:line="276" w:lineRule="auto"/>
              <w:rPr>
                <w:lang w:val="vi-VN"/>
              </w:rPr>
            </w:pPr>
            <w:r w:rsidRPr="00BF1898">
              <w:rPr>
                <w:lang w:val="vi-VN"/>
              </w:rPr>
              <w:t>varchar</w:t>
            </w:r>
            <w:r w:rsidR="00FE7A61" w:rsidRPr="00BF1898">
              <w:rPr>
                <w:lang w:val="vi-VN"/>
              </w:rPr>
              <w:t xml:space="preserve"> </w:t>
            </w:r>
            <w:r w:rsidRPr="00BF1898">
              <w:rPr>
                <w:lang w:val="vi-VN"/>
              </w:rPr>
              <w:t>(</w:t>
            </w:r>
            <w:r w:rsidR="00945F2F" w:rsidRPr="00BF1898">
              <w:rPr>
                <w:lang w:val="vi-VN"/>
              </w:rPr>
              <w:t>10</w:t>
            </w:r>
            <w:r w:rsidRPr="00BF1898">
              <w:rPr>
                <w:lang w:val="vi-VN"/>
              </w:rPr>
              <w:t>)</w:t>
            </w:r>
          </w:p>
        </w:tc>
        <w:tc>
          <w:tcPr>
            <w:tcW w:w="1976" w:type="dxa"/>
          </w:tcPr>
          <w:p w14:paraId="0ED957F9" w14:textId="77777777" w:rsidR="00441859" w:rsidRPr="00BF1898" w:rsidRDefault="00441859" w:rsidP="00E562DB">
            <w:pPr>
              <w:spacing w:line="276" w:lineRule="auto"/>
              <w:rPr>
                <w:lang w:val="vi-VN"/>
              </w:rPr>
            </w:pPr>
            <w:r w:rsidRPr="00BF1898">
              <w:t>Khóa</w:t>
            </w:r>
            <w:r w:rsidRPr="00BF1898">
              <w:rPr>
                <w:lang w:val="vi-VN"/>
              </w:rPr>
              <w:t xml:space="preserve"> chính</w:t>
            </w:r>
          </w:p>
        </w:tc>
      </w:tr>
      <w:tr w:rsidR="00441859" w:rsidRPr="00BF1898" w14:paraId="0C8827AF" w14:textId="77777777" w:rsidTr="00E562DB">
        <w:trPr>
          <w:trHeight w:val="454"/>
        </w:trPr>
        <w:tc>
          <w:tcPr>
            <w:tcW w:w="2260" w:type="dxa"/>
          </w:tcPr>
          <w:p w14:paraId="6E29F9F4" w14:textId="6874AFBB" w:rsidR="00441859" w:rsidRPr="00BF1898" w:rsidRDefault="00441859" w:rsidP="00E562DB">
            <w:pPr>
              <w:spacing w:line="276" w:lineRule="auto"/>
              <w:rPr>
                <w:lang w:val="vi-VN"/>
              </w:rPr>
            </w:pPr>
            <w:r w:rsidRPr="00BF1898">
              <w:t>ten</w:t>
            </w:r>
            <w:r w:rsidRPr="00BF1898">
              <w:rPr>
                <w:lang w:val="vi-VN"/>
              </w:rPr>
              <w:t>_</w:t>
            </w:r>
            <w:r w:rsidR="00A804EB" w:rsidRPr="00BF1898">
              <w:rPr>
                <w:lang w:val="vi-VN"/>
              </w:rPr>
              <w:t>nganh</w:t>
            </w:r>
          </w:p>
        </w:tc>
        <w:tc>
          <w:tcPr>
            <w:tcW w:w="3261" w:type="dxa"/>
          </w:tcPr>
          <w:p w14:paraId="5B66F249" w14:textId="23571D06" w:rsidR="00441859" w:rsidRPr="00BF1898" w:rsidRDefault="00441859" w:rsidP="00E562DB">
            <w:pPr>
              <w:spacing w:line="276" w:lineRule="auto"/>
              <w:rPr>
                <w:lang w:val="vi-VN"/>
              </w:rPr>
            </w:pPr>
            <w:r w:rsidRPr="00BF1898">
              <w:t>Tên</w:t>
            </w:r>
            <w:r w:rsidRPr="00BF1898">
              <w:rPr>
                <w:lang w:val="vi-VN"/>
              </w:rPr>
              <w:t xml:space="preserve"> </w:t>
            </w:r>
            <w:r w:rsidR="001006B0" w:rsidRPr="00BF1898">
              <w:rPr>
                <w:lang w:val="vi-VN"/>
              </w:rPr>
              <w:t>Ngành</w:t>
            </w:r>
          </w:p>
        </w:tc>
        <w:tc>
          <w:tcPr>
            <w:tcW w:w="1842" w:type="dxa"/>
          </w:tcPr>
          <w:p w14:paraId="1769C30C" w14:textId="77777777" w:rsidR="00441859" w:rsidRPr="00BF1898" w:rsidRDefault="00441859" w:rsidP="00E562DB">
            <w:pPr>
              <w:spacing w:line="276" w:lineRule="auto"/>
              <w:rPr>
                <w:lang w:val="vi-VN"/>
              </w:rPr>
            </w:pPr>
            <w:r w:rsidRPr="00BF1898">
              <w:t>varchar</w:t>
            </w:r>
            <w:r w:rsidRPr="00BF1898">
              <w:rPr>
                <w:lang w:val="vi-VN"/>
              </w:rPr>
              <w:t xml:space="preserve"> (50)</w:t>
            </w:r>
          </w:p>
        </w:tc>
        <w:tc>
          <w:tcPr>
            <w:tcW w:w="1976" w:type="dxa"/>
          </w:tcPr>
          <w:p w14:paraId="4F6C65BF" w14:textId="77777777" w:rsidR="00441859" w:rsidRPr="00BF1898" w:rsidRDefault="00441859" w:rsidP="00E562DB">
            <w:pPr>
              <w:spacing w:line="276" w:lineRule="auto"/>
            </w:pPr>
          </w:p>
        </w:tc>
      </w:tr>
      <w:tr w:rsidR="00441859" w:rsidRPr="00BF1898" w14:paraId="4644C1E2" w14:textId="77777777" w:rsidTr="00E562DB">
        <w:trPr>
          <w:trHeight w:val="454"/>
        </w:trPr>
        <w:tc>
          <w:tcPr>
            <w:tcW w:w="2260" w:type="dxa"/>
          </w:tcPr>
          <w:p w14:paraId="5E670923" w14:textId="27862DC9" w:rsidR="00441859" w:rsidRPr="00BF1898" w:rsidRDefault="00441859" w:rsidP="00E562DB">
            <w:pPr>
              <w:spacing w:line="276" w:lineRule="auto"/>
              <w:rPr>
                <w:lang w:val="vi-VN"/>
              </w:rPr>
            </w:pPr>
            <w:r w:rsidRPr="00BF1898">
              <w:t>ma</w:t>
            </w:r>
            <w:r w:rsidRPr="00BF1898">
              <w:rPr>
                <w:lang w:val="vi-VN"/>
              </w:rPr>
              <w:t>_</w:t>
            </w:r>
            <w:r w:rsidR="000C58FE" w:rsidRPr="00BF1898">
              <w:rPr>
                <w:lang w:val="vi-VN"/>
              </w:rPr>
              <w:t>bo_mon</w:t>
            </w:r>
          </w:p>
        </w:tc>
        <w:tc>
          <w:tcPr>
            <w:tcW w:w="3261" w:type="dxa"/>
          </w:tcPr>
          <w:p w14:paraId="31D67622" w14:textId="1E837672" w:rsidR="00441859" w:rsidRPr="00BF1898" w:rsidRDefault="00441859" w:rsidP="00E562DB">
            <w:pPr>
              <w:spacing w:line="276" w:lineRule="auto"/>
              <w:rPr>
                <w:lang w:val="vi-VN"/>
              </w:rPr>
            </w:pPr>
            <w:r w:rsidRPr="00BF1898">
              <w:rPr>
                <w:lang w:val="vi-VN"/>
              </w:rPr>
              <w:t xml:space="preserve">Mã </w:t>
            </w:r>
            <w:r w:rsidR="000C58FE" w:rsidRPr="00BF1898">
              <w:rPr>
                <w:lang w:val="vi-VN"/>
              </w:rPr>
              <w:t>Bộ môn</w:t>
            </w:r>
          </w:p>
        </w:tc>
        <w:tc>
          <w:tcPr>
            <w:tcW w:w="1842" w:type="dxa"/>
          </w:tcPr>
          <w:p w14:paraId="0B7EB7D8" w14:textId="77777777" w:rsidR="00441859" w:rsidRPr="00BF1898" w:rsidRDefault="00441859" w:rsidP="00E562DB">
            <w:pPr>
              <w:spacing w:line="276" w:lineRule="auto"/>
            </w:pPr>
            <w:r w:rsidRPr="00BF1898">
              <w:t>int</w:t>
            </w:r>
          </w:p>
        </w:tc>
        <w:tc>
          <w:tcPr>
            <w:tcW w:w="1976" w:type="dxa"/>
          </w:tcPr>
          <w:p w14:paraId="175F8382" w14:textId="77777777" w:rsidR="00441859" w:rsidRPr="00BF1898" w:rsidRDefault="00441859" w:rsidP="00E562DB">
            <w:pPr>
              <w:spacing w:line="276" w:lineRule="auto"/>
              <w:rPr>
                <w:lang w:val="vi-VN"/>
              </w:rPr>
            </w:pPr>
            <w:r w:rsidRPr="00BF1898">
              <w:t>Khóa</w:t>
            </w:r>
            <w:r w:rsidRPr="00BF1898">
              <w:rPr>
                <w:lang w:val="vi-VN"/>
              </w:rPr>
              <w:t xml:space="preserve"> ngoại</w:t>
            </w:r>
          </w:p>
        </w:tc>
      </w:tr>
    </w:tbl>
    <w:p w14:paraId="4F260AE8" w14:textId="2E92967C" w:rsidR="007A6EA8" w:rsidRPr="00BF1898" w:rsidRDefault="00DA4B8D" w:rsidP="00E34483">
      <w:pPr>
        <w:pStyle w:val="BodyText"/>
        <w:rPr>
          <w:lang w:val="vi-VN"/>
        </w:rPr>
      </w:pPr>
      <w:r w:rsidRPr="00BF1898">
        <w:t>Bảng</w:t>
      </w:r>
      <w:r w:rsidR="0091519E" w:rsidRPr="00BF1898">
        <w:rPr>
          <w:lang w:val="vi-VN"/>
        </w:rPr>
        <w:t xml:space="preserve"> </w:t>
      </w:r>
      <w:r w:rsidR="00E34483" w:rsidRPr="00BF1898">
        <w:rPr>
          <w:lang w:val="vi-VN"/>
        </w:rPr>
        <w:t xml:space="preserve">chương trình đào </w:t>
      </w:r>
      <w:r w:rsidR="00121B7A" w:rsidRPr="00BF1898">
        <w:rPr>
          <w:lang w:val="vi-VN"/>
        </w:rPr>
        <w:t>tạo</w:t>
      </w:r>
      <w:r w:rsidR="002C36A9">
        <w:rPr>
          <w:lang w:val="vi-VN"/>
        </w:rPr>
        <w:t xml:space="preserve"> dùng để lưu thông tin chương trình đào tạo của các Ngành </w:t>
      </w:r>
      <w:r w:rsidR="00776169">
        <w:rPr>
          <w:lang w:val="vi-VN"/>
        </w:rPr>
        <w:t>học, bao</w:t>
      </w:r>
      <w:r w:rsidR="00224775" w:rsidRPr="00BF1898">
        <w:rPr>
          <w:lang w:val="vi-VN"/>
        </w:rPr>
        <w:t xml:space="preserve"> gồm các thông tin: mã </w:t>
      </w:r>
      <w:r w:rsidR="004B1BC6">
        <w:rPr>
          <w:lang w:val="vi-VN"/>
        </w:rPr>
        <w:t>chương</w:t>
      </w:r>
      <w:r w:rsidR="00224775" w:rsidRPr="00BF1898">
        <w:rPr>
          <w:lang w:val="vi-VN"/>
        </w:rPr>
        <w:t xml:space="preserve"> trình là duy nhất, tên chương trình, số quyết định </w:t>
      </w:r>
      <w:r w:rsidR="00DC4672" w:rsidRPr="00BF1898">
        <w:rPr>
          <w:lang w:val="vi-VN"/>
        </w:rPr>
        <w:t xml:space="preserve">triển khai chương </w:t>
      </w:r>
      <w:r w:rsidR="002729E3" w:rsidRPr="00BF1898">
        <w:rPr>
          <w:lang w:val="vi-VN"/>
        </w:rPr>
        <w:t xml:space="preserve">trình, số tín chỉ tối thiểu đào tạo sinh viên và mã Ngành tương ứng của chương trình đào </w:t>
      </w:r>
      <w:r w:rsidR="00B13B86">
        <w:rPr>
          <w:lang w:val="vi-VN"/>
        </w:rPr>
        <w:t>tạo.</w:t>
      </w:r>
    </w:p>
    <w:p w14:paraId="59E9B0B6" w14:textId="2D96CAF0" w:rsidR="00B3453C" w:rsidRPr="00BF1898" w:rsidRDefault="00B3453C" w:rsidP="007010A5">
      <w:pPr>
        <w:pStyle w:val="Caption"/>
        <w:jc w:val="both"/>
      </w:pPr>
      <w:bookmarkStart w:id="49" w:name="_Toc173388232"/>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w:t>
      </w:r>
      <w:r w:rsidR="00DD5465">
        <w:fldChar w:fldCharType="end"/>
      </w:r>
      <w:r w:rsidRPr="00BF1898">
        <w:rPr>
          <w:lang w:val="vi-VN"/>
        </w:rPr>
        <w:t xml:space="preserve">. </w:t>
      </w:r>
      <w:r w:rsidR="00484872" w:rsidRPr="00BF1898">
        <w:rPr>
          <w:rStyle w:val="BodyTextChar"/>
          <w:szCs w:val="18"/>
          <w:lang w:val="en-US"/>
        </w:rPr>
        <w:t>Bảng</w:t>
      </w:r>
      <w:r w:rsidR="00484872" w:rsidRPr="00BF1898">
        <w:rPr>
          <w:rStyle w:val="BodyTextChar"/>
        </w:rPr>
        <w:t xml:space="preserve"> c</w:t>
      </w:r>
      <w:r w:rsidRPr="00BF1898">
        <w:rPr>
          <w:rStyle w:val="BodyTextChar"/>
        </w:rPr>
        <w:t>hương trình đào tạo</w:t>
      </w:r>
      <w:r w:rsidR="004907D4" w:rsidRPr="00BF1898">
        <w:rPr>
          <w:rStyle w:val="BodyTextChar"/>
        </w:rPr>
        <w:t xml:space="preserve"> (chuong_trinh_dao_</w:t>
      </w:r>
      <w:r w:rsidR="001C381B" w:rsidRPr="00BF1898">
        <w:rPr>
          <w:rStyle w:val="BodyTextChar"/>
        </w:rPr>
        <w:t>tao</w:t>
      </w:r>
      <w:r w:rsidR="004907D4" w:rsidRPr="00BF1898">
        <w:rPr>
          <w:rStyle w:val="BodyTextChar"/>
        </w:rPr>
        <w:t>)</w:t>
      </w:r>
      <w:bookmarkEnd w:id="49"/>
    </w:p>
    <w:tbl>
      <w:tblPr>
        <w:tblStyle w:val="Chm"/>
        <w:tblW w:w="0" w:type="auto"/>
        <w:tblLook w:val="04A0" w:firstRow="1" w:lastRow="0" w:firstColumn="1" w:lastColumn="0" w:noHBand="0" w:noVBand="1"/>
      </w:tblPr>
      <w:tblGrid>
        <w:gridCol w:w="2260"/>
        <w:gridCol w:w="3261"/>
        <w:gridCol w:w="1842"/>
        <w:gridCol w:w="1976"/>
      </w:tblGrid>
      <w:tr w:rsidR="00B3453C" w:rsidRPr="00BF1898" w14:paraId="5852CECF" w14:textId="77777777" w:rsidTr="00FC4940">
        <w:trPr>
          <w:cnfStyle w:val="100000000000" w:firstRow="1" w:lastRow="0" w:firstColumn="0" w:lastColumn="0" w:oddVBand="0" w:evenVBand="0" w:oddHBand="0" w:evenHBand="0" w:firstRowFirstColumn="0" w:firstRowLastColumn="0" w:lastRowFirstColumn="0" w:lastRowLastColumn="0"/>
          <w:trHeight w:val="454"/>
          <w:tblHeader/>
        </w:trPr>
        <w:tc>
          <w:tcPr>
            <w:tcW w:w="2260" w:type="dxa"/>
            <w:vAlign w:val="top"/>
          </w:tcPr>
          <w:p w14:paraId="7EE2055D" w14:textId="77777777" w:rsidR="00B3453C" w:rsidRPr="00BF1898" w:rsidRDefault="00B3453C" w:rsidP="00FC4940">
            <w:pPr>
              <w:pStyle w:val="BodyText"/>
              <w:spacing w:before="0" w:after="0"/>
              <w:ind w:firstLine="22"/>
              <w:jc w:val="center"/>
              <w:rPr>
                <w:lang w:val="vi-VN"/>
              </w:rPr>
            </w:pPr>
            <w:r w:rsidRPr="00BF1898">
              <w:t>Tên</w:t>
            </w:r>
            <w:r w:rsidRPr="00BF1898">
              <w:rPr>
                <w:lang w:val="vi-VN"/>
              </w:rPr>
              <w:t xml:space="preserve"> thuộc tính</w:t>
            </w:r>
          </w:p>
        </w:tc>
        <w:tc>
          <w:tcPr>
            <w:tcW w:w="3261" w:type="dxa"/>
            <w:vAlign w:val="top"/>
          </w:tcPr>
          <w:p w14:paraId="3FF4AF3B" w14:textId="77777777" w:rsidR="00B3453C" w:rsidRPr="00BF1898" w:rsidRDefault="00B3453C" w:rsidP="00FC4940">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28F35150" w14:textId="77777777" w:rsidR="00B3453C" w:rsidRPr="00BF1898" w:rsidRDefault="00B3453C" w:rsidP="00FC4940">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19832C9A" w14:textId="77777777" w:rsidR="00B3453C" w:rsidRPr="00BF1898" w:rsidRDefault="00B3453C" w:rsidP="00FC4940">
            <w:pPr>
              <w:pStyle w:val="BodyText"/>
              <w:spacing w:before="0" w:after="0"/>
              <w:ind w:firstLine="0"/>
              <w:jc w:val="center"/>
              <w:rPr>
                <w:lang w:val="vi-VN"/>
              </w:rPr>
            </w:pPr>
            <w:r w:rsidRPr="00BF1898">
              <w:t>Ràng</w:t>
            </w:r>
            <w:r w:rsidRPr="00BF1898">
              <w:rPr>
                <w:lang w:val="vi-VN"/>
              </w:rPr>
              <w:t xml:space="preserve"> buộc</w:t>
            </w:r>
          </w:p>
        </w:tc>
      </w:tr>
      <w:tr w:rsidR="00B3453C" w:rsidRPr="00BF1898" w14:paraId="13E453A9" w14:textId="77777777" w:rsidTr="00FC4940">
        <w:trPr>
          <w:trHeight w:val="454"/>
        </w:trPr>
        <w:tc>
          <w:tcPr>
            <w:tcW w:w="2260" w:type="dxa"/>
          </w:tcPr>
          <w:p w14:paraId="7BD4C43F" w14:textId="26348C6D" w:rsidR="00B3453C" w:rsidRPr="00BF1898" w:rsidRDefault="00B3453C" w:rsidP="00FC4940">
            <w:pPr>
              <w:spacing w:line="360" w:lineRule="auto"/>
              <w:rPr>
                <w:lang w:val="vi-VN"/>
              </w:rPr>
            </w:pPr>
            <w:r w:rsidRPr="00BF1898">
              <w:t>ma</w:t>
            </w:r>
            <w:r w:rsidRPr="00BF1898">
              <w:rPr>
                <w:lang w:val="vi-VN"/>
              </w:rPr>
              <w:t>_</w:t>
            </w:r>
            <w:r w:rsidR="00C97F74" w:rsidRPr="00BF1898">
              <w:rPr>
                <w:lang w:val="vi-VN"/>
              </w:rPr>
              <w:t>chuong_trinh</w:t>
            </w:r>
          </w:p>
        </w:tc>
        <w:tc>
          <w:tcPr>
            <w:tcW w:w="3261" w:type="dxa"/>
          </w:tcPr>
          <w:p w14:paraId="2C79980E" w14:textId="753ED2DE" w:rsidR="00B3453C" w:rsidRPr="00BF1898" w:rsidRDefault="00B3453C" w:rsidP="00FC4940">
            <w:pPr>
              <w:spacing w:line="360" w:lineRule="auto"/>
              <w:rPr>
                <w:lang w:val="vi-VN"/>
              </w:rPr>
            </w:pPr>
            <w:r w:rsidRPr="00BF1898">
              <w:t>Mã</w:t>
            </w:r>
            <w:r w:rsidRPr="00BF1898">
              <w:rPr>
                <w:lang w:val="vi-VN"/>
              </w:rPr>
              <w:t xml:space="preserve"> </w:t>
            </w:r>
            <w:r w:rsidR="00B51372" w:rsidRPr="00BF1898">
              <w:rPr>
                <w:lang w:val="vi-VN"/>
              </w:rPr>
              <w:t>chương trình đào tạo</w:t>
            </w:r>
          </w:p>
        </w:tc>
        <w:tc>
          <w:tcPr>
            <w:tcW w:w="1842" w:type="dxa"/>
          </w:tcPr>
          <w:p w14:paraId="4FCB0B9B" w14:textId="241DB772" w:rsidR="00B3453C" w:rsidRPr="00BF1898" w:rsidRDefault="00306B06" w:rsidP="00FC4940">
            <w:pPr>
              <w:spacing w:line="360" w:lineRule="auto"/>
              <w:rPr>
                <w:lang w:val="vi-VN"/>
              </w:rPr>
            </w:pPr>
            <w:r w:rsidRPr="00BF1898">
              <w:t>varchar</w:t>
            </w:r>
            <w:r w:rsidRPr="00BF1898">
              <w:rPr>
                <w:lang w:val="vi-VN"/>
              </w:rPr>
              <w:t xml:space="preserve"> (10)</w:t>
            </w:r>
          </w:p>
        </w:tc>
        <w:tc>
          <w:tcPr>
            <w:tcW w:w="1976" w:type="dxa"/>
          </w:tcPr>
          <w:p w14:paraId="3B890DD4" w14:textId="77777777" w:rsidR="00B3453C" w:rsidRPr="00BF1898" w:rsidRDefault="00B3453C" w:rsidP="00FC4940">
            <w:pPr>
              <w:spacing w:line="360" w:lineRule="auto"/>
              <w:rPr>
                <w:lang w:val="vi-VN"/>
              </w:rPr>
            </w:pPr>
            <w:r w:rsidRPr="00BF1898">
              <w:t>Khóa</w:t>
            </w:r>
            <w:r w:rsidRPr="00BF1898">
              <w:rPr>
                <w:lang w:val="vi-VN"/>
              </w:rPr>
              <w:t xml:space="preserve"> chính</w:t>
            </w:r>
          </w:p>
        </w:tc>
      </w:tr>
      <w:tr w:rsidR="00B3453C" w:rsidRPr="00BF1898" w14:paraId="73C17BFD" w14:textId="77777777" w:rsidTr="00FC4940">
        <w:trPr>
          <w:trHeight w:val="454"/>
        </w:trPr>
        <w:tc>
          <w:tcPr>
            <w:tcW w:w="2260" w:type="dxa"/>
          </w:tcPr>
          <w:p w14:paraId="396A4579" w14:textId="6E11FC91" w:rsidR="00B3453C" w:rsidRPr="00BF1898" w:rsidRDefault="00B3453C" w:rsidP="00FC4940">
            <w:pPr>
              <w:spacing w:line="360" w:lineRule="auto"/>
              <w:rPr>
                <w:lang w:val="vi-VN"/>
              </w:rPr>
            </w:pPr>
            <w:r w:rsidRPr="00BF1898">
              <w:t>ten</w:t>
            </w:r>
            <w:r w:rsidRPr="00BF1898">
              <w:rPr>
                <w:lang w:val="vi-VN"/>
              </w:rPr>
              <w:t>_</w:t>
            </w:r>
            <w:r w:rsidR="00C97F74" w:rsidRPr="00BF1898">
              <w:rPr>
                <w:lang w:val="vi-VN"/>
              </w:rPr>
              <w:t>chuong_trinh</w:t>
            </w:r>
          </w:p>
        </w:tc>
        <w:tc>
          <w:tcPr>
            <w:tcW w:w="3261" w:type="dxa"/>
          </w:tcPr>
          <w:p w14:paraId="3CF80CF2" w14:textId="7BF6552A" w:rsidR="00B3453C" w:rsidRPr="00BF1898" w:rsidRDefault="00B3453C" w:rsidP="00FC4940">
            <w:pPr>
              <w:spacing w:line="360" w:lineRule="auto"/>
              <w:rPr>
                <w:lang w:val="vi-VN"/>
              </w:rPr>
            </w:pPr>
            <w:r w:rsidRPr="00BF1898">
              <w:t>Tên</w:t>
            </w:r>
            <w:r w:rsidR="00525486" w:rsidRPr="00BF1898">
              <w:rPr>
                <w:lang w:val="vi-VN"/>
              </w:rPr>
              <w:t xml:space="preserve"> chương trình</w:t>
            </w:r>
          </w:p>
        </w:tc>
        <w:tc>
          <w:tcPr>
            <w:tcW w:w="1842" w:type="dxa"/>
          </w:tcPr>
          <w:p w14:paraId="13157F87" w14:textId="77777777" w:rsidR="00B3453C" w:rsidRPr="00BF1898" w:rsidRDefault="00B3453C" w:rsidP="00FC4940">
            <w:pPr>
              <w:spacing w:line="360" w:lineRule="auto"/>
              <w:rPr>
                <w:lang w:val="vi-VN"/>
              </w:rPr>
            </w:pPr>
            <w:r w:rsidRPr="00BF1898">
              <w:t>varchar</w:t>
            </w:r>
            <w:r w:rsidRPr="00BF1898">
              <w:rPr>
                <w:lang w:val="vi-VN"/>
              </w:rPr>
              <w:t xml:space="preserve"> (50)</w:t>
            </w:r>
          </w:p>
        </w:tc>
        <w:tc>
          <w:tcPr>
            <w:tcW w:w="1976" w:type="dxa"/>
          </w:tcPr>
          <w:p w14:paraId="3ACA08D4" w14:textId="77777777" w:rsidR="00B3453C" w:rsidRPr="00BF1898" w:rsidRDefault="00B3453C" w:rsidP="00FC4940">
            <w:pPr>
              <w:spacing w:line="360" w:lineRule="auto"/>
            </w:pPr>
          </w:p>
        </w:tc>
      </w:tr>
      <w:tr w:rsidR="00525486" w:rsidRPr="00BF1898" w14:paraId="0A6C1ECE" w14:textId="77777777" w:rsidTr="00FC4940">
        <w:trPr>
          <w:trHeight w:val="454"/>
        </w:trPr>
        <w:tc>
          <w:tcPr>
            <w:tcW w:w="2260" w:type="dxa"/>
          </w:tcPr>
          <w:p w14:paraId="7C11D738" w14:textId="6B8787FE" w:rsidR="00525486" w:rsidRPr="00BF1898" w:rsidRDefault="00525486" w:rsidP="00FC4940">
            <w:pPr>
              <w:spacing w:line="360" w:lineRule="auto"/>
              <w:rPr>
                <w:lang w:val="vi-VN"/>
              </w:rPr>
            </w:pPr>
            <w:r w:rsidRPr="00BF1898">
              <w:t>so</w:t>
            </w:r>
            <w:r w:rsidRPr="00BF1898">
              <w:rPr>
                <w:lang w:val="vi-VN"/>
              </w:rPr>
              <w:t>_quyet_dinh</w:t>
            </w:r>
          </w:p>
        </w:tc>
        <w:tc>
          <w:tcPr>
            <w:tcW w:w="3261" w:type="dxa"/>
          </w:tcPr>
          <w:p w14:paraId="537A89BC" w14:textId="57AEFEBC" w:rsidR="00525486" w:rsidRPr="00BF1898" w:rsidRDefault="00F57C38" w:rsidP="00FC4940">
            <w:pPr>
              <w:spacing w:line="360" w:lineRule="auto"/>
              <w:rPr>
                <w:lang w:val="vi-VN"/>
              </w:rPr>
            </w:pPr>
            <w:r w:rsidRPr="00BF1898">
              <w:t>Số</w:t>
            </w:r>
            <w:r w:rsidRPr="00BF1898">
              <w:rPr>
                <w:lang w:val="vi-VN"/>
              </w:rPr>
              <w:t xml:space="preserve"> quyết định</w:t>
            </w:r>
          </w:p>
        </w:tc>
        <w:tc>
          <w:tcPr>
            <w:tcW w:w="1842" w:type="dxa"/>
          </w:tcPr>
          <w:p w14:paraId="1F02DE05" w14:textId="40F7AD94" w:rsidR="00525486" w:rsidRPr="00BF1898" w:rsidRDefault="00306B06" w:rsidP="00FC4940">
            <w:pPr>
              <w:spacing w:line="360" w:lineRule="auto"/>
            </w:pPr>
            <w:r w:rsidRPr="00BF1898">
              <w:t>varchar</w:t>
            </w:r>
            <w:r w:rsidRPr="00BF1898">
              <w:rPr>
                <w:lang w:val="vi-VN"/>
              </w:rPr>
              <w:t xml:space="preserve"> (50)</w:t>
            </w:r>
          </w:p>
        </w:tc>
        <w:tc>
          <w:tcPr>
            <w:tcW w:w="1976" w:type="dxa"/>
          </w:tcPr>
          <w:p w14:paraId="4C0C2ECC" w14:textId="77777777" w:rsidR="00525486" w:rsidRPr="00BF1898" w:rsidRDefault="00525486" w:rsidP="00FC4940">
            <w:pPr>
              <w:spacing w:line="360" w:lineRule="auto"/>
            </w:pPr>
          </w:p>
        </w:tc>
      </w:tr>
      <w:tr w:rsidR="00525486" w:rsidRPr="00BF1898" w14:paraId="400F46CA" w14:textId="77777777" w:rsidTr="00FC4940">
        <w:trPr>
          <w:trHeight w:val="454"/>
        </w:trPr>
        <w:tc>
          <w:tcPr>
            <w:tcW w:w="2260" w:type="dxa"/>
          </w:tcPr>
          <w:p w14:paraId="70E67E61" w14:textId="1551A7B2" w:rsidR="00525486" w:rsidRPr="00BF1898" w:rsidRDefault="00F57C38" w:rsidP="00FC4940">
            <w:pPr>
              <w:spacing w:line="360" w:lineRule="auto"/>
              <w:rPr>
                <w:lang w:val="vi-VN"/>
              </w:rPr>
            </w:pPr>
            <w:r w:rsidRPr="00BF1898">
              <w:t>tong</w:t>
            </w:r>
            <w:r w:rsidRPr="00BF1898">
              <w:rPr>
                <w:lang w:val="vi-VN"/>
              </w:rPr>
              <w:t>_so_tin_chi</w:t>
            </w:r>
          </w:p>
        </w:tc>
        <w:tc>
          <w:tcPr>
            <w:tcW w:w="3261" w:type="dxa"/>
          </w:tcPr>
          <w:p w14:paraId="558B3C42" w14:textId="4CFD4E18" w:rsidR="00525486" w:rsidRPr="00BF1898" w:rsidRDefault="00AA427A" w:rsidP="00FC4940">
            <w:pPr>
              <w:spacing w:line="360" w:lineRule="auto"/>
              <w:rPr>
                <w:lang w:val="vi-VN"/>
              </w:rPr>
            </w:pPr>
            <w:r w:rsidRPr="00BF1898">
              <w:t>Tổng</w:t>
            </w:r>
            <w:r w:rsidRPr="00BF1898">
              <w:rPr>
                <w:lang w:val="vi-VN"/>
              </w:rPr>
              <w:t xml:space="preserve"> số tín chỉ</w:t>
            </w:r>
          </w:p>
        </w:tc>
        <w:tc>
          <w:tcPr>
            <w:tcW w:w="1842" w:type="dxa"/>
          </w:tcPr>
          <w:p w14:paraId="599394E7" w14:textId="53D7BB57" w:rsidR="00525486" w:rsidRPr="00BF1898" w:rsidRDefault="000B3C27" w:rsidP="00FC4940">
            <w:pPr>
              <w:spacing w:line="360" w:lineRule="auto"/>
            </w:pPr>
            <w:r w:rsidRPr="00BF1898">
              <w:t>int</w:t>
            </w:r>
          </w:p>
        </w:tc>
        <w:tc>
          <w:tcPr>
            <w:tcW w:w="1976" w:type="dxa"/>
          </w:tcPr>
          <w:p w14:paraId="0DC45576" w14:textId="77777777" w:rsidR="00525486" w:rsidRPr="00BF1898" w:rsidRDefault="00525486" w:rsidP="00FC4940">
            <w:pPr>
              <w:spacing w:line="360" w:lineRule="auto"/>
            </w:pPr>
          </w:p>
        </w:tc>
      </w:tr>
      <w:tr w:rsidR="00B3453C" w:rsidRPr="00BF1898" w14:paraId="6BC90C84" w14:textId="77777777" w:rsidTr="00FC4940">
        <w:trPr>
          <w:trHeight w:val="454"/>
        </w:trPr>
        <w:tc>
          <w:tcPr>
            <w:tcW w:w="2260" w:type="dxa"/>
          </w:tcPr>
          <w:p w14:paraId="60BE83FB" w14:textId="782FA552" w:rsidR="00B3453C" w:rsidRPr="00BF1898" w:rsidRDefault="00B3453C" w:rsidP="00FC4940">
            <w:pPr>
              <w:spacing w:line="360" w:lineRule="auto"/>
              <w:rPr>
                <w:lang w:val="vi-VN"/>
              </w:rPr>
            </w:pPr>
            <w:r w:rsidRPr="00BF1898">
              <w:t>ma</w:t>
            </w:r>
            <w:r w:rsidRPr="00BF1898">
              <w:rPr>
                <w:lang w:val="vi-VN"/>
              </w:rPr>
              <w:t>_</w:t>
            </w:r>
            <w:r w:rsidR="00436D87" w:rsidRPr="00BF1898">
              <w:rPr>
                <w:lang w:val="vi-VN"/>
              </w:rPr>
              <w:t>nganh</w:t>
            </w:r>
          </w:p>
        </w:tc>
        <w:tc>
          <w:tcPr>
            <w:tcW w:w="3261" w:type="dxa"/>
          </w:tcPr>
          <w:p w14:paraId="07DA23C1" w14:textId="304FAE46" w:rsidR="00B3453C" w:rsidRPr="00BF1898" w:rsidRDefault="00B3453C" w:rsidP="00FC4940">
            <w:pPr>
              <w:spacing w:line="360" w:lineRule="auto"/>
              <w:rPr>
                <w:lang w:val="vi-VN"/>
              </w:rPr>
            </w:pPr>
            <w:r w:rsidRPr="00BF1898">
              <w:rPr>
                <w:lang w:val="vi-VN"/>
              </w:rPr>
              <w:t xml:space="preserve">Mã </w:t>
            </w:r>
            <w:r w:rsidR="007008BF" w:rsidRPr="00BF1898">
              <w:rPr>
                <w:lang w:val="vi-VN"/>
              </w:rPr>
              <w:t>Ngành</w:t>
            </w:r>
          </w:p>
        </w:tc>
        <w:tc>
          <w:tcPr>
            <w:tcW w:w="1842" w:type="dxa"/>
          </w:tcPr>
          <w:p w14:paraId="569A6859" w14:textId="6FCB65A8" w:rsidR="00B3453C" w:rsidRPr="00BF1898" w:rsidRDefault="007008BF" w:rsidP="00FC4940">
            <w:pPr>
              <w:spacing w:line="360" w:lineRule="auto"/>
              <w:rPr>
                <w:lang w:val="vi-VN"/>
              </w:rPr>
            </w:pPr>
            <w:r w:rsidRPr="00BF1898">
              <w:t>varchar</w:t>
            </w:r>
            <w:r w:rsidRPr="00BF1898">
              <w:rPr>
                <w:lang w:val="vi-VN"/>
              </w:rPr>
              <w:t xml:space="preserve"> (10)</w:t>
            </w:r>
          </w:p>
        </w:tc>
        <w:tc>
          <w:tcPr>
            <w:tcW w:w="1976" w:type="dxa"/>
          </w:tcPr>
          <w:p w14:paraId="7CA1F1E0" w14:textId="77777777" w:rsidR="00B3453C" w:rsidRPr="00BF1898" w:rsidRDefault="00B3453C" w:rsidP="00FC4940">
            <w:pPr>
              <w:spacing w:line="360" w:lineRule="auto"/>
              <w:rPr>
                <w:lang w:val="vi-VN"/>
              </w:rPr>
            </w:pPr>
            <w:r w:rsidRPr="00BF1898">
              <w:t>Khóa</w:t>
            </w:r>
            <w:r w:rsidRPr="00BF1898">
              <w:rPr>
                <w:lang w:val="vi-VN"/>
              </w:rPr>
              <w:t xml:space="preserve"> ngoại</w:t>
            </w:r>
          </w:p>
        </w:tc>
      </w:tr>
    </w:tbl>
    <w:p w14:paraId="624B258D" w14:textId="01DF6745" w:rsidR="008C5BB3" w:rsidRPr="00BF1898" w:rsidRDefault="007A5245" w:rsidP="008C5BB3">
      <w:pPr>
        <w:pStyle w:val="BodyText"/>
        <w:rPr>
          <w:lang w:val="vi-VN"/>
        </w:rPr>
      </w:pPr>
      <w:r w:rsidRPr="00BF1898">
        <w:t>Bảng</w:t>
      </w:r>
      <w:r w:rsidR="00F8417F" w:rsidRPr="00BF1898">
        <w:rPr>
          <w:lang w:val="vi-VN"/>
        </w:rPr>
        <w:t xml:space="preserve"> nhóm môn</w:t>
      </w:r>
      <w:r w:rsidR="007A6EA8">
        <w:rPr>
          <w:lang w:val="vi-VN"/>
        </w:rPr>
        <w:t xml:space="preserve"> lưu trữ thông tin nhóm môn học, các môn học trong</w:t>
      </w:r>
      <w:r w:rsidR="00F10DB7">
        <w:rPr>
          <w:lang w:val="vi-VN"/>
        </w:rPr>
        <w:t xml:space="preserve"> cùng</w:t>
      </w:r>
      <w:r w:rsidR="007A6EA8">
        <w:rPr>
          <w:lang w:val="vi-VN"/>
        </w:rPr>
        <w:t xml:space="preserve"> nhóm có sự tương đồng về nội dung giảng dạy. Bảng nhóm</w:t>
      </w:r>
      <w:r w:rsidR="00F8417F" w:rsidRPr="00BF1898">
        <w:rPr>
          <w:lang w:val="vi-VN"/>
        </w:rPr>
        <w:t xml:space="preserve"> gồm các thông </w:t>
      </w:r>
      <w:r w:rsidR="008A7F52" w:rsidRPr="00BF1898">
        <w:rPr>
          <w:lang w:val="vi-VN"/>
        </w:rPr>
        <w:t xml:space="preserve">tin: mã nhóm duy nhất phân biệt giữa các </w:t>
      </w:r>
      <w:r w:rsidR="001759F6" w:rsidRPr="00BF1898">
        <w:rPr>
          <w:lang w:val="vi-VN"/>
        </w:rPr>
        <w:t xml:space="preserve">nhóm và tên </w:t>
      </w:r>
      <w:r w:rsidR="0011230D" w:rsidRPr="00BF1898">
        <w:rPr>
          <w:lang w:val="vi-VN"/>
        </w:rPr>
        <w:t>nhóm.</w:t>
      </w:r>
    </w:p>
    <w:p w14:paraId="2C013EF9" w14:textId="3CAB07F4" w:rsidR="001404D9" w:rsidRPr="00BF1898" w:rsidRDefault="001404D9" w:rsidP="00D17671">
      <w:pPr>
        <w:pStyle w:val="Caption"/>
        <w:jc w:val="both"/>
      </w:pPr>
      <w:bookmarkStart w:id="50" w:name="_Toc17338823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5</w:t>
      </w:r>
      <w:r w:rsidR="00DD5465">
        <w:fldChar w:fldCharType="end"/>
      </w:r>
      <w:r w:rsidRPr="00BF1898">
        <w:rPr>
          <w:noProof/>
          <w:lang w:val="vi-VN"/>
        </w:rPr>
        <w:t xml:space="preserve">. Bảng </w:t>
      </w:r>
      <w:r w:rsidR="002246B7" w:rsidRPr="00BF1898">
        <w:rPr>
          <w:noProof/>
          <w:lang w:val="vi-VN"/>
        </w:rPr>
        <w:t>n</w:t>
      </w:r>
      <w:r w:rsidRPr="00BF1898">
        <w:rPr>
          <w:noProof/>
          <w:lang w:val="vi-VN"/>
        </w:rPr>
        <w:t>hóm môn</w:t>
      </w:r>
      <w:r w:rsidR="00D17671" w:rsidRPr="00BF1898">
        <w:rPr>
          <w:noProof/>
          <w:lang w:val="vi-VN"/>
        </w:rPr>
        <w:t xml:space="preserve"> (nhom_mon)</w:t>
      </w:r>
      <w:bookmarkEnd w:id="50"/>
    </w:p>
    <w:tbl>
      <w:tblPr>
        <w:tblStyle w:val="Chm"/>
        <w:tblW w:w="0" w:type="auto"/>
        <w:tblLook w:val="04A0" w:firstRow="1" w:lastRow="0" w:firstColumn="1" w:lastColumn="0" w:noHBand="0" w:noVBand="1"/>
      </w:tblPr>
      <w:tblGrid>
        <w:gridCol w:w="2260"/>
        <w:gridCol w:w="3261"/>
        <w:gridCol w:w="1842"/>
        <w:gridCol w:w="1976"/>
      </w:tblGrid>
      <w:tr w:rsidR="001404D9" w:rsidRPr="00BF1898" w14:paraId="4ECFBA78" w14:textId="77777777" w:rsidTr="00F9163A">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3298D00F" w14:textId="77777777" w:rsidR="001404D9" w:rsidRPr="00BF1898" w:rsidRDefault="001404D9" w:rsidP="00F9163A">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2B72AF5C" w14:textId="77777777" w:rsidR="001404D9" w:rsidRPr="00BF1898" w:rsidRDefault="001404D9" w:rsidP="00F9163A">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69BE2314" w14:textId="77777777" w:rsidR="001404D9" w:rsidRPr="00BF1898" w:rsidRDefault="001404D9" w:rsidP="00F9163A">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3E549B1F" w14:textId="77777777" w:rsidR="001404D9" w:rsidRPr="00BF1898" w:rsidRDefault="001404D9" w:rsidP="00F9163A">
            <w:pPr>
              <w:pStyle w:val="BodyText"/>
              <w:spacing w:before="0" w:after="0"/>
              <w:ind w:firstLine="0"/>
              <w:jc w:val="center"/>
              <w:rPr>
                <w:lang w:val="vi-VN"/>
              </w:rPr>
            </w:pPr>
            <w:r w:rsidRPr="00BF1898">
              <w:t>Ràng</w:t>
            </w:r>
            <w:r w:rsidRPr="00BF1898">
              <w:rPr>
                <w:lang w:val="vi-VN"/>
              </w:rPr>
              <w:t xml:space="preserve"> buộc</w:t>
            </w:r>
          </w:p>
        </w:tc>
      </w:tr>
      <w:tr w:rsidR="001404D9" w:rsidRPr="00BF1898" w14:paraId="061C61AB" w14:textId="77777777" w:rsidTr="00F9163A">
        <w:trPr>
          <w:trHeight w:val="454"/>
        </w:trPr>
        <w:tc>
          <w:tcPr>
            <w:tcW w:w="2260" w:type="dxa"/>
          </w:tcPr>
          <w:p w14:paraId="12316F01" w14:textId="2411374D" w:rsidR="001404D9" w:rsidRPr="00BF1898" w:rsidRDefault="001404D9" w:rsidP="00F9163A">
            <w:pPr>
              <w:spacing w:line="360" w:lineRule="auto"/>
              <w:rPr>
                <w:lang w:val="vi-VN"/>
              </w:rPr>
            </w:pPr>
            <w:r w:rsidRPr="00BF1898">
              <w:t>ma</w:t>
            </w:r>
            <w:r w:rsidRPr="00BF1898">
              <w:rPr>
                <w:lang w:val="vi-VN"/>
              </w:rPr>
              <w:t>_</w:t>
            </w:r>
            <w:r w:rsidR="006D7A72" w:rsidRPr="00BF1898">
              <w:rPr>
                <w:lang w:val="vi-VN"/>
              </w:rPr>
              <w:t>nhom</w:t>
            </w:r>
          </w:p>
        </w:tc>
        <w:tc>
          <w:tcPr>
            <w:tcW w:w="3261" w:type="dxa"/>
          </w:tcPr>
          <w:p w14:paraId="0D7C31F0" w14:textId="6101967B" w:rsidR="001404D9" w:rsidRPr="00BF1898" w:rsidRDefault="001404D9" w:rsidP="00F9163A">
            <w:pPr>
              <w:spacing w:line="360" w:lineRule="auto"/>
              <w:rPr>
                <w:lang w:val="vi-VN"/>
              </w:rPr>
            </w:pPr>
            <w:r w:rsidRPr="00BF1898">
              <w:t>Mã</w:t>
            </w:r>
            <w:r w:rsidRPr="00BF1898">
              <w:rPr>
                <w:lang w:val="vi-VN"/>
              </w:rPr>
              <w:t xml:space="preserve"> </w:t>
            </w:r>
            <w:r w:rsidR="00C31BAD" w:rsidRPr="00BF1898">
              <w:rPr>
                <w:lang w:val="vi-VN"/>
              </w:rPr>
              <w:t>nhóm môn</w:t>
            </w:r>
          </w:p>
        </w:tc>
        <w:tc>
          <w:tcPr>
            <w:tcW w:w="1842" w:type="dxa"/>
          </w:tcPr>
          <w:p w14:paraId="70947CFB" w14:textId="77777777" w:rsidR="001404D9" w:rsidRPr="00BF1898" w:rsidRDefault="001404D9" w:rsidP="00F9163A">
            <w:pPr>
              <w:spacing w:line="360" w:lineRule="auto"/>
              <w:rPr>
                <w:lang w:val="vi-VN"/>
              </w:rPr>
            </w:pPr>
            <w:r w:rsidRPr="00BF1898">
              <w:t>int</w:t>
            </w:r>
          </w:p>
        </w:tc>
        <w:tc>
          <w:tcPr>
            <w:tcW w:w="1976" w:type="dxa"/>
          </w:tcPr>
          <w:p w14:paraId="0B8B9D40" w14:textId="77777777" w:rsidR="001404D9" w:rsidRPr="00BF1898" w:rsidRDefault="001404D9" w:rsidP="00F9163A">
            <w:pPr>
              <w:spacing w:line="360" w:lineRule="auto"/>
              <w:rPr>
                <w:lang w:val="vi-VN"/>
              </w:rPr>
            </w:pPr>
            <w:r w:rsidRPr="00BF1898">
              <w:t>Khóa</w:t>
            </w:r>
            <w:r w:rsidRPr="00BF1898">
              <w:rPr>
                <w:lang w:val="vi-VN"/>
              </w:rPr>
              <w:t xml:space="preserve"> chính</w:t>
            </w:r>
          </w:p>
        </w:tc>
      </w:tr>
      <w:tr w:rsidR="001404D9" w:rsidRPr="00BF1898" w14:paraId="0FCAACCD" w14:textId="77777777" w:rsidTr="00F9163A">
        <w:trPr>
          <w:trHeight w:val="454"/>
        </w:trPr>
        <w:tc>
          <w:tcPr>
            <w:tcW w:w="2260" w:type="dxa"/>
          </w:tcPr>
          <w:p w14:paraId="09DB8031" w14:textId="137E2510" w:rsidR="001404D9" w:rsidRPr="00BF1898" w:rsidRDefault="001404D9" w:rsidP="00F9163A">
            <w:pPr>
              <w:spacing w:line="360" w:lineRule="auto"/>
              <w:rPr>
                <w:lang w:val="vi-VN"/>
              </w:rPr>
            </w:pPr>
            <w:r w:rsidRPr="00BF1898">
              <w:t>ten</w:t>
            </w:r>
            <w:r w:rsidRPr="00BF1898">
              <w:rPr>
                <w:lang w:val="vi-VN"/>
              </w:rPr>
              <w:t>_</w:t>
            </w:r>
            <w:r w:rsidR="000602DF" w:rsidRPr="00BF1898">
              <w:rPr>
                <w:lang w:val="vi-VN"/>
              </w:rPr>
              <w:t>nhom</w:t>
            </w:r>
          </w:p>
        </w:tc>
        <w:tc>
          <w:tcPr>
            <w:tcW w:w="3261" w:type="dxa"/>
          </w:tcPr>
          <w:p w14:paraId="44D18B94" w14:textId="3237B7C2" w:rsidR="001404D9" w:rsidRPr="00BF1898" w:rsidRDefault="001404D9" w:rsidP="00F9163A">
            <w:pPr>
              <w:spacing w:line="360" w:lineRule="auto"/>
              <w:rPr>
                <w:lang w:val="vi-VN"/>
              </w:rPr>
            </w:pPr>
            <w:r w:rsidRPr="00BF1898">
              <w:t>Tên</w:t>
            </w:r>
            <w:r w:rsidRPr="00BF1898">
              <w:rPr>
                <w:lang w:val="vi-VN"/>
              </w:rPr>
              <w:t xml:space="preserve"> </w:t>
            </w:r>
            <w:r w:rsidR="00C31BAD" w:rsidRPr="00BF1898">
              <w:rPr>
                <w:lang w:val="vi-VN"/>
              </w:rPr>
              <w:t>nhóm môn</w:t>
            </w:r>
          </w:p>
        </w:tc>
        <w:tc>
          <w:tcPr>
            <w:tcW w:w="1842" w:type="dxa"/>
          </w:tcPr>
          <w:p w14:paraId="35E473F3" w14:textId="7AA1CB09" w:rsidR="001404D9" w:rsidRPr="00BF1898" w:rsidRDefault="001404D9" w:rsidP="00F9163A">
            <w:pPr>
              <w:spacing w:line="360" w:lineRule="auto"/>
              <w:rPr>
                <w:lang w:val="vi-VN"/>
              </w:rPr>
            </w:pPr>
            <w:r w:rsidRPr="00BF1898">
              <w:t>varchar</w:t>
            </w:r>
            <w:r w:rsidRPr="00BF1898">
              <w:rPr>
                <w:lang w:val="vi-VN"/>
              </w:rPr>
              <w:t xml:space="preserve"> (</w:t>
            </w:r>
            <w:r w:rsidR="00686339" w:rsidRPr="00BF1898">
              <w:rPr>
                <w:lang w:val="vi-VN"/>
              </w:rPr>
              <w:t>100</w:t>
            </w:r>
            <w:r w:rsidRPr="00BF1898">
              <w:rPr>
                <w:lang w:val="vi-VN"/>
              </w:rPr>
              <w:t>)</w:t>
            </w:r>
          </w:p>
        </w:tc>
        <w:tc>
          <w:tcPr>
            <w:tcW w:w="1976" w:type="dxa"/>
          </w:tcPr>
          <w:p w14:paraId="1840FA2F" w14:textId="77777777" w:rsidR="001404D9" w:rsidRPr="00BF1898" w:rsidRDefault="001404D9" w:rsidP="00F9163A">
            <w:pPr>
              <w:spacing w:line="360" w:lineRule="auto"/>
              <w:rPr>
                <w:lang w:val="vi-VN"/>
              </w:rPr>
            </w:pPr>
          </w:p>
        </w:tc>
      </w:tr>
    </w:tbl>
    <w:p w14:paraId="4F0F2853" w14:textId="16398475" w:rsidR="00860C41" w:rsidRPr="00BF1898" w:rsidRDefault="00E24C4F" w:rsidP="006E0993">
      <w:pPr>
        <w:pStyle w:val="BodyText"/>
        <w:rPr>
          <w:lang w:val="vi-VN"/>
        </w:rPr>
      </w:pPr>
      <w:r w:rsidRPr="00BF1898">
        <w:t>Bảng</w:t>
      </w:r>
      <w:r w:rsidRPr="00BF1898">
        <w:rPr>
          <w:lang w:val="vi-VN"/>
        </w:rPr>
        <w:t xml:space="preserve"> môn học gồm các thông tin cơ bản của môn học: mã môn học là duy nhất, tên môn và số tín chỉ đào tạo.</w:t>
      </w:r>
    </w:p>
    <w:p w14:paraId="6CFC9A7E" w14:textId="0C764590" w:rsidR="002A4C29" w:rsidRPr="00BF1898" w:rsidRDefault="002A4C29" w:rsidP="00FA52B2">
      <w:pPr>
        <w:pStyle w:val="Caption"/>
        <w:jc w:val="both"/>
      </w:pPr>
      <w:bookmarkStart w:id="51" w:name="_Toc17338823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6</w:t>
      </w:r>
      <w:r w:rsidR="00DD5465">
        <w:fldChar w:fldCharType="end"/>
      </w:r>
      <w:r w:rsidRPr="00BF1898">
        <w:rPr>
          <w:lang w:val="vi-VN"/>
        </w:rPr>
        <w:t xml:space="preserve">. Bảng </w:t>
      </w:r>
      <w:r w:rsidRPr="00BF1898">
        <w:rPr>
          <w:rStyle w:val="BodyTextChar"/>
        </w:rPr>
        <w:t>môn</w:t>
      </w:r>
      <w:r w:rsidRPr="00BF1898">
        <w:rPr>
          <w:lang w:val="vi-VN"/>
        </w:rPr>
        <w:t xml:space="preserve"> học</w:t>
      </w:r>
      <w:r w:rsidR="00FD0666" w:rsidRPr="00BF1898">
        <w:rPr>
          <w:lang w:val="vi-VN"/>
        </w:rPr>
        <w:t xml:space="preserve"> (mon_hoc)</w:t>
      </w:r>
      <w:bookmarkEnd w:id="51"/>
    </w:p>
    <w:tbl>
      <w:tblPr>
        <w:tblStyle w:val="Chm"/>
        <w:tblW w:w="0" w:type="auto"/>
        <w:tblLook w:val="04A0" w:firstRow="1" w:lastRow="0" w:firstColumn="1" w:lastColumn="0" w:noHBand="0" w:noVBand="1"/>
      </w:tblPr>
      <w:tblGrid>
        <w:gridCol w:w="2260"/>
        <w:gridCol w:w="3261"/>
        <w:gridCol w:w="1842"/>
        <w:gridCol w:w="1976"/>
      </w:tblGrid>
      <w:tr w:rsidR="002A4C29" w:rsidRPr="00BF1898" w14:paraId="484958CF" w14:textId="77777777" w:rsidTr="005E3417">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02C1580A" w14:textId="77777777" w:rsidR="002A4C29" w:rsidRPr="00BF1898" w:rsidRDefault="002A4C29" w:rsidP="005E3417">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4E5B2A22" w14:textId="77777777" w:rsidR="002A4C29" w:rsidRPr="00BF1898" w:rsidRDefault="002A4C29" w:rsidP="005E3417">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1A6C4488" w14:textId="77777777" w:rsidR="002A4C29" w:rsidRPr="00BF1898" w:rsidRDefault="002A4C29" w:rsidP="005E3417">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468DC848" w14:textId="77777777" w:rsidR="002A4C29" w:rsidRPr="00BF1898" w:rsidRDefault="002A4C29" w:rsidP="005E3417">
            <w:pPr>
              <w:pStyle w:val="BodyText"/>
              <w:spacing w:before="0" w:after="0"/>
              <w:ind w:firstLine="0"/>
              <w:jc w:val="center"/>
              <w:rPr>
                <w:lang w:val="vi-VN"/>
              </w:rPr>
            </w:pPr>
            <w:r w:rsidRPr="00BF1898">
              <w:t>Ràng</w:t>
            </w:r>
            <w:r w:rsidRPr="00BF1898">
              <w:rPr>
                <w:lang w:val="vi-VN"/>
              </w:rPr>
              <w:t xml:space="preserve"> buộc</w:t>
            </w:r>
          </w:p>
        </w:tc>
      </w:tr>
      <w:tr w:rsidR="002A4C29" w:rsidRPr="00BF1898" w14:paraId="5FA74514" w14:textId="77777777" w:rsidTr="005E3417">
        <w:trPr>
          <w:trHeight w:val="454"/>
        </w:trPr>
        <w:tc>
          <w:tcPr>
            <w:tcW w:w="2260" w:type="dxa"/>
          </w:tcPr>
          <w:p w14:paraId="40E0D132" w14:textId="1ED696E2" w:rsidR="002A4C29" w:rsidRPr="00BF1898" w:rsidRDefault="002A4C29" w:rsidP="005E3417">
            <w:pPr>
              <w:spacing w:line="360" w:lineRule="auto"/>
              <w:rPr>
                <w:lang w:val="vi-VN"/>
              </w:rPr>
            </w:pPr>
            <w:r w:rsidRPr="00BF1898">
              <w:t>ma</w:t>
            </w:r>
            <w:r w:rsidRPr="00BF1898">
              <w:rPr>
                <w:lang w:val="vi-VN"/>
              </w:rPr>
              <w:t>_</w:t>
            </w:r>
            <w:r w:rsidR="00EB35C6" w:rsidRPr="00BF1898">
              <w:rPr>
                <w:lang w:val="vi-VN"/>
              </w:rPr>
              <w:t>mon_hoc</w:t>
            </w:r>
          </w:p>
        </w:tc>
        <w:tc>
          <w:tcPr>
            <w:tcW w:w="3261" w:type="dxa"/>
          </w:tcPr>
          <w:p w14:paraId="0BC63665" w14:textId="65CA7330" w:rsidR="002A4C29" w:rsidRPr="00BF1898" w:rsidRDefault="002A4C29" w:rsidP="005E3417">
            <w:pPr>
              <w:spacing w:line="360" w:lineRule="auto"/>
              <w:rPr>
                <w:lang w:val="vi-VN"/>
              </w:rPr>
            </w:pPr>
            <w:r w:rsidRPr="00BF1898">
              <w:t>Mã</w:t>
            </w:r>
            <w:r w:rsidRPr="00BF1898">
              <w:rPr>
                <w:lang w:val="vi-VN"/>
              </w:rPr>
              <w:t xml:space="preserve"> </w:t>
            </w:r>
            <w:r w:rsidR="0073785D" w:rsidRPr="00BF1898">
              <w:rPr>
                <w:lang w:val="vi-VN"/>
              </w:rPr>
              <w:t>môn học</w:t>
            </w:r>
          </w:p>
        </w:tc>
        <w:tc>
          <w:tcPr>
            <w:tcW w:w="1842" w:type="dxa"/>
          </w:tcPr>
          <w:p w14:paraId="4E218241" w14:textId="4D7E5AAA" w:rsidR="002A4C29" w:rsidRPr="00BF1898" w:rsidRDefault="0073785D" w:rsidP="005E3417">
            <w:pPr>
              <w:spacing w:line="360" w:lineRule="auto"/>
              <w:rPr>
                <w:lang w:val="vi-VN"/>
              </w:rPr>
            </w:pPr>
            <w:r w:rsidRPr="00BF1898">
              <w:t>varchar</w:t>
            </w:r>
            <w:r w:rsidRPr="00BF1898">
              <w:rPr>
                <w:lang w:val="vi-VN"/>
              </w:rPr>
              <w:t xml:space="preserve"> (10)</w:t>
            </w:r>
          </w:p>
        </w:tc>
        <w:tc>
          <w:tcPr>
            <w:tcW w:w="1976" w:type="dxa"/>
          </w:tcPr>
          <w:p w14:paraId="768ECEFA" w14:textId="77777777" w:rsidR="002A4C29" w:rsidRPr="00BF1898" w:rsidRDefault="002A4C29" w:rsidP="005E3417">
            <w:pPr>
              <w:spacing w:line="360" w:lineRule="auto"/>
              <w:rPr>
                <w:lang w:val="vi-VN"/>
              </w:rPr>
            </w:pPr>
            <w:r w:rsidRPr="00BF1898">
              <w:t>Khóa</w:t>
            </w:r>
            <w:r w:rsidRPr="00BF1898">
              <w:rPr>
                <w:lang w:val="vi-VN"/>
              </w:rPr>
              <w:t xml:space="preserve"> chính</w:t>
            </w:r>
          </w:p>
        </w:tc>
      </w:tr>
      <w:tr w:rsidR="002A4C29" w:rsidRPr="00BF1898" w14:paraId="342BCED9" w14:textId="77777777" w:rsidTr="005E3417">
        <w:trPr>
          <w:trHeight w:val="454"/>
        </w:trPr>
        <w:tc>
          <w:tcPr>
            <w:tcW w:w="2260" w:type="dxa"/>
          </w:tcPr>
          <w:p w14:paraId="2F11FEA3" w14:textId="0EE2B3C0" w:rsidR="002A4C29" w:rsidRPr="00BF1898" w:rsidRDefault="002A4C29" w:rsidP="005E3417">
            <w:pPr>
              <w:spacing w:line="360" w:lineRule="auto"/>
              <w:rPr>
                <w:lang w:val="vi-VN"/>
              </w:rPr>
            </w:pPr>
            <w:r w:rsidRPr="00BF1898">
              <w:t>ten</w:t>
            </w:r>
            <w:r w:rsidRPr="00BF1898">
              <w:rPr>
                <w:lang w:val="vi-VN"/>
              </w:rPr>
              <w:t>_</w:t>
            </w:r>
            <w:r w:rsidR="00F37F14" w:rsidRPr="00BF1898">
              <w:rPr>
                <w:lang w:val="vi-VN"/>
              </w:rPr>
              <w:t>mon_hoc</w:t>
            </w:r>
          </w:p>
        </w:tc>
        <w:tc>
          <w:tcPr>
            <w:tcW w:w="3261" w:type="dxa"/>
          </w:tcPr>
          <w:p w14:paraId="60627C0B" w14:textId="3D5A27A9" w:rsidR="002A4C29" w:rsidRPr="00BF1898" w:rsidRDefault="002A4C29" w:rsidP="005E3417">
            <w:pPr>
              <w:spacing w:line="360" w:lineRule="auto"/>
              <w:rPr>
                <w:lang w:val="vi-VN"/>
              </w:rPr>
            </w:pPr>
            <w:r w:rsidRPr="00BF1898">
              <w:t>Tên</w:t>
            </w:r>
            <w:r w:rsidRPr="00BF1898">
              <w:rPr>
                <w:lang w:val="vi-VN"/>
              </w:rPr>
              <w:t xml:space="preserve"> </w:t>
            </w:r>
            <w:r w:rsidR="008D6127" w:rsidRPr="00BF1898">
              <w:rPr>
                <w:lang w:val="vi-VN"/>
              </w:rPr>
              <w:t>môn học</w:t>
            </w:r>
          </w:p>
        </w:tc>
        <w:tc>
          <w:tcPr>
            <w:tcW w:w="1842" w:type="dxa"/>
          </w:tcPr>
          <w:p w14:paraId="3D3DA11E" w14:textId="77777777" w:rsidR="002A4C29" w:rsidRPr="00BF1898" w:rsidRDefault="002A4C29" w:rsidP="005E3417">
            <w:pPr>
              <w:spacing w:line="360" w:lineRule="auto"/>
              <w:rPr>
                <w:lang w:val="vi-VN"/>
              </w:rPr>
            </w:pPr>
            <w:r w:rsidRPr="00BF1898">
              <w:t>varchar</w:t>
            </w:r>
            <w:r w:rsidRPr="00BF1898">
              <w:rPr>
                <w:lang w:val="vi-VN"/>
              </w:rPr>
              <w:t xml:space="preserve"> (100)</w:t>
            </w:r>
          </w:p>
        </w:tc>
        <w:tc>
          <w:tcPr>
            <w:tcW w:w="1976" w:type="dxa"/>
          </w:tcPr>
          <w:p w14:paraId="005ABDB1" w14:textId="77777777" w:rsidR="002A4C29" w:rsidRPr="00BF1898" w:rsidRDefault="002A4C29" w:rsidP="005E3417">
            <w:pPr>
              <w:spacing w:line="360" w:lineRule="auto"/>
              <w:rPr>
                <w:lang w:val="vi-VN"/>
              </w:rPr>
            </w:pPr>
          </w:p>
        </w:tc>
      </w:tr>
      <w:tr w:rsidR="00D25306" w:rsidRPr="00BF1898" w14:paraId="618857B1" w14:textId="77777777" w:rsidTr="005E3417">
        <w:trPr>
          <w:trHeight w:val="454"/>
        </w:trPr>
        <w:tc>
          <w:tcPr>
            <w:tcW w:w="2260" w:type="dxa"/>
          </w:tcPr>
          <w:p w14:paraId="69DDAB36" w14:textId="16BC6B71" w:rsidR="00D25306" w:rsidRPr="00BF1898" w:rsidRDefault="00D25306" w:rsidP="005E3417">
            <w:pPr>
              <w:spacing w:line="360" w:lineRule="auto"/>
              <w:rPr>
                <w:lang w:val="vi-VN"/>
              </w:rPr>
            </w:pPr>
            <w:r w:rsidRPr="00BF1898">
              <w:t>so</w:t>
            </w:r>
            <w:r w:rsidRPr="00BF1898">
              <w:rPr>
                <w:lang w:val="vi-VN"/>
              </w:rPr>
              <w:t>_tin_chi</w:t>
            </w:r>
          </w:p>
        </w:tc>
        <w:tc>
          <w:tcPr>
            <w:tcW w:w="3261" w:type="dxa"/>
          </w:tcPr>
          <w:p w14:paraId="77FE1D0B" w14:textId="11836092" w:rsidR="00D25306" w:rsidRPr="00BF1898" w:rsidRDefault="004260D6" w:rsidP="005E3417">
            <w:pPr>
              <w:spacing w:line="360" w:lineRule="auto"/>
              <w:rPr>
                <w:lang w:val="vi-VN"/>
              </w:rPr>
            </w:pPr>
            <w:r w:rsidRPr="00BF1898">
              <w:t>Số</w:t>
            </w:r>
            <w:r w:rsidRPr="00BF1898">
              <w:rPr>
                <w:lang w:val="vi-VN"/>
              </w:rPr>
              <w:t xml:space="preserve"> tín chỉ</w:t>
            </w:r>
          </w:p>
        </w:tc>
        <w:tc>
          <w:tcPr>
            <w:tcW w:w="1842" w:type="dxa"/>
          </w:tcPr>
          <w:p w14:paraId="6AAD1472" w14:textId="2686BDF7" w:rsidR="00D25306" w:rsidRPr="00BF1898" w:rsidRDefault="004260D6" w:rsidP="005E3417">
            <w:pPr>
              <w:spacing w:line="360" w:lineRule="auto"/>
            </w:pPr>
            <w:r w:rsidRPr="00BF1898">
              <w:t>int</w:t>
            </w:r>
          </w:p>
        </w:tc>
        <w:tc>
          <w:tcPr>
            <w:tcW w:w="1976" w:type="dxa"/>
          </w:tcPr>
          <w:p w14:paraId="0CF65786" w14:textId="77777777" w:rsidR="00D25306" w:rsidRPr="00BF1898" w:rsidRDefault="00D25306" w:rsidP="005E3417">
            <w:pPr>
              <w:spacing w:line="360" w:lineRule="auto"/>
              <w:rPr>
                <w:lang w:val="vi-VN"/>
              </w:rPr>
            </w:pPr>
          </w:p>
        </w:tc>
      </w:tr>
    </w:tbl>
    <w:p w14:paraId="30C508FA" w14:textId="2D070840" w:rsidR="00507F39" w:rsidRPr="00BF1898" w:rsidRDefault="00FE2893" w:rsidP="004A06CE">
      <w:pPr>
        <w:pStyle w:val="BodyText"/>
        <w:rPr>
          <w:lang w:val="vi-VN"/>
        </w:rPr>
      </w:pPr>
      <w:r w:rsidRPr="00BF1898">
        <w:t>Bảng</w:t>
      </w:r>
      <w:r w:rsidRPr="00BF1898">
        <w:rPr>
          <w:lang w:val="vi-VN"/>
        </w:rPr>
        <w:t xml:space="preserve"> thuộc nhóm môn chứa thông tin về mã nhóm môn và mã môn </w:t>
      </w:r>
      <w:r w:rsidR="00795251" w:rsidRPr="00BF1898">
        <w:rPr>
          <w:lang w:val="vi-VN"/>
        </w:rPr>
        <w:t>từ hai bảng nhóm môn và môn học.</w:t>
      </w:r>
    </w:p>
    <w:p w14:paraId="1B201507" w14:textId="51B1F714" w:rsidR="0015734C" w:rsidRPr="00BF1898" w:rsidRDefault="0015734C" w:rsidP="00150280">
      <w:pPr>
        <w:pStyle w:val="Caption"/>
        <w:jc w:val="both"/>
      </w:pPr>
      <w:bookmarkStart w:id="52" w:name="_Toc17338823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7</w:t>
      </w:r>
      <w:r w:rsidR="00DD5465">
        <w:fldChar w:fldCharType="end"/>
      </w:r>
      <w:r w:rsidRPr="00BF1898">
        <w:rPr>
          <w:lang w:val="vi-VN"/>
        </w:rPr>
        <w:t xml:space="preserve">. Bảng </w:t>
      </w:r>
      <w:r w:rsidRPr="00BF1898">
        <w:rPr>
          <w:rStyle w:val="BodyTextChar"/>
        </w:rPr>
        <w:t>thuộc</w:t>
      </w:r>
      <w:r w:rsidRPr="00BF1898">
        <w:rPr>
          <w:lang w:val="vi-VN"/>
        </w:rPr>
        <w:t xml:space="preserve"> nhóm môn</w:t>
      </w:r>
      <w:r w:rsidR="00450F0D" w:rsidRPr="00BF1898">
        <w:rPr>
          <w:lang w:val="vi-VN"/>
        </w:rPr>
        <w:t xml:space="preserve"> (thuoc_nhom_mon)</w:t>
      </w:r>
      <w:bookmarkEnd w:id="52"/>
    </w:p>
    <w:tbl>
      <w:tblPr>
        <w:tblStyle w:val="Chm"/>
        <w:tblW w:w="0" w:type="auto"/>
        <w:tblLook w:val="04A0" w:firstRow="1" w:lastRow="0" w:firstColumn="1" w:lastColumn="0" w:noHBand="0" w:noVBand="1"/>
      </w:tblPr>
      <w:tblGrid>
        <w:gridCol w:w="2260"/>
        <w:gridCol w:w="3261"/>
        <w:gridCol w:w="1842"/>
        <w:gridCol w:w="1976"/>
      </w:tblGrid>
      <w:tr w:rsidR="00804532" w:rsidRPr="00BF1898" w14:paraId="732AC3D1" w14:textId="77777777" w:rsidTr="00B415EF">
        <w:trPr>
          <w:cnfStyle w:val="100000000000" w:firstRow="1" w:lastRow="0" w:firstColumn="0" w:lastColumn="0" w:oddVBand="0" w:evenVBand="0" w:oddHBand="0" w:evenHBand="0" w:firstRowFirstColumn="0" w:firstRowLastColumn="0" w:lastRowFirstColumn="0" w:lastRowLastColumn="0"/>
          <w:trHeight w:val="454"/>
          <w:tblHeader/>
        </w:trPr>
        <w:tc>
          <w:tcPr>
            <w:tcW w:w="2260" w:type="dxa"/>
            <w:vAlign w:val="top"/>
          </w:tcPr>
          <w:p w14:paraId="7F9EE970" w14:textId="77777777" w:rsidR="00804532" w:rsidRPr="00BF1898" w:rsidRDefault="00804532" w:rsidP="00B415EF">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0E6E6D85" w14:textId="77777777" w:rsidR="00804532" w:rsidRPr="00BF1898" w:rsidRDefault="00804532" w:rsidP="00B415EF">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3D6C364C" w14:textId="77777777" w:rsidR="00804532" w:rsidRPr="00BF1898" w:rsidRDefault="00804532" w:rsidP="00B415EF">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7B6BD72D" w14:textId="77777777" w:rsidR="00804532" w:rsidRPr="00BF1898" w:rsidRDefault="00804532" w:rsidP="00B415EF">
            <w:pPr>
              <w:pStyle w:val="BodyText"/>
              <w:spacing w:before="0" w:after="0"/>
              <w:ind w:firstLine="0"/>
              <w:jc w:val="center"/>
              <w:rPr>
                <w:lang w:val="vi-VN"/>
              </w:rPr>
            </w:pPr>
            <w:r w:rsidRPr="00BF1898">
              <w:t>Ràng</w:t>
            </w:r>
            <w:r w:rsidRPr="00BF1898">
              <w:rPr>
                <w:lang w:val="vi-VN"/>
              </w:rPr>
              <w:t xml:space="preserve"> buộc</w:t>
            </w:r>
          </w:p>
        </w:tc>
      </w:tr>
      <w:tr w:rsidR="00804532" w:rsidRPr="00BF1898" w14:paraId="24B6453F" w14:textId="77777777" w:rsidTr="00B415EF">
        <w:trPr>
          <w:trHeight w:val="454"/>
        </w:trPr>
        <w:tc>
          <w:tcPr>
            <w:tcW w:w="2260" w:type="dxa"/>
          </w:tcPr>
          <w:p w14:paraId="4AA72D79" w14:textId="6376C67A" w:rsidR="00804532" w:rsidRPr="00BF1898" w:rsidRDefault="00804532" w:rsidP="00B415EF">
            <w:pPr>
              <w:spacing w:line="360" w:lineRule="auto"/>
              <w:rPr>
                <w:lang w:val="vi-VN"/>
              </w:rPr>
            </w:pPr>
            <w:r w:rsidRPr="00BF1898">
              <w:t>ma</w:t>
            </w:r>
            <w:r w:rsidRPr="00BF1898">
              <w:rPr>
                <w:lang w:val="vi-VN"/>
              </w:rPr>
              <w:t>_</w:t>
            </w:r>
            <w:r w:rsidR="003D49CE" w:rsidRPr="00BF1898">
              <w:rPr>
                <w:lang w:val="vi-VN"/>
              </w:rPr>
              <w:t>nhom_mon</w:t>
            </w:r>
          </w:p>
        </w:tc>
        <w:tc>
          <w:tcPr>
            <w:tcW w:w="3261" w:type="dxa"/>
          </w:tcPr>
          <w:p w14:paraId="0A88613D" w14:textId="77777777" w:rsidR="00804532" w:rsidRPr="00BF1898" w:rsidRDefault="00804532" w:rsidP="00B415EF">
            <w:pPr>
              <w:spacing w:line="360" w:lineRule="auto"/>
              <w:rPr>
                <w:lang w:val="vi-VN"/>
              </w:rPr>
            </w:pPr>
            <w:r w:rsidRPr="00BF1898">
              <w:t>Mã</w:t>
            </w:r>
            <w:r w:rsidRPr="00BF1898">
              <w:rPr>
                <w:lang w:val="vi-VN"/>
              </w:rPr>
              <w:t xml:space="preserve"> nhóm môn</w:t>
            </w:r>
          </w:p>
        </w:tc>
        <w:tc>
          <w:tcPr>
            <w:tcW w:w="1842" w:type="dxa"/>
          </w:tcPr>
          <w:p w14:paraId="2D071251" w14:textId="77777777" w:rsidR="00804532" w:rsidRPr="00BF1898" w:rsidRDefault="00804532" w:rsidP="00B415EF">
            <w:pPr>
              <w:spacing w:line="360" w:lineRule="auto"/>
              <w:rPr>
                <w:lang w:val="vi-VN"/>
              </w:rPr>
            </w:pPr>
            <w:r w:rsidRPr="00BF1898">
              <w:t>int</w:t>
            </w:r>
          </w:p>
        </w:tc>
        <w:tc>
          <w:tcPr>
            <w:tcW w:w="1976" w:type="dxa"/>
          </w:tcPr>
          <w:p w14:paraId="035666E6" w14:textId="7F88EEEF" w:rsidR="00804532" w:rsidRPr="00BF1898" w:rsidRDefault="00804532" w:rsidP="00B415EF">
            <w:pPr>
              <w:spacing w:line="360" w:lineRule="auto"/>
              <w:rPr>
                <w:lang w:val="vi-VN"/>
              </w:rPr>
            </w:pPr>
            <w:r w:rsidRPr="00BF1898">
              <w:t>Khóa</w:t>
            </w:r>
            <w:r w:rsidRPr="00BF1898">
              <w:rPr>
                <w:lang w:val="vi-VN"/>
              </w:rPr>
              <w:t xml:space="preserve"> </w:t>
            </w:r>
            <w:r w:rsidR="00FD5B0D" w:rsidRPr="00BF1898">
              <w:rPr>
                <w:lang w:val="vi-VN"/>
              </w:rPr>
              <w:t>ngoại</w:t>
            </w:r>
          </w:p>
        </w:tc>
      </w:tr>
      <w:tr w:rsidR="00804532" w:rsidRPr="00BF1898" w14:paraId="107D3B2A" w14:textId="77777777" w:rsidTr="00B415EF">
        <w:trPr>
          <w:trHeight w:val="454"/>
        </w:trPr>
        <w:tc>
          <w:tcPr>
            <w:tcW w:w="2260" w:type="dxa"/>
          </w:tcPr>
          <w:p w14:paraId="7F8B447F" w14:textId="1A9D5719" w:rsidR="00804532" w:rsidRPr="00BF1898" w:rsidRDefault="003D49CE" w:rsidP="00B415EF">
            <w:pPr>
              <w:spacing w:line="360" w:lineRule="auto"/>
              <w:rPr>
                <w:lang w:val="vi-VN"/>
              </w:rPr>
            </w:pPr>
            <w:r w:rsidRPr="00BF1898">
              <w:rPr>
                <w:lang w:val="vi-VN"/>
              </w:rPr>
              <w:t>ma_</w:t>
            </w:r>
            <w:r w:rsidR="00D2012C" w:rsidRPr="00BF1898">
              <w:rPr>
                <w:lang w:val="vi-VN"/>
              </w:rPr>
              <w:t>mon_hoc</w:t>
            </w:r>
          </w:p>
        </w:tc>
        <w:tc>
          <w:tcPr>
            <w:tcW w:w="3261" w:type="dxa"/>
          </w:tcPr>
          <w:p w14:paraId="1CCFA856" w14:textId="02BF2291" w:rsidR="00804532" w:rsidRPr="00BF1898" w:rsidRDefault="005F303A" w:rsidP="00B415EF">
            <w:pPr>
              <w:spacing w:line="360" w:lineRule="auto"/>
              <w:rPr>
                <w:lang w:val="vi-VN"/>
              </w:rPr>
            </w:pPr>
            <w:r w:rsidRPr="00BF1898">
              <w:t>ma</w:t>
            </w:r>
            <w:r w:rsidRPr="00BF1898">
              <w:rPr>
                <w:lang w:val="vi-VN"/>
              </w:rPr>
              <w:t>_mon_hoc</w:t>
            </w:r>
          </w:p>
        </w:tc>
        <w:tc>
          <w:tcPr>
            <w:tcW w:w="1842" w:type="dxa"/>
          </w:tcPr>
          <w:p w14:paraId="6579A9CE" w14:textId="61FF404B" w:rsidR="00804532" w:rsidRPr="00BF1898" w:rsidRDefault="00804532" w:rsidP="00B415EF">
            <w:pPr>
              <w:spacing w:line="360" w:lineRule="auto"/>
              <w:rPr>
                <w:lang w:val="vi-VN"/>
              </w:rPr>
            </w:pPr>
            <w:r w:rsidRPr="00BF1898">
              <w:t>varchar</w:t>
            </w:r>
            <w:r w:rsidRPr="00BF1898">
              <w:rPr>
                <w:lang w:val="vi-VN"/>
              </w:rPr>
              <w:t xml:space="preserve"> (</w:t>
            </w:r>
            <w:r w:rsidR="0009110C" w:rsidRPr="00BF1898">
              <w:rPr>
                <w:lang w:val="vi-VN"/>
              </w:rPr>
              <w:t>1</w:t>
            </w:r>
            <w:r w:rsidRPr="00BF1898">
              <w:rPr>
                <w:lang w:val="vi-VN"/>
              </w:rPr>
              <w:t>0)</w:t>
            </w:r>
          </w:p>
        </w:tc>
        <w:tc>
          <w:tcPr>
            <w:tcW w:w="1976" w:type="dxa"/>
          </w:tcPr>
          <w:p w14:paraId="07743761" w14:textId="25338585" w:rsidR="00804532" w:rsidRPr="00BF1898" w:rsidRDefault="00FD5B0D" w:rsidP="00B415EF">
            <w:pPr>
              <w:spacing w:line="360" w:lineRule="auto"/>
              <w:rPr>
                <w:lang w:val="vi-VN"/>
              </w:rPr>
            </w:pPr>
            <w:r w:rsidRPr="00BF1898">
              <w:rPr>
                <w:lang w:val="vi-VN"/>
              </w:rPr>
              <w:t>Khóa ngoại</w:t>
            </w:r>
          </w:p>
        </w:tc>
      </w:tr>
    </w:tbl>
    <w:p w14:paraId="5AA8BE08" w14:textId="77777777" w:rsidR="00FB5142" w:rsidRDefault="00FB5142" w:rsidP="007D14A7">
      <w:pPr>
        <w:pStyle w:val="BodyText"/>
        <w:rPr>
          <w:lang w:val="vi-VN"/>
        </w:rPr>
      </w:pPr>
    </w:p>
    <w:p w14:paraId="4CB8E29E" w14:textId="379B44BC" w:rsidR="003E3DC2" w:rsidRPr="00BF1898" w:rsidRDefault="007A379C" w:rsidP="007D14A7">
      <w:pPr>
        <w:pStyle w:val="BodyText"/>
        <w:rPr>
          <w:lang w:val="vi-VN"/>
        </w:rPr>
      </w:pPr>
      <w:r w:rsidRPr="00BF1898">
        <w:rPr>
          <w:lang w:val="vi-VN"/>
        </w:rPr>
        <w:lastRenderedPageBreak/>
        <w:t>Bảng loại học phần gồm mã loại học phần duy nhất để phân biệt các học phần và tên loại học phần.</w:t>
      </w:r>
      <w:r w:rsidR="007D14A7">
        <w:rPr>
          <w:lang w:val="vi-VN"/>
        </w:rPr>
        <w:t xml:space="preserve"> Hệ thống có hai loại học phần: học phần bắt buộc là những học phần sinh viên phải hoàn thành trong chương trình và học phần tự chọn, sinh viên có thể chọn học hoặc không.</w:t>
      </w:r>
    </w:p>
    <w:p w14:paraId="0DBE14F7" w14:textId="0FBC13CF" w:rsidR="006E2D95" w:rsidRPr="00BF1898" w:rsidRDefault="006E2D95" w:rsidP="00874B41">
      <w:pPr>
        <w:pStyle w:val="Caption"/>
        <w:jc w:val="both"/>
      </w:pPr>
      <w:bookmarkStart w:id="53" w:name="_Toc17338823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8</w:t>
      </w:r>
      <w:r w:rsidR="00DD5465">
        <w:fldChar w:fldCharType="end"/>
      </w:r>
      <w:r w:rsidRPr="00BF1898">
        <w:rPr>
          <w:lang w:val="vi-VN"/>
        </w:rPr>
        <w:t xml:space="preserve">. Bảng </w:t>
      </w:r>
      <w:r w:rsidRPr="00BF1898">
        <w:rPr>
          <w:rStyle w:val="BodyTextChar"/>
        </w:rPr>
        <w:t>loại</w:t>
      </w:r>
      <w:r w:rsidRPr="00BF1898">
        <w:rPr>
          <w:lang w:val="vi-VN"/>
        </w:rPr>
        <w:t xml:space="preserve"> học phần</w:t>
      </w:r>
      <w:r w:rsidR="00010DEF" w:rsidRPr="00BF1898">
        <w:rPr>
          <w:lang w:val="vi-VN"/>
        </w:rPr>
        <w:t xml:space="preserve"> (loai_hoc_phan)</w:t>
      </w:r>
      <w:bookmarkEnd w:id="53"/>
    </w:p>
    <w:tbl>
      <w:tblPr>
        <w:tblStyle w:val="Chm"/>
        <w:tblW w:w="0" w:type="auto"/>
        <w:tblLook w:val="04A0" w:firstRow="1" w:lastRow="0" w:firstColumn="1" w:lastColumn="0" w:noHBand="0" w:noVBand="1"/>
      </w:tblPr>
      <w:tblGrid>
        <w:gridCol w:w="2260"/>
        <w:gridCol w:w="3261"/>
        <w:gridCol w:w="1842"/>
        <w:gridCol w:w="1976"/>
      </w:tblGrid>
      <w:tr w:rsidR="006E2D95" w:rsidRPr="00BF1898" w14:paraId="05367110" w14:textId="77777777" w:rsidTr="00E63466">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744A786F" w14:textId="77777777" w:rsidR="006E2D95" w:rsidRPr="00BF1898" w:rsidRDefault="006E2D95" w:rsidP="00E63466">
            <w:pPr>
              <w:pStyle w:val="BodyText"/>
              <w:spacing w:before="0" w:after="0"/>
              <w:ind w:firstLine="0"/>
              <w:jc w:val="center"/>
              <w:rPr>
                <w:lang w:val="vi-VN"/>
              </w:rPr>
            </w:pPr>
            <w:r w:rsidRPr="00BF1898">
              <w:t>Tên</w:t>
            </w:r>
            <w:r w:rsidRPr="00BF1898">
              <w:rPr>
                <w:lang w:val="vi-VN"/>
              </w:rPr>
              <w:t xml:space="preserve"> thuộc tính</w:t>
            </w:r>
          </w:p>
        </w:tc>
        <w:tc>
          <w:tcPr>
            <w:tcW w:w="3261" w:type="dxa"/>
            <w:vAlign w:val="top"/>
          </w:tcPr>
          <w:p w14:paraId="67FB2864" w14:textId="77777777" w:rsidR="006E2D95" w:rsidRPr="00BF1898" w:rsidRDefault="006E2D95" w:rsidP="00E63466">
            <w:pPr>
              <w:pStyle w:val="BodyText"/>
              <w:spacing w:before="0" w:after="0"/>
              <w:ind w:firstLine="0"/>
              <w:jc w:val="center"/>
              <w:rPr>
                <w:lang w:val="vi-VN"/>
              </w:rPr>
            </w:pPr>
            <w:r w:rsidRPr="00BF1898">
              <w:t>Diễn</w:t>
            </w:r>
            <w:r w:rsidRPr="00BF1898">
              <w:rPr>
                <w:lang w:val="vi-VN"/>
              </w:rPr>
              <w:t xml:space="preserve"> giải</w:t>
            </w:r>
          </w:p>
        </w:tc>
        <w:tc>
          <w:tcPr>
            <w:tcW w:w="1842" w:type="dxa"/>
            <w:vAlign w:val="top"/>
          </w:tcPr>
          <w:p w14:paraId="29497E17" w14:textId="77777777" w:rsidR="006E2D95" w:rsidRPr="00BF1898" w:rsidRDefault="006E2D95" w:rsidP="00E63466">
            <w:pPr>
              <w:pStyle w:val="BodyText"/>
              <w:spacing w:before="0" w:after="0"/>
              <w:ind w:firstLine="0"/>
              <w:jc w:val="center"/>
              <w:rPr>
                <w:lang w:val="vi-VN"/>
              </w:rPr>
            </w:pPr>
            <w:r w:rsidRPr="00BF1898">
              <w:t>Kiểu</w:t>
            </w:r>
            <w:r w:rsidRPr="00BF1898">
              <w:rPr>
                <w:lang w:val="vi-VN"/>
              </w:rPr>
              <w:t xml:space="preserve"> dữ liệu</w:t>
            </w:r>
          </w:p>
        </w:tc>
        <w:tc>
          <w:tcPr>
            <w:tcW w:w="1976" w:type="dxa"/>
            <w:vAlign w:val="top"/>
          </w:tcPr>
          <w:p w14:paraId="0376F234" w14:textId="77777777" w:rsidR="006E2D95" w:rsidRPr="00BF1898" w:rsidRDefault="006E2D95" w:rsidP="00E63466">
            <w:pPr>
              <w:pStyle w:val="BodyText"/>
              <w:spacing w:before="0" w:after="0"/>
              <w:ind w:firstLine="0"/>
              <w:jc w:val="center"/>
              <w:rPr>
                <w:lang w:val="vi-VN"/>
              </w:rPr>
            </w:pPr>
            <w:r w:rsidRPr="00BF1898">
              <w:t>Ràng</w:t>
            </w:r>
            <w:r w:rsidRPr="00BF1898">
              <w:rPr>
                <w:lang w:val="vi-VN"/>
              </w:rPr>
              <w:t xml:space="preserve"> buộc</w:t>
            </w:r>
          </w:p>
        </w:tc>
      </w:tr>
      <w:tr w:rsidR="006E2D95" w:rsidRPr="00BF1898" w14:paraId="4199ED2D" w14:textId="77777777" w:rsidTr="00E63466">
        <w:trPr>
          <w:trHeight w:val="454"/>
        </w:trPr>
        <w:tc>
          <w:tcPr>
            <w:tcW w:w="2260" w:type="dxa"/>
          </w:tcPr>
          <w:p w14:paraId="149C20D2" w14:textId="6D9D5523" w:rsidR="006E2D95" w:rsidRPr="00BF1898" w:rsidRDefault="006E2D95" w:rsidP="00E63466">
            <w:pPr>
              <w:spacing w:line="360" w:lineRule="auto"/>
              <w:rPr>
                <w:lang w:val="vi-VN"/>
              </w:rPr>
            </w:pPr>
            <w:r w:rsidRPr="00BF1898">
              <w:t>ma</w:t>
            </w:r>
            <w:r w:rsidRPr="00BF1898">
              <w:rPr>
                <w:lang w:val="vi-VN"/>
              </w:rPr>
              <w:t>_</w:t>
            </w:r>
            <w:r w:rsidR="00EB37A7" w:rsidRPr="00BF1898">
              <w:rPr>
                <w:lang w:val="vi-VN"/>
              </w:rPr>
              <w:t>loai_hoc_phan</w:t>
            </w:r>
          </w:p>
        </w:tc>
        <w:tc>
          <w:tcPr>
            <w:tcW w:w="3261" w:type="dxa"/>
          </w:tcPr>
          <w:p w14:paraId="44A3DFFF" w14:textId="7F21E49E" w:rsidR="006E2D95" w:rsidRPr="00BF1898" w:rsidRDefault="006E2D95" w:rsidP="00E63466">
            <w:pPr>
              <w:spacing w:line="360" w:lineRule="auto"/>
              <w:rPr>
                <w:lang w:val="vi-VN"/>
              </w:rPr>
            </w:pPr>
            <w:r w:rsidRPr="00BF1898">
              <w:t>Mã</w:t>
            </w:r>
            <w:r w:rsidRPr="00BF1898">
              <w:rPr>
                <w:lang w:val="vi-VN"/>
              </w:rPr>
              <w:t xml:space="preserve"> </w:t>
            </w:r>
            <w:r w:rsidR="0014116A" w:rsidRPr="00BF1898">
              <w:rPr>
                <w:lang w:val="vi-VN"/>
              </w:rPr>
              <w:t>loại học phần</w:t>
            </w:r>
          </w:p>
        </w:tc>
        <w:tc>
          <w:tcPr>
            <w:tcW w:w="1842" w:type="dxa"/>
          </w:tcPr>
          <w:p w14:paraId="5DD50CF5" w14:textId="77777777" w:rsidR="006E2D95" w:rsidRPr="00BF1898" w:rsidRDefault="006E2D95" w:rsidP="00E63466">
            <w:pPr>
              <w:spacing w:line="360" w:lineRule="auto"/>
              <w:rPr>
                <w:lang w:val="vi-VN"/>
              </w:rPr>
            </w:pPr>
            <w:r w:rsidRPr="00BF1898">
              <w:t>int</w:t>
            </w:r>
          </w:p>
        </w:tc>
        <w:tc>
          <w:tcPr>
            <w:tcW w:w="1976" w:type="dxa"/>
          </w:tcPr>
          <w:p w14:paraId="515EEC3E" w14:textId="77777777" w:rsidR="006E2D95" w:rsidRPr="00BF1898" w:rsidRDefault="006E2D95" w:rsidP="00E63466">
            <w:pPr>
              <w:spacing w:line="360" w:lineRule="auto"/>
              <w:rPr>
                <w:lang w:val="vi-VN"/>
              </w:rPr>
            </w:pPr>
            <w:r w:rsidRPr="00BF1898">
              <w:t>Khóa</w:t>
            </w:r>
            <w:r w:rsidRPr="00BF1898">
              <w:rPr>
                <w:lang w:val="vi-VN"/>
              </w:rPr>
              <w:t xml:space="preserve"> chính</w:t>
            </w:r>
          </w:p>
        </w:tc>
      </w:tr>
      <w:tr w:rsidR="006E2D95" w:rsidRPr="00BF1898" w14:paraId="1219A81B" w14:textId="77777777" w:rsidTr="00E63466">
        <w:trPr>
          <w:trHeight w:val="454"/>
        </w:trPr>
        <w:tc>
          <w:tcPr>
            <w:tcW w:w="2260" w:type="dxa"/>
          </w:tcPr>
          <w:p w14:paraId="492CAB58" w14:textId="61F4213A" w:rsidR="006E2D95" w:rsidRPr="00BF1898" w:rsidRDefault="006E2D95" w:rsidP="00E63466">
            <w:pPr>
              <w:spacing w:line="360" w:lineRule="auto"/>
              <w:rPr>
                <w:lang w:val="vi-VN"/>
              </w:rPr>
            </w:pPr>
            <w:r w:rsidRPr="00BF1898">
              <w:t>ten</w:t>
            </w:r>
            <w:r w:rsidRPr="00BF1898">
              <w:rPr>
                <w:lang w:val="vi-VN"/>
              </w:rPr>
              <w:t>_</w:t>
            </w:r>
            <w:r w:rsidR="00106792" w:rsidRPr="00BF1898">
              <w:rPr>
                <w:lang w:val="vi-VN"/>
              </w:rPr>
              <w:t>loai_hoc_phan</w:t>
            </w:r>
          </w:p>
        </w:tc>
        <w:tc>
          <w:tcPr>
            <w:tcW w:w="3261" w:type="dxa"/>
          </w:tcPr>
          <w:p w14:paraId="51B61A32" w14:textId="4CC04744" w:rsidR="006E2D95" w:rsidRPr="00BF1898" w:rsidRDefault="006E2D95" w:rsidP="00E63466">
            <w:pPr>
              <w:spacing w:line="360" w:lineRule="auto"/>
              <w:rPr>
                <w:lang w:val="vi-VN"/>
              </w:rPr>
            </w:pPr>
            <w:r w:rsidRPr="00BF1898">
              <w:t>Tên</w:t>
            </w:r>
            <w:r w:rsidRPr="00BF1898">
              <w:rPr>
                <w:lang w:val="vi-VN"/>
              </w:rPr>
              <w:t xml:space="preserve"> </w:t>
            </w:r>
            <w:r w:rsidR="00991C60" w:rsidRPr="00BF1898">
              <w:rPr>
                <w:lang w:val="vi-VN"/>
              </w:rPr>
              <w:t>loại học phần</w:t>
            </w:r>
          </w:p>
        </w:tc>
        <w:tc>
          <w:tcPr>
            <w:tcW w:w="1842" w:type="dxa"/>
          </w:tcPr>
          <w:p w14:paraId="5217D817" w14:textId="7CDCEAC6" w:rsidR="006E2D95" w:rsidRPr="00BF1898" w:rsidRDefault="006E2D95" w:rsidP="00E63466">
            <w:pPr>
              <w:spacing w:line="360" w:lineRule="auto"/>
              <w:rPr>
                <w:lang w:val="vi-VN"/>
              </w:rPr>
            </w:pPr>
            <w:r w:rsidRPr="00BF1898">
              <w:t>varchar</w:t>
            </w:r>
            <w:r w:rsidRPr="00BF1898">
              <w:rPr>
                <w:lang w:val="vi-VN"/>
              </w:rPr>
              <w:t xml:space="preserve"> (</w:t>
            </w:r>
            <w:r w:rsidR="006F7BAA" w:rsidRPr="00BF1898">
              <w:rPr>
                <w:lang w:val="vi-VN"/>
              </w:rPr>
              <w:t>5</w:t>
            </w:r>
            <w:r w:rsidRPr="00BF1898">
              <w:rPr>
                <w:lang w:val="vi-VN"/>
              </w:rPr>
              <w:t>0)</w:t>
            </w:r>
          </w:p>
        </w:tc>
        <w:tc>
          <w:tcPr>
            <w:tcW w:w="1976" w:type="dxa"/>
          </w:tcPr>
          <w:p w14:paraId="77C9C1B8" w14:textId="77777777" w:rsidR="006E2D95" w:rsidRPr="00BF1898" w:rsidRDefault="006E2D95" w:rsidP="00E63466">
            <w:pPr>
              <w:spacing w:line="360" w:lineRule="auto"/>
              <w:rPr>
                <w:lang w:val="vi-VN"/>
              </w:rPr>
            </w:pPr>
          </w:p>
        </w:tc>
      </w:tr>
    </w:tbl>
    <w:p w14:paraId="5F6E298E" w14:textId="3C89B022" w:rsidR="00172BA7" w:rsidRPr="00BF1898" w:rsidRDefault="00ED4F90" w:rsidP="00172BA7">
      <w:pPr>
        <w:pStyle w:val="BodyText"/>
        <w:rPr>
          <w:lang w:val="vi-VN"/>
        </w:rPr>
      </w:pPr>
      <w:r w:rsidRPr="00BF1898">
        <w:t>Bảng</w:t>
      </w:r>
      <w:r w:rsidRPr="00BF1898">
        <w:rPr>
          <w:lang w:val="vi-VN"/>
        </w:rPr>
        <w:t xml:space="preserve"> khối kiến thức</w:t>
      </w:r>
      <w:r w:rsidR="00A46F00" w:rsidRPr="00BF1898">
        <w:rPr>
          <w:lang w:val="vi-VN"/>
        </w:rPr>
        <w:t xml:space="preserve"> gồm mã khối kiến thức duy nhất phân biệt các khối kiến thức, tên khối kiến </w:t>
      </w:r>
      <w:r w:rsidR="009A6107" w:rsidRPr="00BF1898">
        <w:rPr>
          <w:lang w:val="vi-VN"/>
        </w:rPr>
        <w:t>thức.</w:t>
      </w:r>
      <w:r w:rsidR="001C682A">
        <w:rPr>
          <w:lang w:val="vi-VN"/>
        </w:rPr>
        <w:t xml:space="preserve"> Bảng khối kiến thức lưu trữ thông tin các khối kiến thức </w:t>
      </w:r>
      <w:r w:rsidR="00253D2B">
        <w:rPr>
          <w:lang w:val="vi-VN"/>
        </w:rPr>
        <w:t xml:space="preserve">được phân chia </w:t>
      </w:r>
      <w:r w:rsidR="001C682A">
        <w:rPr>
          <w:lang w:val="vi-VN"/>
        </w:rPr>
        <w:t>trong chương trình đào tạo.</w:t>
      </w:r>
    </w:p>
    <w:p w14:paraId="3CDFC84B" w14:textId="5D497D16" w:rsidR="00A27E43" w:rsidRPr="00BF1898" w:rsidRDefault="00A27E43" w:rsidP="00B1117E">
      <w:pPr>
        <w:pStyle w:val="Caption"/>
        <w:jc w:val="both"/>
      </w:pPr>
      <w:bookmarkStart w:id="54" w:name="_Toc17338823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9</w:t>
      </w:r>
      <w:r w:rsidR="00DD5465">
        <w:fldChar w:fldCharType="end"/>
      </w:r>
      <w:r w:rsidRPr="00BF1898">
        <w:rPr>
          <w:lang w:val="vi-VN"/>
        </w:rPr>
        <w:t xml:space="preserve">. Bảng khối </w:t>
      </w:r>
      <w:r w:rsidRPr="00BF1898">
        <w:rPr>
          <w:rStyle w:val="BodyTextChar"/>
        </w:rPr>
        <w:t>kiến</w:t>
      </w:r>
      <w:r w:rsidRPr="00BF1898">
        <w:rPr>
          <w:lang w:val="vi-VN"/>
        </w:rPr>
        <w:t xml:space="preserve"> thức</w:t>
      </w:r>
      <w:r w:rsidR="0063641A" w:rsidRPr="00BF1898">
        <w:rPr>
          <w:lang w:val="vi-VN"/>
        </w:rPr>
        <w:t xml:space="preserve"> (khoi_kien_thuc)</w:t>
      </w:r>
      <w:bookmarkEnd w:id="54"/>
    </w:p>
    <w:tbl>
      <w:tblPr>
        <w:tblStyle w:val="Chm"/>
        <w:tblW w:w="0" w:type="auto"/>
        <w:tblLook w:val="04A0" w:firstRow="1" w:lastRow="0" w:firstColumn="1" w:lastColumn="0" w:noHBand="0" w:noVBand="1"/>
      </w:tblPr>
      <w:tblGrid>
        <w:gridCol w:w="2282"/>
        <w:gridCol w:w="3249"/>
        <w:gridCol w:w="1838"/>
        <w:gridCol w:w="1970"/>
      </w:tblGrid>
      <w:tr w:rsidR="00A27E43" w:rsidRPr="00BF1898" w14:paraId="60EC452E" w14:textId="77777777" w:rsidTr="00BA18D2">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328338D9" w14:textId="77777777" w:rsidR="00A27E43" w:rsidRPr="00BF1898" w:rsidRDefault="00A27E43" w:rsidP="00BA18D2">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F289C25" w14:textId="77777777" w:rsidR="00A27E43" w:rsidRPr="00BF1898" w:rsidRDefault="00A27E43" w:rsidP="00BA18D2">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3FB23F1" w14:textId="77777777" w:rsidR="00A27E43" w:rsidRPr="00BF1898" w:rsidRDefault="00A27E43" w:rsidP="00BA18D2">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549E88A0" w14:textId="77777777" w:rsidR="00A27E43" w:rsidRPr="00BF1898" w:rsidRDefault="00A27E43" w:rsidP="00BA18D2">
            <w:pPr>
              <w:pStyle w:val="BodyText"/>
              <w:spacing w:before="0" w:after="0"/>
              <w:ind w:firstLine="0"/>
              <w:jc w:val="center"/>
              <w:rPr>
                <w:lang w:val="vi-VN"/>
              </w:rPr>
            </w:pPr>
            <w:r w:rsidRPr="00BF1898">
              <w:t>Ràng</w:t>
            </w:r>
            <w:r w:rsidRPr="00BF1898">
              <w:rPr>
                <w:lang w:val="vi-VN"/>
              </w:rPr>
              <w:t xml:space="preserve"> buộc</w:t>
            </w:r>
          </w:p>
        </w:tc>
      </w:tr>
      <w:tr w:rsidR="00A27E43" w:rsidRPr="00BF1898" w14:paraId="561D022A" w14:textId="77777777" w:rsidTr="00BA18D2">
        <w:trPr>
          <w:trHeight w:val="454"/>
        </w:trPr>
        <w:tc>
          <w:tcPr>
            <w:tcW w:w="2282" w:type="dxa"/>
          </w:tcPr>
          <w:p w14:paraId="6326D47E" w14:textId="6EAF1609" w:rsidR="00A27E43" w:rsidRPr="00BF1898" w:rsidRDefault="00A27E43" w:rsidP="00BA18D2">
            <w:pPr>
              <w:spacing w:line="360" w:lineRule="auto"/>
              <w:rPr>
                <w:lang w:val="vi-VN"/>
              </w:rPr>
            </w:pPr>
            <w:r w:rsidRPr="00BF1898">
              <w:t>ma</w:t>
            </w:r>
            <w:r w:rsidRPr="00BF1898">
              <w:rPr>
                <w:lang w:val="vi-VN"/>
              </w:rPr>
              <w:t>_khoi_kien_thuc</w:t>
            </w:r>
          </w:p>
        </w:tc>
        <w:tc>
          <w:tcPr>
            <w:tcW w:w="3249" w:type="dxa"/>
          </w:tcPr>
          <w:p w14:paraId="63B2DD5B" w14:textId="4F9E1784" w:rsidR="00A27E43" w:rsidRPr="00BF1898" w:rsidRDefault="00A27E43" w:rsidP="00BA18D2">
            <w:pPr>
              <w:spacing w:line="360" w:lineRule="auto"/>
              <w:rPr>
                <w:lang w:val="vi-VN"/>
              </w:rPr>
            </w:pPr>
            <w:r w:rsidRPr="00BF1898">
              <w:t>Mã</w:t>
            </w:r>
            <w:r w:rsidRPr="00BF1898">
              <w:rPr>
                <w:lang w:val="vi-VN"/>
              </w:rPr>
              <w:t xml:space="preserve"> </w:t>
            </w:r>
            <w:r w:rsidR="00556FFF" w:rsidRPr="00BF1898">
              <w:rPr>
                <w:lang w:val="vi-VN"/>
              </w:rPr>
              <w:t>khối kiến thức</w:t>
            </w:r>
          </w:p>
        </w:tc>
        <w:tc>
          <w:tcPr>
            <w:tcW w:w="1838" w:type="dxa"/>
          </w:tcPr>
          <w:p w14:paraId="5FE2E85D" w14:textId="77777777" w:rsidR="00A27E43" w:rsidRPr="00BF1898" w:rsidRDefault="00A27E43" w:rsidP="00BA18D2">
            <w:pPr>
              <w:spacing w:line="360" w:lineRule="auto"/>
              <w:rPr>
                <w:lang w:val="vi-VN"/>
              </w:rPr>
            </w:pPr>
            <w:r w:rsidRPr="00BF1898">
              <w:t>int</w:t>
            </w:r>
          </w:p>
        </w:tc>
        <w:tc>
          <w:tcPr>
            <w:tcW w:w="1970" w:type="dxa"/>
          </w:tcPr>
          <w:p w14:paraId="1EF91EBD" w14:textId="77777777" w:rsidR="00A27E43" w:rsidRPr="00BF1898" w:rsidRDefault="00A27E43" w:rsidP="00BA18D2">
            <w:pPr>
              <w:spacing w:line="360" w:lineRule="auto"/>
              <w:rPr>
                <w:lang w:val="vi-VN"/>
              </w:rPr>
            </w:pPr>
            <w:r w:rsidRPr="00BF1898">
              <w:t>Khóa</w:t>
            </w:r>
            <w:r w:rsidRPr="00BF1898">
              <w:rPr>
                <w:lang w:val="vi-VN"/>
              </w:rPr>
              <w:t xml:space="preserve"> chính</w:t>
            </w:r>
          </w:p>
        </w:tc>
      </w:tr>
      <w:tr w:rsidR="00A27E43" w:rsidRPr="00BF1898" w14:paraId="5BC71BE6" w14:textId="77777777" w:rsidTr="00BA18D2">
        <w:trPr>
          <w:trHeight w:val="454"/>
        </w:trPr>
        <w:tc>
          <w:tcPr>
            <w:tcW w:w="2282" w:type="dxa"/>
          </w:tcPr>
          <w:p w14:paraId="31E8E65E" w14:textId="6E18E08F" w:rsidR="00A27E43" w:rsidRPr="00BF1898" w:rsidRDefault="00A27E43" w:rsidP="00BA18D2">
            <w:pPr>
              <w:spacing w:line="360" w:lineRule="auto"/>
              <w:rPr>
                <w:lang w:val="vi-VN"/>
              </w:rPr>
            </w:pPr>
            <w:r w:rsidRPr="00BF1898">
              <w:t>ten</w:t>
            </w:r>
            <w:r w:rsidRPr="00BF1898">
              <w:rPr>
                <w:lang w:val="vi-VN"/>
              </w:rPr>
              <w:t>_</w:t>
            </w:r>
            <w:r w:rsidR="00AC614A" w:rsidRPr="00BF1898">
              <w:rPr>
                <w:lang w:val="vi-VN"/>
              </w:rPr>
              <w:t>khoi_kien_thuc</w:t>
            </w:r>
          </w:p>
        </w:tc>
        <w:tc>
          <w:tcPr>
            <w:tcW w:w="3249" w:type="dxa"/>
          </w:tcPr>
          <w:p w14:paraId="4EDA6735" w14:textId="5853AD65" w:rsidR="00A27E43" w:rsidRPr="00BF1898" w:rsidRDefault="00A27E43" w:rsidP="00BA18D2">
            <w:pPr>
              <w:spacing w:line="360" w:lineRule="auto"/>
              <w:rPr>
                <w:lang w:val="vi-VN"/>
              </w:rPr>
            </w:pPr>
            <w:r w:rsidRPr="00BF1898">
              <w:t>Tên</w:t>
            </w:r>
            <w:r w:rsidRPr="00BF1898">
              <w:rPr>
                <w:lang w:val="vi-VN"/>
              </w:rPr>
              <w:t xml:space="preserve"> </w:t>
            </w:r>
            <w:r w:rsidR="005B734F" w:rsidRPr="00BF1898">
              <w:rPr>
                <w:lang w:val="vi-VN"/>
              </w:rPr>
              <w:t>khối kiến thức</w:t>
            </w:r>
          </w:p>
        </w:tc>
        <w:tc>
          <w:tcPr>
            <w:tcW w:w="1838" w:type="dxa"/>
          </w:tcPr>
          <w:p w14:paraId="2BB64BE6" w14:textId="77777777" w:rsidR="00A27E43" w:rsidRPr="00BF1898" w:rsidRDefault="00A27E43" w:rsidP="00BA18D2">
            <w:pPr>
              <w:spacing w:line="360" w:lineRule="auto"/>
              <w:rPr>
                <w:lang w:val="vi-VN"/>
              </w:rPr>
            </w:pPr>
            <w:r w:rsidRPr="00BF1898">
              <w:t>varchar</w:t>
            </w:r>
            <w:r w:rsidRPr="00BF1898">
              <w:rPr>
                <w:lang w:val="vi-VN"/>
              </w:rPr>
              <w:t xml:space="preserve"> (50)</w:t>
            </w:r>
          </w:p>
        </w:tc>
        <w:tc>
          <w:tcPr>
            <w:tcW w:w="1970" w:type="dxa"/>
          </w:tcPr>
          <w:p w14:paraId="0B8A82C3" w14:textId="77777777" w:rsidR="00A27E43" w:rsidRPr="00BF1898" w:rsidRDefault="00A27E43" w:rsidP="00BA18D2">
            <w:pPr>
              <w:spacing w:line="360" w:lineRule="auto"/>
              <w:rPr>
                <w:lang w:val="vi-VN"/>
              </w:rPr>
            </w:pPr>
          </w:p>
        </w:tc>
      </w:tr>
    </w:tbl>
    <w:p w14:paraId="55879FAF" w14:textId="5F178969" w:rsidR="006C143F" w:rsidRPr="00BF1898" w:rsidRDefault="00630DCB" w:rsidP="006C143F">
      <w:pPr>
        <w:pStyle w:val="BodyText"/>
        <w:rPr>
          <w:lang w:val="vi-VN"/>
        </w:rPr>
      </w:pPr>
      <w:r w:rsidRPr="00BF1898">
        <w:t>Bảng</w:t>
      </w:r>
      <w:r w:rsidRPr="00BF1898">
        <w:rPr>
          <w:lang w:val="vi-VN"/>
        </w:rPr>
        <w:t xml:space="preserve"> thuộc chương trình đào tạo </w:t>
      </w:r>
      <w:r w:rsidR="00D75A17">
        <w:rPr>
          <w:lang w:val="vi-VN"/>
        </w:rPr>
        <w:t xml:space="preserve">dùng để lưu trữ </w:t>
      </w:r>
      <w:r w:rsidR="009C4CAA">
        <w:rPr>
          <w:lang w:val="vi-VN"/>
        </w:rPr>
        <w:t>thông tin các môn học trong từng chương trình, mỗi môn trong chương trình thuộc một loại học phần, một khối kiến thức và được tổ chức giảng dạy ở một học kỳ. Bao g</w:t>
      </w:r>
      <w:r w:rsidRPr="00BF1898">
        <w:rPr>
          <w:lang w:val="vi-VN"/>
        </w:rPr>
        <w:t>ồm</w:t>
      </w:r>
      <w:r w:rsidR="009C4CAA">
        <w:rPr>
          <w:lang w:val="vi-VN"/>
        </w:rPr>
        <w:t xml:space="preserve"> các trường</w:t>
      </w:r>
      <w:r w:rsidRPr="00BF1898">
        <w:rPr>
          <w:lang w:val="vi-VN"/>
        </w:rPr>
        <w:t xml:space="preserve"> mã chương trình, mã môn, mã loại học phần, mã khối kiến thức và học kỳ </w:t>
      </w:r>
      <w:r w:rsidR="005D1C9E" w:rsidRPr="00BF1898">
        <w:rPr>
          <w:lang w:val="vi-VN"/>
        </w:rPr>
        <w:t xml:space="preserve">giảng dạy </w:t>
      </w:r>
      <w:r w:rsidRPr="00BF1898">
        <w:rPr>
          <w:lang w:val="vi-VN"/>
        </w:rPr>
        <w:t xml:space="preserve">môn </w:t>
      </w:r>
      <w:r w:rsidR="009E4D3F" w:rsidRPr="00BF1898">
        <w:rPr>
          <w:lang w:val="vi-VN"/>
        </w:rPr>
        <w:t>học.</w:t>
      </w:r>
    </w:p>
    <w:p w14:paraId="39068DA3" w14:textId="6A3EECE0" w:rsidR="0058436F" w:rsidRPr="00BF1898" w:rsidRDefault="0058436F" w:rsidP="00010DEF">
      <w:pPr>
        <w:pStyle w:val="Caption"/>
        <w:jc w:val="both"/>
      </w:pPr>
      <w:bookmarkStart w:id="55" w:name="_Toc173388238"/>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10</w:t>
      </w:r>
      <w:r w:rsidR="00DD5465">
        <w:fldChar w:fldCharType="end"/>
      </w:r>
      <w:r w:rsidRPr="00BF1898">
        <w:rPr>
          <w:lang w:val="vi-VN"/>
        </w:rPr>
        <w:t xml:space="preserve">. Bảng thuộc </w:t>
      </w:r>
      <w:r w:rsidRPr="00BF1898">
        <w:rPr>
          <w:rStyle w:val="BodyTextChar"/>
        </w:rPr>
        <w:t>chương</w:t>
      </w:r>
      <w:r w:rsidRPr="00BF1898">
        <w:rPr>
          <w:lang w:val="vi-VN"/>
        </w:rPr>
        <w:t xml:space="preserve"> trình đào tạo</w:t>
      </w:r>
      <w:r w:rsidR="008D4C6E" w:rsidRPr="00BF1898">
        <w:rPr>
          <w:lang w:val="vi-VN"/>
        </w:rPr>
        <w:t xml:space="preserve"> (</w:t>
      </w:r>
      <w:r w:rsidR="00010C3D" w:rsidRPr="00BF1898">
        <w:rPr>
          <w:lang w:val="vi-VN"/>
        </w:rPr>
        <w:t>thuoc_chuong_trinh_dao_tao</w:t>
      </w:r>
      <w:r w:rsidR="008D4C6E" w:rsidRPr="00BF1898">
        <w:rPr>
          <w:lang w:val="vi-VN"/>
        </w:rPr>
        <w:t>)</w:t>
      </w:r>
      <w:bookmarkEnd w:id="55"/>
    </w:p>
    <w:tbl>
      <w:tblPr>
        <w:tblStyle w:val="Chm"/>
        <w:tblW w:w="0" w:type="auto"/>
        <w:tblLook w:val="04A0" w:firstRow="1" w:lastRow="0" w:firstColumn="1" w:lastColumn="0" w:noHBand="0" w:noVBand="1"/>
      </w:tblPr>
      <w:tblGrid>
        <w:gridCol w:w="2282"/>
        <w:gridCol w:w="3249"/>
        <w:gridCol w:w="1838"/>
        <w:gridCol w:w="1970"/>
      </w:tblGrid>
      <w:tr w:rsidR="0058436F" w:rsidRPr="00BF1898" w14:paraId="585115A0" w14:textId="77777777" w:rsidTr="004E7541">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7DB02CC1" w14:textId="77777777" w:rsidR="0058436F" w:rsidRPr="00BF1898" w:rsidRDefault="0058436F" w:rsidP="004E7541">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AB1EA09" w14:textId="77777777" w:rsidR="0058436F" w:rsidRPr="00BF1898" w:rsidRDefault="0058436F" w:rsidP="004E7541">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466C5A46" w14:textId="77777777" w:rsidR="0058436F" w:rsidRPr="00BF1898" w:rsidRDefault="0058436F" w:rsidP="004E7541">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45D004B3" w14:textId="77777777" w:rsidR="0058436F" w:rsidRPr="00BF1898" w:rsidRDefault="0058436F" w:rsidP="004E7541">
            <w:pPr>
              <w:pStyle w:val="BodyText"/>
              <w:spacing w:before="0" w:after="0"/>
              <w:ind w:firstLine="0"/>
              <w:jc w:val="center"/>
              <w:rPr>
                <w:lang w:val="vi-VN"/>
              </w:rPr>
            </w:pPr>
            <w:r w:rsidRPr="00BF1898">
              <w:t>Ràng</w:t>
            </w:r>
            <w:r w:rsidRPr="00BF1898">
              <w:rPr>
                <w:lang w:val="vi-VN"/>
              </w:rPr>
              <w:t xml:space="preserve"> buộc</w:t>
            </w:r>
          </w:p>
        </w:tc>
      </w:tr>
      <w:tr w:rsidR="000361CF" w:rsidRPr="00BF1898" w14:paraId="7D933690" w14:textId="77777777" w:rsidTr="004E7541">
        <w:trPr>
          <w:trHeight w:val="454"/>
        </w:trPr>
        <w:tc>
          <w:tcPr>
            <w:tcW w:w="2282" w:type="dxa"/>
          </w:tcPr>
          <w:p w14:paraId="39B789B8" w14:textId="4003F2B2" w:rsidR="000361CF" w:rsidRPr="00BF1898" w:rsidRDefault="000361CF" w:rsidP="004E7541">
            <w:pPr>
              <w:spacing w:line="360" w:lineRule="auto"/>
              <w:rPr>
                <w:lang w:val="vi-VN"/>
              </w:rPr>
            </w:pPr>
            <w:r w:rsidRPr="00BF1898">
              <w:t>ma</w:t>
            </w:r>
            <w:r w:rsidRPr="00BF1898">
              <w:rPr>
                <w:lang w:val="vi-VN"/>
              </w:rPr>
              <w:t>_chuong_trinh</w:t>
            </w:r>
          </w:p>
        </w:tc>
        <w:tc>
          <w:tcPr>
            <w:tcW w:w="3249" w:type="dxa"/>
          </w:tcPr>
          <w:p w14:paraId="512B3594" w14:textId="5DAB9FAB" w:rsidR="000361CF" w:rsidRPr="00BF1898" w:rsidRDefault="000361CF" w:rsidP="004E7541">
            <w:pPr>
              <w:spacing w:line="360" w:lineRule="auto"/>
              <w:rPr>
                <w:lang w:val="vi-VN"/>
              </w:rPr>
            </w:pPr>
            <w:r w:rsidRPr="00BF1898">
              <w:t>Mã</w:t>
            </w:r>
            <w:r w:rsidRPr="00BF1898">
              <w:rPr>
                <w:lang w:val="vi-VN"/>
              </w:rPr>
              <w:t xml:space="preserve"> chương trình</w:t>
            </w:r>
          </w:p>
        </w:tc>
        <w:tc>
          <w:tcPr>
            <w:tcW w:w="1838" w:type="dxa"/>
          </w:tcPr>
          <w:p w14:paraId="01B35186" w14:textId="2E884AA6" w:rsidR="000361CF" w:rsidRPr="00BF1898" w:rsidRDefault="000361CF" w:rsidP="004E7541">
            <w:pPr>
              <w:spacing w:line="360" w:lineRule="auto"/>
              <w:rPr>
                <w:lang w:val="vi-VN"/>
              </w:rPr>
            </w:pPr>
            <w:r w:rsidRPr="00BF1898">
              <w:t>varchar</w:t>
            </w:r>
            <w:r w:rsidRPr="00BF1898">
              <w:rPr>
                <w:lang w:val="vi-VN"/>
              </w:rPr>
              <w:t xml:space="preserve"> (10)</w:t>
            </w:r>
          </w:p>
        </w:tc>
        <w:tc>
          <w:tcPr>
            <w:tcW w:w="1970" w:type="dxa"/>
          </w:tcPr>
          <w:p w14:paraId="574B4497" w14:textId="7FF11D08" w:rsidR="000361CF" w:rsidRPr="00BF1898" w:rsidRDefault="000361CF" w:rsidP="004E7541">
            <w:pPr>
              <w:spacing w:line="360" w:lineRule="auto"/>
              <w:rPr>
                <w:lang w:val="vi-VN"/>
              </w:rPr>
            </w:pPr>
            <w:r w:rsidRPr="00BF1898">
              <w:rPr>
                <w:lang w:val="vi-VN"/>
              </w:rPr>
              <w:t>Khóa ngoại</w:t>
            </w:r>
          </w:p>
        </w:tc>
      </w:tr>
      <w:tr w:rsidR="000361CF" w:rsidRPr="00BF1898" w14:paraId="4F513FA8" w14:textId="77777777" w:rsidTr="004E7541">
        <w:trPr>
          <w:trHeight w:val="454"/>
        </w:trPr>
        <w:tc>
          <w:tcPr>
            <w:tcW w:w="2282" w:type="dxa"/>
          </w:tcPr>
          <w:p w14:paraId="13A11DC3" w14:textId="50B77946" w:rsidR="000361CF" w:rsidRPr="00BF1898" w:rsidRDefault="000361CF" w:rsidP="004E7541">
            <w:pPr>
              <w:spacing w:line="360" w:lineRule="auto"/>
              <w:rPr>
                <w:lang w:val="vi-VN"/>
              </w:rPr>
            </w:pPr>
            <w:r w:rsidRPr="00BF1898">
              <w:t>ma</w:t>
            </w:r>
            <w:r w:rsidRPr="00BF1898">
              <w:rPr>
                <w:lang w:val="vi-VN"/>
              </w:rPr>
              <w:t>_mon_hoc</w:t>
            </w:r>
          </w:p>
        </w:tc>
        <w:tc>
          <w:tcPr>
            <w:tcW w:w="3249" w:type="dxa"/>
          </w:tcPr>
          <w:p w14:paraId="26FF879A" w14:textId="12E58202" w:rsidR="000361CF" w:rsidRPr="00BF1898" w:rsidRDefault="000361CF" w:rsidP="004E7541">
            <w:pPr>
              <w:spacing w:line="360" w:lineRule="auto"/>
              <w:rPr>
                <w:lang w:val="vi-VN"/>
              </w:rPr>
            </w:pPr>
            <w:r w:rsidRPr="00BF1898">
              <w:rPr>
                <w:lang w:val="vi-VN"/>
              </w:rPr>
              <w:t>Mã môn học</w:t>
            </w:r>
          </w:p>
        </w:tc>
        <w:tc>
          <w:tcPr>
            <w:tcW w:w="1838" w:type="dxa"/>
          </w:tcPr>
          <w:p w14:paraId="3401D68B" w14:textId="479DA917" w:rsidR="000361CF" w:rsidRPr="00BF1898" w:rsidRDefault="000361CF" w:rsidP="004E7541">
            <w:pPr>
              <w:spacing w:line="360" w:lineRule="auto"/>
              <w:rPr>
                <w:lang w:val="vi-VN"/>
              </w:rPr>
            </w:pPr>
            <w:r w:rsidRPr="00BF1898">
              <w:t>varchar</w:t>
            </w:r>
            <w:r w:rsidRPr="00BF1898">
              <w:rPr>
                <w:lang w:val="vi-VN"/>
              </w:rPr>
              <w:t xml:space="preserve"> (10)</w:t>
            </w:r>
          </w:p>
        </w:tc>
        <w:tc>
          <w:tcPr>
            <w:tcW w:w="1970" w:type="dxa"/>
          </w:tcPr>
          <w:p w14:paraId="459063CB" w14:textId="5F40B9C0" w:rsidR="000361CF" w:rsidRPr="00BF1898" w:rsidRDefault="000361CF" w:rsidP="004E7541">
            <w:pPr>
              <w:spacing w:line="360" w:lineRule="auto"/>
              <w:rPr>
                <w:lang w:val="vi-VN"/>
              </w:rPr>
            </w:pPr>
            <w:r w:rsidRPr="00BF1898">
              <w:rPr>
                <w:lang w:val="vi-VN"/>
              </w:rPr>
              <w:t>Khóa ngoại</w:t>
            </w:r>
          </w:p>
        </w:tc>
      </w:tr>
      <w:tr w:rsidR="000361CF" w:rsidRPr="00BF1898" w14:paraId="34BD527F" w14:textId="77777777" w:rsidTr="004E7541">
        <w:trPr>
          <w:trHeight w:val="454"/>
        </w:trPr>
        <w:tc>
          <w:tcPr>
            <w:tcW w:w="2282" w:type="dxa"/>
          </w:tcPr>
          <w:p w14:paraId="44C19EBE" w14:textId="3EB97B56" w:rsidR="000361CF" w:rsidRPr="00BF1898" w:rsidRDefault="000361CF" w:rsidP="004E7541">
            <w:pPr>
              <w:spacing w:line="360" w:lineRule="auto"/>
              <w:rPr>
                <w:lang w:val="vi-VN"/>
              </w:rPr>
            </w:pPr>
            <w:r w:rsidRPr="00BF1898">
              <w:t>ma</w:t>
            </w:r>
            <w:r w:rsidRPr="00BF1898">
              <w:rPr>
                <w:lang w:val="vi-VN"/>
              </w:rPr>
              <w:t>_loai_hoc_phan</w:t>
            </w:r>
          </w:p>
        </w:tc>
        <w:tc>
          <w:tcPr>
            <w:tcW w:w="3249" w:type="dxa"/>
          </w:tcPr>
          <w:p w14:paraId="52F3A814" w14:textId="5117A6C1" w:rsidR="000361CF" w:rsidRPr="00BF1898" w:rsidRDefault="000361CF" w:rsidP="004E7541">
            <w:pPr>
              <w:spacing w:line="360" w:lineRule="auto"/>
              <w:rPr>
                <w:lang w:val="vi-VN"/>
              </w:rPr>
            </w:pPr>
            <w:r w:rsidRPr="00BF1898">
              <w:rPr>
                <w:lang w:val="vi-VN"/>
              </w:rPr>
              <w:t>Mã loại học phần</w:t>
            </w:r>
          </w:p>
        </w:tc>
        <w:tc>
          <w:tcPr>
            <w:tcW w:w="1838" w:type="dxa"/>
          </w:tcPr>
          <w:p w14:paraId="6883E4ED" w14:textId="4E20D4B7" w:rsidR="000361CF" w:rsidRPr="00BF1898" w:rsidRDefault="000361CF" w:rsidP="004E7541">
            <w:pPr>
              <w:spacing w:line="360" w:lineRule="auto"/>
            </w:pPr>
            <w:r w:rsidRPr="00BF1898">
              <w:t>int</w:t>
            </w:r>
          </w:p>
        </w:tc>
        <w:tc>
          <w:tcPr>
            <w:tcW w:w="1970" w:type="dxa"/>
          </w:tcPr>
          <w:p w14:paraId="26F233E3" w14:textId="4675EA06" w:rsidR="000361CF" w:rsidRPr="00BF1898" w:rsidRDefault="000361CF" w:rsidP="004E7541">
            <w:pPr>
              <w:spacing w:line="360" w:lineRule="auto"/>
              <w:rPr>
                <w:lang w:val="vi-VN"/>
              </w:rPr>
            </w:pPr>
            <w:r w:rsidRPr="00BF1898">
              <w:rPr>
                <w:lang w:val="vi-VN"/>
              </w:rPr>
              <w:t>Khóa ngoại</w:t>
            </w:r>
          </w:p>
        </w:tc>
      </w:tr>
      <w:tr w:rsidR="000361CF" w:rsidRPr="00BF1898" w14:paraId="73D86CB2" w14:textId="77777777" w:rsidTr="004E7541">
        <w:trPr>
          <w:trHeight w:val="454"/>
        </w:trPr>
        <w:tc>
          <w:tcPr>
            <w:tcW w:w="2282" w:type="dxa"/>
          </w:tcPr>
          <w:p w14:paraId="5E12B378" w14:textId="41572D14" w:rsidR="000361CF" w:rsidRPr="00BF1898" w:rsidRDefault="00BE1251" w:rsidP="004E7541">
            <w:pPr>
              <w:spacing w:line="360" w:lineRule="auto"/>
            </w:pPr>
            <w:r w:rsidRPr="00BF1898">
              <w:rPr>
                <w:lang w:val="vi-VN"/>
              </w:rPr>
              <w:t>ma</w:t>
            </w:r>
            <w:r w:rsidR="000361CF" w:rsidRPr="00BF1898">
              <w:rPr>
                <w:lang w:val="vi-VN"/>
              </w:rPr>
              <w:t>_khoi_kien_thuc</w:t>
            </w:r>
          </w:p>
        </w:tc>
        <w:tc>
          <w:tcPr>
            <w:tcW w:w="3249" w:type="dxa"/>
          </w:tcPr>
          <w:p w14:paraId="0E7BDA90" w14:textId="53CD2D99" w:rsidR="000361CF" w:rsidRPr="00BF1898" w:rsidRDefault="000361CF" w:rsidP="004E7541">
            <w:pPr>
              <w:spacing w:line="360" w:lineRule="auto"/>
            </w:pPr>
            <w:r w:rsidRPr="00BF1898">
              <w:t>Mã</w:t>
            </w:r>
            <w:r w:rsidRPr="00BF1898">
              <w:rPr>
                <w:lang w:val="vi-VN"/>
              </w:rPr>
              <w:t xml:space="preserve"> khối kiến thức</w:t>
            </w:r>
          </w:p>
        </w:tc>
        <w:tc>
          <w:tcPr>
            <w:tcW w:w="1838" w:type="dxa"/>
          </w:tcPr>
          <w:p w14:paraId="407C833B" w14:textId="4EDEB5E7" w:rsidR="000361CF" w:rsidRPr="00BF1898" w:rsidRDefault="000361CF" w:rsidP="004E7541">
            <w:pPr>
              <w:spacing w:line="360" w:lineRule="auto"/>
            </w:pPr>
            <w:r w:rsidRPr="00BF1898">
              <w:t>int</w:t>
            </w:r>
          </w:p>
        </w:tc>
        <w:tc>
          <w:tcPr>
            <w:tcW w:w="1970" w:type="dxa"/>
          </w:tcPr>
          <w:p w14:paraId="03C33BC3" w14:textId="02384DF2" w:rsidR="000361CF" w:rsidRPr="00BF1898" w:rsidRDefault="000361CF" w:rsidP="004E7541">
            <w:pPr>
              <w:spacing w:line="360" w:lineRule="auto"/>
              <w:rPr>
                <w:lang w:val="vi-VN"/>
              </w:rPr>
            </w:pPr>
            <w:r w:rsidRPr="00BF1898">
              <w:rPr>
                <w:lang w:val="vi-VN"/>
              </w:rPr>
              <w:t>Khóa ngoại</w:t>
            </w:r>
          </w:p>
        </w:tc>
      </w:tr>
      <w:tr w:rsidR="00BE1251" w:rsidRPr="00BF1898" w14:paraId="2D449B77" w14:textId="77777777" w:rsidTr="004E7541">
        <w:trPr>
          <w:trHeight w:val="454"/>
        </w:trPr>
        <w:tc>
          <w:tcPr>
            <w:tcW w:w="2282" w:type="dxa"/>
          </w:tcPr>
          <w:p w14:paraId="0EC75B60" w14:textId="25B5E9CB" w:rsidR="00BE1251" w:rsidRPr="00BF1898" w:rsidRDefault="00691CBA" w:rsidP="004E7541">
            <w:pPr>
              <w:spacing w:line="360" w:lineRule="auto"/>
              <w:rPr>
                <w:lang w:val="vi-VN"/>
              </w:rPr>
            </w:pPr>
            <w:r w:rsidRPr="00BF1898">
              <w:t>thu</w:t>
            </w:r>
            <w:r w:rsidRPr="00BF1898">
              <w:rPr>
                <w:lang w:val="vi-VN"/>
              </w:rPr>
              <w:t>_tu_hoc_ky</w:t>
            </w:r>
          </w:p>
        </w:tc>
        <w:tc>
          <w:tcPr>
            <w:tcW w:w="3249" w:type="dxa"/>
          </w:tcPr>
          <w:p w14:paraId="11093311" w14:textId="41EEC285" w:rsidR="00BE1251" w:rsidRPr="00BF1898" w:rsidRDefault="00691CBA" w:rsidP="004E7541">
            <w:pPr>
              <w:spacing w:line="360" w:lineRule="auto"/>
              <w:rPr>
                <w:lang w:val="vi-VN"/>
              </w:rPr>
            </w:pPr>
            <w:r w:rsidRPr="00BF1898">
              <w:t>Thứ</w:t>
            </w:r>
            <w:r w:rsidRPr="00BF1898">
              <w:rPr>
                <w:lang w:val="vi-VN"/>
              </w:rPr>
              <w:t xml:space="preserve"> tự học kỳ</w:t>
            </w:r>
          </w:p>
        </w:tc>
        <w:tc>
          <w:tcPr>
            <w:tcW w:w="1838" w:type="dxa"/>
          </w:tcPr>
          <w:p w14:paraId="28F8C7B4" w14:textId="1CECBBB8" w:rsidR="00BE1251" w:rsidRPr="00BF1898" w:rsidRDefault="00691CBA" w:rsidP="004E7541">
            <w:pPr>
              <w:spacing w:line="360" w:lineRule="auto"/>
            </w:pPr>
            <w:r w:rsidRPr="00BF1898">
              <w:t>int</w:t>
            </w:r>
          </w:p>
        </w:tc>
        <w:tc>
          <w:tcPr>
            <w:tcW w:w="1970" w:type="dxa"/>
          </w:tcPr>
          <w:p w14:paraId="6B120487" w14:textId="77777777" w:rsidR="00BE1251" w:rsidRPr="00BF1898" w:rsidRDefault="00BE1251" w:rsidP="004E7541">
            <w:pPr>
              <w:spacing w:line="360" w:lineRule="auto"/>
              <w:rPr>
                <w:lang w:val="vi-VN"/>
              </w:rPr>
            </w:pPr>
          </w:p>
        </w:tc>
      </w:tr>
    </w:tbl>
    <w:p w14:paraId="0B250BAC" w14:textId="77777777" w:rsidR="00FB5142" w:rsidRDefault="00FB5142" w:rsidP="00014B45">
      <w:pPr>
        <w:pStyle w:val="BodyText"/>
        <w:rPr>
          <w:lang w:val="vi-VN"/>
        </w:rPr>
      </w:pPr>
    </w:p>
    <w:p w14:paraId="7D841975" w14:textId="77777777" w:rsidR="00FB5142" w:rsidRDefault="00FB5142" w:rsidP="00014B45">
      <w:pPr>
        <w:pStyle w:val="BodyText"/>
        <w:rPr>
          <w:lang w:val="vi-VN"/>
        </w:rPr>
      </w:pPr>
    </w:p>
    <w:p w14:paraId="4CE92508" w14:textId="273D80D4" w:rsidR="00014B45" w:rsidRPr="00BF1898" w:rsidRDefault="00AD0228" w:rsidP="00014B45">
      <w:pPr>
        <w:pStyle w:val="BodyText"/>
        <w:rPr>
          <w:lang w:val="vi-VN"/>
        </w:rPr>
      </w:pPr>
      <w:r w:rsidRPr="00BF1898">
        <w:lastRenderedPageBreak/>
        <w:t>Bảng</w:t>
      </w:r>
      <w:r w:rsidRPr="00BF1898">
        <w:rPr>
          <w:lang w:val="vi-VN"/>
        </w:rPr>
        <w:t xml:space="preserve"> lớp gồm mã lớp</w:t>
      </w:r>
      <w:r w:rsidR="00F86F78" w:rsidRPr="00BF1898">
        <w:rPr>
          <w:lang w:val="vi-VN"/>
        </w:rPr>
        <w:t xml:space="preserve"> là</w:t>
      </w:r>
      <w:r w:rsidR="00920881" w:rsidRPr="00BF1898">
        <w:rPr>
          <w:lang w:val="vi-VN"/>
        </w:rPr>
        <w:t xml:space="preserve"> duy nhất, tên lớp</w:t>
      </w:r>
      <w:r w:rsidR="00EA4F91" w:rsidRPr="00BF1898">
        <w:rPr>
          <w:lang w:val="vi-VN"/>
        </w:rPr>
        <w:t xml:space="preserve"> và mã chương trình đào tạo của </w:t>
      </w:r>
      <w:r w:rsidR="003E76FB" w:rsidRPr="00BF1898">
        <w:rPr>
          <w:lang w:val="vi-VN"/>
        </w:rPr>
        <w:t>lớp.</w:t>
      </w:r>
    </w:p>
    <w:p w14:paraId="3FC79477" w14:textId="7A9FB7C6" w:rsidR="00681CC5" w:rsidRPr="00BF1898" w:rsidRDefault="00681CC5" w:rsidP="002A7EAF">
      <w:pPr>
        <w:pStyle w:val="Caption"/>
        <w:jc w:val="both"/>
      </w:pPr>
      <w:bookmarkStart w:id="56" w:name="_Toc17338823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11</w:t>
      </w:r>
      <w:r w:rsidR="00DD5465">
        <w:fldChar w:fldCharType="end"/>
      </w:r>
      <w:r w:rsidRPr="00BF1898">
        <w:rPr>
          <w:lang w:val="vi-VN"/>
        </w:rPr>
        <w:t xml:space="preserve">. </w:t>
      </w:r>
      <w:r w:rsidRPr="00BF1898">
        <w:rPr>
          <w:rStyle w:val="BodyTextChar"/>
        </w:rPr>
        <w:t>Bảng</w:t>
      </w:r>
      <w:r w:rsidRPr="00BF1898">
        <w:rPr>
          <w:lang w:val="vi-VN"/>
        </w:rPr>
        <w:t xml:space="preserve"> lớp</w:t>
      </w:r>
      <w:r w:rsidR="001D6D11" w:rsidRPr="00BF1898">
        <w:rPr>
          <w:lang w:val="vi-VN"/>
        </w:rPr>
        <w:t xml:space="preserve"> (lop)</w:t>
      </w:r>
      <w:bookmarkEnd w:id="56"/>
    </w:p>
    <w:tbl>
      <w:tblPr>
        <w:tblStyle w:val="Chm"/>
        <w:tblW w:w="0" w:type="auto"/>
        <w:tblLook w:val="04A0" w:firstRow="1" w:lastRow="0" w:firstColumn="1" w:lastColumn="0" w:noHBand="0" w:noVBand="1"/>
      </w:tblPr>
      <w:tblGrid>
        <w:gridCol w:w="2282"/>
        <w:gridCol w:w="3249"/>
        <w:gridCol w:w="1838"/>
        <w:gridCol w:w="1970"/>
      </w:tblGrid>
      <w:tr w:rsidR="00681CC5" w:rsidRPr="00BF1898" w14:paraId="63E1EB9F" w14:textId="77777777" w:rsidTr="002D442B">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54495900" w14:textId="77777777" w:rsidR="00681CC5" w:rsidRPr="00BF1898" w:rsidRDefault="00681CC5" w:rsidP="002D442B">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1CE83FC6" w14:textId="77777777" w:rsidR="00681CC5" w:rsidRPr="00BF1898" w:rsidRDefault="00681CC5" w:rsidP="002D442B">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14E3628D" w14:textId="77777777" w:rsidR="00681CC5" w:rsidRPr="00BF1898" w:rsidRDefault="00681CC5" w:rsidP="002D442B">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724889F8" w14:textId="77777777" w:rsidR="00681CC5" w:rsidRPr="00BF1898" w:rsidRDefault="00681CC5" w:rsidP="002D442B">
            <w:pPr>
              <w:pStyle w:val="BodyText"/>
              <w:spacing w:before="0" w:after="0"/>
              <w:ind w:firstLine="0"/>
              <w:jc w:val="center"/>
              <w:rPr>
                <w:lang w:val="vi-VN"/>
              </w:rPr>
            </w:pPr>
            <w:r w:rsidRPr="00BF1898">
              <w:t>Ràng</w:t>
            </w:r>
            <w:r w:rsidRPr="00BF1898">
              <w:rPr>
                <w:lang w:val="vi-VN"/>
              </w:rPr>
              <w:t xml:space="preserve"> buộc</w:t>
            </w:r>
          </w:p>
        </w:tc>
      </w:tr>
      <w:tr w:rsidR="00CE698F" w:rsidRPr="00BF1898" w14:paraId="4128E257" w14:textId="77777777" w:rsidTr="002D442B">
        <w:trPr>
          <w:trHeight w:val="454"/>
        </w:trPr>
        <w:tc>
          <w:tcPr>
            <w:tcW w:w="2282" w:type="dxa"/>
          </w:tcPr>
          <w:p w14:paraId="6D192EC4" w14:textId="71E64115" w:rsidR="00CE698F" w:rsidRPr="00BF1898" w:rsidRDefault="00CE698F" w:rsidP="002D442B">
            <w:pPr>
              <w:spacing w:line="360" w:lineRule="auto"/>
              <w:rPr>
                <w:lang w:val="vi-VN"/>
              </w:rPr>
            </w:pPr>
            <w:r w:rsidRPr="00BF1898">
              <w:t>ma</w:t>
            </w:r>
            <w:r w:rsidRPr="00BF1898">
              <w:rPr>
                <w:lang w:val="vi-VN"/>
              </w:rPr>
              <w:t>_lop</w:t>
            </w:r>
          </w:p>
        </w:tc>
        <w:tc>
          <w:tcPr>
            <w:tcW w:w="3249" w:type="dxa"/>
          </w:tcPr>
          <w:p w14:paraId="7A2406A4" w14:textId="000C6B91" w:rsidR="00CE698F" w:rsidRPr="00BF1898" w:rsidRDefault="00CE698F" w:rsidP="002D442B">
            <w:pPr>
              <w:spacing w:line="360" w:lineRule="auto"/>
              <w:rPr>
                <w:lang w:val="vi-VN"/>
              </w:rPr>
            </w:pPr>
            <w:r w:rsidRPr="00BF1898">
              <w:t>Mã</w:t>
            </w:r>
            <w:r w:rsidRPr="00BF1898">
              <w:rPr>
                <w:lang w:val="vi-VN"/>
              </w:rPr>
              <w:t xml:space="preserve"> lớp</w:t>
            </w:r>
          </w:p>
        </w:tc>
        <w:tc>
          <w:tcPr>
            <w:tcW w:w="1838" w:type="dxa"/>
          </w:tcPr>
          <w:p w14:paraId="531FC214" w14:textId="76C80324" w:rsidR="00CE698F" w:rsidRPr="00BF1898" w:rsidRDefault="00CE698F" w:rsidP="002D442B">
            <w:pPr>
              <w:spacing w:line="360" w:lineRule="auto"/>
              <w:rPr>
                <w:lang w:val="vi-VN"/>
              </w:rPr>
            </w:pPr>
            <w:r w:rsidRPr="00BF1898">
              <w:t>varchar</w:t>
            </w:r>
            <w:r w:rsidRPr="00BF1898">
              <w:rPr>
                <w:lang w:val="vi-VN"/>
              </w:rPr>
              <w:t xml:space="preserve"> (10)</w:t>
            </w:r>
          </w:p>
        </w:tc>
        <w:tc>
          <w:tcPr>
            <w:tcW w:w="1970" w:type="dxa"/>
          </w:tcPr>
          <w:p w14:paraId="046566E4" w14:textId="77777777" w:rsidR="00CE698F" w:rsidRPr="00BF1898" w:rsidRDefault="00CE698F" w:rsidP="002D442B">
            <w:pPr>
              <w:spacing w:line="360" w:lineRule="auto"/>
              <w:rPr>
                <w:lang w:val="vi-VN"/>
              </w:rPr>
            </w:pPr>
            <w:r w:rsidRPr="00BF1898">
              <w:t>Khóa</w:t>
            </w:r>
            <w:r w:rsidRPr="00BF1898">
              <w:rPr>
                <w:lang w:val="vi-VN"/>
              </w:rPr>
              <w:t xml:space="preserve"> chính</w:t>
            </w:r>
          </w:p>
        </w:tc>
      </w:tr>
      <w:tr w:rsidR="00681CC5" w:rsidRPr="00BF1898" w14:paraId="0BAB3EAA" w14:textId="77777777" w:rsidTr="002D442B">
        <w:trPr>
          <w:trHeight w:val="454"/>
        </w:trPr>
        <w:tc>
          <w:tcPr>
            <w:tcW w:w="2282" w:type="dxa"/>
          </w:tcPr>
          <w:p w14:paraId="587FEF35" w14:textId="0F6A2D76" w:rsidR="00681CC5" w:rsidRPr="00BF1898" w:rsidRDefault="007F3A41" w:rsidP="002D442B">
            <w:pPr>
              <w:spacing w:line="360" w:lineRule="auto"/>
              <w:rPr>
                <w:lang w:val="vi-VN"/>
              </w:rPr>
            </w:pPr>
            <w:r w:rsidRPr="00BF1898">
              <w:t>ten</w:t>
            </w:r>
            <w:r w:rsidRPr="00BF1898">
              <w:rPr>
                <w:lang w:val="vi-VN"/>
              </w:rPr>
              <w:t>_lop</w:t>
            </w:r>
          </w:p>
        </w:tc>
        <w:tc>
          <w:tcPr>
            <w:tcW w:w="3249" w:type="dxa"/>
          </w:tcPr>
          <w:p w14:paraId="3F08A8A8" w14:textId="2C187626" w:rsidR="00681CC5" w:rsidRPr="00BF1898" w:rsidRDefault="00681CC5" w:rsidP="002D442B">
            <w:pPr>
              <w:spacing w:line="360" w:lineRule="auto"/>
              <w:rPr>
                <w:lang w:val="vi-VN"/>
              </w:rPr>
            </w:pPr>
            <w:r w:rsidRPr="00BF1898">
              <w:t>Tên</w:t>
            </w:r>
            <w:r w:rsidRPr="00BF1898">
              <w:rPr>
                <w:lang w:val="vi-VN"/>
              </w:rPr>
              <w:t xml:space="preserve"> </w:t>
            </w:r>
            <w:r w:rsidR="00EA74C4" w:rsidRPr="00BF1898">
              <w:rPr>
                <w:lang w:val="vi-VN"/>
              </w:rPr>
              <w:t>lớp</w:t>
            </w:r>
          </w:p>
        </w:tc>
        <w:tc>
          <w:tcPr>
            <w:tcW w:w="1838" w:type="dxa"/>
          </w:tcPr>
          <w:p w14:paraId="4A3B1E28" w14:textId="77777777" w:rsidR="00681CC5" w:rsidRPr="00BF1898" w:rsidRDefault="00681CC5" w:rsidP="002D442B">
            <w:pPr>
              <w:spacing w:line="360" w:lineRule="auto"/>
              <w:rPr>
                <w:lang w:val="vi-VN"/>
              </w:rPr>
            </w:pPr>
            <w:r w:rsidRPr="00BF1898">
              <w:t>varchar</w:t>
            </w:r>
            <w:r w:rsidRPr="00BF1898">
              <w:rPr>
                <w:lang w:val="vi-VN"/>
              </w:rPr>
              <w:t xml:space="preserve"> (50)</w:t>
            </w:r>
          </w:p>
        </w:tc>
        <w:tc>
          <w:tcPr>
            <w:tcW w:w="1970" w:type="dxa"/>
          </w:tcPr>
          <w:p w14:paraId="5900B84D" w14:textId="77777777" w:rsidR="00681CC5" w:rsidRPr="00BF1898" w:rsidRDefault="00681CC5" w:rsidP="002D442B">
            <w:pPr>
              <w:spacing w:line="360" w:lineRule="auto"/>
              <w:rPr>
                <w:lang w:val="vi-VN"/>
              </w:rPr>
            </w:pPr>
          </w:p>
        </w:tc>
      </w:tr>
      <w:tr w:rsidR="00235F0D" w:rsidRPr="00BF1898" w14:paraId="71088C73" w14:textId="77777777" w:rsidTr="002D442B">
        <w:trPr>
          <w:trHeight w:val="454"/>
        </w:trPr>
        <w:tc>
          <w:tcPr>
            <w:tcW w:w="2282" w:type="dxa"/>
          </w:tcPr>
          <w:p w14:paraId="69FF0723" w14:textId="65B62746" w:rsidR="00235F0D" w:rsidRPr="00BF1898" w:rsidRDefault="00235F0D" w:rsidP="002D442B">
            <w:pPr>
              <w:spacing w:line="360" w:lineRule="auto"/>
              <w:rPr>
                <w:lang w:val="vi-VN"/>
              </w:rPr>
            </w:pPr>
            <w:r w:rsidRPr="00BF1898">
              <w:t>ma</w:t>
            </w:r>
            <w:r w:rsidRPr="00BF1898">
              <w:rPr>
                <w:lang w:val="vi-VN"/>
              </w:rPr>
              <w:t>_chuong_trinh</w:t>
            </w:r>
          </w:p>
        </w:tc>
        <w:tc>
          <w:tcPr>
            <w:tcW w:w="3249" w:type="dxa"/>
          </w:tcPr>
          <w:p w14:paraId="77C1C0C6" w14:textId="61680F84" w:rsidR="00235F0D" w:rsidRPr="00BF1898" w:rsidRDefault="00861B8A" w:rsidP="002D442B">
            <w:pPr>
              <w:spacing w:line="360" w:lineRule="auto"/>
              <w:rPr>
                <w:lang w:val="vi-VN"/>
              </w:rPr>
            </w:pPr>
            <w:r w:rsidRPr="00BF1898">
              <w:t>Mã</w:t>
            </w:r>
            <w:r w:rsidRPr="00BF1898">
              <w:rPr>
                <w:lang w:val="vi-VN"/>
              </w:rPr>
              <w:t xml:space="preserve"> chương trình</w:t>
            </w:r>
          </w:p>
        </w:tc>
        <w:tc>
          <w:tcPr>
            <w:tcW w:w="1838" w:type="dxa"/>
          </w:tcPr>
          <w:p w14:paraId="5F0D5DD2" w14:textId="7AA9B8A1" w:rsidR="00235F0D" w:rsidRPr="00BF1898" w:rsidRDefault="00027313" w:rsidP="002D442B">
            <w:pPr>
              <w:spacing w:line="360" w:lineRule="auto"/>
              <w:rPr>
                <w:lang w:val="vi-VN"/>
              </w:rPr>
            </w:pPr>
            <w:r w:rsidRPr="00BF1898">
              <w:t>varchar</w:t>
            </w:r>
            <w:r w:rsidRPr="00BF1898">
              <w:rPr>
                <w:lang w:val="vi-VN"/>
              </w:rPr>
              <w:t xml:space="preserve"> (10)</w:t>
            </w:r>
          </w:p>
        </w:tc>
        <w:tc>
          <w:tcPr>
            <w:tcW w:w="1970" w:type="dxa"/>
          </w:tcPr>
          <w:p w14:paraId="1ED51EBA" w14:textId="1C10D891" w:rsidR="00235F0D" w:rsidRPr="00BF1898" w:rsidRDefault="00FD0768" w:rsidP="002D442B">
            <w:pPr>
              <w:spacing w:line="360" w:lineRule="auto"/>
              <w:rPr>
                <w:lang w:val="vi-VN"/>
              </w:rPr>
            </w:pPr>
            <w:r w:rsidRPr="00BF1898">
              <w:rPr>
                <w:lang w:val="vi-VN"/>
              </w:rPr>
              <w:t>Khóa ngoai</w:t>
            </w:r>
          </w:p>
        </w:tc>
      </w:tr>
    </w:tbl>
    <w:p w14:paraId="1823F34C" w14:textId="414159D1" w:rsidR="00D551B7" w:rsidRPr="00BF1898" w:rsidRDefault="006B641B" w:rsidP="00D551B7">
      <w:pPr>
        <w:pStyle w:val="BodyText"/>
        <w:rPr>
          <w:lang w:val="vi-VN"/>
        </w:rPr>
      </w:pPr>
      <w:r w:rsidRPr="00BF1898">
        <w:t>Bảng</w:t>
      </w:r>
      <w:r w:rsidRPr="00BF1898">
        <w:rPr>
          <w:lang w:val="vi-VN"/>
        </w:rPr>
        <w:t xml:space="preserve"> sinh viên </w:t>
      </w:r>
      <w:r w:rsidR="006D3AEF">
        <w:rPr>
          <w:lang w:val="vi-VN"/>
        </w:rPr>
        <w:t xml:space="preserve">dùng để lưu trữ thông tin của sinh viên đã và đang theo </w:t>
      </w:r>
      <w:r w:rsidR="000147D6">
        <w:rPr>
          <w:lang w:val="vi-VN"/>
        </w:rPr>
        <w:t>học</w:t>
      </w:r>
      <w:r w:rsidR="006D3AEF">
        <w:rPr>
          <w:lang w:val="vi-VN"/>
        </w:rPr>
        <w:t xml:space="preserve">, </w:t>
      </w:r>
      <w:r w:rsidR="00E515EE">
        <w:rPr>
          <w:lang w:val="vi-VN"/>
        </w:rPr>
        <w:t>bao</w:t>
      </w:r>
      <w:r w:rsidR="00C21703">
        <w:rPr>
          <w:lang w:val="vi-VN"/>
        </w:rPr>
        <w:t xml:space="preserve"> </w:t>
      </w:r>
      <w:r w:rsidRPr="00BF1898">
        <w:rPr>
          <w:lang w:val="vi-VN"/>
        </w:rPr>
        <w:t>gồm mã sinh viên duy nhất và các thông tin của sinh viên như họ tên, ngày sinh, giới tính, địa chỉ, số điện thoại, email, mã lớp sinh viên đang theo học và trạng thái học.</w:t>
      </w:r>
    </w:p>
    <w:p w14:paraId="7B7AFA35" w14:textId="00095B61" w:rsidR="003E4F51" w:rsidRPr="00BF1898" w:rsidRDefault="003E4F51" w:rsidP="008A08DE">
      <w:pPr>
        <w:pStyle w:val="Caption"/>
        <w:jc w:val="both"/>
      </w:pPr>
      <w:bookmarkStart w:id="57" w:name="_Toc173388240"/>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12</w:t>
      </w:r>
      <w:r w:rsidR="00DD5465">
        <w:fldChar w:fldCharType="end"/>
      </w:r>
      <w:r w:rsidRPr="00BF1898">
        <w:rPr>
          <w:lang w:val="vi-VN"/>
        </w:rPr>
        <w:t xml:space="preserve">. Bảng </w:t>
      </w:r>
      <w:r w:rsidRPr="00BF1898">
        <w:rPr>
          <w:rStyle w:val="BodyTextChar"/>
        </w:rPr>
        <w:t>sinh</w:t>
      </w:r>
      <w:r w:rsidRPr="00BF1898">
        <w:rPr>
          <w:lang w:val="vi-VN"/>
        </w:rPr>
        <w:t xml:space="preserve"> viên</w:t>
      </w:r>
      <w:r w:rsidR="003B5ADA" w:rsidRPr="00BF1898">
        <w:rPr>
          <w:lang w:val="vi-VN"/>
        </w:rPr>
        <w:t xml:space="preserve"> (sinh_vien)</w:t>
      </w:r>
      <w:bookmarkEnd w:id="57"/>
    </w:p>
    <w:tbl>
      <w:tblPr>
        <w:tblStyle w:val="Chm"/>
        <w:tblW w:w="0" w:type="auto"/>
        <w:tblLook w:val="04A0" w:firstRow="1" w:lastRow="0" w:firstColumn="1" w:lastColumn="0" w:noHBand="0" w:noVBand="1"/>
      </w:tblPr>
      <w:tblGrid>
        <w:gridCol w:w="2282"/>
        <w:gridCol w:w="3249"/>
        <w:gridCol w:w="1838"/>
        <w:gridCol w:w="1970"/>
      </w:tblGrid>
      <w:tr w:rsidR="003E4F51" w:rsidRPr="00BF1898" w14:paraId="14D59539" w14:textId="77777777" w:rsidTr="00474E5A">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286601A2" w14:textId="77777777" w:rsidR="003E4F51" w:rsidRPr="00BF1898" w:rsidRDefault="003E4F51" w:rsidP="00474E5A">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C597CA4" w14:textId="77777777" w:rsidR="003E4F51" w:rsidRPr="00BF1898" w:rsidRDefault="003E4F51" w:rsidP="00474E5A">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400F82C9" w14:textId="77777777" w:rsidR="003E4F51" w:rsidRPr="00BF1898" w:rsidRDefault="003E4F51" w:rsidP="00474E5A">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E191F61" w14:textId="77777777" w:rsidR="003E4F51" w:rsidRPr="00BF1898" w:rsidRDefault="003E4F51" w:rsidP="00474E5A">
            <w:pPr>
              <w:pStyle w:val="BodyText"/>
              <w:spacing w:before="0" w:after="0"/>
              <w:ind w:firstLine="0"/>
              <w:jc w:val="center"/>
              <w:rPr>
                <w:lang w:val="vi-VN"/>
              </w:rPr>
            </w:pPr>
            <w:r w:rsidRPr="00BF1898">
              <w:t>Ràng</w:t>
            </w:r>
            <w:r w:rsidRPr="00BF1898">
              <w:rPr>
                <w:lang w:val="vi-VN"/>
              </w:rPr>
              <w:t xml:space="preserve"> buộc</w:t>
            </w:r>
          </w:p>
        </w:tc>
      </w:tr>
      <w:tr w:rsidR="003E4F51" w:rsidRPr="00BF1898" w14:paraId="60D49792" w14:textId="77777777" w:rsidTr="00474E5A">
        <w:trPr>
          <w:trHeight w:val="454"/>
        </w:trPr>
        <w:tc>
          <w:tcPr>
            <w:tcW w:w="2282" w:type="dxa"/>
          </w:tcPr>
          <w:p w14:paraId="60CA5C09" w14:textId="39DA2FA7" w:rsidR="003E4F51" w:rsidRPr="00BF1898" w:rsidRDefault="003E4F51" w:rsidP="00474E5A">
            <w:pPr>
              <w:spacing w:line="360" w:lineRule="auto"/>
              <w:rPr>
                <w:lang w:val="vi-VN"/>
              </w:rPr>
            </w:pPr>
            <w:r w:rsidRPr="00BF1898">
              <w:t>ma</w:t>
            </w:r>
            <w:r w:rsidRPr="00BF1898">
              <w:rPr>
                <w:lang w:val="vi-VN"/>
              </w:rPr>
              <w:t>_</w:t>
            </w:r>
            <w:r w:rsidR="000D34C4" w:rsidRPr="00BF1898">
              <w:rPr>
                <w:lang w:val="vi-VN"/>
              </w:rPr>
              <w:t>sinh_vien</w:t>
            </w:r>
          </w:p>
        </w:tc>
        <w:tc>
          <w:tcPr>
            <w:tcW w:w="3249" w:type="dxa"/>
          </w:tcPr>
          <w:p w14:paraId="4E39A52D" w14:textId="002085DA" w:rsidR="003E4F51" w:rsidRPr="00BF1898" w:rsidRDefault="003E4F51" w:rsidP="00474E5A">
            <w:pPr>
              <w:spacing w:line="360" w:lineRule="auto"/>
              <w:rPr>
                <w:lang w:val="vi-VN"/>
              </w:rPr>
            </w:pPr>
            <w:r w:rsidRPr="00BF1898">
              <w:t>Mã</w:t>
            </w:r>
            <w:r w:rsidRPr="00BF1898">
              <w:rPr>
                <w:lang w:val="vi-VN"/>
              </w:rPr>
              <w:t xml:space="preserve"> </w:t>
            </w:r>
            <w:r w:rsidR="00E70820" w:rsidRPr="00BF1898">
              <w:rPr>
                <w:lang w:val="vi-VN"/>
              </w:rPr>
              <w:t>sinh viên</w:t>
            </w:r>
          </w:p>
        </w:tc>
        <w:tc>
          <w:tcPr>
            <w:tcW w:w="1838" w:type="dxa"/>
          </w:tcPr>
          <w:p w14:paraId="14829C5F" w14:textId="77777777" w:rsidR="003E4F51" w:rsidRPr="00BF1898" w:rsidRDefault="003E4F51" w:rsidP="00474E5A">
            <w:pPr>
              <w:spacing w:line="360" w:lineRule="auto"/>
              <w:rPr>
                <w:lang w:val="vi-VN"/>
              </w:rPr>
            </w:pPr>
            <w:r w:rsidRPr="00BF1898">
              <w:t>varchar</w:t>
            </w:r>
            <w:r w:rsidRPr="00BF1898">
              <w:rPr>
                <w:lang w:val="vi-VN"/>
              </w:rPr>
              <w:t xml:space="preserve"> (10)</w:t>
            </w:r>
          </w:p>
        </w:tc>
        <w:tc>
          <w:tcPr>
            <w:tcW w:w="1970" w:type="dxa"/>
          </w:tcPr>
          <w:p w14:paraId="71B5A700" w14:textId="306360AD" w:rsidR="003E4F51" w:rsidRPr="00BF1898" w:rsidRDefault="00E70820" w:rsidP="00474E5A">
            <w:pPr>
              <w:spacing w:line="360" w:lineRule="auto"/>
              <w:rPr>
                <w:lang w:val="vi-VN"/>
              </w:rPr>
            </w:pPr>
            <w:r w:rsidRPr="00BF1898">
              <w:rPr>
                <w:lang w:val="vi-VN"/>
              </w:rPr>
              <w:t>Khóa chính</w:t>
            </w:r>
          </w:p>
        </w:tc>
      </w:tr>
      <w:tr w:rsidR="003E4F51" w:rsidRPr="00BF1898" w14:paraId="2F49022E" w14:textId="77777777" w:rsidTr="00474E5A">
        <w:trPr>
          <w:trHeight w:val="454"/>
        </w:trPr>
        <w:tc>
          <w:tcPr>
            <w:tcW w:w="2282" w:type="dxa"/>
          </w:tcPr>
          <w:p w14:paraId="56C79D85" w14:textId="2340F020" w:rsidR="003E4F51" w:rsidRPr="00BF1898" w:rsidRDefault="00060E97" w:rsidP="00474E5A">
            <w:pPr>
              <w:spacing w:line="360" w:lineRule="auto"/>
              <w:rPr>
                <w:lang w:val="vi-VN"/>
              </w:rPr>
            </w:pPr>
            <w:r w:rsidRPr="00BF1898">
              <w:t>ho</w:t>
            </w:r>
            <w:r w:rsidRPr="00BF1898">
              <w:rPr>
                <w:lang w:val="vi-VN"/>
              </w:rPr>
              <w:t>_ten</w:t>
            </w:r>
          </w:p>
        </w:tc>
        <w:tc>
          <w:tcPr>
            <w:tcW w:w="3249" w:type="dxa"/>
          </w:tcPr>
          <w:p w14:paraId="42F2DD38" w14:textId="005CF967" w:rsidR="003E4F51" w:rsidRPr="00BF1898" w:rsidRDefault="00060E97" w:rsidP="00474E5A">
            <w:pPr>
              <w:spacing w:line="360" w:lineRule="auto"/>
              <w:rPr>
                <w:lang w:val="vi-VN"/>
              </w:rPr>
            </w:pPr>
            <w:r w:rsidRPr="00BF1898">
              <w:rPr>
                <w:lang w:val="vi-VN"/>
              </w:rPr>
              <w:t>Họ tên</w:t>
            </w:r>
          </w:p>
        </w:tc>
        <w:tc>
          <w:tcPr>
            <w:tcW w:w="1838" w:type="dxa"/>
          </w:tcPr>
          <w:p w14:paraId="7A1D8861" w14:textId="1999BD56" w:rsidR="003E4F51" w:rsidRPr="00BF1898" w:rsidRDefault="003E4F51" w:rsidP="00474E5A">
            <w:pPr>
              <w:spacing w:line="360" w:lineRule="auto"/>
              <w:rPr>
                <w:lang w:val="vi-VN"/>
              </w:rPr>
            </w:pPr>
            <w:r w:rsidRPr="00BF1898">
              <w:t>varchar</w:t>
            </w:r>
            <w:r w:rsidRPr="00BF1898">
              <w:rPr>
                <w:lang w:val="vi-VN"/>
              </w:rPr>
              <w:t xml:space="preserve"> (</w:t>
            </w:r>
            <w:r w:rsidR="00043586" w:rsidRPr="00BF1898">
              <w:rPr>
                <w:lang w:val="vi-VN"/>
              </w:rPr>
              <w:t>50</w:t>
            </w:r>
            <w:r w:rsidRPr="00BF1898">
              <w:rPr>
                <w:lang w:val="vi-VN"/>
              </w:rPr>
              <w:t>)</w:t>
            </w:r>
          </w:p>
        </w:tc>
        <w:tc>
          <w:tcPr>
            <w:tcW w:w="1970" w:type="dxa"/>
          </w:tcPr>
          <w:p w14:paraId="5A05E5AD" w14:textId="2D7576FC" w:rsidR="003E4F51" w:rsidRPr="00BF1898" w:rsidRDefault="003E4F51" w:rsidP="00474E5A">
            <w:pPr>
              <w:spacing w:line="360" w:lineRule="auto"/>
              <w:rPr>
                <w:lang w:val="vi-VN"/>
              </w:rPr>
            </w:pPr>
          </w:p>
        </w:tc>
      </w:tr>
      <w:tr w:rsidR="003E4F51" w:rsidRPr="00BF1898" w14:paraId="5B5B19EB" w14:textId="77777777" w:rsidTr="00474E5A">
        <w:trPr>
          <w:trHeight w:val="454"/>
        </w:trPr>
        <w:tc>
          <w:tcPr>
            <w:tcW w:w="2282" w:type="dxa"/>
          </w:tcPr>
          <w:p w14:paraId="1EE55A82" w14:textId="4365EC72" w:rsidR="003E4F51" w:rsidRPr="00BF1898" w:rsidRDefault="00566AF1" w:rsidP="00474E5A">
            <w:pPr>
              <w:spacing w:line="360" w:lineRule="auto"/>
              <w:rPr>
                <w:lang w:val="vi-VN"/>
              </w:rPr>
            </w:pPr>
            <w:r w:rsidRPr="00BF1898">
              <w:rPr>
                <w:lang w:val="vi-VN"/>
              </w:rPr>
              <w:t>gioi_tinh</w:t>
            </w:r>
          </w:p>
        </w:tc>
        <w:tc>
          <w:tcPr>
            <w:tcW w:w="3249" w:type="dxa"/>
          </w:tcPr>
          <w:p w14:paraId="5FCDDEC1" w14:textId="749EF21A" w:rsidR="003E4F51" w:rsidRPr="00BF1898" w:rsidRDefault="00566AF1" w:rsidP="00474E5A">
            <w:pPr>
              <w:spacing w:line="360" w:lineRule="auto"/>
              <w:rPr>
                <w:lang w:val="vi-VN"/>
              </w:rPr>
            </w:pPr>
            <w:r w:rsidRPr="00BF1898">
              <w:rPr>
                <w:lang w:val="vi-VN"/>
              </w:rPr>
              <w:t>Giới tính</w:t>
            </w:r>
          </w:p>
        </w:tc>
        <w:tc>
          <w:tcPr>
            <w:tcW w:w="1838" w:type="dxa"/>
          </w:tcPr>
          <w:p w14:paraId="77E76E6C" w14:textId="05265C68" w:rsidR="003E4F51" w:rsidRPr="00BF1898" w:rsidRDefault="00566AF1" w:rsidP="00474E5A">
            <w:pPr>
              <w:spacing w:line="360" w:lineRule="auto"/>
              <w:rPr>
                <w:lang w:val="vi-VN"/>
              </w:rPr>
            </w:pPr>
            <w:r w:rsidRPr="00BF1898">
              <w:t>varchar</w:t>
            </w:r>
            <w:r w:rsidR="00F948DD" w:rsidRPr="00BF1898">
              <w:rPr>
                <w:lang w:val="vi-VN"/>
              </w:rPr>
              <w:t xml:space="preserve"> </w:t>
            </w:r>
            <w:r w:rsidRPr="00BF1898">
              <w:rPr>
                <w:lang w:val="vi-VN"/>
              </w:rPr>
              <w:t>(5)</w:t>
            </w:r>
          </w:p>
        </w:tc>
        <w:tc>
          <w:tcPr>
            <w:tcW w:w="1970" w:type="dxa"/>
          </w:tcPr>
          <w:p w14:paraId="04841D0C" w14:textId="0B1F4526" w:rsidR="003E4F51" w:rsidRPr="00BF1898" w:rsidRDefault="003E4F51" w:rsidP="00474E5A">
            <w:pPr>
              <w:spacing w:line="360" w:lineRule="auto"/>
              <w:rPr>
                <w:lang w:val="vi-VN"/>
              </w:rPr>
            </w:pPr>
          </w:p>
        </w:tc>
      </w:tr>
      <w:tr w:rsidR="003E4F51" w:rsidRPr="00BF1898" w14:paraId="1DA7E1DE" w14:textId="77777777" w:rsidTr="00474E5A">
        <w:trPr>
          <w:trHeight w:val="454"/>
        </w:trPr>
        <w:tc>
          <w:tcPr>
            <w:tcW w:w="2282" w:type="dxa"/>
          </w:tcPr>
          <w:p w14:paraId="50FE2DED" w14:textId="35E2FA8E" w:rsidR="003E4F51" w:rsidRPr="00BF1898" w:rsidRDefault="00566AF1" w:rsidP="00474E5A">
            <w:pPr>
              <w:spacing w:line="360" w:lineRule="auto"/>
            </w:pPr>
            <w:r w:rsidRPr="00BF1898">
              <w:rPr>
                <w:lang w:val="vi-VN"/>
              </w:rPr>
              <w:t>ngay_</w:t>
            </w:r>
            <w:r w:rsidR="005B734B" w:rsidRPr="00BF1898">
              <w:rPr>
                <w:lang w:val="vi-VN"/>
              </w:rPr>
              <w:t>sinh</w:t>
            </w:r>
          </w:p>
        </w:tc>
        <w:tc>
          <w:tcPr>
            <w:tcW w:w="3249" w:type="dxa"/>
          </w:tcPr>
          <w:p w14:paraId="4234C9F8" w14:textId="2E9AF58E" w:rsidR="003E4F51" w:rsidRPr="00BF1898" w:rsidRDefault="0060385B" w:rsidP="00474E5A">
            <w:pPr>
              <w:spacing w:line="360" w:lineRule="auto"/>
              <w:rPr>
                <w:lang w:val="vi-VN"/>
              </w:rPr>
            </w:pPr>
            <w:r w:rsidRPr="00BF1898">
              <w:t>Ngày</w:t>
            </w:r>
            <w:r w:rsidRPr="00BF1898">
              <w:rPr>
                <w:lang w:val="vi-VN"/>
              </w:rPr>
              <w:t xml:space="preserve"> sinh</w:t>
            </w:r>
          </w:p>
        </w:tc>
        <w:tc>
          <w:tcPr>
            <w:tcW w:w="1838" w:type="dxa"/>
          </w:tcPr>
          <w:p w14:paraId="7E350602" w14:textId="55025492" w:rsidR="003E4F51" w:rsidRPr="00BF1898" w:rsidRDefault="0060385B" w:rsidP="00474E5A">
            <w:pPr>
              <w:spacing w:line="360" w:lineRule="auto"/>
            </w:pPr>
            <w:r w:rsidRPr="00BF1898">
              <w:t>int</w:t>
            </w:r>
          </w:p>
        </w:tc>
        <w:tc>
          <w:tcPr>
            <w:tcW w:w="1970" w:type="dxa"/>
          </w:tcPr>
          <w:p w14:paraId="53346F8A" w14:textId="0C1CD755" w:rsidR="003E4F51" w:rsidRPr="00BF1898" w:rsidRDefault="003E4F51" w:rsidP="00474E5A">
            <w:pPr>
              <w:spacing w:line="360" w:lineRule="auto"/>
              <w:rPr>
                <w:lang w:val="vi-VN"/>
              </w:rPr>
            </w:pPr>
          </w:p>
        </w:tc>
      </w:tr>
      <w:tr w:rsidR="003E4F51" w:rsidRPr="00BF1898" w14:paraId="298E94EB" w14:textId="77777777" w:rsidTr="00474E5A">
        <w:trPr>
          <w:trHeight w:val="454"/>
        </w:trPr>
        <w:tc>
          <w:tcPr>
            <w:tcW w:w="2282" w:type="dxa"/>
          </w:tcPr>
          <w:p w14:paraId="4C90C83B" w14:textId="60743996" w:rsidR="003E4F51" w:rsidRPr="00BF1898" w:rsidRDefault="00F948DD" w:rsidP="00474E5A">
            <w:pPr>
              <w:spacing w:line="360" w:lineRule="auto"/>
              <w:rPr>
                <w:lang w:val="vi-VN"/>
              </w:rPr>
            </w:pPr>
            <w:r w:rsidRPr="00BF1898">
              <w:t>dia</w:t>
            </w:r>
            <w:r w:rsidRPr="00BF1898">
              <w:rPr>
                <w:lang w:val="vi-VN"/>
              </w:rPr>
              <w:t>_chi</w:t>
            </w:r>
          </w:p>
        </w:tc>
        <w:tc>
          <w:tcPr>
            <w:tcW w:w="3249" w:type="dxa"/>
          </w:tcPr>
          <w:p w14:paraId="695E5D51" w14:textId="43474E00" w:rsidR="003E4F51" w:rsidRPr="00BF1898" w:rsidRDefault="00F948DD" w:rsidP="00474E5A">
            <w:pPr>
              <w:spacing w:line="360" w:lineRule="auto"/>
              <w:rPr>
                <w:lang w:val="vi-VN"/>
              </w:rPr>
            </w:pPr>
            <w:r w:rsidRPr="00BF1898">
              <w:t>Địa</w:t>
            </w:r>
            <w:r w:rsidRPr="00BF1898">
              <w:rPr>
                <w:lang w:val="vi-VN"/>
              </w:rPr>
              <w:t xml:space="preserve"> chỉ</w:t>
            </w:r>
          </w:p>
        </w:tc>
        <w:tc>
          <w:tcPr>
            <w:tcW w:w="1838" w:type="dxa"/>
          </w:tcPr>
          <w:p w14:paraId="642EDD1E" w14:textId="04D89DB2" w:rsidR="003E4F51" w:rsidRPr="00BF1898" w:rsidRDefault="00F948DD" w:rsidP="00474E5A">
            <w:pPr>
              <w:spacing w:line="360" w:lineRule="auto"/>
              <w:rPr>
                <w:lang w:val="vi-VN"/>
              </w:rPr>
            </w:pPr>
            <w:r w:rsidRPr="00BF1898">
              <w:t>varchar</w:t>
            </w:r>
            <w:r w:rsidRPr="00BF1898">
              <w:rPr>
                <w:lang w:val="vi-VN"/>
              </w:rPr>
              <w:t xml:space="preserve"> (50)</w:t>
            </w:r>
          </w:p>
        </w:tc>
        <w:tc>
          <w:tcPr>
            <w:tcW w:w="1970" w:type="dxa"/>
          </w:tcPr>
          <w:p w14:paraId="74E5A8ED" w14:textId="77777777" w:rsidR="003E4F51" w:rsidRPr="00BF1898" w:rsidRDefault="003E4F51" w:rsidP="00474E5A">
            <w:pPr>
              <w:spacing w:line="360" w:lineRule="auto"/>
              <w:rPr>
                <w:lang w:val="vi-VN"/>
              </w:rPr>
            </w:pPr>
          </w:p>
        </w:tc>
      </w:tr>
      <w:tr w:rsidR="009C1D03" w:rsidRPr="00BF1898" w14:paraId="4FFC05D8" w14:textId="77777777" w:rsidTr="00474E5A">
        <w:trPr>
          <w:trHeight w:val="454"/>
        </w:trPr>
        <w:tc>
          <w:tcPr>
            <w:tcW w:w="2282" w:type="dxa"/>
          </w:tcPr>
          <w:p w14:paraId="706B2F46" w14:textId="4530148F" w:rsidR="009C1D03" w:rsidRPr="00BF1898" w:rsidRDefault="009C1D03" w:rsidP="00474E5A">
            <w:pPr>
              <w:spacing w:line="360" w:lineRule="auto"/>
              <w:rPr>
                <w:lang w:val="vi-VN"/>
              </w:rPr>
            </w:pPr>
            <w:r w:rsidRPr="00BF1898">
              <w:t>so</w:t>
            </w:r>
            <w:r w:rsidRPr="00BF1898">
              <w:rPr>
                <w:lang w:val="vi-VN"/>
              </w:rPr>
              <w:t>_dien_thoai</w:t>
            </w:r>
          </w:p>
        </w:tc>
        <w:tc>
          <w:tcPr>
            <w:tcW w:w="3249" w:type="dxa"/>
          </w:tcPr>
          <w:p w14:paraId="5B017F2D" w14:textId="5630A8D9" w:rsidR="009C1D03" w:rsidRPr="00BF1898" w:rsidRDefault="009C1D03" w:rsidP="00474E5A">
            <w:pPr>
              <w:spacing w:line="360" w:lineRule="auto"/>
              <w:rPr>
                <w:lang w:val="vi-VN"/>
              </w:rPr>
            </w:pPr>
            <w:r w:rsidRPr="00BF1898">
              <w:t>Số</w:t>
            </w:r>
            <w:r w:rsidRPr="00BF1898">
              <w:rPr>
                <w:lang w:val="vi-VN"/>
              </w:rPr>
              <w:t xml:space="preserve"> điện thoại</w:t>
            </w:r>
          </w:p>
        </w:tc>
        <w:tc>
          <w:tcPr>
            <w:tcW w:w="1838" w:type="dxa"/>
          </w:tcPr>
          <w:p w14:paraId="6378BDBB" w14:textId="45A7DEC2" w:rsidR="009C1D03" w:rsidRPr="00BF1898" w:rsidRDefault="009C1D03" w:rsidP="00474E5A">
            <w:pPr>
              <w:spacing w:line="360" w:lineRule="auto"/>
              <w:rPr>
                <w:lang w:val="vi-VN"/>
              </w:rPr>
            </w:pPr>
            <w:r w:rsidRPr="00BF1898">
              <w:t>varchar</w:t>
            </w:r>
            <w:r w:rsidRPr="00BF1898">
              <w:rPr>
                <w:lang w:val="vi-VN"/>
              </w:rPr>
              <w:t xml:space="preserve"> (10)</w:t>
            </w:r>
          </w:p>
        </w:tc>
        <w:tc>
          <w:tcPr>
            <w:tcW w:w="1970" w:type="dxa"/>
          </w:tcPr>
          <w:p w14:paraId="2A13ADB7" w14:textId="77777777" w:rsidR="009C1D03" w:rsidRPr="00BF1898" w:rsidRDefault="009C1D03" w:rsidP="00474E5A">
            <w:pPr>
              <w:spacing w:line="360" w:lineRule="auto"/>
              <w:rPr>
                <w:lang w:val="vi-VN"/>
              </w:rPr>
            </w:pPr>
          </w:p>
        </w:tc>
      </w:tr>
      <w:tr w:rsidR="009C1D03" w:rsidRPr="00BF1898" w14:paraId="04B04FBC" w14:textId="77777777" w:rsidTr="00474E5A">
        <w:trPr>
          <w:trHeight w:val="454"/>
        </w:trPr>
        <w:tc>
          <w:tcPr>
            <w:tcW w:w="2282" w:type="dxa"/>
          </w:tcPr>
          <w:p w14:paraId="12790A6F" w14:textId="4AA71859" w:rsidR="009C1D03" w:rsidRPr="00BF1898" w:rsidRDefault="002E441C" w:rsidP="00474E5A">
            <w:pPr>
              <w:spacing w:line="360" w:lineRule="auto"/>
            </w:pPr>
            <w:r w:rsidRPr="00BF1898">
              <w:t>email</w:t>
            </w:r>
          </w:p>
        </w:tc>
        <w:tc>
          <w:tcPr>
            <w:tcW w:w="3249" w:type="dxa"/>
          </w:tcPr>
          <w:p w14:paraId="48920B6E" w14:textId="2A92254C" w:rsidR="009C1D03" w:rsidRPr="00BF1898" w:rsidRDefault="002E441C" w:rsidP="00474E5A">
            <w:pPr>
              <w:spacing w:line="360" w:lineRule="auto"/>
            </w:pPr>
            <w:r w:rsidRPr="00BF1898">
              <w:t>Email</w:t>
            </w:r>
          </w:p>
        </w:tc>
        <w:tc>
          <w:tcPr>
            <w:tcW w:w="1838" w:type="dxa"/>
          </w:tcPr>
          <w:p w14:paraId="25CD6343" w14:textId="4202E83A" w:rsidR="009C1D03" w:rsidRPr="00BF1898" w:rsidRDefault="002E441C" w:rsidP="00474E5A">
            <w:pPr>
              <w:spacing w:line="360" w:lineRule="auto"/>
              <w:rPr>
                <w:lang w:val="vi-VN"/>
              </w:rPr>
            </w:pPr>
            <w:r w:rsidRPr="00BF1898">
              <w:t>varchar</w:t>
            </w:r>
            <w:r w:rsidRPr="00BF1898">
              <w:rPr>
                <w:lang w:val="vi-VN"/>
              </w:rPr>
              <w:t xml:space="preserve"> (50)</w:t>
            </w:r>
          </w:p>
        </w:tc>
        <w:tc>
          <w:tcPr>
            <w:tcW w:w="1970" w:type="dxa"/>
          </w:tcPr>
          <w:p w14:paraId="5365D52F" w14:textId="77777777" w:rsidR="009C1D03" w:rsidRPr="00BF1898" w:rsidRDefault="009C1D03" w:rsidP="00474E5A">
            <w:pPr>
              <w:spacing w:line="360" w:lineRule="auto"/>
              <w:rPr>
                <w:lang w:val="vi-VN"/>
              </w:rPr>
            </w:pPr>
          </w:p>
        </w:tc>
      </w:tr>
      <w:tr w:rsidR="009C1D03" w:rsidRPr="00BF1898" w14:paraId="2344C388" w14:textId="77777777" w:rsidTr="00474E5A">
        <w:trPr>
          <w:trHeight w:val="454"/>
        </w:trPr>
        <w:tc>
          <w:tcPr>
            <w:tcW w:w="2282" w:type="dxa"/>
          </w:tcPr>
          <w:p w14:paraId="7AEF82BC" w14:textId="4F903BD5" w:rsidR="009C1D03" w:rsidRPr="00BF1898" w:rsidRDefault="002E441C" w:rsidP="00474E5A">
            <w:pPr>
              <w:spacing w:line="360" w:lineRule="auto"/>
              <w:rPr>
                <w:lang w:val="vi-VN"/>
              </w:rPr>
            </w:pPr>
            <w:r w:rsidRPr="00BF1898">
              <w:t>ma</w:t>
            </w:r>
            <w:r w:rsidRPr="00BF1898">
              <w:rPr>
                <w:lang w:val="vi-VN"/>
              </w:rPr>
              <w:t>_lop</w:t>
            </w:r>
          </w:p>
        </w:tc>
        <w:tc>
          <w:tcPr>
            <w:tcW w:w="3249" w:type="dxa"/>
          </w:tcPr>
          <w:p w14:paraId="51776347" w14:textId="293C4734" w:rsidR="009C1D03" w:rsidRPr="00BF1898" w:rsidRDefault="002E441C" w:rsidP="00474E5A">
            <w:pPr>
              <w:spacing w:line="360" w:lineRule="auto"/>
              <w:rPr>
                <w:lang w:val="vi-VN"/>
              </w:rPr>
            </w:pPr>
            <w:r w:rsidRPr="00BF1898">
              <w:rPr>
                <w:lang w:val="vi-VN"/>
              </w:rPr>
              <w:t>Mã lớp</w:t>
            </w:r>
          </w:p>
        </w:tc>
        <w:tc>
          <w:tcPr>
            <w:tcW w:w="1838" w:type="dxa"/>
          </w:tcPr>
          <w:p w14:paraId="6C2873BB" w14:textId="78CDF6DB" w:rsidR="009C1D03" w:rsidRPr="00BF1898" w:rsidRDefault="002E441C" w:rsidP="00474E5A">
            <w:pPr>
              <w:spacing w:line="360" w:lineRule="auto"/>
              <w:rPr>
                <w:lang w:val="vi-VN"/>
              </w:rPr>
            </w:pPr>
            <w:r w:rsidRPr="00BF1898">
              <w:t>varchar</w:t>
            </w:r>
            <w:r w:rsidRPr="00BF1898">
              <w:rPr>
                <w:lang w:val="vi-VN"/>
              </w:rPr>
              <w:t xml:space="preserve"> (10)</w:t>
            </w:r>
          </w:p>
        </w:tc>
        <w:tc>
          <w:tcPr>
            <w:tcW w:w="1970" w:type="dxa"/>
          </w:tcPr>
          <w:p w14:paraId="66ECBE13" w14:textId="08B2B621" w:rsidR="009C1D03" w:rsidRPr="00BF1898" w:rsidRDefault="002E441C" w:rsidP="00474E5A">
            <w:pPr>
              <w:spacing w:line="360" w:lineRule="auto"/>
              <w:rPr>
                <w:lang w:val="vi-VN"/>
              </w:rPr>
            </w:pPr>
            <w:r w:rsidRPr="00BF1898">
              <w:rPr>
                <w:lang w:val="vi-VN"/>
              </w:rPr>
              <w:t>Khóa ngoại</w:t>
            </w:r>
          </w:p>
        </w:tc>
      </w:tr>
      <w:tr w:rsidR="009C1D03" w:rsidRPr="00BF1898" w14:paraId="0450276F" w14:textId="77777777" w:rsidTr="00474E5A">
        <w:trPr>
          <w:trHeight w:val="454"/>
        </w:trPr>
        <w:tc>
          <w:tcPr>
            <w:tcW w:w="2282" w:type="dxa"/>
          </w:tcPr>
          <w:p w14:paraId="200E1013" w14:textId="242F7E74" w:rsidR="009C1D03" w:rsidRPr="00BF1898" w:rsidRDefault="002E441C" w:rsidP="00474E5A">
            <w:pPr>
              <w:spacing w:line="360" w:lineRule="auto"/>
              <w:rPr>
                <w:lang w:val="vi-VN"/>
              </w:rPr>
            </w:pPr>
            <w:r w:rsidRPr="00BF1898">
              <w:t>trang</w:t>
            </w:r>
            <w:r w:rsidRPr="00BF1898">
              <w:rPr>
                <w:lang w:val="vi-VN"/>
              </w:rPr>
              <w:t>_thai_hoc</w:t>
            </w:r>
          </w:p>
        </w:tc>
        <w:tc>
          <w:tcPr>
            <w:tcW w:w="3249" w:type="dxa"/>
          </w:tcPr>
          <w:p w14:paraId="568B704F" w14:textId="0D9B41A3" w:rsidR="009C1D03" w:rsidRPr="00BF1898" w:rsidRDefault="002E441C" w:rsidP="00474E5A">
            <w:pPr>
              <w:spacing w:line="360" w:lineRule="auto"/>
              <w:rPr>
                <w:lang w:val="vi-VN"/>
              </w:rPr>
            </w:pPr>
            <w:r w:rsidRPr="00BF1898">
              <w:t>Trạng</w:t>
            </w:r>
            <w:r w:rsidRPr="00BF1898">
              <w:rPr>
                <w:lang w:val="vi-VN"/>
              </w:rPr>
              <w:t xml:space="preserve"> thái học</w:t>
            </w:r>
          </w:p>
        </w:tc>
        <w:tc>
          <w:tcPr>
            <w:tcW w:w="1838" w:type="dxa"/>
          </w:tcPr>
          <w:p w14:paraId="3E606483" w14:textId="2FF47122" w:rsidR="009C1D03" w:rsidRPr="00BF1898" w:rsidRDefault="002E441C" w:rsidP="00474E5A">
            <w:pPr>
              <w:spacing w:line="360" w:lineRule="auto"/>
              <w:rPr>
                <w:lang w:val="vi-VN"/>
              </w:rPr>
            </w:pPr>
            <w:r w:rsidRPr="00BF1898">
              <w:t>varchar</w:t>
            </w:r>
            <w:r w:rsidRPr="00BF1898">
              <w:rPr>
                <w:lang w:val="vi-VN"/>
              </w:rPr>
              <w:t xml:space="preserve"> (20)</w:t>
            </w:r>
          </w:p>
        </w:tc>
        <w:tc>
          <w:tcPr>
            <w:tcW w:w="1970" w:type="dxa"/>
          </w:tcPr>
          <w:p w14:paraId="12FCB8F4" w14:textId="77777777" w:rsidR="009C1D03" w:rsidRPr="00BF1898" w:rsidRDefault="009C1D03" w:rsidP="00474E5A">
            <w:pPr>
              <w:spacing w:line="360" w:lineRule="auto"/>
              <w:rPr>
                <w:lang w:val="vi-VN"/>
              </w:rPr>
            </w:pPr>
          </w:p>
        </w:tc>
      </w:tr>
    </w:tbl>
    <w:p w14:paraId="3519C4D1" w14:textId="2F12103E" w:rsidR="00BD4898" w:rsidRPr="00BF1898" w:rsidRDefault="006D6852" w:rsidP="00C50BFB">
      <w:pPr>
        <w:pStyle w:val="BodyText"/>
        <w:rPr>
          <w:lang w:val="vi-VN"/>
        </w:rPr>
      </w:pPr>
      <w:r w:rsidRPr="00BF1898">
        <w:t>Bảng</w:t>
      </w:r>
      <w:r w:rsidRPr="00BF1898">
        <w:rPr>
          <w:lang w:val="vi-VN"/>
        </w:rPr>
        <w:t xml:space="preserve"> giảng viên</w:t>
      </w:r>
      <w:r w:rsidR="00860C41">
        <w:rPr>
          <w:lang w:val="vi-VN"/>
        </w:rPr>
        <w:t xml:space="preserve"> </w:t>
      </w:r>
      <w:r w:rsidR="00560664" w:rsidRPr="00BF1898">
        <w:rPr>
          <w:lang w:val="vi-VN"/>
        </w:rPr>
        <w:t xml:space="preserve">gồm mã giảng viên duy nhất, họ tên, giới tính, ngày sinh, địa chỉ, </w:t>
      </w:r>
      <w:r w:rsidR="00937AB0" w:rsidRPr="00BF1898">
        <w:rPr>
          <w:lang w:val="vi-VN"/>
        </w:rPr>
        <w:t>số</w:t>
      </w:r>
      <w:r w:rsidR="00560664" w:rsidRPr="00BF1898">
        <w:rPr>
          <w:lang w:val="vi-VN"/>
        </w:rPr>
        <w:t xml:space="preserve"> điện thoại, </w:t>
      </w:r>
      <w:r w:rsidR="00410B6B" w:rsidRPr="00BF1898">
        <w:rPr>
          <w:lang w:val="vi-VN"/>
        </w:rPr>
        <w:t>email.</w:t>
      </w:r>
    </w:p>
    <w:p w14:paraId="1FC12125" w14:textId="6823BBB4" w:rsidR="00094063" w:rsidRPr="00BF1898" w:rsidRDefault="00094063" w:rsidP="00AF7258">
      <w:pPr>
        <w:pStyle w:val="Caption"/>
        <w:jc w:val="both"/>
      </w:pPr>
      <w:bookmarkStart w:id="58" w:name="_Toc17338824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13</w:t>
      </w:r>
      <w:r w:rsidR="00DD5465">
        <w:fldChar w:fldCharType="end"/>
      </w:r>
      <w:r w:rsidRPr="00BF1898">
        <w:rPr>
          <w:lang w:val="vi-VN"/>
        </w:rPr>
        <w:t>. Bảng giảng viên</w:t>
      </w:r>
      <w:r w:rsidR="00AF7258" w:rsidRPr="00BF1898">
        <w:rPr>
          <w:lang w:val="vi-VN"/>
        </w:rPr>
        <w:t xml:space="preserve"> (</w:t>
      </w:r>
      <w:r w:rsidR="00A53C8D" w:rsidRPr="00BF1898">
        <w:rPr>
          <w:lang w:val="vi-VN"/>
        </w:rPr>
        <w:t>giang_vien</w:t>
      </w:r>
      <w:r w:rsidR="00F75784" w:rsidRPr="00BF1898">
        <w:rPr>
          <w:lang w:val="vi-VN"/>
        </w:rPr>
        <w:t>)</w:t>
      </w:r>
      <w:bookmarkEnd w:id="58"/>
    </w:p>
    <w:tbl>
      <w:tblPr>
        <w:tblStyle w:val="Chm"/>
        <w:tblW w:w="0" w:type="auto"/>
        <w:tblLook w:val="04A0" w:firstRow="1" w:lastRow="0" w:firstColumn="1" w:lastColumn="0" w:noHBand="0" w:noVBand="1"/>
      </w:tblPr>
      <w:tblGrid>
        <w:gridCol w:w="2282"/>
        <w:gridCol w:w="3249"/>
        <w:gridCol w:w="1838"/>
        <w:gridCol w:w="1970"/>
      </w:tblGrid>
      <w:tr w:rsidR="00094063" w:rsidRPr="00BF1898" w14:paraId="395F76F3" w14:textId="77777777" w:rsidTr="001C1726">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703C498D" w14:textId="77777777" w:rsidR="00094063" w:rsidRPr="00BF1898" w:rsidRDefault="00094063" w:rsidP="001C1726">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53DEA9DF" w14:textId="77777777" w:rsidR="00094063" w:rsidRPr="00BF1898" w:rsidRDefault="00094063" w:rsidP="001C1726">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2027AF66" w14:textId="77777777" w:rsidR="00094063" w:rsidRPr="00BF1898" w:rsidRDefault="00094063" w:rsidP="001C1726">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D80984C" w14:textId="77777777" w:rsidR="00094063" w:rsidRPr="00BF1898" w:rsidRDefault="00094063" w:rsidP="001C1726">
            <w:pPr>
              <w:pStyle w:val="BodyText"/>
              <w:spacing w:before="0" w:after="0"/>
              <w:ind w:firstLine="0"/>
              <w:jc w:val="center"/>
              <w:rPr>
                <w:lang w:val="vi-VN"/>
              </w:rPr>
            </w:pPr>
            <w:r w:rsidRPr="00BF1898">
              <w:t>Ràng</w:t>
            </w:r>
            <w:r w:rsidRPr="00BF1898">
              <w:rPr>
                <w:lang w:val="vi-VN"/>
              </w:rPr>
              <w:t xml:space="preserve"> buộc</w:t>
            </w:r>
          </w:p>
        </w:tc>
      </w:tr>
      <w:tr w:rsidR="00094063" w:rsidRPr="00BF1898" w14:paraId="44235EAC" w14:textId="77777777" w:rsidTr="001C1726">
        <w:trPr>
          <w:trHeight w:val="454"/>
        </w:trPr>
        <w:tc>
          <w:tcPr>
            <w:tcW w:w="2282" w:type="dxa"/>
          </w:tcPr>
          <w:p w14:paraId="1E630BDD" w14:textId="46C58004" w:rsidR="00094063" w:rsidRPr="00BF1898" w:rsidRDefault="00094063" w:rsidP="001C1726">
            <w:pPr>
              <w:spacing w:line="360" w:lineRule="auto"/>
              <w:rPr>
                <w:lang w:val="vi-VN"/>
              </w:rPr>
            </w:pPr>
            <w:r w:rsidRPr="00BF1898">
              <w:t>ma</w:t>
            </w:r>
            <w:r w:rsidRPr="00BF1898">
              <w:rPr>
                <w:lang w:val="vi-VN"/>
              </w:rPr>
              <w:t>_</w:t>
            </w:r>
            <w:r w:rsidR="004A7B09" w:rsidRPr="00BF1898">
              <w:rPr>
                <w:lang w:val="vi-VN"/>
              </w:rPr>
              <w:t>giang_vien</w:t>
            </w:r>
          </w:p>
        </w:tc>
        <w:tc>
          <w:tcPr>
            <w:tcW w:w="3249" w:type="dxa"/>
          </w:tcPr>
          <w:p w14:paraId="58CAF0FB" w14:textId="12EDA656" w:rsidR="00094063" w:rsidRPr="00BF1898" w:rsidRDefault="004A7B09" w:rsidP="001C1726">
            <w:pPr>
              <w:spacing w:line="360" w:lineRule="auto"/>
              <w:rPr>
                <w:lang w:val="vi-VN"/>
              </w:rPr>
            </w:pPr>
            <w:r w:rsidRPr="00BF1898">
              <w:t>Mã</w:t>
            </w:r>
            <w:r w:rsidRPr="00BF1898">
              <w:rPr>
                <w:lang w:val="vi-VN"/>
              </w:rPr>
              <w:t xml:space="preserve"> giảng viên</w:t>
            </w:r>
          </w:p>
        </w:tc>
        <w:tc>
          <w:tcPr>
            <w:tcW w:w="1838" w:type="dxa"/>
          </w:tcPr>
          <w:p w14:paraId="7C8BA2E6" w14:textId="77777777" w:rsidR="00094063" w:rsidRPr="00BF1898" w:rsidRDefault="00094063" w:rsidP="001C1726">
            <w:pPr>
              <w:spacing w:line="360" w:lineRule="auto"/>
              <w:rPr>
                <w:lang w:val="vi-VN"/>
              </w:rPr>
            </w:pPr>
            <w:r w:rsidRPr="00BF1898">
              <w:t>varchar</w:t>
            </w:r>
            <w:r w:rsidRPr="00BF1898">
              <w:rPr>
                <w:lang w:val="vi-VN"/>
              </w:rPr>
              <w:t xml:space="preserve"> (10)</w:t>
            </w:r>
          </w:p>
        </w:tc>
        <w:tc>
          <w:tcPr>
            <w:tcW w:w="1970" w:type="dxa"/>
          </w:tcPr>
          <w:p w14:paraId="13F549F8" w14:textId="77777777" w:rsidR="00094063" w:rsidRPr="00BF1898" w:rsidRDefault="00094063" w:rsidP="001C1726">
            <w:pPr>
              <w:spacing w:line="360" w:lineRule="auto"/>
              <w:rPr>
                <w:lang w:val="vi-VN"/>
              </w:rPr>
            </w:pPr>
            <w:r w:rsidRPr="00BF1898">
              <w:rPr>
                <w:lang w:val="vi-VN"/>
              </w:rPr>
              <w:t>Khóa chính</w:t>
            </w:r>
          </w:p>
        </w:tc>
      </w:tr>
      <w:tr w:rsidR="00094063" w:rsidRPr="00BF1898" w14:paraId="4AF7D709" w14:textId="77777777" w:rsidTr="001C1726">
        <w:trPr>
          <w:trHeight w:val="454"/>
        </w:trPr>
        <w:tc>
          <w:tcPr>
            <w:tcW w:w="2282" w:type="dxa"/>
          </w:tcPr>
          <w:p w14:paraId="1BF3D370" w14:textId="77777777" w:rsidR="00094063" w:rsidRPr="00BF1898" w:rsidRDefault="00094063" w:rsidP="001C1726">
            <w:pPr>
              <w:spacing w:line="360" w:lineRule="auto"/>
              <w:rPr>
                <w:lang w:val="vi-VN"/>
              </w:rPr>
            </w:pPr>
            <w:r w:rsidRPr="00BF1898">
              <w:t>ho</w:t>
            </w:r>
            <w:r w:rsidRPr="00BF1898">
              <w:rPr>
                <w:lang w:val="vi-VN"/>
              </w:rPr>
              <w:t>_ten</w:t>
            </w:r>
          </w:p>
        </w:tc>
        <w:tc>
          <w:tcPr>
            <w:tcW w:w="3249" w:type="dxa"/>
          </w:tcPr>
          <w:p w14:paraId="74033930" w14:textId="77777777" w:rsidR="00094063" w:rsidRPr="00BF1898" w:rsidRDefault="00094063" w:rsidP="001C1726">
            <w:pPr>
              <w:spacing w:line="360" w:lineRule="auto"/>
              <w:rPr>
                <w:lang w:val="vi-VN"/>
              </w:rPr>
            </w:pPr>
            <w:r w:rsidRPr="00BF1898">
              <w:rPr>
                <w:lang w:val="vi-VN"/>
              </w:rPr>
              <w:t>Họ tên</w:t>
            </w:r>
          </w:p>
        </w:tc>
        <w:tc>
          <w:tcPr>
            <w:tcW w:w="1838" w:type="dxa"/>
          </w:tcPr>
          <w:p w14:paraId="3AB5EDE9"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7074C6B4" w14:textId="77777777" w:rsidR="00094063" w:rsidRPr="00BF1898" w:rsidRDefault="00094063" w:rsidP="001C1726">
            <w:pPr>
              <w:spacing w:line="360" w:lineRule="auto"/>
              <w:rPr>
                <w:lang w:val="vi-VN"/>
              </w:rPr>
            </w:pPr>
          </w:p>
        </w:tc>
      </w:tr>
      <w:tr w:rsidR="00094063" w:rsidRPr="00BF1898" w14:paraId="613AE923" w14:textId="77777777" w:rsidTr="001C1726">
        <w:trPr>
          <w:trHeight w:val="454"/>
        </w:trPr>
        <w:tc>
          <w:tcPr>
            <w:tcW w:w="2282" w:type="dxa"/>
          </w:tcPr>
          <w:p w14:paraId="210140A0" w14:textId="77777777" w:rsidR="00094063" w:rsidRPr="00BF1898" w:rsidRDefault="00094063" w:rsidP="001C1726">
            <w:pPr>
              <w:spacing w:line="360" w:lineRule="auto"/>
              <w:rPr>
                <w:lang w:val="vi-VN"/>
              </w:rPr>
            </w:pPr>
            <w:r w:rsidRPr="00BF1898">
              <w:rPr>
                <w:lang w:val="vi-VN"/>
              </w:rPr>
              <w:t>gioi_tinh</w:t>
            </w:r>
          </w:p>
        </w:tc>
        <w:tc>
          <w:tcPr>
            <w:tcW w:w="3249" w:type="dxa"/>
          </w:tcPr>
          <w:p w14:paraId="4818F11F" w14:textId="77777777" w:rsidR="00094063" w:rsidRPr="00BF1898" w:rsidRDefault="00094063" w:rsidP="001C1726">
            <w:pPr>
              <w:spacing w:line="360" w:lineRule="auto"/>
              <w:rPr>
                <w:lang w:val="vi-VN"/>
              </w:rPr>
            </w:pPr>
            <w:r w:rsidRPr="00BF1898">
              <w:rPr>
                <w:lang w:val="vi-VN"/>
              </w:rPr>
              <w:t>Giới tính</w:t>
            </w:r>
          </w:p>
        </w:tc>
        <w:tc>
          <w:tcPr>
            <w:tcW w:w="1838" w:type="dxa"/>
          </w:tcPr>
          <w:p w14:paraId="7FE71889" w14:textId="77777777" w:rsidR="00094063" w:rsidRPr="00BF1898" w:rsidRDefault="00094063" w:rsidP="001C1726">
            <w:pPr>
              <w:spacing w:line="360" w:lineRule="auto"/>
              <w:rPr>
                <w:lang w:val="vi-VN"/>
              </w:rPr>
            </w:pPr>
            <w:r w:rsidRPr="00BF1898">
              <w:t>varchar</w:t>
            </w:r>
            <w:r w:rsidRPr="00BF1898">
              <w:rPr>
                <w:lang w:val="vi-VN"/>
              </w:rPr>
              <w:t xml:space="preserve"> (5)</w:t>
            </w:r>
          </w:p>
        </w:tc>
        <w:tc>
          <w:tcPr>
            <w:tcW w:w="1970" w:type="dxa"/>
          </w:tcPr>
          <w:p w14:paraId="5FA53DA6" w14:textId="77777777" w:rsidR="00094063" w:rsidRPr="00BF1898" w:rsidRDefault="00094063" w:rsidP="001C1726">
            <w:pPr>
              <w:spacing w:line="360" w:lineRule="auto"/>
              <w:rPr>
                <w:lang w:val="vi-VN"/>
              </w:rPr>
            </w:pPr>
          </w:p>
        </w:tc>
      </w:tr>
      <w:tr w:rsidR="00094063" w:rsidRPr="00BF1898" w14:paraId="07CA52C7" w14:textId="77777777" w:rsidTr="001C1726">
        <w:trPr>
          <w:trHeight w:val="454"/>
        </w:trPr>
        <w:tc>
          <w:tcPr>
            <w:tcW w:w="2282" w:type="dxa"/>
          </w:tcPr>
          <w:p w14:paraId="2C0EC9C5" w14:textId="77777777" w:rsidR="00094063" w:rsidRPr="00BF1898" w:rsidRDefault="00094063" w:rsidP="001C1726">
            <w:pPr>
              <w:spacing w:line="360" w:lineRule="auto"/>
            </w:pPr>
            <w:r w:rsidRPr="00BF1898">
              <w:rPr>
                <w:lang w:val="vi-VN"/>
              </w:rPr>
              <w:t>ngay_sinh</w:t>
            </w:r>
          </w:p>
        </w:tc>
        <w:tc>
          <w:tcPr>
            <w:tcW w:w="3249" w:type="dxa"/>
          </w:tcPr>
          <w:p w14:paraId="4E5F4D2D" w14:textId="77777777" w:rsidR="00094063" w:rsidRPr="00BF1898" w:rsidRDefault="00094063" w:rsidP="001C1726">
            <w:pPr>
              <w:spacing w:line="360" w:lineRule="auto"/>
              <w:rPr>
                <w:lang w:val="vi-VN"/>
              </w:rPr>
            </w:pPr>
            <w:r w:rsidRPr="00BF1898">
              <w:t>Ngày</w:t>
            </w:r>
            <w:r w:rsidRPr="00BF1898">
              <w:rPr>
                <w:lang w:val="vi-VN"/>
              </w:rPr>
              <w:t xml:space="preserve"> sinh</w:t>
            </w:r>
          </w:p>
        </w:tc>
        <w:tc>
          <w:tcPr>
            <w:tcW w:w="1838" w:type="dxa"/>
          </w:tcPr>
          <w:p w14:paraId="3920A38B" w14:textId="77777777" w:rsidR="00094063" w:rsidRPr="00BF1898" w:rsidRDefault="00094063" w:rsidP="001C1726">
            <w:pPr>
              <w:spacing w:line="360" w:lineRule="auto"/>
            </w:pPr>
            <w:r w:rsidRPr="00BF1898">
              <w:t>int</w:t>
            </w:r>
          </w:p>
        </w:tc>
        <w:tc>
          <w:tcPr>
            <w:tcW w:w="1970" w:type="dxa"/>
          </w:tcPr>
          <w:p w14:paraId="342EF06D" w14:textId="77777777" w:rsidR="00094063" w:rsidRPr="00BF1898" w:rsidRDefault="00094063" w:rsidP="001C1726">
            <w:pPr>
              <w:spacing w:line="360" w:lineRule="auto"/>
              <w:rPr>
                <w:lang w:val="vi-VN"/>
              </w:rPr>
            </w:pPr>
          </w:p>
        </w:tc>
      </w:tr>
      <w:tr w:rsidR="00094063" w:rsidRPr="00BF1898" w14:paraId="346D4460" w14:textId="77777777" w:rsidTr="001C1726">
        <w:trPr>
          <w:trHeight w:val="454"/>
        </w:trPr>
        <w:tc>
          <w:tcPr>
            <w:tcW w:w="2282" w:type="dxa"/>
          </w:tcPr>
          <w:p w14:paraId="77D65336" w14:textId="77777777" w:rsidR="00094063" w:rsidRPr="00BF1898" w:rsidRDefault="00094063" w:rsidP="001C1726">
            <w:pPr>
              <w:spacing w:line="360" w:lineRule="auto"/>
              <w:rPr>
                <w:lang w:val="vi-VN"/>
              </w:rPr>
            </w:pPr>
            <w:r w:rsidRPr="00BF1898">
              <w:lastRenderedPageBreak/>
              <w:t>dia</w:t>
            </w:r>
            <w:r w:rsidRPr="00BF1898">
              <w:rPr>
                <w:lang w:val="vi-VN"/>
              </w:rPr>
              <w:t>_chi</w:t>
            </w:r>
          </w:p>
        </w:tc>
        <w:tc>
          <w:tcPr>
            <w:tcW w:w="3249" w:type="dxa"/>
          </w:tcPr>
          <w:p w14:paraId="74434449" w14:textId="77777777" w:rsidR="00094063" w:rsidRPr="00BF1898" w:rsidRDefault="00094063" w:rsidP="001C1726">
            <w:pPr>
              <w:spacing w:line="360" w:lineRule="auto"/>
              <w:rPr>
                <w:lang w:val="vi-VN"/>
              </w:rPr>
            </w:pPr>
            <w:r w:rsidRPr="00BF1898">
              <w:t>Địa</w:t>
            </w:r>
            <w:r w:rsidRPr="00BF1898">
              <w:rPr>
                <w:lang w:val="vi-VN"/>
              </w:rPr>
              <w:t xml:space="preserve"> chỉ</w:t>
            </w:r>
          </w:p>
        </w:tc>
        <w:tc>
          <w:tcPr>
            <w:tcW w:w="1838" w:type="dxa"/>
          </w:tcPr>
          <w:p w14:paraId="539FA685"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2EC41BDA" w14:textId="77777777" w:rsidR="00094063" w:rsidRPr="00BF1898" w:rsidRDefault="00094063" w:rsidP="001C1726">
            <w:pPr>
              <w:spacing w:line="360" w:lineRule="auto"/>
              <w:rPr>
                <w:lang w:val="vi-VN"/>
              </w:rPr>
            </w:pPr>
          </w:p>
        </w:tc>
      </w:tr>
      <w:tr w:rsidR="00094063" w:rsidRPr="00BF1898" w14:paraId="7BEABDE3" w14:textId="77777777" w:rsidTr="001C1726">
        <w:trPr>
          <w:trHeight w:val="454"/>
        </w:trPr>
        <w:tc>
          <w:tcPr>
            <w:tcW w:w="2282" w:type="dxa"/>
          </w:tcPr>
          <w:p w14:paraId="5EE4E9F8" w14:textId="77777777" w:rsidR="00094063" w:rsidRPr="00BF1898" w:rsidRDefault="00094063" w:rsidP="001C1726">
            <w:pPr>
              <w:spacing w:line="360" w:lineRule="auto"/>
              <w:rPr>
                <w:lang w:val="vi-VN"/>
              </w:rPr>
            </w:pPr>
            <w:r w:rsidRPr="00BF1898">
              <w:t>so</w:t>
            </w:r>
            <w:r w:rsidRPr="00BF1898">
              <w:rPr>
                <w:lang w:val="vi-VN"/>
              </w:rPr>
              <w:t>_dien_thoai</w:t>
            </w:r>
          </w:p>
        </w:tc>
        <w:tc>
          <w:tcPr>
            <w:tcW w:w="3249" w:type="dxa"/>
          </w:tcPr>
          <w:p w14:paraId="0EF0B9CC" w14:textId="77777777" w:rsidR="00094063" w:rsidRPr="00BF1898" w:rsidRDefault="00094063" w:rsidP="001C1726">
            <w:pPr>
              <w:spacing w:line="360" w:lineRule="auto"/>
              <w:rPr>
                <w:lang w:val="vi-VN"/>
              </w:rPr>
            </w:pPr>
            <w:r w:rsidRPr="00BF1898">
              <w:t>Số</w:t>
            </w:r>
            <w:r w:rsidRPr="00BF1898">
              <w:rPr>
                <w:lang w:val="vi-VN"/>
              </w:rPr>
              <w:t xml:space="preserve"> điện thoại</w:t>
            </w:r>
          </w:p>
        </w:tc>
        <w:tc>
          <w:tcPr>
            <w:tcW w:w="1838" w:type="dxa"/>
          </w:tcPr>
          <w:p w14:paraId="44146D66" w14:textId="77777777" w:rsidR="00094063" w:rsidRPr="00BF1898" w:rsidRDefault="00094063" w:rsidP="001C1726">
            <w:pPr>
              <w:spacing w:line="360" w:lineRule="auto"/>
              <w:rPr>
                <w:lang w:val="vi-VN"/>
              </w:rPr>
            </w:pPr>
            <w:r w:rsidRPr="00BF1898">
              <w:t>varchar</w:t>
            </w:r>
            <w:r w:rsidRPr="00BF1898">
              <w:rPr>
                <w:lang w:val="vi-VN"/>
              </w:rPr>
              <w:t xml:space="preserve"> (10)</w:t>
            </w:r>
          </w:p>
        </w:tc>
        <w:tc>
          <w:tcPr>
            <w:tcW w:w="1970" w:type="dxa"/>
          </w:tcPr>
          <w:p w14:paraId="5EB5B4ED" w14:textId="77777777" w:rsidR="00094063" w:rsidRPr="00BF1898" w:rsidRDefault="00094063" w:rsidP="001C1726">
            <w:pPr>
              <w:spacing w:line="360" w:lineRule="auto"/>
              <w:rPr>
                <w:lang w:val="vi-VN"/>
              </w:rPr>
            </w:pPr>
          </w:p>
        </w:tc>
      </w:tr>
      <w:tr w:rsidR="00094063" w:rsidRPr="00BF1898" w14:paraId="65F20D22" w14:textId="77777777" w:rsidTr="001C1726">
        <w:trPr>
          <w:trHeight w:val="454"/>
        </w:trPr>
        <w:tc>
          <w:tcPr>
            <w:tcW w:w="2282" w:type="dxa"/>
          </w:tcPr>
          <w:p w14:paraId="7783ACD7" w14:textId="77777777" w:rsidR="00094063" w:rsidRPr="00BF1898" w:rsidRDefault="00094063" w:rsidP="001C1726">
            <w:pPr>
              <w:spacing w:line="360" w:lineRule="auto"/>
            </w:pPr>
            <w:r w:rsidRPr="00BF1898">
              <w:t>email</w:t>
            </w:r>
          </w:p>
        </w:tc>
        <w:tc>
          <w:tcPr>
            <w:tcW w:w="3249" w:type="dxa"/>
          </w:tcPr>
          <w:p w14:paraId="118AAC38" w14:textId="77777777" w:rsidR="00094063" w:rsidRPr="00BF1898" w:rsidRDefault="00094063" w:rsidP="001C1726">
            <w:pPr>
              <w:spacing w:line="360" w:lineRule="auto"/>
            </w:pPr>
            <w:r w:rsidRPr="00BF1898">
              <w:t>Email</w:t>
            </w:r>
          </w:p>
        </w:tc>
        <w:tc>
          <w:tcPr>
            <w:tcW w:w="1838" w:type="dxa"/>
          </w:tcPr>
          <w:p w14:paraId="0FFD9A6B" w14:textId="77777777" w:rsidR="00094063" w:rsidRPr="00BF1898" w:rsidRDefault="00094063" w:rsidP="001C1726">
            <w:pPr>
              <w:spacing w:line="360" w:lineRule="auto"/>
              <w:rPr>
                <w:lang w:val="vi-VN"/>
              </w:rPr>
            </w:pPr>
            <w:r w:rsidRPr="00BF1898">
              <w:t>varchar</w:t>
            </w:r>
            <w:r w:rsidRPr="00BF1898">
              <w:rPr>
                <w:lang w:val="vi-VN"/>
              </w:rPr>
              <w:t xml:space="preserve"> (50)</w:t>
            </w:r>
          </w:p>
        </w:tc>
        <w:tc>
          <w:tcPr>
            <w:tcW w:w="1970" w:type="dxa"/>
          </w:tcPr>
          <w:p w14:paraId="0F19A595" w14:textId="77777777" w:rsidR="00094063" w:rsidRPr="00BF1898" w:rsidRDefault="00094063" w:rsidP="001C1726">
            <w:pPr>
              <w:spacing w:line="360" w:lineRule="auto"/>
              <w:rPr>
                <w:lang w:val="vi-VN"/>
              </w:rPr>
            </w:pPr>
          </w:p>
        </w:tc>
      </w:tr>
    </w:tbl>
    <w:p w14:paraId="5D5546D2" w14:textId="34506BF0" w:rsidR="008E6906" w:rsidRPr="00BF1898" w:rsidRDefault="003E509C" w:rsidP="008E6906">
      <w:pPr>
        <w:pStyle w:val="BodyText"/>
        <w:rPr>
          <w:lang w:val="vi-VN"/>
        </w:rPr>
      </w:pPr>
      <w:r w:rsidRPr="00BF1898">
        <w:t>Bảng</w:t>
      </w:r>
      <w:r w:rsidRPr="00BF1898">
        <w:rPr>
          <w:lang w:val="vi-VN"/>
        </w:rPr>
        <w:t xml:space="preserve"> quản lý lớp cho biết giảng viên nào </w:t>
      </w:r>
      <w:r w:rsidR="003F6BC2">
        <w:rPr>
          <w:lang w:val="vi-VN"/>
        </w:rPr>
        <w:t xml:space="preserve">đã và </w:t>
      </w:r>
      <w:r w:rsidRPr="00BF1898">
        <w:rPr>
          <w:lang w:val="vi-VN"/>
        </w:rPr>
        <w:t>đang là cố vấn học tập của lớp</w:t>
      </w:r>
      <w:r w:rsidR="008F4982">
        <w:rPr>
          <w:lang w:val="vi-VN"/>
        </w:rPr>
        <w:t xml:space="preserve"> nào</w:t>
      </w:r>
      <w:r w:rsidRPr="00BF1898">
        <w:rPr>
          <w:lang w:val="vi-VN"/>
        </w:rPr>
        <w:t xml:space="preserve">, gồm mã lớp, mã giảng viên và trạng </w:t>
      </w:r>
      <w:r w:rsidR="00490C37" w:rsidRPr="00BF1898">
        <w:rPr>
          <w:lang w:val="vi-VN"/>
        </w:rPr>
        <w:t>thái.</w:t>
      </w:r>
    </w:p>
    <w:p w14:paraId="57ECA7D3" w14:textId="4EF6134E" w:rsidR="0003266A" w:rsidRPr="00BF1898" w:rsidRDefault="0003266A" w:rsidP="00220B76">
      <w:pPr>
        <w:pStyle w:val="Caption"/>
        <w:jc w:val="both"/>
      </w:pPr>
      <w:bookmarkStart w:id="59" w:name="_Toc17338824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14</w:t>
      </w:r>
      <w:r w:rsidR="00DD5465">
        <w:fldChar w:fldCharType="end"/>
      </w:r>
      <w:r w:rsidRPr="00BF1898">
        <w:rPr>
          <w:lang w:val="vi-VN"/>
        </w:rPr>
        <w:t>. Bảng quản lý lớp</w:t>
      </w:r>
      <w:r w:rsidR="00735FFE" w:rsidRPr="00BF1898">
        <w:rPr>
          <w:lang w:val="vi-VN"/>
        </w:rPr>
        <w:t xml:space="preserve"> (quan_ly_lop)</w:t>
      </w:r>
      <w:bookmarkEnd w:id="59"/>
    </w:p>
    <w:tbl>
      <w:tblPr>
        <w:tblStyle w:val="Chm"/>
        <w:tblW w:w="0" w:type="auto"/>
        <w:tblLook w:val="04A0" w:firstRow="1" w:lastRow="0" w:firstColumn="1" w:lastColumn="0" w:noHBand="0" w:noVBand="1"/>
      </w:tblPr>
      <w:tblGrid>
        <w:gridCol w:w="2282"/>
        <w:gridCol w:w="3249"/>
        <w:gridCol w:w="1838"/>
        <w:gridCol w:w="1970"/>
      </w:tblGrid>
      <w:tr w:rsidR="0003266A" w:rsidRPr="00BF1898" w14:paraId="11FB8FC5" w14:textId="77777777" w:rsidTr="00E55091">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55C8139A" w14:textId="77777777" w:rsidR="0003266A" w:rsidRPr="00BF1898" w:rsidRDefault="0003266A" w:rsidP="00E55091">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77A4E245" w14:textId="77777777" w:rsidR="0003266A" w:rsidRPr="00BF1898" w:rsidRDefault="0003266A" w:rsidP="00E55091">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B895D6B" w14:textId="77777777" w:rsidR="0003266A" w:rsidRPr="00BF1898" w:rsidRDefault="0003266A" w:rsidP="00E55091">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2FD17829" w14:textId="77777777" w:rsidR="0003266A" w:rsidRPr="00BF1898" w:rsidRDefault="0003266A" w:rsidP="00E55091">
            <w:pPr>
              <w:pStyle w:val="BodyText"/>
              <w:spacing w:before="0" w:after="0"/>
              <w:ind w:firstLine="0"/>
              <w:jc w:val="center"/>
              <w:rPr>
                <w:lang w:val="vi-VN"/>
              </w:rPr>
            </w:pPr>
            <w:r w:rsidRPr="00BF1898">
              <w:t>Ràng</w:t>
            </w:r>
            <w:r w:rsidRPr="00BF1898">
              <w:rPr>
                <w:lang w:val="vi-VN"/>
              </w:rPr>
              <w:t xml:space="preserve"> buộc</w:t>
            </w:r>
          </w:p>
        </w:tc>
      </w:tr>
      <w:tr w:rsidR="0003266A" w:rsidRPr="00BF1898" w14:paraId="289A42C1" w14:textId="77777777" w:rsidTr="00E55091">
        <w:trPr>
          <w:trHeight w:val="454"/>
        </w:trPr>
        <w:tc>
          <w:tcPr>
            <w:tcW w:w="2282" w:type="dxa"/>
          </w:tcPr>
          <w:p w14:paraId="7AC727FE" w14:textId="77777777" w:rsidR="0003266A" w:rsidRPr="00BF1898" w:rsidRDefault="0003266A" w:rsidP="00E55091">
            <w:pPr>
              <w:spacing w:line="360" w:lineRule="auto"/>
              <w:rPr>
                <w:lang w:val="vi-VN"/>
              </w:rPr>
            </w:pPr>
            <w:r w:rsidRPr="00BF1898">
              <w:t>ma</w:t>
            </w:r>
            <w:r w:rsidRPr="00BF1898">
              <w:rPr>
                <w:lang w:val="vi-VN"/>
              </w:rPr>
              <w:t>_lop</w:t>
            </w:r>
          </w:p>
        </w:tc>
        <w:tc>
          <w:tcPr>
            <w:tcW w:w="3249" w:type="dxa"/>
          </w:tcPr>
          <w:p w14:paraId="45563AA7" w14:textId="77777777" w:rsidR="0003266A" w:rsidRPr="00BF1898" w:rsidRDefault="0003266A" w:rsidP="00E55091">
            <w:pPr>
              <w:spacing w:line="360" w:lineRule="auto"/>
              <w:rPr>
                <w:lang w:val="vi-VN"/>
              </w:rPr>
            </w:pPr>
            <w:r w:rsidRPr="00BF1898">
              <w:t>Mã</w:t>
            </w:r>
            <w:r w:rsidRPr="00BF1898">
              <w:rPr>
                <w:lang w:val="vi-VN"/>
              </w:rPr>
              <w:t xml:space="preserve"> lớp</w:t>
            </w:r>
          </w:p>
        </w:tc>
        <w:tc>
          <w:tcPr>
            <w:tcW w:w="1838" w:type="dxa"/>
          </w:tcPr>
          <w:p w14:paraId="1814EA6B" w14:textId="77777777" w:rsidR="0003266A" w:rsidRPr="00BF1898" w:rsidRDefault="0003266A" w:rsidP="00E55091">
            <w:pPr>
              <w:spacing w:line="360" w:lineRule="auto"/>
              <w:rPr>
                <w:lang w:val="vi-VN"/>
              </w:rPr>
            </w:pPr>
            <w:r w:rsidRPr="00BF1898">
              <w:t>varchar</w:t>
            </w:r>
            <w:r w:rsidRPr="00BF1898">
              <w:rPr>
                <w:lang w:val="vi-VN"/>
              </w:rPr>
              <w:t xml:space="preserve"> (10)</w:t>
            </w:r>
          </w:p>
        </w:tc>
        <w:tc>
          <w:tcPr>
            <w:tcW w:w="1970" w:type="dxa"/>
          </w:tcPr>
          <w:p w14:paraId="7571C4DD" w14:textId="11941381" w:rsidR="0003266A" w:rsidRPr="00BF1898" w:rsidRDefault="0003266A" w:rsidP="00E55091">
            <w:pPr>
              <w:spacing w:line="360" w:lineRule="auto"/>
              <w:rPr>
                <w:lang w:val="vi-VN"/>
              </w:rPr>
            </w:pPr>
            <w:r w:rsidRPr="00BF1898">
              <w:t>Khóa</w:t>
            </w:r>
            <w:r w:rsidRPr="00BF1898">
              <w:rPr>
                <w:lang w:val="vi-VN"/>
              </w:rPr>
              <w:t xml:space="preserve"> </w:t>
            </w:r>
            <w:r w:rsidR="00474659" w:rsidRPr="00BF1898">
              <w:rPr>
                <w:lang w:val="vi-VN"/>
              </w:rPr>
              <w:t>ngoại</w:t>
            </w:r>
          </w:p>
        </w:tc>
      </w:tr>
      <w:tr w:rsidR="0003266A" w:rsidRPr="00BF1898" w14:paraId="398213BF" w14:textId="77777777" w:rsidTr="00E55091">
        <w:trPr>
          <w:trHeight w:val="454"/>
        </w:trPr>
        <w:tc>
          <w:tcPr>
            <w:tcW w:w="2282" w:type="dxa"/>
          </w:tcPr>
          <w:p w14:paraId="40FFB251" w14:textId="46ABD6E2" w:rsidR="0003266A" w:rsidRPr="00BF1898" w:rsidRDefault="00702DCC" w:rsidP="00E55091">
            <w:pPr>
              <w:spacing w:line="360" w:lineRule="auto"/>
              <w:rPr>
                <w:lang w:val="vi-VN"/>
              </w:rPr>
            </w:pPr>
            <w:r w:rsidRPr="00BF1898">
              <w:rPr>
                <w:lang w:val="vi-VN"/>
              </w:rPr>
              <w:t>ma_giang_vien</w:t>
            </w:r>
          </w:p>
        </w:tc>
        <w:tc>
          <w:tcPr>
            <w:tcW w:w="3249" w:type="dxa"/>
          </w:tcPr>
          <w:p w14:paraId="2C689CDA" w14:textId="57AA0051" w:rsidR="0003266A" w:rsidRPr="00BF1898" w:rsidRDefault="00702DCC" w:rsidP="00E55091">
            <w:pPr>
              <w:spacing w:line="360" w:lineRule="auto"/>
              <w:rPr>
                <w:lang w:val="vi-VN"/>
              </w:rPr>
            </w:pPr>
            <w:r w:rsidRPr="00BF1898">
              <w:t>Mã</w:t>
            </w:r>
            <w:r w:rsidRPr="00BF1898">
              <w:rPr>
                <w:lang w:val="vi-VN"/>
              </w:rPr>
              <w:t xml:space="preserve"> giảng viên</w:t>
            </w:r>
          </w:p>
        </w:tc>
        <w:tc>
          <w:tcPr>
            <w:tcW w:w="1838" w:type="dxa"/>
          </w:tcPr>
          <w:p w14:paraId="44561F5A" w14:textId="37517689" w:rsidR="0003266A" w:rsidRPr="00BF1898" w:rsidRDefault="0003266A" w:rsidP="00E55091">
            <w:pPr>
              <w:spacing w:line="360" w:lineRule="auto"/>
              <w:rPr>
                <w:lang w:val="vi-VN"/>
              </w:rPr>
            </w:pPr>
            <w:r w:rsidRPr="00BF1898">
              <w:t>varchar</w:t>
            </w:r>
            <w:r w:rsidRPr="00BF1898">
              <w:rPr>
                <w:lang w:val="vi-VN"/>
              </w:rPr>
              <w:t xml:space="preserve"> (</w:t>
            </w:r>
            <w:r w:rsidR="00474659" w:rsidRPr="00BF1898">
              <w:rPr>
                <w:lang w:val="vi-VN"/>
              </w:rPr>
              <w:t>1</w:t>
            </w:r>
            <w:r w:rsidRPr="00BF1898">
              <w:rPr>
                <w:lang w:val="vi-VN"/>
              </w:rPr>
              <w:t>0)</w:t>
            </w:r>
          </w:p>
        </w:tc>
        <w:tc>
          <w:tcPr>
            <w:tcW w:w="1970" w:type="dxa"/>
          </w:tcPr>
          <w:p w14:paraId="36FD9677" w14:textId="3903EBF7" w:rsidR="0003266A" w:rsidRPr="00BF1898" w:rsidRDefault="00474659" w:rsidP="00E55091">
            <w:pPr>
              <w:spacing w:line="360" w:lineRule="auto"/>
              <w:rPr>
                <w:lang w:val="vi-VN"/>
              </w:rPr>
            </w:pPr>
            <w:r w:rsidRPr="00BF1898">
              <w:rPr>
                <w:lang w:val="vi-VN"/>
              </w:rPr>
              <w:t>Khóa ngoại</w:t>
            </w:r>
          </w:p>
        </w:tc>
      </w:tr>
      <w:tr w:rsidR="0003266A" w:rsidRPr="00BF1898" w14:paraId="51365008" w14:textId="77777777" w:rsidTr="00E55091">
        <w:trPr>
          <w:trHeight w:val="454"/>
        </w:trPr>
        <w:tc>
          <w:tcPr>
            <w:tcW w:w="2282" w:type="dxa"/>
          </w:tcPr>
          <w:p w14:paraId="4E3C48EC" w14:textId="265F7A49" w:rsidR="0003266A" w:rsidRPr="00BF1898" w:rsidRDefault="00140C87" w:rsidP="00E55091">
            <w:pPr>
              <w:spacing w:line="360" w:lineRule="auto"/>
              <w:rPr>
                <w:lang w:val="vi-VN"/>
              </w:rPr>
            </w:pPr>
            <w:r w:rsidRPr="00BF1898">
              <w:t>trang</w:t>
            </w:r>
            <w:r w:rsidRPr="00BF1898">
              <w:rPr>
                <w:lang w:val="vi-VN"/>
              </w:rPr>
              <w:t>_thai</w:t>
            </w:r>
          </w:p>
        </w:tc>
        <w:tc>
          <w:tcPr>
            <w:tcW w:w="3249" w:type="dxa"/>
          </w:tcPr>
          <w:p w14:paraId="79C66AF6" w14:textId="080FD0FD" w:rsidR="0003266A" w:rsidRPr="00BF1898" w:rsidRDefault="00474659" w:rsidP="00E55091">
            <w:pPr>
              <w:spacing w:line="360" w:lineRule="auto"/>
              <w:rPr>
                <w:lang w:val="vi-VN"/>
              </w:rPr>
            </w:pPr>
            <w:r w:rsidRPr="00BF1898">
              <w:t>Trạng</w:t>
            </w:r>
            <w:r w:rsidRPr="00BF1898">
              <w:rPr>
                <w:lang w:val="vi-VN"/>
              </w:rPr>
              <w:t xml:space="preserve"> thái</w:t>
            </w:r>
          </w:p>
        </w:tc>
        <w:tc>
          <w:tcPr>
            <w:tcW w:w="1838" w:type="dxa"/>
          </w:tcPr>
          <w:p w14:paraId="4C02486B" w14:textId="7D112DEE" w:rsidR="0003266A" w:rsidRPr="00BF1898" w:rsidRDefault="0003266A" w:rsidP="00E55091">
            <w:pPr>
              <w:spacing w:line="360" w:lineRule="auto"/>
              <w:rPr>
                <w:lang w:val="vi-VN"/>
              </w:rPr>
            </w:pPr>
            <w:r w:rsidRPr="00BF1898">
              <w:t>varchar</w:t>
            </w:r>
            <w:r w:rsidRPr="00BF1898">
              <w:rPr>
                <w:lang w:val="vi-VN"/>
              </w:rPr>
              <w:t xml:space="preserve"> (</w:t>
            </w:r>
            <w:r w:rsidR="00474659" w:rsidRPr="00BF1898">
              <w:rPr>
                <w:lang w:val="vi-VN"/>
              </w:rPr>
              <w:t>15</w:t>
            </w:r>
            <w:r w:rsidRPr="00BF1898">
              <w:rPr>
                <w:lang w:val="vi-VN"/>
              </w:rPr>
              <w:t>)</w:t>
            </w:r>
          </w:p>
        </w:tc>
        <w:tc>
          <w:tcPr>
            <w:tcW w:w="1970" w:type="dxa"/>
          </w:tcPr>
          <w:p w14:paraId="0EA0FDD3" w14:textId="668040B0" w:rsidR="0003266A" w:rsidRPr="00BF1898" w:rsidRDefault="0003266A" w:rsidP="00E55091">
            <w:pPr>
              <w:spacing w:line="360" w:lineRule="auto"/>
              <w:rPr>
                <w:lang w:val="vi-VN"/>
              </w:rPr>
            </w:pPr>
          </w:p>
        </w:tc>
      </w:tr>
    </w:tbl>
    <w:p w14:paraId="39DC92A9" w14:textId="357AAA78" w:rsidR="00C679E4" w:rsidRPr="00BF1898" w:rsidRDefault="00306F4F" w:rsidP="00C679E4">
      <w:pPr>
        <w:pStyle w:val="BodyText"/>
        <w:rPr>
          <w:lang w:val="vi-VN"/>
        </w:rPr>
      </w:pPr>
      <w:r w:rsidRPr="00BF1898">
        <w:t>Bảng</w:t>
      </w:r>
      <w:r w:rsidRPr="00BF1898">
        <w:rPr>
          <w:lang w:val="vi-VN"/>
        </w:rPr>
        <w:t xml:space="preserve"> tài khoản </w:t>
      </w:r>
      <w:r w:rsidR="000F7E08">
        <w:rPr>
          <w:lang w:val="vi-VN"/>
        </w:rPr>
        <w:t xml:space="preserve">bao </w:t>
      </w:r>
      <w:r w:rsidRPr="00BF1898">
        <w:rPr>
          <w:lang w:val="vi-VN"/>
        </w:rPr>
        <w:t>gồm tên đăng nhập, mật khẩu, quyền truy cập</w:t>
      </w:r>
      <w:r w:rsidR="00645BC0" w:rsidRPr="00BF1898">
        <w:rPr>
          <w:lang w:val="vi-VN"/>
        </w:rPr>
        <w:t xml:space="preserve"> hệ thống</w:t>
      </w:r>
      <w:r w:rsidR="00BE6AE5" w:rsidRPr="00BF1898">
        <w:rPr>
          <w:lang w:val="vi-VN"/>
        </w:rPr>
        <w:t xml:space="preserve"> và</w:t>
      </w:r>
      <w:r w:rsidRPr="00BF1898">
        <w:rPr>
          <w:lang w:val="vi-VN"/>
        </w:rPr>
        <w:t xml:space="preserve"> trạng thái</w:t>
      </w:r>
      <w:r w:rsidR="00057FD4" w:rsidRPr="00BF1898">
        <w:rPr>
          <w:lang w:val="vi-VN"/>
        </w:rPr>
        <w:t xml:space="preserve"> </w:t>
      </w:r>
      <w:r w:rsidR="000F7E08">
        <w:rPr>
          <w:lang w:val="vi-VN"/>
        </w:rPr>
        <w:t>của tất cả tài khoản</w:t>
      </w:r>
      <w:r w:rsidR="00057FD4" w:rsidRPr="00BF1898">
        <w:rPr>
          <w:lang w:val="vi-VN"/>
        </w:rPr>
        <w:t xml:space="preserve"> </w:t>
      </w:r>
      <w:r w:rsidR="00084601">
        <w:rPr>
          <w:lang w:val="vi-VN"/>
        </w:rPr>
        <w:t>người dùng</w:t>
      </w:r>
      <w:r w:rsidR="00BC6DE8">
        <w:rPr>
          <w:lang w:val="vi-VN"/>
        </w:rPr>
        <w:t xml:space="preserve"> trong</w:t>
      </w:r>
      <w:r w:rsidR="00084601">
        <w:rPr>
          <w:lang w:val="vi-VN"/>
        </w:rPr>
        <w:t xml:space="preserve"> hệ thống.</w:t>
      </w:r>
      <w:r w:rsidR="007C6077">
        <w:rPr>
          <w:lang w:val="vi-VN"/>
        </w:rPr>
        <w:t xml:space="preserve"> Hệ thống cần lưu trữ quyền truy cập của tài khoản để phân quyền các chức năng cụ thể cho từng tài khoản.</w:t>
      </w:r>
    </w:p>
    <w:p w14:paraId="203AC641" w14:textId="1B26EA21" w:rsidR="00681C43" w:rsidRPr="00BF1898" w:rsidRDefault="00681C43" w:rsidP="00306F4F">
      <w:pPr>
        <w:pStyle w:val="Caption"/>
        <w:jc w:val="both"/>
      </w:pPr>
      <w:bookmarkStart w:id="60" w:name="_Toc17338824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15</w:t>
      </w:r>
      <w:r w:rsidR="00DD5465">
        <w:fldChar w:fldCharType="end"/>
      </w:r>
      <w:r w:rsidRPr="00BF1898">
        <w:rPr>
          <w:lang w:val="vi-VN"/>
        </w:rPr>
        <w:t>. Bảng tài khoản</w:t>
      </w:r>
      <w:r w:rsidR="001B5FC0" w:rsidRPr="00BF1898">
        <w:rPr>
          <w:lang w:val="vi-VN"/>
        </w:rPr>
        <w:t xml:space="preserve"> (tai_khoan)</w:t>
      </w:r>
      <w:bookmarkEnd w:id="60"/>
    </w:p>
    <w:tbl>
      <w:tblPr>
        <w:tblStyle w:val="Chm"/>
        <w:tblW w:w="0" w:type="auto"/>
        <w:tblLook w:val="04A0" w:firstRow="1" w:lastRow="0" w:firstColumn="1" w:lastColumn="0" w:noHBand="0" w:noVBand="1"/>
      </w:tblPr>
      <w:tblGrid>
        <w:gridCol w:w="2282"/>
        <w:gridCol w:w="3249"/>
        <w:gridCol w:w="1838"/>
        <w:gridCol w:w="1970"/>
      </w:tblGrid>
      <w:tr w:rsidR="00681C43" w:rsidRPr="00BF1898" w14:paraId="726366F4" w14:textId="77777777" w:rsidTr="00202274">
        <w:trPr>
          <w:cnfStyle w:val="100000000000" w:firstRow="1" w:lastRow="0" w:firstColumn="0" w:lastColumn="0" w:oddVBand="0" w:evenVBand="0" w:oddHBand="0" w:evenHBand="0" w:firstRowFirstColumn="0" w:firstRowLastColumn="0" w:lastRowFirstColumn="0" w:lastRowLastColumn="0"/>
          <w:trHeight w:val="454"/>
          <w:tblHeader/>
        </w:trPr>
        <w:tc>
          <w:tcPr>
            <w:tcW w:w="2282" w:type="dxa"/>
            <w:vAlign w:val="top"/>
          </w:tcPr>
          <w:p w14:paraId="3EF930B2" w14:textId="77777777" w:rsidR="00681C43" w:rsidRPr="00BF1898" w:rsidRDefault="00681C43" w:rsidP="000C0C43">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78CDDFF2" w14:textId="77777777" w:rsidR="00681C43" w:rsidRPr="00BF1898" w:rsidRDefault="00681C43" w:rsidP="000C0C43">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0D154B77" w14:textId="77777777" w:rsidR="00681C43" w:rsidRPr="00BF1898" w:rsidRDefault="00681C43" w:rsidP="000C0C43">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04FCD426" w14:textId="77777777" w:rsidR="00681C43" w:rsidRPr="00BF1898" w:rsidRDefault="00681C43" w:rsidP="000C0C43">
            <w:pPr>
              <w:pStyle w:val="BodyText"/>
              <w:spacing w:before="0" w:after="0"/>
              <w:ind w:firstLine="0"/>
              <w:jc w:val="center"/>
              <w:rPr>
                <w:lang w:val="vi-VN"/>
              </w:rPr>
            </w:pPr>
            <w:r w:rsidRPr="00BF1898">
              <w:t>Ràng</w:t>
            </w:r>
            <w:r w:rsidRPr="00BF1898">
              <w:rPr>
                <w:lang w:val="vi-VN"/>
              </w:rPr>
              <w:t xml:space="preserve"> buộc</w:t>
            </w:r>
          </w:p>
        </w:tc>
      </w:tr>
      <w:tr w:rsidR="00681C43" w:rsidRPr="00BF1898" w14:paraId="5A8F82D6" w14:textId="77777777" w:rsidTr="00202274">
        <w:trPr>
          <w:trHeight w:val="454"/>
        </w:trPr>
        <w:tc>
          <w:tcPr>
            <w:tcW w:w="2282" w:type="dxa"/>
          </w:tcPr>
          <w:p w14:paraId="6A71A4D6" w14:textId="435E6FE5" w:rsidR="00681C43" w:rsidRPr="00BF1898" w:rsidRDefault="002D0D67" w:rsidP="000C0C43">
            <w:pPr>
              <w:spacing w:line="360" w:lineRule="auto"/>
              <w:rPr>
                <w:lang w:val="vi-VN"/>
              </w:rPr>
            </w:pPr>
            <w:r w:rsidRPr="00BF1898">
              <w:rPr>
                <w:lang w:val="vi-VN"/>
              </w:rPr>
              <w:t>ten_dang_nhap</w:t>
            </w:r>
          </w:p>
        </w:tc>
        <w:tc>
          <w:tcPr>
            <w:tcW w:w="3249" w:type="dxa"/>
          </w:tcPr>
          <w:p w14:paraId="24CD8BDF" w14:textId="11591183" w:rsidR="00681C43" w:rsidRPr="00BF1898" w:rsidRDefault="002D0D67" w:rsidP="000C0C43">
            <w:pPr>
              <w:spacing w:line="360" w:lineRule="auto"/>
              <w:rPr>
                <w:lang w:val="vi-VN"/>
              </w:rPr>
            </w:pPr>
            <w:r w:rsidRPr="00BF1898">
              <w:t>Tên</w:t>
            </w:r>
            <w:r w:rsidRPr="00BF1898">
              <w:rPr>
                <w:lang w:val="vi-VN"/>
              </w:rPr>
              <w:t xml:space="preserve"> đăng nhập</w:t>
            </w:r>
          </w:p>
        </w:tc>
        <w:tc>
          <w:tcPr>
            <w:tcW w:w="1838" w:type="dxa"/>
          </w:tcPr>
          <w:p w14:paraId="7C7BB397" w14:textId="16DD9A67" w:rsidR="00681C43" w:rsidRPr="00BF1898" w:rsidRDefault="002D0D67" w:rsidP="000C0C43">
            <w:pPr>
              <w:spacing w:line="360" w:lineRule="auto"/>
              <w:rPr>
                <w:lang w:val="vi-VN"/>
              </w:rPr>
            </w:pPr>
            <w:r w:rsidRPr="00BF1898">
              <w:t>varchar</w:t>
            </w:r>
            <w:r w:rsidRPr="00BF1898">
              <w:rPr>
                <w:lang w:val="vi-VN"/>
              </w:rPr>
              <w:t xml:space="preserve"> (10)</w:t>
            </w:r>
          </w:p>
        </w:tc>
        <w:tc>
          <w:tcPr>
            <w:tcW w:w="1970" w:type="dxa"/>
          </w:tcPr>
          <w:p w14:paraId="30A58FEF" w14:textId="5757D2F3" w:rsidR="00681C43" w:rsidRPr="00BF1898" w:rsidRDefault="00681C43" w:rsidP="000C0C43">
            <w:pPr>
              <w:spacing w:line="360" w:lineRule="auto"/>
              <w:rPr>
                <w:lang w:val="vi-VN"/>
              </w:rPr>
            </w:pPr>
            <w:r w:rsidRPr="00BF1898">
              <w:t>Khóa</w:t>
            </w:r>
            <w:r w:rsidRPr="00BF1898">
              <w:rPr>
                <w:lang w:val="vi-VN"/>
              </w:rPr>
              <w:t xml:space="preserve"> </w:t>
            </w:r>
            <w:r w:rsidR="002D0D67" w:rsidRPr="00BF1898">
              <w:rPr>
                <w:lang w:val="vi-VN"/>
              </w:rPr>
              <w:t>chính</w:t>
            </w:r>
          </w:p>
        </w:tc>
      </w:tr>
      <w:tr w:rsidR="00681C43" w:rsidRPr="00BF1898" w14:paraId="40A432E2" w14:textId="77777777" w:rsidTr="00202274">
        <w:trPr>
          <w:trHeight w:val="454"/>
        </w:trPr>
        <w:tc>
          <w:tcPr>
            <w:tcW w:w="2282" w:type="dxa"/>
          </w:tcPr>
          <w:p w14:paraId="4E9B42BA" w14:textId="4BDD4682" w:rsidR="00681C43" w:rsidRPr="00BF1898" w:rsidRDefault="00894864" w:rsidP="000C0C43">
            <w:pPr>
              <w:spacing w:line="360" w:lineRule="auto"/>
              <w:rPr>
                <w:lang w:val="vi-VN"/>
              </w:rPr>
            </w:pPr>
            <w:r w:rsidRPr="00BF1898">
              <w:rPr>
                <w:lang w:val="vi-VN"/>
              </w:rPr>
              <w:t>mat_khau</w:t>
            </w:r>
          </w:p>
        </w:tc>
        <w:tc>
          <w:tcPr>
            <w:tcW w:w="3249" w:type="dxa"/>
          </w:tcPr>
          <w:p w14:paraId="355BC47E" w14:textId="29AF9928" w:rsidR="00681C43" w:rsidRPr="00BF1898" w:rsidRDefault="00894864" w:rsidP="000C0C43">
            <w:pPr>
              <w:spacing w:line="360" w:lineRule="auto"/>
              <w:rPr>
                <w:lang w:val="vi-VN"/>
              </w:rPr>
            </w:pPr>
            <w:r w:rsidRPr="00BF1898">
              <w:t>Mật</w:t>
            </w:r>
            <w:r w:rsidRPr="00BF1898">
              <w:rPr>
                <w:lang w:val="vi-VN"/>
              </w:rPr>
              <w:t xml:space="preserve"> khẩu</w:t>
            </w:r>
          </w:p>
        </w:tc>
        <w:tc>
          <w:tcPr>
            <w:tcW w:w="1838" w:type="dxa"/>
          </w:tcPr>
          <w:p w14:paraId="1C8DF755" w14:textId="119375E3" w:rsidR="00681C43" w:rsidRPr="00BF1898" w:rsidRDefault="00894864" w:rsidP="000C0C43">
            <w:pPr>
              <w:spacing w:line="360" w:lineRule="auto"/>
              <w:rPr>
                <w:lang w:val="vi-VN"/>
              </w:rPr>
            </w:pPr>
            <w:r w:rsidRPr="00BF1898">
              <w:t>text</w:t>
            </w:r>
          </w:p>
        </w:tc>
        <w:tc>
          <w:tcPr>
            <w:tcW w:w="1970" w:type="dxa"/>
          </w:tcPr>
          <w:p w14:paraId="0D563E64" w14:textId="611E3258" w:rsidR="00681C43" w:rsidRPr="00BF1898" w:rsidRDefault="00681C43" w:rsidP="000C0C43">
            <w:pPr>
              <w:spacing w:line="360" w:lineRule="auto"/>
              <w:rPr>
                <w:lang w:val="vi-VN"/>
              </w:rPr>
            </w:pPr>
          </w:p>
        </w:tc>
      </w:tr>
      <w:tr w:rsidR="00681C43" w:rsidRPr="00BF1898" w14:paraId="01E1AF26" w14:textId="77777777" w:rsidTr="00202274">
        <w:trPr>
          <w:trHeight w:val="454"/>
        </w:trPr>
        <w:tc>
          <w:tcPr>
            <w:tcW w:w="2282" w:type="dxa"/>
          </w:tcPr>
          <w:p w14:paraId="7640D68C" w14:textId="53B12E2F" w:rsidR="00681C43" w:rsidRPr="00BF1898" w:rsidRDefault="00894864" w:rsidP="000C0C43">
            <w:pPr>
              <w:spacing w:line="360" w:lineRule="auto"/>
              <w:rPr>
                <w:lang w:val="vi-VN"/>
              </w:rPr>
            </w:pPr>
            <w:r w:rsidRPr="00BF1898">
              <w:t>quyen</w:t>
            </w:r>
            <w:r w:rsidRPr="00BF1898">
              <w:rPr>
                <w:lang w:val="vi-VN"/>
              </w:rPr>
              <w:t>_truy_cap</w:t>
            </w:r>
          </w:p>
        </w:tc>
        <w:tc>
          <w:tcPr>
            <w:tcW w:w="3249" w:type="dxa"/>
          </w:tcPr>
          <w:p w14:paraId="3073BFE2" w14:textId="6D11ECD6" w:rsidR="00681C43" w:rsidRPr="00BF1898" w:rsidRDefault="009822DF" w:rsidP="000C0C43">
            <w:pPr>
              <w:spacing w:line="360" w:lineRule="auto"/>
              <w:rPr>
                <w:lang w:val="vi-VN"/>
              </w:rPr>
            </w:pPr>
            <w:r w:rsidRPr="00BF1898">
              <w:t>Quyền</w:t>
            </w:r>
            <w:r w:rsidRPr="00BF1898">
              <w:rPr>
                <w:lang w:val="vi-VN"/>
              </w:rPr>
              <w:t xml:space="preserve"> truy cập</w:t>
            </w:r>
          </w:p>
        </w:tc>
        <w:tc>
          <w:tcPr>
            <w:tcW w:w="1838" w:type="dxa"/>
          </w:tcPr>
          <w:p w14:paraId="639500DD" w14:textId="59BAFE67" w:rsidR="00681C43" w:rsidRPr="00BF1898" w:rsidRDefault="009822DF" w:rsidP="000C0C43">
            <w:pPr>
              <w:spacing w:line="360" w:lineRule="auto"/>
              <w:rPr>
                <w:lang w:val="vi-VN"/>
              </w:rPr>
            </w:pPr>
            <w:r w:rsidRPr="00BF1898">
              <w:t>int</w:t>
            </w:r>
          </w:p>
        </w:tc>
        <w:tc>
          <w:tcPr>
            <w:tcW w:w="1970" w:type="dxa"/>
          </w:tcPr>
          <w:p w14:paraId="664F0E3A" w14:textId="77777777" w:rsidR="00681C43" w:rsidRPr="00BF1898" w:rsidRDefault="00681C43" w:rsidP="000C0C43">
            <w:pPr>
              <w:spacing w:line="360" w:lineRule="auto"/>
              <w:rPr>
                <w:lang w:val="vi-VN"/>
              </w:rPr>
            </w:pPr>
          </w:p>
        </w:tc>
      </w:tr>
      <w:tr w:rsidR="009822DF" w:rsidRPr="00BF1898" w14:paraId="5360D04D" w14:textId="77777777" w:rsidTr="00202274">
        <w:trPr>
          <w:trHeight w:val="454"/>
        </w:trPr>
        <w:tc>
          <w:tcPr>
            <w:tcW w:w="2282" w:type="dxa"/>
          </w:tcPr>
          <w:p w14:paraId="17E46D12" w14:textId="38EC3113" w:rsidR="009822DF" w:rsidRPr="00BF1898" w:rsidRDefault="009822DF" w:rsidP="000C0C43">
            <w:pPr>
              <w:spacing w:line="360" w:lineRule="auto"/>
              <w:rPr>
                <w:lang w:val="vi-VN"/>
              </w:rPr>
            </w:pPr>
            <w:r w:rsidRPr="00BF1898">
              <w:t>trang</w:t>
            </w:r>
            <w:r w:rsidRPr="00BF1898">
              <w:rPr>
                <w:lang w:val="vi-VN"/>
              </w:rPr>
              <w:t>_thai</w:t>
            </w:r>
          </w:p>
        </w:tc>
        <w:tc>
          <w:tcPr>
            <w:tcW w:w="3249" w:type="dxa"/>
          </w:tcPr>
          <w:p w14:paraId="31390875" w14:textId="3A2D9FEC" w:rsidR="009822DF" w:rsidRPr="00BF1898" w:rsidRDefault="009822DF" w:rsidP="000C0C43">
            <w:pPr>
              <w:spacing w:line="360" w:lineRule="auto"/>
              <w:rPr>
                <w:lang w:val="vi-VN"/>
              </w:rPr>
            </w:pPr>
            <w:r w:rsidRPr="00BF1898">
              <w:t>Trạng</w:t>
            </w:r>
            <w:r w:rsidRPr="00BF1898">
              <w:rPr>
                <w:lang w:val="vi-VN"/>
              </w:rPr>
              <w:t xml:space="preserve"> thái</w:t>
            </w:r>
          </w:p>
        </w:tc>
        <w:tc>
          <w:tcPr>
            <w:tcW w:w="1838" w:type="dxa"/>
          </w:tcPr>
          <w:p w14:paraId="74063DD4" w14:textId="020CF7E0" w:rsidR="009822DF" w:rsidRPr="00BF1898" w:rsidRDefault="00F05102" w:rsidP="000C0C43">
            <w:pPr>
              <w:spacing w:line="360" w:lineRule="auto"/>
            </w:pPr>
            <w:r w:rsidRPr="00BF1898">
              <w:t>int</w:t>
            </w:r>
          </w:p>
        </w:tc>
        <w:tc>
          <w:tcPr>
            <w:tcW w:w="1970" w:type="dxa"/>
          </w:tcPr>
          <w:p w14:paraId="2E7ED93D" w14:textId="77777777" w:rsidR="009822DF" w:rsidRPr="00BF1898" w:rsidRDefault="009822DF" w:rsidP="000C0C43">
            <w:pPr>
              <w:spacing w:line="360" w:lineRule="auto"/>
              <w:rPr>
                <w:lang w:val="vi-VN"/>
              </w:rPr>
            </w:pPr>
          </w:p>
        </w:tc>
      </w:tr>
    </w:tbl>
    <w:p w14:paraId="5160B417" w14:textId="25EBD3C8" w:rsidR="00964EEE" w:rsidRPr="00BF1898" w:rsidRDefault="009D466B" w:rsidP="00964EEE">
      <w:pPr>
        <w:pStyle w:val="BodyText"/>
        <w:rPr>
          <w:lang w:val="vi-VN"/>
        </w:rPr>
      </w:pPr>
      <w:r w:rsidRPr="00BF1898">
        <w:t>Bảng</w:t>
      </w:r>
      <w:r w:rsidRPr="00BF1898">
        <w:rPr>
          <w:lang w:val="vi-VN"/>
        </w:rPr>
        <w:t xml:space="preserve"> tài khoản sinh viên</w:t>
      </w:r>
      <w:r w:rsidR="007B1030" w:rsidRPr="00BF1898">
        <w:rPr>
          <w:lang w:val="vi-VN"/>
        </w:rPr>
        <w:t xml:space="preserve"> chứa tài khoản dùng cho phân quyền sinh </w:t>
      </w:r>
      <w:r w:rsidR="00E63336" w:rsidRPr="00BF1898">
        <w:rPr>
          <w:lang w:val="vi-VN"/>
        </w:rPr>
        <w:t>viên, gồm tên đăng nhập từ bảng tài khoản và mã sinh viên từ bảng sinh viên</w:t>
      </w:r>
    </w:p>
    <w:p w14:paraId="5ED73022" w14:textId="44CDB837" w:rsidR="007247EC" w:rsidRPr="00BF1898" w:rsidRDefault="007247EC" w:rsidP="0014200A">
      <w:pPr>
        <w:pStyle w:val="Caption"/>
        <w:jc w:val="both"/>
      </w:pPr>
      <w:bookmarkStart w:id="61" w:name="_Toc17338824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16</w:t>
      </w:r>
      <w:r w:rsidR="00DD5465">
        <w:fldChar w:fldCharType="end"/>
      </w:r>
      <w:r w:rsidRPr="00BF1898">
        <w:rPr>
          <w:lang w:val="vi-VN"/>
        </w:rPr>
        <w:t>. Bảng tài khoản sinh viên</w:t>
      </w:r>
      <w:r w:rsidR="0014200A" w:rsidRPr="00BF1898">
        <w:rPr>
          <w:lang w:val="vi-VN"/>
        </w:rPr>
        <w:t xml:space="preserve"> (tai_</w:t>
      </w:r>
      <w:r w:rsidR="0009073A" w:rsidRPr="00BF1898">
        <w:rPr>
          <w:lang w:val="vi-VN"/>
        </w:rPr>
        <w:t>khoa</w:t>
      </w:r>
      <w:r w:rsidR="0014200A" w:rsidRPr="00BF1898">
        <w:rPr>
          <w:lang w:val="vi-VN"/>
        </w:rPr>
        <w:t>n_sinh_vien)</w:t>
      </w:r>
      <w:bookmarkEnd w:id="61"/>
    </w:p>
    <w:tbl>
      <w:tblPr>
        <w:tblStyle w:val="Chm"/>
        <w:tblW w:w="0" w:type="auto"/>
        <w:tblLook w:val="04A0" w:firstRow="1" w:lastRow="0" w:firstColumn="1" w:lastColumn="0" w:noHBand="0" w:noVBand="1"/>
      </w:tblPr>
      <w:tblGrid>
        <w:gridCol w:w="2282"/>
        <w:gridCol w:w="3249"/>
        <w:gridCol w:w="1838"/>
        <w:gridCol w:w="1970"/>
      </w:tblGrid>
      <w:tr w:rsidR="007247EC" w:rsidRPr="00BF1898" w14:paraId="42B7B0A9" w14:textId="77777777" w:rsidTr="002B180C">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79AE6DB1" w14:textId="77777777" w:rsidR="007247EC" w:rsidRPr="00BF1898" w:rsidRDefault="007247EC" w:rsidP="002B180C">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33B31F48" w14:textId="77777777" w:rsidR="007247EC" w:rsidRPr="00BF1898" w:rsidRDefault="007247EC" w:rsidP="002B180C">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79C3C9EB" w14:textId="77777777" w:rsidR="007247EC" w:rsidRPr="00BF1898" w:rsidRDefault="007247EC" w:rsidP="002B180C">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6726487C" w14:textId="77777777" w:rsidR="007247EC" w:rsidRPr="00BF1898" w:rsidRDefault="007247EC" w:rsidP="002B180C">
            <w:pPr>
              <w:pStyle w:val="BodyText"/>
              <w:spacing w:before="0" w:after="0"/>
              <w:ind w:firstLine="0"/>
              <w:jc w:val="center"/>
              <w:rPr>
                <w:lang w:val="vi-VN"/>
              </w:rPr>
            </w:pPr>
            <w:r w:rsidRPr="00BF1898">
              <w:t>Ràng</w:t>
            </w:r>
            <w:r w:rsidRPr="00BF1898">
              <w:rPr>
                <w:lang w:val="vi-VN"/>
              </w:rPr>
              <w:t xml:space="preserve"> buộc</w:t>
            </w:r>
          </w:p>
        </w:tc>
      </w:tr>
      <w:tr w:rsidR="007247EC" w:rsidRPr="00BF1898" w14:paraId="6ED540F9" w14:textId="77777777" w:rsidTr="002B180C">
        <w:trPr>
          <w:trHeight w:val="454"/>
        </w:trPr>
        <w:tc>
          <w:tcPr>
            <w:tcW w:w="2282" w:type="dxa"/>
          </w:tcPr>
          <w:p w14:paraId="1C0127A7" w14:textId="77777777" w:rsidR="007247EC" w:rsidRPr="00BF1898" w:rsidRDefault="007247EC" w:rsidP="002B180C">
            <w:pPr>
              <w:spacing w:line="360" w:lineRule="auto"/>
              <w:rPr>
                <w:lang w:val="vi-VN"/>
              </w:rPr>
            </w:pPr>
            <w:r w:rsidRPr="00BF1898">
              <w:rPr>
                <w:lang w:val="vi-VN"/>
              </w:rPr>
              <w:t>ten_dang_nhap</w:t>
            </w:r>
          </w:p>
        </w:tc>
        <w:tc>
          <w:tcPr>
            <w:tcW w:w="3249" w:type="dxa"/>
          </w:tcPr>
          <w:p w14:paraId="735AE67D" w14:textId="77777777" w:rsidR="007247EC" w:rsidRPr="00BF1898" w:rsidRDefault="007247EC" w:rsidP="002B180C">
            <w:pPr>
              <w:spacing w:line="360" w:lineRule="auto"/>
              <w:rPr>
                <w:lang w:val="vi-VN"/>
              </w:rPr>
            </w:pPr>
            <w:r w:rsidRPr="00BF1898">
              <w:t>Tên</w:t>
            </w:r>
            <w:r w:rsidRPr="00BF1898">
              <w:rPr>
                <w:lang w:val="vi-VN"/>
              </w:rPr>
              <w:t xml:space="preserve"> đăng nhập</w:t>
            </w:r>
          </w:p>
        </w:tc>
        <w:tc>
          <w:tcPr>
            <w:tcW w:w="1838" w:type="dxa"/>
          </w:tcPr>
          <w:p w14:paraId="01494BCA" w14:textId="77777777" w:rsidR="007247EC" w:rsidRPr="00BF1898" w:rsidRDefault="007247EC" w:rsidP="002B180C">
            <w:pPr>
              <w:spacing w:line="360" w:lineRule="auto"/>
              <w:rPr>
                <w:lang w:val="vi-VN"/>
              </w:rPr>
            </w:pPr>
            <w:r w:rsidRPr="00BF1898">
              <w:t>varchar</w:t>
            </w:r>
            <w:r w:rsidRPr="00BF1898">
              <w:rPr>
                <w:lang w:val="vi-VN"/>
              </w:rPr>
              <w:t xml:space="preserve"> (10)</w:t>
            </w:r>
          </w:p>
        </w:tc>
        <w:tc>
          <w:tcPr>
            <w:tcW w:w="1970" w:type="dxa"/>
          </w:tcPr>
          <w:p w14:paraId="73ED39F4" w14:textId="7BBDF1C3" w:rsidR="007247EC" w:rsidRPr="00BF1898" w:rsidRDefault="007247EC" w:rsidP="002B180C">
            <w:pPr>
              <w:spacing w:line="360" w:lineRule="auto"/>
              <w:rPr>
                <w:lang w:val="vi-VN"/>
              </w:rPr>
            </w:pPr>
            <w:r w:rsidRPr="00BF1898">
              <w:t>Khóa</w:t>
            </w:r>
            <w:r w:rsidRPr="00BF1898">
              <w:rPr>
                <w:lang w:val="vi-VN"/>
              </w:rPr>
              <w:t xml:space="preserve"> </w:t>
            </w:r>
            <w:r w:rsidR="00624AF7" w:rsidRPr="00BF1898">
              <w:rPr>
                <w:lang w:val="vi-VN"/>
              </w:rPr>
              <w:t>ngoại</w:t>
            </w:r>
          </w:p>
        </w:tc>
      </w:tr>
      <w:tr w:rsidR="00624AF7" w:rsidRPr="00BF1898" w14:paraId="06FF2016" w14:textId="77777777" w:rsidTr="002B180C">
        <w:trPr>
          <w:trHeight w:val="454"/>
        </w:trPr>
        <w:tc>
          <w:tcPr>
            <w:tcW w:w="2282" w:type="dxa"/>
          </w:tcPr>
          <w:p w14:paraId="062A7517" w14:textId="48F767A3" w:rsidR="00624AF7" w:rsidRPr="00BF1898" w:rsidRDefault="00624AF7" w:rsidP="002B180C">
            <w:pPr>
              <w:spacing w:line="360" w:lineRule="auto"/>
              <w:rPr>
                <w:lang w:val="vi-VN"/>
              </w:rPr>
            </w:pPr>
            <w:r w:rsidRPr="00BF1898">
              <w:rPr>
                <w:lang w:val="vi-VN"/>
              </w:rPr>
              <w:t>ma_sinh_vien</w:t>
            </w:r>
          </w:p>
        </w:tc>
        <w:tc>
          <w:tcPr>
            <w:tcW w:w="3249" w:type="dxa"/>
          </w:tcPr>
          <w:p w14:paraId="25DAA4BC" w14:textId="73057509" w:rsidR="00624AF7" w:rsidRPr="00BF1898" w:rsidRDefault="00624AF7" w:rsidP="002B180C">
            <w:pPr>
              <w:spacing w:line="360" w:lineRule="auto"/>
              <w:rPr>
                <w:lang w:val="vi-VN"/>
              </w:rPr>
            </w:pPr>
            <w:r w:rsidRPr="00BF1898">
              <w:t>Mã</w:t>
            </w:r>
            <w:r w:rsidRPr="00BF1898">
              <w:rPr>
                <w:lang w:val="vi-VN"/>
              </w:rPr>
              <w:t xml:space="preserve"> sinh viên</w:t>
            </w:r>
          </w:p>
        </w:tc>
        <w:tc>
          <w:tcPr>
            <w:tcW w:w="1838" w:type="dxa"/>
          </w:tcPr>
          <w:p w14:paraId="4FEE8EAC" w14:textId="3C75DD52" w:rsidR="00624AF7" w:rsidRPr="00BF1898" w:rsidRDefault="00624AF7" w:rsidP="002B180C">
            <w:pPr>
              <w:spacing w:line="360" w:lineRule="auto"/>
              <w:rPr>
                <w:lang w:val="vi-VN"/>
              </w:rPr>
            </w:pPr>
            <w:r w:rsidRPr="00BF1898">
              <w:t>varchar</w:t>
            </w:r>
            <w:r w:rsidRPr="00BF1898">
              <w:rPr>
                <w:lang w:val="vi-VN"/>
              </w:rPr>
              <w:t xml:space="preserve"> (10)</w:t>
            </w:r>
          </w:p>
        </w:tc>
        <w:tc>
          <w:tcPr>
            <w:tcW w:w="1970" w:type="dxa"/>
          </w:tcPr>
          <w:p w14:paraId="0DE4362D" w14:textId="5EEACDAB" w:rsidR="00624AF7" w:rsidRPr="00BF1898" w:rsidRDefault="00624AF7" w:rsidP="002B180C">
            <w:pPr>
              <w:spacing w:line="360" w:lineRule="auto"/>
              <w:rPr>
                <w:lang w:val="vi-VN"/>
              </w:rPr>
            </w:pPr>
            <w:r w:rsidRPr="00BF1898">
              <w:rPr>
                <w:lang w:val="vi-VN"/>
              </w:rPr>
              <w:t>Khóa ngoại</w:t>
            </w:r>
          </w:p>
        </w:tc>
      </w:tr>
    </w:tbl>
    <w:p w14:paraId="09493FCE" w14:textId="550528E4" w:rsidR="00650DBA" w:rsidRDefault="00987A22" w:rsidP="008E1F94">
      <w:pPr>
        <w:pStyle w:val="BodyText"/>
        <w:rPr>
          <w:lang w:val="vi-VN"/>
        </w:rPr>
      </w:pPr>
      <w:r w:rsidRPr="00BF1898">
        <w:t>Bảng</w:t>
      </w:r>
      <w:r w:rsidRPr="00BF1898">
        <w:rPr>
          <w:lang w:val="vi-VN"/>
        </w:rPr>
        <w:t xml:space="preserve"> tài khoản giảng viên chứa những </w:t>
      </w:r>
      <w:r w:rsidR="004B74A1" w:rsidRPr="00BF1898">
        <w:rPr>
          <w:lang w:val="vi-VN"/>
        </w:rPr>
        <w:t>tài</w:t>
      </w:r>
      <w:r w:rsidRPr="00BF1898">
        <w:rPr>
          <w:lang w:val="vi-VN"/>
        </w:rPr>
        <w:t xml:space="preserve"> khoản thuộc phân quyền giảng viên (cố vấn học tập)</w:t>
      </w:r>
      <w:r w:rsidR="00497EEF" w:rsidRPr="00BF1898">
        <w:rPr>
          <w:lang w:val="vi-VN"/>
        </w:rPr>
        <w:t xml:space="preserve">, gồm tên đăng nhập từ bảng tài khoản và mã giảng viên từ bảng giảng </w:t>
      </w:r>
      <w:r w:rsidR="00FB5142">
        <w:rPr>
          <w:lang w:val="vi-VN"/>
        </w:rPr>
        <w:t>viên.</w:t>
      </w:r>
    </w:p>
    <w:p w14:paraId="764CC7BF" w14:textId="1B35AC25" w:rsidR="00774A75" w:rsidRPr="00BF1898" w:rsidRDefault="00774A75" w:rsidP="007C2458">
      <w:pPr>
        <w:pStyle w:val="Caption"/>
        <w:jc w:val="both"/>
      </w:pPr>
      <w:bookmarkStart w:id="62" w:name="_Toc173388245"/>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17</w:t>
      </w:r>
      <w:r w:rsidR="00DD5465">
        <w:fldChar w:fldCharType="end"/>
      </w:r>
      <w:r w:rsidRPr="00BF1898">
        <w:rPr>
          <w:noProof/>
          <w:lang w:val="vi-VN"/>
        </w:rPr>
        <w:t>. Bảng tài khoản giảng viên</w:t>
      </w:r>
      <w:r w:rsidR="007C2458" w:rsidRPr="00BF1898">
        <w:rPr>
          <w:noProof/>
          <w:lang w:val="vi-VN"/>
        </w:rPr>
        <w:t xml:space="preserve"> (tai_khoan_giang_vien)</w:t>
      </w:r>
      <w:bookmarkEnd w:id="62"/>
    </w:p>
    <w:tbl>
      <w:tblPr>
        <w:tblStyle w:val="Chm"/>
        <w:tblW w:w="0" w:type="auto"/>
        <w:tblLook w:val="04A0" w:firstRow="1" w:lastRow="0" w:firstColumn="1" w:lastColumn="0" w:noHBand="0" w:noVBand="1"/>
      </w:tblPr>
      <w:tblGrid>
        <w:gridCol w:w="2282"/>
        <w:gridCol w:w="3249"/>
        <w:gridCol w:w="1838"/>
        <w:gridCol w:w="1970"/>
      </w:tblGrid>
      <w:tr w:rsidR="00774A75" w:rsidRPr="00BF1898" w14:paraId="5945F1B2" w14:textId="77777777" w:rsidTr="00B02824">
        <w:trPr>
          <w:cnfStyle w:val="100000000000" w:firstRow="1" w:lastRow="0" w:firstColumn="0" w:lastColumn="0" w:oddVBand="0" w:evenVBand="0" w:oddHBand="0" w:evenHBand="0" w:firstRowFirstColumn="0" w:firstRowLastColumn="0" w:lastRowFirstColumn="0" w:lastRowLastColumn="0"/>
          <w:trHeight w:val="454"/>
        </w:trPr>
        <w:tc>
          <w:tcPr>
            <w:tcW w:w="2282" w:type="dxa"/>
            <w:vAlign w:val="top"/>
          </w:tcPr>
          <w:p w14:paraId="26AD5BAC" w14:textId="77777777" w:rsidR="00774A75" w:rsidRPr="00BF1898" w:rsidRDefault="00774A75" w:rsidP="00B02824">
            <w:pPr>
              <w:pStyle w:val="BodyText"/>
              <w:spacing w:before="0" w:after="0"/>
              <w:ind w:firstLine="0"/>
              <w:jc w:val="center"/>
              <w:rPr>
                <w:lang w:val="vi-VN"/>
              </w:rPr>
            </w:pPr>
            <w:r w:rsidRPr="00BF1898">
              <w:t>Tên</w:t>
            </w:r>
            <w:r w:rsidRPr="00BF1898">
              <w:rPr>
                <w:lang w:val="vi-VN"/>
              </w:rPr>
              <w:t xml:space="preserve"> thuộc tính</w:t>
            </w:r>
          </w:p>
        </w:tc>
        <w:tc>
          <w:tcPr>
            <w:tcW w:w="3249" w:type="dxa"/>
            <w:vAlign w:val="top"/>
          </w:tcPr>
          <w:p w14:paraId="63A2A9ED" w14:textId="77777777" w:rsidR="00774A75" w:rsidRPr="00BF1898" w:rsidRDefault="00774A75" w:rsidP="00B02824">
            <w:pPr>
              <w:pStyle w:val="BodyText"/>
              <w:spacing w:before="0" w:after="0"/>
              <w:ind w:firstLine="0"/>
              <w:jc w:val="center"/>
              <w:rPr>
                <w:lang w:val="vi-VN"/>
              </w:rPr>
            </w:pPr>
            <w:r w:rsidRPr="00BF1898">
              <w:t>Diễn</w:t>
            </w:r>
            <w:r w:rsidRPr="00BF1898">
              <w:rPr>
                <w:lang w:val="vi-VN"/>
              </w:rPr>
              <w:t xml:space="preserve"> giải</w:t>
            </w:r>
          </w:p>
        </w:tc>
        <w:tc>
          <w:tcPr>
            <w:tcW w:w="1838" w:type="dxa"/>
            <w:vAlign w:val="top"/>
          </w:tcPr>
          <w:p w14:paraId="725DDE22" w14:textId="77777777" w:rsidR="00774A75" w:rsidRPr="00BF1898" w:rsidRDefault="00774A75" w:rsidP="00B02824">
            <w:pPr>
              <w:pStyle w:val="BodyText"/>
              <w:spacing w:before="0" w:after="0"/>
              <w:ind w:firstLine="0"/>
              <w:jc w:val="center"/>
              <w:rPr>
                <w:lang w:val="vi-VN"/>
              </w:rPr>
            </w:pPr>
            <w:r w:rsidRPr="00BF1898">
              <w:t>Kiểu</w:t>
            </w:r>
            <w:r w:rsidRPr="00BF1898">
              <w:rPr>
                <w:lang w:val="vi-VN"/>
              </w:rPr>
              <w:t xml:space="preserve"> dữ liệu</w:t>
            </w:r>
          </w:p>
        </w:tc>
        <w:tc>
          <w:tcPr>
            <w:tcW w:w="1970" w:type="dxa"/>
            <w:vAlign w:val="top"/>
          </w:tcPr>
          <w:p w14:paraId="161FB3EB" w14:textId="77777777" w:rsidR="00774A75" w:rsidRPr="00BF1898" w:rsidRDefault="00774A75" w:rsidP="00B02824">
            <w:pPr>
              <w:pStyle w:val="BodyText"/>
              <w:spacing w:before="0" w:after="0"/>
              <w:ind w:firstLine="0"/>
              <w:jc w:val="center"/>
              <w:rPr>
                <w:lang w:val="vi-VN"/>
              </w:rPr>
            </w:pPr>
            <w:r w:rsidRPr="00BF1898">
              <w:t>Ràng</w:t>
            </w:r>
            <w:r w:rsidRPr="00BF1898">
              <w:rPr>
                <w:lang w:val="vi-VN"/>
              </w:rPr>
              <w:t xml:space="preserve"> buộc</w:t>
            </w:r>
          </w:p>
        </w:tc>
      </w:tr>
      <w:tr w:rsidR="00774A75" w:rsidRPr="00BF1898" w14:paraId="38B01AFA" w14:textId="77777777" w:rsidTr="00B02824">
        <w:trPr>
          <w:trHeight w:val="454"/>
        </w:trPr>
        <w:tc>
          <w:tcPr>
            <w:tcW w:w="2282" w:type="dxa"/>
          </w:tcPr>
          <w:p w14:paraId="6B5623C3" w14:textId="77777777" w:rsidR="00774A75" w:rsidRPr="00BF1898" w:rsidRDefault="00774A75" w:rsidP="00B02824">
            <w:pPr>
              <w:spacing w:line="360" w:lineRule="auto"/>
              <w:rPr>
                <w:lang w:val="vi-VN"/>
              </w:rPr>
            </w:pPr>
            <w:r w:rsidRPr="00BF1898">
              <w:rPr>
                <w:lang w:val="vi-VN"/>
              </w:rPr>
              <w:t>ten_dang_nhap</w:t>
            </w:r>
          </w:p>
        </w:tc>
        <w:tc>
          <w:tcPr>
            <w:tcW w:w="3249" w:type="dxa"/>
          </w:tcPr>
          <w:p w14:paraId="62A6D178" w14:textId="77777777" w:rsidR="00774A75" w:rsidRPr="00BF1898" w:rsidRDefault="00774A75" w:rsidP="00B02824">
            <w:pPr>
              <w:spacing w:line="360" w:lineRule="auto"/>
              <w:rPr>
                <w:lang w:val="vi-VN"/>
              </w:rPr>
            </w:pPr>
            <w:r w:rsidRPr="00BF1898">
              <w:t>Tên</w:t>
            </w:r>
            <w:r w:rsidRPr="00BF1898">
              <w:rPr>
                <w:lang w:val="vi-VN"/>
              </w:rPr>
              <w:t xml:space="preserve"> đăng nhập</w:t>
            </w:r>
          </w:p>
        </w:tc>
        <w:tc>
          <w:tcPr>
            <w:tcW w:w="1838" w:type="dxa"/>
          </w:tcPr>
          <w:p w14:paraId="34BEDC82" w14:textId="77777777" w:rsidR="00774A75" w:rsidRPr="00BF1898" w:rsidRDefault="00774A75" w:rsidP="00B02824">
            <w:pPr>
              <w:spacing w:line="360" w:lineRule="auto"/>
              <w:rPr>
                <w:lang w:val="vi-VN"/>
              </w:rPr>
            </w:pPr>
            <w:r w:rsidRPr="00BF1898">
              <w:t>varchar</w:t>
            </w:r>
            <w:r w:rsidRPr="00BF1898">
              <w:rPr>
                <w:lang w:val="vi-VN"/>
              </w:rPr>
              <w:t xml:space="preserve"> (10)</w:t>
            </w:r>
          </w:p>
        </w:tc>
        <w:tc>
          <w:tcPr>
            <w:tcW w:w="1970" w:type="dxa"/>
          </w:tcPr>
          <w:p w14:paraId="191E40FE" w14:textId="77777777" w:rsidR="00774A75" w:rsidRPr="00BF1898" w:rsidRDefault="00774A75" w:rsidP="00B02824">
            <w:pPr>
              <w:spacing w:line="360" w:lineRule="auto"/>
              <w:rPr>
                <w:lang w:val="vi-VN"/>
              </w:rPr>
            </w:pPr>
            <w:r w:rsidRPr="00BF1898">
              <w:t>Khóa</w:t>
            </w:r>
            <w:r w:rsidRPr="00BF1898">
              <w:rPr>
                <w:lang w:val="vi-VN"/>
              </w:rPr>
              <w:t xml:space="preserve"> ngoại</w:t>
            </w:r>
          </w:p>
        </w:tc>
      </w:tr>
      <w:tr w:rsidR="00774A75" w:rsidRPr="00BF1898" w14:paraId="136572C1" w14:textId="77777777" w:rsidTr="00B02824">
        <w:trPr>
          <w:trHeight w:val="454"/>
        </w:trPr>
        <w:tc>
          <w:tcPr>
            <w:tcW w:w="2282" w:type="dxa"/>
          </w:tcPr>
          <w:p w14:paraId="5707C654" w14:textId="6B154E48" w:rsidR="00774A75" w:rsidRPr="00BF1898" w:rsidRDefault="00774A75" w:rsidP="00B02824">
            <w:pPr>
              <w:spacing w:line="360" w:lineRule="auto"/>
              <w:rPr>
                <w:lang w:val="vi-VN"/>
              </w:rPr>
            </w:pPr>
            <w:r w:rsidRPr="00BF1898">
              <w:rPr>
                <w:lang w:val="vi-VN"/>
              </w:rPr>
              <w:t>ma_</w:t>
            </w:r>
            <w:r w:rsidR="00462000" w:rsidRPr="00BF1898">
              <w:rPr>
                <w:lang w:val="vi-VN"/>
              </w:rPr>
              <w:t>giang_vien</w:t>
            </w:r>
          </w:p>
        </w:tc>
        <w:tc>
          <w:tcPr>
            <w:tcW w:w="3249" w:type="dxa"/>
          </w:tcPr>
          <w:p w14:paraId="605078BA" w14:textId="40E82566" w:rsidR="00774A75" w:rsidRPr="00BF1898" w:rsidRDefault="00774A75" w:rsidP="00B02824">
            <w:pPr>
              <w:spacing w:line="360" w:lineRule="auto"/>
              <w:rPr>
                <w:lang w:val="vi-VN"/>
              </w:rPr>
            </w:pPr>
            <w:r w:rsidRPr="00BF1898">
              <w:t>Mã</w:t>
            </w:r>
            <w:r w:rsidRPr="00BF1898">
              <w:rPr>
                <w:lang w:val="vi-VN"/>
              </w:rPr>
              <w:t xml:space="preserve"> </w:t>
            </w:r>
            <w:r w:rsidR="00462000" w:rsidRPr="00BF1898">
              <w:rPr>
                <w:lang w:val="vi-VN"/>
              </w:rPr>
              <w:t>giảng</w:t>
            </w:r>
            <w:r w:rsidRPr="00BF1898">
              <w:rPr>
                <w:lang w:val="vi-VN"/>
              </w:rPr>
              <w:t xml:space="preserve"> viên</w:t>
            </w:r>
          </w:p>
        </w:tc>
        <w:tc>
          <w:tcPr>
            <w:tcW w:w="1838" w:type="dxa"/>
          </w:tcPr>
          <w:p w14:paraId="0A346D36" w14:textId="77777777" w:rsidR="00774A75" w:rsidRPr="00BF1898" w:rsidRDefault="00774A75" w:rsidP="00B02824">
            <w:pPr>
              <w:spacing w:line="360" w:lineRule="auto"/>
              <w:rPr>
                <w:lang w:val="vi-VN"/>
              </w:rPr>
            </w:pPr>
            <w:r w:rsidRPr="00BF1898">
              <w:t>varchar</w:t>
            </w:r>
            <w:r w:rsidRPr="00BF1898">
              <w:rPr>
                <w:lang w:val="vi-VN"/>
              </w:rPr>
              <w:t xml:space="preserve"> (10)</w:t>
            </w:r>
          </w:p>
        </w:tc>
        <w:tc>
          <w:tcPr>
            <w:tcW w:w="1970" w:type="dxa"/>
          </w:tcPr>
          <w:p w14:paraId="184E6AD7" w14:textId="77777777" w:rsidR="00774A75" w:rsidRPr="00BF1898" w:rsidRDefault="00774A75" w:rsidP="00B02824">
            <w:pPr>
              <w:spacing w:line="360" w:lineRule="auto"/>
              <w:rPr>
                <w:lang w:val="vi-VN"/>
              </w:rPr>
            </w:pPr>
            <w:r w:rsidRPr="00BF1898">
              <w:rPr>
                <w:lang w:val="vi-VN"/>
              </w:rPr>
              <w:t>Khóa ngoại</w:t>
            </w:r>
          </w:p>
        </w:tc>
      </w:tr>
    </w:tbl>
    <w:p w14:paraId="57F2248D" w14:textId="6719A18C" w:rsidR="00E131C4" w:rsidRPr="00BF1898" w:rsidRDefault="00E852F3" w:rsidP="00E131C4">
      <w:pPr>
        <w:pStyle w:val="BodyText"/>
        <w:rPr>
          <w:spacing w:val="-2"/>
          <w:lang w:val="vi-VN"/>
        </w:rPr>
      </w:pPr>
      <w:r w:rsidRPr="00BF1898">
        <w:rPr>
          <w:spacing w:val="-2"/>
        </w:rPr>
        <w:t>Bảng</w:t>
      </w:r>
      <w:r w:rsidRPr="00BF1898">
        <w:rPr>
          <w:spacing w:val="-2"/>
          <w:lang w:val="vi-VN"/>
        </w:rPr>
        <w:t xml:space="preserve"> học kỳ niên khóa gồm mã học kỳ niên khóa là duy nhất và tên học kỳ niên khóa.</w:t>
      </w:r>
    </w:p>
    <w:p w14:paraId="58910777" w14:textId="19E76831" w:rsidR="001A34F2" w:rsidRPr="00BF1898" w:rsidRDefault="001A34F2" w:rsidP="00F10DCC">
      <w:pPr>
        <w:pStyle w:val="Caption"/>
        <w:jc w:val="both"/>
        <w:rPr>
          <w:lang w:val="vi-VN"/>
        </w:rPr>
      </w:pPr>
      <w:bookmarkStart w:id="63" w:name="_Toc17338824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18</w:t>
      </w:r>
      <w:r w:rsidR="00DD5465">
        <w:fldChar w:fldCharType="end"/>
      </w:r>
      <w:r w:rsidRPr="00BF1898">
        <w:rPr>
          <w:lang w:val="vi-VN"/>
        </w:rPr>
        <w:t>. Bảng học kỳ niên khóa</w:t>
      </w:r>
      <w:r w:rsidR="00F10DCC" w:rsidRPr="00BF1898">
        <w:rPr>
          <w:lang w:val="vi-VN"/>
        </w:rPr>
        <w:t xml:space="preserve"> (hoc_ky_nien_khoa)</w:t>
      </w:r>
      <w:bookmarkEnd w:id="63"/>
    </w:p>
    <w:tbl>
      <w:tblPr>
        <w:tblStyle w:val="Chm"/>
        <w:tblW w:w="0" w:type="auto"/>
        <w:tblLook w:val="04A0" w:firstRow="1" w:lastRow="0" w:firstColumn="1" w:lastColumn="0" w:noHBand="0" w:noVBand="1"/>
      </w:tblPr>
      <w:tblGrid>
        <w:gridCol w:w="2643"/>
        <w:gridCol w:w="3048"/>
        <w:gridCol w:w="1771"/>
        <w:gridCol w:w="1877"/>
      </w:tblGrid>
      <w:tr w:rsidR="00481B43" w:rsidRPr="00BF1898" w14:paraId="6F347673" w14:textId="77777777" w:rsidTr="00405467">
        <w:trPr>
          <w:cnfStyle w:val="100000000000" w:firstRow="1" w:lastRow="0" w:firstColumn="0" w:lastColumn="0" w:oddVBand="0" w:evenVBand="0" w:oddHBand="0" w:evenHBand="0" w:firstRowFirstColumn="0" w:firstRowLastColumn="0" w:lastRowFirstColumn="0" w:lastRowLastColumn="0"/>
          <w:trHeight w:val="454"/>
        </w:trPr>
        <w:tc>
          <w:tcPr>
            <w:tcW w:w="2643" w:type="dxa"/>
            <w:vAlign w:val="top"/>
          </w:tcPr>
          <w:p w14:paraId="6C358431" w14:textId="77777777" w:rsidR="00056E06" w:rsidRPr="00BF1898" w:rsidRDefault="00056E06" w:rsidP="00405467">
            <w:pPr>
              <w:pStyle w:val="BodyText"/>
              <w:spacing w:before="0" w:after="0"/>
              <w:ind w:firstLine="0"/>
              <w:jc w:val="center"/>
              <w:rPr>
                <w:lang w:val="vi-VN"/>
              </w:rPr>
            </w:pPr>
            <w:r w:rsidRPr="00BF1898">
              <w:t>Tên</w:t>
            </w:r>
            <w:r w:rsidRPr="00BF1898">
              <w:rPr>
                <w:lang w:val="vi-VN"/>
              </w:rPr>
              <w:t xml:space="preserve"> thuộc tính</w:t>
            </w:r>
          </w:p>
        </w:tc>
        <w:tc>
          <w:tcPr>
            <w:tcW w:w="3048" w:type="dxa"/>
            <w:vAlign w:val="top"/>
          </w:tcPr>
          <w:p w14:paraId="5C1D44F5" w14:textId="77777777" w:rsidR="00056E06" w:rsidRPr="00BF1898" w:rsidRDefault="00056E06" w:rsidP="00405467">
            <w:pPr>
              <w:pStyle w:val="BodyText"/>
              <w:spacing w:before="0" w:after="0"/>
              <w:ind w:firstLine="0"/>
              <w:jc w:val="center"/>
              <w:rPr>
                <w:lang w:val="vi-VN"/>
              </w:rPr>
            </w:pPr>
            <w:r w:rsidRPr="00BF1898">
              <w:t>Diễn</w:t>
            </w:r>
            <w:r w:rsidRPr="00BF1898">
              <w:rPr>
                <w:lang w:val="vi-VN"/>
              </w:rPr>
              <w:t xml:space="preserve"> giải</w:t>
            </w:r>
          </w:p>
        </w:tc>
        <w:tc>
          <w:tcPr>
            <w:tcW w:w="1771" w:type="dxa"/>
            <w:vAlign w:val="top"/>
          </w:tcPr>
          <w:p w14:paraId="69EB6044" w14:textId="77777777" w:rsidR="00056E06" w:rsidRPr="00BF1898" w:rsidRDefault="00056E06" w:rsidP="00405467">
            <w:pPr>
              <w:pStyle w:val="BodyText"/>
              <w:spacing w:before="0" w:after="0"/>
              <w:ind w:firstLine="0"/>
              <w:jc w:val="center"/>
              <w:rPr>
                <w:lang w:val="vi-VN"/>
              </w:rPr>
            </w:pPr>
            <w:r w:rsidRPr="00BF1898">
              <w:t>Kiểu</w:t>
            </w:r>
            <w:r w:rsidRPr="00BF1898">
              <w:rPr>
                <w:lang w:val="vi-VN"/>
              </w:rPr>
              <w:t xml:space="preserve"> dữ liệu</w:t>
            </w:r>
          </w:p>
        </w:tc>
        <w:tc>
          <w:tcPr>
            <w:tcW w:w="1877" w:type="dxa"/>
            <w:vAlign w:val="top"/>
          </w:tcPr>
          <w:p w14:paraId="05D8F4D0" w14:textId="77777777" w:rsidR="00056E06" w:rsidRPr="00BF1898" w:rsidRDefault="00056E06" w:rsidP="00405467">
            <w:pPr>
              <w:pStyle w:val="BodyText"/>
              <w:spacing w:before="0" w:after="0"/>
              <w:ind w:firstLine="0"/>
              <w:jc w:val="center"/>
              <w:rPr>
                <w:lang w:val="vi-VN"/>
              </w:rPr>
            </w:pPr>
            <w:r w:rsidRPr="00BF1898">
              <w:t>Ràng</w:t>
            </w:r>
            <w:r w:rsidRPr="00BF1898">
              <w:rPr>
                <w:lang w:val="vi-VN"/>
              </w:rPr>
              <w:t xml:space="preserve"> buộc</w:t>
            </w:r>
          </w:p>
        </w:tc>
      </w:tr>
      <w:tr w:rsidR="00481B43" w:rsidRPr="00BF1898" w14:paraId="7F7D6C63" w14:textId="77777777" w:rsidTr="00405467">
        <w:trPr>
          <w:trHeight w:val="454"/>
        </w:trPr>
        <w:tc>
          <w:tcPr>
            <w:tcW w:w="2643" w:type="dxa"/>
          </w:tcPr>
          <w:p w14:paraId="4AB0FE08" w14:textId="13708294" w:rsidR="00056E06" w:rsidRPr="00BF1898" w:rsidRDefault="00481B43" w:rsidP="00405467">
            <w:pPr>
              <w:spacing w:line="360" w:lineRule="auto"/>
              <w:rPr>
                <w:lang w:val="vi-VN"/>
              </w:rPr>
            </w:pPr>
            <w:r w:rsidRPr="00BF1898">
              <w:rPr>
                <w:lang w:val="vi-VN"/>
              </w:rPr>
              <w:t>ma_hoc_ky_nien_khoa</w:t>
            </w:r>
          </w:p>
        </w:tc>
        <w:tc>
          <w:tcPr>
            <w:tcW w:w="3048" w:type="dxa"/>
          </w:tcPr>
          <w:p w14:paraId="030E543F" w14:textId="70F081CB" w:rsidR="00056E06" w:rsidRPr="00BF1898" w:rsidRDefault="00481B43" w:rsidP="00405467">
            <w:pPr>
              <w:spacing w:line="360" w:lineRule="auto"/>
              <w:rPr>
                <w:lang w:val="vi-VN"/>
              </w:rPr>
            </w:pPr>
            <w:r w:rsidRPr="00BF1898">
              <w:t>Mã</w:t>
            </w:r>
            <w:r w:rsidRPr="00BF1898">
              <w:rPr>
                <w:lang w:val="vi-VN"/>
              </w:rPr>
              <w:t xml:space="preserve"> học kỳ niên khóa</w:t>
            </w:r>
          </w:p>
        </w:tc>
        <w:tc>
          <w:tcPr>
            <w:tcW w:w="1771" w:type="dxa"/>
          </w:tcPr>
          <w:p w14:paraId="57C2B879" w14:textId="77777777" w:rsidR="00056E06" w:rsidRPr="00BF1898" w:rsidRDefault="00056E06" w:rsidP="00405467">
            <w:pPr>
              <w:spacing w:line="360" w:lineRule="auto"/>
              <w:rPr>
                <w:lang w:val="vi-VN"/>
              </w:rPr>
            </w:pPr>
            <w:r w:rsidRPr="00BF1898">
              <w:t>varchar</w:t>
            </w:r>
            <w:r w:rsidRPr="00BF1898">
              <w:rPr>
                <w:lang w:val="vi-VN"/>
              </w:rPr>
              <w:t xml:space="preserve"> (10)</w:t>
            </w:r>
          </w:p>
        </w:tc>
        <w:tc>
          <w:tcPr>
            <w:tcW w:w="1877" w:type="dxa"/>
          </w:tcPr>
          <w:p w14:paraId="642BCDA7" w14:textId="13A5F0C5" w:rsidR="00056E06" w:rsidRPr="00BF1898" w:rsidRDefault="00056E06" w:rsidP="00405467">
            <w:pPr>
              <w:spacing w:line="360" w:lineRule="auto"/>
              <w:rPr>
                <w:lang w:val="vi-VN"/>
              </w:rPr>
            </w:pPr>
            <w:r w:rsidRPr="00BF1898">
              <w:t>Khóa</w:t>
            </w:r>
            <w:r w:rsidRPr="00BF1898">
              <w:rPr>
                <w:lang w:val="vi-VN"/>
              </w:rPr>
              <w:t xml:space="preserve"> </w:t>
            </w:r>
            <w:r w:rsidR="0044390E" w:rsidRPr="00BF1898">
              <w:rPr>
                <w:lang w:val="vi-VN"/>
              </w:rPr>
              <w:t>chính</w:t>
            </w:r>
          </w:p>
        </w:tc>
      </w:tr>
      <w:tr w:rsidR="00481B43" w:rsidRPr="00BF1898" w14:paraId="15C1C730" w14:textId="77777777" w:rsidTr="00405467">
        <w:trPr>
          <w:trHeight w:val="454"/>
        </w:trPr>
        <w:tc>
          <w:tcPr>
            <w:tcW w:w="2643" w:type="dxa"/>
          </w:tcPr>
          <w:p w14:paraId="09B40150" w14:textId="1AB2EADA" w:rsidR="00056E06" w:rsidRPr="00BF1898" w:rsidRDefault="000063AA" w:rsidP="00405467">
            <w:pPr>
              <w:spacing w:line="360" w:lineRule="auto"/>
              <w:rPr>
                <w:lang w:val="vi-VN"/>
              </w:rPr>
            </w:pPr>
            <w:r w:rsidRPr="00BF1898">
              <w:rPr>
                <w:lang w:val="vi-VN"/>
              </w:rPr>
              <w:t>ten_hoc_ky_nien_khoa</w:t>
            </w:r>
          </w:p>
        </w:tc>
        <w:tc>
          <w:tcPr>
            <w:tcW w:w="3048" w:type="dxa"/>
          </w:tcPr>
          <w:p w14:paraId="59A30A8A" w14:textId="1EE68BAD" w:rsidR="00056E06" w:rsidRPr="00BF1898" w:rsidRDefault="00071F18" w:rsidP="00405467">
            <w:pPr>
              <w:spacing w:line="360" w:lineRule="auto"/>
              <w:rPr>
                <w:lang w:val="vi-VN"/>
              </w:rPr>
            </w:pPr>
            <w:r w:rsidRPr="00BF1898">
              <w:rPr>
                <w:lang w:val="vi-VN"/>
              </w:rPr>
              <w:t>T</w:t>
            </w:r>
            <w:r w:rsidR="000063AA" w:rsidRPr="00BF1898">
              <w:t>ên</w:t>
            </w:r>
            <w:r w:rsidR="000063AA" w:rsidRPr="00BF1898">
              <w:rPr>
                <w:lang w:val="vi-VN"/>
              </w:rPr>
              <w:t xml:space="preserve"> học kỳ niên khóa</w:t>
            </w:r>
          </w:p>
        </w:tc>
        <w:tc>
          <w:tcPr>
            <w:tcW w:w="1771" w:type="dxa"/>
          </w:tcPr>
          <w:p w14:paraId="5ED83DFA" w14:textId="50F064DC" w:rsidR="00056E06" w:rsidRPr="00BF1898" w:rsidRDefault="00056E06" w:rsidP="00405467">
            <w:pPr>
              <w:spacing w:line="360" w:lineRule="auto"/>
              <w:rPr>
                <w:lang w:val="vi-VN"/>
              </w:rPr>
            </w:pPr>
            <w:r w:rsidRPr="00BF1898">
              <w:t>varchar</w:t>
            </w:r>
            <w:r w:rsidRPr="00BF1898">
              <w:rPr>
                <w:lang w:val="vi-VN"/>
              </w:rPr>
              <w:t xml:space="preserve"> (</w:t>
            </w:r>
            <w:r w:rsidR="0044390E" w:rsidRPr="00BF1898">
              <w:rPr>
                <w:lang w:val="vi-VN"/>
              </w:rPr>
              <w:t>5</w:t>
            </w:r>
            <w:r w:rsidRPr="00BF1898">
              <w:rPr>
                <w:lang w:val="vi-VN"/>
              </w:rPr>
              <w:t>0)</w:t>
            </w:r>
          </w:p>
        </w:tc>
        <w:tc>
          <w:tcPr>
            <w:tcW w:w="1877" w:type="dxa"/>
          </w:tcPr>
          <w:p w14:paraId="28CE849A" w14:textId="4200EAE2" w:rsidR="00056E06" w:rsidRPr="00BF1898" w:rsidRDefault="00056E06" w:rsidP="00405467">
            <w:pPr>
              <w:spacing w:line="360" w:lineRule="auto"/>
              <w:rPr>
                <w:lang w:val="vi-VN"/>
              </w:rPr>
            </w:pPr>
          </w:p>
        </w:tc>
      </w:tr>
    </w:tbl>
    <w:p w14:paraId="05037D42" w14:textId="681C870D" w:rsidR="00BF1898" w:rsidRPr="00BF1898" w:rsidRDefault="00EA2E2D" w:rsidP="00650DBA">
      <w:pPr>
        <w:pStyle w:val="BodyText"/>
        <w:rPr>
          <w:lang w:val="vi-VN"/>
        </w:rPr>
      </w:pPr>
      <w:r w:rsidRPr="00BF1898">
        <w:t>Bảng</w:t>
      </w:r>
      <w:r w:rsidRPr="00BF1898">
        <w:rPr>
          <w:lang w:val="vi-VN"/>
        </w:rPr>
        <w:t xml:space="preserve"> </w:t>
      </w:r>
      <w:r w:rsidR="006553D8" w:rsidRPr="00BF1898">
        <w:rPr>
          <w:lang w:val="vi-VN"/>
        </w:rPr>
        <w:t xml:space="preserve">điểm </w:t>
      </w:r>
      <w:r w:rsidR="009A52E3" w:rsidRPr="00BF1898">
        <w:rPr>
          <w:lang w:val="vi-VN"/>
        </w:rPr>
        <w:t>môn học</w:t>
      </w:r>
      <w:r w:rsidRPr="00BF1898">
        <w:rPr>
          <w:lang w:val="vi-VN"/>
        </w:rPr>
        <w:t xml:space="preserve"> </w:t>
      </w:r>
      <w:r w:rsidR="00650DBA">
        <w:rPr>
          <w:lang w:val="vi-VN"/>
        </w:rPr>
        <w:t xml:space="preserve">chứa điểm các môn học của sinh viên, </w:t>
      </w:r>
      <w:r w:rsidR="0003489C">
        <w:rPr>
          <w:lang w:val="vi-VN"/>
        </w:rPr>
        <w:t xml:space="preserve">bao </w:t>
      </w:r>
      <w:r w:rsidRPr="00BF1898">
        <w:rPr>
          <w:lang w:val="vi-VN"/>
        </w:rPr>
        <w:t xml:space="preserve">gồm mã bảng điểm là duy nhất, mã sinh viên từ bảng sinh viên, mã môn học từ bảng môn </w:t>
      </w:r>
      <w:r w:rsidR="00E67BD8" w:rsidRPr="00BF1898">
        <w:rPr>
          <w:lang w:val="vi-VN"/>
        </w:rPr>
        <w:t xml:space="preserve">học, mã học kỳ niên </w:t>
      </w:r>
      <w:r w:rsidR="00C72530" w:rsidRPr="00BF1898">
        <w:rPr>
          <w:lang w:val="vi-VN"/>
        </w:rPr>
        <w:t xml:space="preserve">khóa, </w:t>
      </w:r>
      <w:r w:rsidR="0059555C" w:rsidRPr="00BF1898">
        <w:rPr>
          <w:lang w:val="vi-VN"/>
        </w:rPr>
        <w:t>điểm hệ 10, điểm hệ 4, điểm chữ.</w:t>
      </w:r>
    </w:p>
    <w:p w14:paraId="2125BDF4" w14:textId="24276ED5" w:rsidR="00DF5739" w:rsidRPr="00BF1898" w:rsidRDefault="00DF5739" w:rsidP="00EF2A28">
      <w:pPr>
        <w:pStyle w:val="Caption"/>
        <w:jc w:val="both"/>
      </w:pPr>
      <w:bookmarkStart w:id="64" w:name="_Toc17338824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19</w:t>
      </w:r>
      <w:r w:rsidR="00DD5465">
        <w:fldChar w:fldCharType="end"/>
      </w:r>
      <w:r w:rsidRPr="00BF1898">
        <w:rPr>
          <w:lang w:val="vi-VN"/>
        </w:rPr>
        <w:t>. Bảng điểm môn học</w:t>
      </w:r>
      <w:r w:rsidR="00EF2A28" w:rsidRPr="00BF1898">
        <w:rPr>
          <w:lang w:val="vi-VN"/>
        </w:rPr>
        <w:t xml:space="preserve"> (bang_diem_mon_hoc)</w:t>
      </w:r>
      <w:bookmarkEnd w:id="64"/>
    </w:p>
    <w:tbl>
      <w:tblPr>
        <w:tblStyle w:val="Chm"/>
        <w:tblW w:w="0" w:type="auto"/>
        <w:tblLook w:val="04A0" w:firstRow="1" w:lastRow="0" w:firstColumn="1" w:lastColumn="0" w:noHBand="0" w:noVBand="1"/>
      </w:tblPr>
      <w:tblGrid>
        <w:gridCol w:w="2917"/>
        <w:gridCol w:w="2920"/>
        <w:gridCol w:w="1710"/>
        <w:gridCol w:w="1792"/>
      </w:tblGrid>
      <w:tr w:rsidR="00647CA2" w:rsidRPr="00BF1898" w14:paraId="3784D5DF" w14:textId="77777777" w:rsidTr="00F869BB">
        <w:trPr>
          <w:cnfStyle w:val="100000000000" w:firstRow="1" w:lastRow="0" w:firstColumn="0" w:lastColumn="0" w:oddVBand="0" w:evenVBand="0" w:oddHBand="0" w:evenHBand="0" w:firstRowFirstColumn="0" w:firstRowLastColumn="0" w:lastRowFirstColumn="0" w:lastRowLastColumn="0"/>
          <w:trHeight w:val="454"/>
          <w:tblHeader/>
        </w:trPr>
        <w:tc>
          <w:tcPr>
            <w:tcW w:w="2917" w:type="dxa"/>
            <w:vAlign w:val="top"/>
          </w:tcPr>
          <w:p w14:paraId="2CB27C63" w14:textId="77777777" w:rsidR="00DF5739" w:rsidRPr="00BF1898" w:rsidRDefault="00DF5739" w:rsidP="00F869BB">
            <w:pPr>
              <w:pStyle w:val="BodyText"/>
              <w:spacing w:before="0" w:after="0"/>
              <w:ind w:firstLine="0"/>
              <w:jc w:val="center"/>
              <w:rPr>
                <w:lang w:val="vi-VN"/>
              </w:rPr>
            </w:pPr>
            <w:r w:rsidRPr="00BF1898">
              <w:t>Tên</w:t>
            </w:r>
            <w:r w:rsidRPr="00BF1898">
              <w:rPr>
                <w:lang w:val="vi-VN"/>
              </w:rPr>
              <w:t xml:space="preserve"> thuộc tính</w:t>
            </w:r>
          </w:p>
        </w:tc>
        <w:tc>
          <w:tcPr>
            <w:tcW w:w="2920" w:type="dxa"/>
            <w:vAlign w:val="top"/>
          </w:tcPr>
          <w:p w14:paraId="565A9DE8" w14:textId="77777777" w:rsidR="00DF5739" w:rsidRPr="00BF1898" w:rsidRDefault="00DF5739" w:rsidP="00F869BB">
            <w:pPr>
              <w:pStyle w:val="BodyText"/>
              <w:spacing w:before="0" w:after="0"/>
              <w:ind w:firstLine="0"/>
              <w:jc w:val="center"/>
              <w:rPr>
                <w:lang w:val="vi-VN"/>
              </w:rPr>
            </w:pPr>
            <w:r w:rsidRPr="00BF1898">
              <w:t>Diễn</w:t>
            </w:r>
            <w:r w:rsidRPr="00BF1898">
              <w:rPr>
                <w:lang w:val="vi-VN"/>
              </w:rPr>
              <w:t xml:space="preserve"> giải</w:t>
            </w:r>
          </w:p>
        </w:tc>
        <w:tc>
          <w:tcPr>
            <w:tcW w:w="1710" w:type="dxa"/>
            <w:vAlign w:val="top"/>
          </w:tcPr>
          <w:p w14:paraId="6D68B31B" w14:textId="77777777" w:rsidR="00DF5739" w:rsidRPr="00BF1898" w:rsidRDefault="00DF5739" w:rsidP="00F869BB">
            <w:pPr>
              <w:pStyle w:val="BodyText"/>
              <w:spacing w:before="0" w:after="0"/>
              <w:ind w:firstLine="0"/>
              <w:jc w:val="center"/>
              <w:rPr>
                <w:lang w:val="vi-VN"/>
              </w:rPr>
            </w:pPr>
            <w:r w:rsidRPr="00BF1898">
              <w:t>Kiểu</w:t>
            </w:r>
            <w:r w:rsidRPr="00BF1898">
              <w:rPr>
                <w:lang w:val="vi-VN"/>
              </w:rPr>
              <w:t xml:space="preserve"> dữ liệu</w:t>
            </w:r>
          </w:p>
        </w:tc>
        <w:tc>
          <w:tcPr>
            <w:tcW w:w="1792" w:type="dxa"/>
            <w:vAlign w:val="top"/>
          </w:tcPr>
          <w:p w14:paraId="64AC0D3D" w14:textId="77777777" w:rsidR="00DF5739" w:rsidRPr="00BF1898" w:rsidRDefault="00DF5739" w:rsidP="00F869BB">
            <w:pPr>
              <w:pStyle w:val="BodyText"/>
              <w:spacing w:before="0" w:after="0"/>
              <w:ind w:firstLine="0"/>
              <w:jc w:val="center"/>
              <w:rPr>
                <w:lang w:val="vi-VN"/>
              </w:rPr>
            </w:pPr>
            <w:r w:rsidRPr="00BF1898">
              <w:t>Ràng</w:t>
            </w:r>
            <w:r w:rsidRPr="00BF1898">
              <w:rPr>
                <w:lang w:val="vi-VN"/>
              </w:rPr>
              <w:t xml:space="preserve"> buộc</w:t>
            </w:r>
          </w:p>
        </w:tc>
      </w:tr>
      <w:tr w:rsidR="00CE3456" w:rsidRPr="00BF1898" w14:paraId="4CDAB85D" w14:textId="77777777" w:rsidTr="00F869BB">
        <w:trPr>
          <w:trHeight w:val="454"/>
        </w:trPr>
        <w:tc>
          <w:tcPr>
            <w:tcW w:w="2917" w:type="dxa"/>
          </w:tcPr>
          <w:p w14:paraId="6602D35C" w14:textId="0FB3B1CA" w:rsidR="00CE3456" w:rsidRPr="00BF1898" w:rsidRDefault="00647CA2" w:rsidP="00F869BB">
            <w:pPr>
              <w:spacing w:line="360" w:lineRule="auto"/>
              <w:rPr>
                <w:lang w:val="vi-VN"/>
              </w:rPr>
            </w:pPr>
            <w:r w:rsidRPr="00BF1898">
              <w:rPr>
                <w:lang w:val="vi-VN"/>
              </w:rPr>
              <w:t>ma_bang_diem_mon_hoc</w:t>
            </w:r>
          </w:p>
        </w:tc>
        <w:tc>
          <w:tcPr>
            <w:tcW w:w="2920" w:type="dxa"/>
          </w:tcPr>
          <w:p w14:paraId="157356A1" w14:textId="6790F26C" w:rsidR="00CE3456" w:rsidRPr="00BF1898" w:rsidRDefault="000322DE" w:rsidP="00F869BB">
            <w:pPr>
              <w:spacing w:line="360" w:lineRule="auto"/>
              <w:rPr>
                <w:lang w:val="vi-VN"/>
              </w:rPr>
            </w:pPr>
            <w:r w:rsidRPr="00BF1898">
              <w:t>Mã</w:t>
            </w:r>
            <w:r w:rsidRPr="00BF1898">
              <w:rPr>
                <w:lang w:val="vi-VN"/>
              </w:rPr>
              <w:t xml:space="preserve"> bảng điểm môn học</w:t>
            </w:r>
          </w:p>
        </w:tc>
        <w:tc>
          <w:tcPr>
            <w:tcW w:w="1710" w:type="dxa"/>
          </w:tcPr>
          <w:p w14:paraId="04CF08AD" w14:textId="07D948E0" w:rsidR="00CE3456" w:rsidRPr="00BF1898" w:rsidRDefault="000322DE" w:rsidP="00F869BB">
            <w:pPr>
              <w:spacing w:line="360" w:lineRule="auto"/>
            </w:pPr>
            <w:r w:rsidRPr="00BF1898">
              <w:t>int</w:t>
            </w:r>
          </w:p>
        </w:tc>
        <w:tc>
          <w:tcPr>
            <w:tcW w:w="1792" w:type="dxa"/>
          </w:tcPr>
          <w:p w14:paraId="158C9271" w14:textId="40A649F6" w:rsidR="00CE3456" w:rsidRPr="00BF1898" w:rsidRDefault="000322DE" w:rsidP="00F869BB">
            <w:pPr>
              <w:spacing w:line="360" w:lineRule="auto"/>
              <w:rPr>
                <w:lang w:val="vi-VN"/>
              </w:rPr>
            </w:pPr>
            <w:r w:rsidRPr="00BF1898">
              <w:t>Khóa</w:t>
            </w:r>
            <w:r w:rsidRPr="00BF1898">
              <w:rPr>
                <w:lang w:val="vi-VN"/>
              </w:rPr>
              <w:t xml:space="preserve"> chính</w:t>
            </w:r>
          </w:p>
        </w:tc>
      </w:tr>
      <w:tr w:rsidR="00647CA2" w:rsidRPr="00BF1898" w14:paraId="0E77775A" w14:textId="77777777" w:rsidTr="00F869BB">
        <w:trPr>
          <w:trHeight w:val="454"/>
        </w:trPr>
        <w:tc>
          <w:tcPr>
            <w:tcW w:w="2917" w:type="dxa"/>
          </w:tcPr>
          <w:p w14:paraId="7E0D9763" w14:textId="15C3AD3C" w:rsidR="00DF5739" w:rsidRPr="00BF1898" w:rsidRDefault="00451285" w:rsidP="00F869BB">
            <w:pPr>
              <w:spacing w:line="360" w:lineRule="auto"/>
              <w:rPr>
                <w:lang w:val="vi-VN"/>
              </w:rPr>
            </w:pPr>
            <w:r w:rsidRPr="00BF1898">
              <w:rPr>
                <w:lang w:val="vi-VN"/>
              </w:rPr>
              <w:t>ma_sinh_vien</w:t>
            </w:r>
          </w:p>
        </w:tc>
        <w:tc>
          <w:tcPr>
            <w:tcW w:w="2920" w:type="dxa"/>
          </w:tcPr>
          <w:p w14:paraId="6A75A6D3" w14:textId="6DE0D7D2" w:rsidR="00DF5739" w:rsidRPr="00BF1898" w:rsidRDefault="00DF5739" w:rsidP="00F869BB">
            <w:pPr>
              <w:spacing w:line="360" w:lineRule="auto"/>
              <w:rPr>
                <w:lang w:val="vi-VN"/>
              </w:rPr>
            </w:pPr>
            <w:r w:rsidRPr="00BF1898">
              <w:t>Mã</w:t>
            </w:r>
            <w:r w:rsidRPr="00BF1898">
              <w:rPr>
                <w:lang w:val="vi-VN"/>
              </w:rPr>
              <w:t xml:space="preserve"> </w:t>
            </w:r>
            <w:r w:rsidR="00B9567D" w:rsidRPr="00BF1898">
              <w:rPr>
                <w:lang w:val="vi-VN"/>
              </w:rPr>
              <w:t>sinh viên</w:t>
            </w:r>
          </w:p>
        </w:tc>
        <w:tc>
          <w:tcPr>
            <w:tcW w:w="1710" w:type="dxa"/>
          </w:tcPr>
          <w:p w14:paraId="3E8DE237" w14:textId="77777777" w:rsidR="00DF5739" w:rsidRPr="00BF1898" w:rsidRDefault="00DF5739" w:rsidP="00F869BB">
            <w:pPr>
              <w:spacing w:line="360" w:lineRule="auto"/>
              <w:rPr>
                <w:lang w:val="vi-VN"/>
              </w:rPr>
            </w:pPr>
            <w:r w:rsidRPr="00BF1898">
              <w:t>varchar</w:t>
            </w:r>
            <w:r w:rsidRPr="00BF1898">
              <w:rPr>
                <w:lang w:val="vi-VN"/>
              </w:rPr>
              <w:t xml:space="preserve"> (10)</w:t>
            </w:r>
          </w:p>
        </w:tc>
        <w:tc>
          <w:tcPr>
            <w:tcW w:w="1792" w:type="dxa"/>
          </w:tcPr>
          <w:p w14:paraId="642C3198" w14:textId="1756CD69" w:rsidR="00DF5739" w:rsidRPr="00BF1898" w:rsidRDefault="00DF5739" w:rsidP="00F869BB">
            <w:pPr>
              <w:spacing w:line="360" w:lineRule="auto"/>
              <w:rPr>
                <w:lang w:val="vi-VN"/>
              </w:rPr>
            </w:pPr>
            <w:r w:rsidRPr="00BF1898">
              <w:t>Khóa</w:t>
            </w:r>
            <w:r w:rsidRPr="00BF1898">
              <w:rPr>
                <w:lang w:val="vi-VN"/>
              </w:rPr>
              <w:t xml:space="preserve"> </w:t>
            </w:r>
            <w:r w:rsidR="00B9567D" w:rsidRPr="00BF1898">
              <w:rPr>
                <w:lang w:val="vi-VN"/>
              </w:rPr>
              <w:t>ngoại</w:t>
            </w:r>
          </w:p>
        </w:tc>
      </w:tr>
      <w:tr w:rsidR="00806FC3" w:rsidRPr="00BF1898" w14:paraId="38D292E2" w14:textId="77777777" w:rsidTr="00F869BB">
        <w:trPr>
          <w:trHeight w:val="454"/>
        </w:trPr>
        <w:tc>
          <w:tcPr>
            <w:tcW w:w="2917" w:type="dxa"/>
          </w:tcPr>
          <w:p w14:paraId="75F8DF4E" w14:textId="029814D7" w:rsidR="00806FC3" w:rsidRPr="00BF1898" w:rsidRDefault="00806FC3" w:rsidP="00F869BB">
            <w:pPr>
              <w:spacing w:line="360" w:lineRule="auto"/>
              <w:rPr>
                <w:lang w:val="vi-VN"/>
              </w:rPr>
            </w:pPr>
            <w:r w:rsidRPr="00BF1898">
              <w:rPr>
                <w:lang w:val="vi-VN"/>
              </w:rPr>
              <w:t>ma_mon_hoc</w:t>
            </w:r>
          </w:p>
        </w:tc>
        <w:tc>
          <w:tcPr>
            <w:tcW w:w="2920" w:type="dxa"/>
          </w:tcPr>
          <w:p w14:paraId="679B980A" w14:textId="25819B85" w:rsidR="00806FC3" w:rsidRPr="00BF1898" w:rsidRDefault="00806FC3" w:rsidP="00F869BB">
            <w:pPr>
              <w:spacing w:line="360" w:lineRule="auto"/>
              <w:rPr>
                <w:lang w:val="vi-VN"/>
              </w:rPr>
            </w:pPr>
            <w:r w:rsidRPr="00BF1898">
              <w:t>Mã</w:t>
            </w:r>
            <w:r w:rsidRPr="00BF1898">
              <w:rPr>
                <w:lang w:val="vi-VN"/>
              </w:rPr>
              <w:t xml:space="preserve"> môn học</w:t>
            </w:r>
          </w:p>
        </w:tc>
        <w:tc>
          <w:tcPr>
            <w:tcW w:w="1710" w:type="dxa"/>
          </w:tcPr>
          <w:p w14:paraId="57249644" w14:textId="5C74D713" w:rsidR="00806FC3" w:rsidRPr="00BF1898" w:rsidRDefault="00806FC3" w:rsidP="00F869BB">
            <w:pPr>
              <w:spacing w:line="360" w:lineRule="auto"/>
              <w:rPr>
                <w:lang w:val="vi-VN"/>
              </w:rPr>
            </w:pPr>
            <w:r w:rsidRPr="00BF1898">
              <w:t>varchar</w:t>
            </w:r>
            <w:r w:rsidRPr="00BF1898">
              <w:rPr>
                <w:lang w:val="vi-VN"/>
              </w:rPr>
              <w:t xml:space="preserve"> (10)</w:t>
            </w:r>
          </w:p>
        </w:tc>
        <w:tc>
          <w:tcPr>
            <w:tcW w:w="1792" w:type="dxa"/>
          </w:tcPr>
          <w:p w14:paraId="31A5985A" w14:textId="1952A80A" w:rsidR="00806FC3" w:rsidRPr="00BF1898" w:rsidRDefault="00806FC3" w:rsidP="00F869BB">
            <w:pPr>
              <w:spacing w:line="360" w:lineRule="auto"/>
            </w:pPr>
            <w:r w:rsidRPr="00BF1898">
              <w:t>Khóa</w:t>
            </w:r>
            <w:r w:rsidRPr="00BF1898">
              <w:rPr>
                <w:lang w:val="vi-VN"/>
              </w:rPr>
              <w:t xml:space="preserve"> ngoại</w:t>
            </w:r>
          </w:p>
        </w:tc>
      </w:tr>
      <w:tr w:rsidR="00647CA2" w:rsidRPr="00BF1898" w14:paraId="257A455E" w14:textId="77777777" w:rsidTr="00F869BB">
        <w:trPr>
          <w:trHeight w:val="454"/>
        </w:trPr>
        <w:tc>
          <w:tcPr>
            <w:tcW w:w="2917" w:type="dxa"/>
          </w:tcPr>
          <w:p w14:paraId="182A7716" w14:textId="12A8A29E" w:rsidR="00806FC3" w:rsidRPr="00BF1898" w:rsidRDefault="00806FC3" w:rsidP="00F869BB">
            <w:pPr>
              <w:spacing w:line="360" w:lineRule="auto"/>
              <w:rPr>
                <w:lang w:val="vi-VN"/>
              </w:rPr>
            </w:pPr>
            <w:r w:rsidRPr="00BF1898">
              <w:rPr>
                <w:lang w:val="vi-VN"/>
              </w:rPr>
              <w:t>ma_hoc_ky_nien_khoa</w:t>
            </w:r>
          </w:p>
        </w:tc>
        <w:tc>
          <w:tcPr>
            <w:tcW w:w="2920" w:type="dxa"/>
          </w:tcPr>
          <w:p w14:paraId="30275418" w14:textId="77777777" w:rsidR="00806FC3" w:rsidRPr="00BF1898" w:rsidRDefault="00806FC3" w:rsidP="00F869BB">
            <w:pPr>
              <w:spacing w:line="360" w:lineRule="auto"/>
              <w:rPr>
                <w:lang w:val="vi-VN"/>
              </w:rPr>
            </w:pPr>
            <w:r w:rsidRPr="00BF1898">
              <w:rPr>
                <w:lang w:val="vi-VN"/>
              </w:rPr>
              <w:t>T</w:t>
            </w:r>
            <w:r w:rsidRPr="00BF1898">
              <w:t>ên</w:t>
            </w:r>
            <w:r w:rsidRPr="00BF1898">
              <w:rPr>
                <w:lang w:val="vi-VN"/>
              </w:rPr>
              <w:t xml:space="preserve"> học kỳ niên khóa</w:t>
            </w:r>
          </w:p>
        </w:tc>
        <w:tc>
          <w:tcPr>
            <w:tcW w:w="1710" w:type="dxa"/>
          </w:tcPr>
          <w:p w14:paraId="6FD1F309" w14:textId="77777777" w:rsidR="00806FC3" w:rsidRPr="00BF1898" w:rsidRDefault="00806FC3" w:rsidP="00F869BB">
            <w:pPr>
              <w:spacing w:line="360" w:lineRule="auto"/>
              <w:rPr>
                <w:lang w:val="vi-VN"/>
              </w:rPr>
            </w:pPr>
            <w:r w:rsidRPr="00BF1898">
              <w:t>varchar</w:t>
            </w:r>
            <w:r w:rsidRPr="00BF1898">
              <w:rPr>
                <w:lang w:val="vi-VN"/>
              </w:rPr>
              <w:t xml:space="preserve"> (50)</w:t>
            </w:r>
          </w:p>
        </w:tc>
        <w:tc>
          <w:tcPr>
            <w:tcW w:w="1792" w:type="dxa"/>
          </w:tcPr>
          <w:p w14:paraId="646583B3" w14:textId="13054A19" w:rsidR="00806FC3" w:rsidRPr="00BF1898" w:rsidRDefault="00806FC3" w:rsidP="00F869BB">
            <w:pPr>
              <w:spacing w:line="360" w:lineRule="auto"/>
              <w:rPr>
                <w:lang w:val="vi-VN"/>
              </w:rPr>
            </w:pPr>
            <w:r w:rsidRPr="00BF1898">
              <w:t>Khóa</w:t>
            </w:r>
            <w:r w:rsidRPr="00BF1898">
              <w:rPr>
                <w:lang w:val="vi-VN"/>
              </w:rPr>
              <w:t xml:space="preserve"> ngoại</w:t>
            </w:r>
          </w:p>
        </w:tc>
      </w:tr>
      <w:tr w:rsidR="008103BD" w:rsidRPr="00BF1898" w14:paraId="2786DB7D" w14:textId="77777777" w:rsidTr="00F869BB">
        <w:trPr>
          <w:trHeight w:val="454"/>
        </w:trPr>
        <w:tc>
          <w:tcPr>
            <w:tcW w:w="2917" w:type="dxa"/>
          </w:tcPr>
          <w:p w14:paraId="676E57FA" w14:textId="5E313229" w:rsidR="008103BD" w:rsidRPr="00BF1898" w:rsidRDefault="008103BD" w:rsidP="00F869BB">
            <w:pPr>
              <w:spacing w:line="360" w:lineRule="auto"/>
              <w:rPr>
                <w:lang w:val="vi-VN"/>
              </w:rPr>
            </w:pPr>
            <w:r w:rsidRPr="00BF1898">
              <w:rPr>
                <w:lang w:val="vi-VN"/>
              </w:rPr>
              <w:t>diem_lan_1</w:t>
            </w:r>
          </w:p>
        </w:tc>
        <w:tc>
          <w:tcPr>
            <w:tcW w:w="2920" w:type="dxa"/>
          </w:tcPr>
          <w:p w14:paraId="0F31F0AF" w14:textId="06785347" w:rsidR="008103BD" w:rsidRPr="00BF1898" w:rsidRDefault="008103BD" w:rsidP="00F869BB">
            <w:pPr>
              <w:spacing w:line="360" w:lineRule="auto"/>
              <w:rPr>
                <w:lang w:val="vi-VN"/>
              </w:rPr>
            </w:pPr>
            <w:r w:rsidRPr="00BF1898">
              <w:rPr>
                <w:lang w:val="vi-VN"/>
              </w:rPr>
              <w:t>Điểm kết thúc lần 1</w:t>
            </w:r>
          </w:p>
        </w:tc>
        <w:tc>
          <w:tcPr>
            <w:tcW w:w="1710" w:type="dxa"/>
          </w:tcPr>
          <w:p w14:paraId="09EB1B68" w14:textId="3DA063FB" w:rsidR="008103BD" w:rsidRPr="00BF1898" w:rsidRDefault="008103BD" w:rsidP="00F869BB">
            <w:pPr>
              <w:spacing w:line="360" w:lineRule="auto"/>
            </w:pPr>
            <w:r w:rsidRPr="00BF1898">
              <w:rPr>
                <w:lang w:val="vi-VN"/>
              </w:rPr>
              <w:t>varchar(10)</w:t>
            </w:r>
          </w:p>
        </w:tc>
        <w:tc>
          <w:tcPr>
            <w:tcW w:w="1792" w:type="dxa"/>
          </w:tcPr>
          <w:p w14:paraId="1B87103E" w14:textId="77777777" w:rsidR="008103BD" w:rsidRPr="00BF1898" w:rsidRDefault="008103BD" w:rsidP="00F869BB">
            <w:pPr>
              <w:spacing w:line="360" w:lineRule="auto"/>
              <w:rPr>
                <w:lang w:val="vi-VN"/>
              </w:rPr>
            </w:pPr>
          </w:p>
        </w:tc>
      </w:tr>
      <w:tr w:rsidR="008103BD" w:rsidRPr="00BF1898" w14:paraId="6FD9E219" w14:textId="77777777" w:rsidTr="00F869BB">
        <w:trPr>
          <w:trHeight w:val="454"/>
        </w:trPr>
        <w:tc>
          <w:tcPr>
            <w:tcW w:w="2917" w:type="dxa"/>
          </w:tcPr>
          <w:p w14:paraId="6CE9C2D2" w14:textId="456F166C" w:rsidR="008103BD" w:rsidRPr="00BF1898" w:rsidRDefault="00A70E45" w:rsidP="00F869BB">
            <w:pPr>
              <w:spacing w:line="360" w:lineRule="auto"/>
              <w:rPr>
                <w:lang w:val="vi-VN"/>
              </w:rPr>
            </w:pPr>
            <w:r w:rsidRPr="00BF1898">
              <w:rPr>
                <w:lang w:val="vi-VN"/>
              </w:rPr>
              <w:t>diem_lan_2</w:t>
            </w:r>
          </w:p>
        </w:tc>
        <w:tc>
          <w:tcPr>
            <w:tcW w:w="2920" w:type="dxa"/>
          </w:tcPr>
          <w:p w14:paraId="5EE3E0CF" w14:textId="4DF4F9D5" w:rsidR="008103BD" w:rsidRPr="00BF1898" w:rsidRDefault="00A70E45" w:rsidP="00F869BB">
            <w:pPr>
              <w:spacing w:line="360" w:lineRule="auto"/>
              <w:rPr>
                <w:lang w:val="vi-VN"/>
              </w:rPr>
            </w:pPr>
            <w:r w:rsidRPr="00BF1898">
              <w:rPr>
                <w:lang w:val="vi-VN"/>
              </w:rPr>
              <w:t>Điểm lần 2</w:t>
            </w:r>
          </w:p>
        </w:tc>
        <w:tc>
          <w:tcPr>
            <w:tcW w:w="1710" w:type="dxa"/>
          </w:tcPr>
          <w:p w14:paraId="67343C0A" w14:textId="686DEAA9" w:rsidR="008103BD" w:rsidRPr="00BF1898" w:rsidRDefault="00A70E45" w:rsidP="00F869BB">
            <w:pPr>
              <w:spacing w:line="360" w:lineRule="auto"/>
              <w:rPr>
                <w:lang w:val="vi-VN"/>
              </w:rPr>
            </w:pPr>
            <w:r w:rsidRPr="00BF1898">
              <w:rPr>
                <w:lang w:val="vi-VN"/>
              </w:rPr>
              <w:t>varchar (10)</w:t>
            </w:r>
          </w:p>
        </w:tc>
        <w:tc>
          <w:tcPr>
            <w:tcW w:w="1792" w:type="dxa"/>
          </w:tcPr>
          <w:p w14:paraId="59F0397A" w14:textId="77777777" w:rsidR="008103BD" w:rsidRPr="00BF1898" w:rsidRDefault="008103BD" w:rsidP="00F869BB">
            <w:pPr>
              <w:spacing w:line="360" w:lineRule="auto"/>
              <w:rPr>
                <w:lang w:val="vi-VN"/>
              </w:rPr>
            </w:pPr>
          </w:p>
        </w:tc>
      </w:tr>
      <w:tr w:rsidR="008103BD" w:rsidRPr="00BF1898" w14:paraId="553A6A4D" w14:textId="77777777" w:rsidTr="00F869BB">
        <w:trPr>
          <w:trHeight w:val="454"/>
        </w:trPr>
        <w:tc>
          <w:tcPr>
            <w:tcW w:w="2917" w:type="dxa"/>
          </w:tcPr>
          <w:p w14:paraId="14C3BEB0" w14:textId="0EA697F3" w:rsidR="008103BD" w:rsidRPr="00BF1898" w:rsidRDefault="00A70E45" w:rsidP="00F869BB">
            <w:pPr>
              <w:spacing w:line="360" w:lineRule="auto"/>
              <w:rPr>
                <w:lang w:val="vi-VN"/>
              </w:rPr>
            </w:pPr>
            <w:r w:rsidRPr="00BF1898">
              <w:rPr>
                <w:lang w:val="vi-VN"/>
              </w:rPr>
              <w:t>diem_he_4</w:t>
            </w:r>
          </w:p>
        </w:tc>
        <w:tc>
          <w:tcPr>
            <w:tcW w:w="2920" w:type="dxa"/>
          </w:tcPr>
          <w:p w14:paraId="3477251A" w14:textId="67F371D6" w:rsidR="008103BD" w:rsidRPr="00BF1898" w:rsidRDefault="00A70E45" w:rsidP="00F869BB">
            <w:pPr>
              <w:spacing w:line="360" w:lineRule="auto"/>
              <w:rPr>
                <w:lang w:val="vi-VN"/>
              </w:rPr>
            </w:pPr>
            <w:r w:rsidRPr="00BF1898">
              <w:rPr>
                <w:lang w:val="vi-VN"/>
              </w:rPr>
              <w:t>Điểm hệ 4</w:t>
            </w:r>
          </w:p>
        </w:tc>
        <w:tc>
          <w:tcPr>
            <w:tcW w:w="1710" w:type="dxa"/>
          </w:tcPr>
          <w:p w14:paraId="59D73501" w14:textId="1A29DFD1" w:rsidR="008103BD" w:rsidRPr="00BF1898" w:rsidRDefault="00A70E45" w:rsidP="00F869BB">
            <w:pPr>
              <w:spacing w:line="360" w:lineRule="auto"/>
              <w:rPr>
                <w:lang w:val="vi-VN"/>
              </w:rPr>
            </w:pPr>
            <w:r w:rsidRPr="00BF1898">
              <w:rPr>
                <w:lang w:val="vi-VN"/>
              </w:rPr>
              <w:t>varchar (</w:t>
            </w:r>
            <w:r w:rsidR="007E0D1C" w:rsidRPr="00BF1898">
              <w:rPr>
                <w:lang w:val="vi-VN"/>
              </w:rPr>
              <w:t>5</w:t>
            </w:r>
            <w:r w:rsidRPr="00BF1898">
              <w:rPr>
                <w:lang w:val="vi-VN"/>
              </w:rPr>
              <w:t>)</w:t>
            </w:r>
          </w:p>
        </w:tc>
        <w:tc>
          <w:tcPr>
            <w:tcW w:w="1792" w:type="dxa"/>
          </w:tcPr>
          <w:p w14:paraId="30194A0C" w14:textId="77777777" w:rsidR="008103BD" w:rsidRPr="00BF1898" w:rsidRDefault="008103BD" w:rsidP="00F869BB">
            <w:pPr>
              <w:spacing w:line="360" w:lineRule="auto"/>
              <w:rPr>
                <w:lang w:val="vi-VN"/>
              </w:rPr>
            </w:pPr>
          </w:p>
        </w:tc>
      </w:tr>
      <w:tr w:rsidR="001C457A" w:rsidRPr="00BF1898" w14:paraId="6ED9388C" w14:textId="77777777" w:rsidTr="00F869BB">
        <w:trPr>
          <w:trHeight w:val="454"/>
        </w:trPr>
        <w:tc>
          <w:tcPr>
            <w:tcW w:w="2917" w:type="dxa"/>
          </w:tcPr>
          <w:p w14:paraId="3D0CF1CD" w14:textId="60B53A89" w:rsidR="001C457A" w:rsidRPr="00BF1898" w:rsidRDefault="001C457A" w:rsidP="00F869BB">
            <w:pPr>
              <w:spacing w:line="360" w:lineRule="auto"/>
              <w:rPr>
                <w:lang w:val="vi-VN"/>
              </w:rPr>
            </w:pPr>
            <w:r w:rsidRPr="00BF1898">
              <w:rPr>
                <w:lang w:val="vi-VN"/>
              </w:rPr>
              <w:t>diem_chu</w:t>
            </w:r>
          </w:p>
        </w:tc>
        <w:tc>
          <w:tcPr>
            <w:tcW w:w="2920" w:type="dxa"/>
          </w:tcPr>
          <w:p w14:paraId="34A5198B" w14:textId="73484B9F" w:rsidR="001C457A" w:rsidRPr="00BF1898" w:rsidRDefault="001C457A" w:rsidP="00F869BB">
            <w:pPr>
              <w:spacing w:line="360" w:lineRule="auto"/>
              <w:rPr>
                <w:lang w:val="vi-VN"/>
              </w:rPr>
            </w:pPr>
            <w:r w:rsidRPr="00BF1898">
              <w:rPr>
                <w:lang w:val="vi-VN"/>
              </w:rPr>
              <w:t>Điểm chữ</w:t>
            </w:r>
          </w:p>
        </w:tc>
        <w:tc>
          <w:tcPr>
            <w:tcW w:w="1710" w:type="dxa"/>
          </w:tcPr>
          <w:p w14:paraId="3CD1BBB1" w14:textId="2FCCE0B7" w:rsidR="001C457A" w:rsidRPr="00BF1898" w:rsidRDefault="001C457A" w:rsidP="00F869BB">
            <w:pPr>
              <w:spacing w:line="360" w:lineRule="auto"/>
              <w:rPr>
                <w:lang w:val="vi-VN"/>
              </w:rPr>
            </w:pPr>
            <w:r w:rsidRPr="00BF1898">
              <w:rPr>
                <w:lang w:val="vi-VN"/>
              </w:rPr>
              <w:t>varchar (10)</w:t>
            </w:r>
          </w:p>
        </w:tc>
        <w:tc>
          <w:tcPr>
            <w:tcW w:w="1792" w:type="dxa"/>
          </w:tcPr>
          <w:p w14:paraId="551A591B" w14:textId="77777777" w:rsidR="001C457A" w:rsidRPr="00BF1898" w:rsidRDefault="001C457A" w:rsidP="00F869BB">
            <w:pPr>
              <w:spacing w:line="360" w:lineRule="auto"/>
              <w:rPr>
                <w:lang w:val="vi-VN"/>
              </w:rPr>
            </w:pPr>
          </w:p>
        </w:tc>
      </w:tr>
    </w:tbl>
    <w:p w14:paraId="6B597EEC" w14:textId="2941269B" w:rsidR="00713D2E" w:rsidRDefault="00D810CD" w:rsidP="009778DF">
      <w:pPr>
        <w:pStyle w:val="BodyText"/>
        <w:rPr>
          <w:lang w:val="vi-VN"/>
        </w:rPr>
      </w:pPr>
      <w:r w:rsidRPr="00BF1898">
        <w:t>Bảng</w:t>
      </w:r>
      <w:r w:rsidRPr="00BF1898">
        <w:rPr>
          <w:lang w:val="vi-VN"/>
        </w:rPr>
        <w:t xml:space="preserve"> điểm học kỳ</w:t>
      </w:r>
      <w:r w:rsidR="00084572" w:rsidRPr="00BF1898">
        <w:rPr>
          <w:lang w:val="vi-VN"/>
        </w:rPr>
        <w:t xml:space="preserve"> gồm mã bảng điểm là duy nhất, mã sinh viên từ bảng sinh viên, mã học kỳ niên khóa, điểm trung bình học kỳ và điểm trung bình đã tích </w:t>
      </w:r>
      <w:r w:rsidR="007939AC">
        <w:rPr>
          <w:lang w:val="vi-VN"/>
        </w:rPr>
        <w:t>lũy, dùng để lưu điểm</w:t>
      </w:r>
      <w:r w:rsidR="00625427">
        <w:rPr>
          <w:lang w:val="vi-VN"/>
        </w:rPr>
        <w:t xml:space="preserve"> trung bình</w:t>
      </w:r>
      <w:r w:rsidR="007939AC">
        <w:rPr>
          <w:lang w:val="vi-VN"/>
        </w:rPr>
        <w:t xml:space="preserve"> của sinh viên qua từng học kỳ.</w:t>
      </w:r>
    </w:p>
    <w:p w14:paraId="7277CA48" w14:textId="77777777" w:rsidR="00765C8A" w:rsidRDefault="00765C8A" w:rsidP="009778DF">
      <w:pPr>
        <w:pStyle w:val="BodyText"/>
        <w:rPr>
          <w:lang w:val="vi-VN"/>
        </w:rPr>
      </w:pPr>
    </w:p>
    <w:p w14:paraId="00E1F77C" w14:textId="77777777" w:rsidR="00765C8A" w:rsidRDefault="00765C8A" w:rsidP="009778DF">
      <w:pPr>
        <w:pStyle w:val="BodyText"/>
        <w:rPr>
          <w:lang w:val="vi-VN"/>
        </w:rPr>
      </w:pPr>
    </w:p>
    <w:p w14:paraId="5E44674C" w14:textId="77777777" w:rsidR="00765C8A" w:rsidRPr="00BF1898" w:rsidRDefault="00765C8A" w:rsidP="009778DF">
      <w:pPr>
        <w:pStyle w:val="BodyText"/>
        <w:rPr>
          <w:lang w:val="vi-VN"/>
        </w:rPr>
      </w:pPr>
    </w:p>
    <w:p w14:paraId="39510A0B" w14:textId="18F7A04C" w:rsidR="000D415B" w:rsidRPr="00BF1898" w:rsidRDefault="000D415B" w:rsidP="00B27A6D">
      <w:pPr>
        <w:pStyle w:val="Caption"/>
        <w:jc w:val="both"/>
        <w:rPr>
          <w:lang w:val="vi-VN"/>
        </w:rPr>
      </w:pPr>
      <w:bookmarkStart w:id="65" w:name="_Toc173388248"/>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20</w:t>
      </w:r>
      <w:r w:rsidR="00DD5465">
        <w:fldChar w:fldCharType="end"/>
      </w:r>
      <w:r w:rsidRPr="00BF1898">
        <w:rPr>
          <w:lang w:val="vi-VN"/>
        </w:rPr>
        <w:t>. Bảng điểm học kỳ</w:t>
      </w:r>
      <w:r w:rsidR="0039366A" w:rsidRPr="00BF1898">
        <w:rPr>
          <w:lang w:val="vi-VN"/>
        </w:rPr>
        <w:t xml:space="preserve"> (bang_diem_hoc_ky)</w:t>
      </w:r>
      <w:bookmarkEnd w:id="65"/>
    </w:p>
    <w:tbl>
      <w:tblPr>
        <w:tblStyle w:val="Chm"/>
        <w:tblW w:w="0" w:type="auto"/>
        <w:tblLook w:val="04A0" w:firstRow="1" w:lastRow="0" w:firstColumn="1" w:lastColumn="0" w:noHBand="0" w:noVBand="1"/>
      </w:tblPr>
      <w:tblGrid>
        <w:gridCol w:w="2917"/>
        <w:gridCol w:w="2920"/>
        <w:gridCol w:w="1710"/>
        <w:gridCol w:w="1792"/>
      </w:tblGrid>
      <w:tr w:rsidR="00713D2E" w:rsidRPr="00BF1898" w14:paraId="4457C076" w14:textId="77777777" w:rsidTr="007B0AB1">
        <w:trPr>
          <w:cnfStyle w:val="100000000000" w:firstRow="1" w:lastRow="0" w:firstColumn="0" w:lastColumn="0" w:oddVBand="0" w:evenVBand="0" w:oddHBand="0" w:evenHBand="0" w:firstRowFirstColumn="0" w:firstRowLastColumn="0" w:lastRowFirstColumn="0" w:lastRowLastColumn="0"/>
          <w:trHeight w:val="454"/>
          <w:tblHeader/>
        </w:trPr>
        <w:tc>
          <w:tcPr>
            <w:tcW w:w="2917" w:type="dxa"/>
            <w:vAlign w:val="top"/>
          </w:tcPr>
          <w:p w14:paraId="623C95BA" w14:textId="77777777" w:rsidR="00713D2E" w:rsidRPr="00BF1898" w:rsidRDefault="00713D2E" w:rsidP="007B0AB1">
            <w:pPr>
              <w:pStyle w:val="BodyText"/>
              <w:spacing w:before="0" w:after="0"/>
              <w:ind w:firstLine="0"/>
              <w:jc w:val="center"/>
              <w:rPr>
                <w:lang w:val="vi-VN"/>
              </w:rPr>
            </w:pPr>
            <w:r w:rsidRPr="00BF1898">
              <w:t>Tên</w:t>
            </w:r>
            <w:r w:rsidRPr="00BF1898">
              <w:rPr>
                <w:lang w:val="vi-VN"/>
              </w:rPr>
              <w:t xml:space="preserve"> thuộc tính</w:t>
            </w:r>
          </w:p>
        </w:tc>
        <w:tc>
          <w:tcPr>
            <w:tcW w:w="2920" w:type="dxa"/>
            <w:vAlign w:val="top"/>
          </w:tcPr>
          <w:p w14:paraId="4948FB3A" w14:textId="77777777" w:rsidR="00713D2E" w:rsidRPr="00BF1898" w:rsidRDefault="00713D2E" w:rsidP="007B0AB1">
            <w:pPr>
              <w:pStyle w:val="BodyText"/>
              <w:spacing w:before="0" w:after="0"/>
              <w:ind w:firstLine="0"/>
              <w:jc w:val="center"/>
              <w:rPr>
                <w:lang w:val="vi-VN"/>
              </w:rPr>
            </w:pPr>
            <w:r w:rsidRPr="00BF1898">
              <w:t>Diễn</w:t>
            </w:r>
            <w:r w:rsidRPr="00BF1898">
              <w:rPr>
                <w:lang w:val="vi-VN"/>
              </w:rPr>
              <w:t xml:space="preserve"> giải</w:t>
            </w:r>
          </w:p>
        </w:tc>
        <w:tc>
          <w:tcPr>
            <w:tcW w:w="1710" w:type="dxa"/>
            <w:vAlign w:val="top"/>
          </w:tcPr>
          <w:p w14:paraId="0FDAC72D" w14:textId="77777777" w:rsidR="00713D2E" w:rsidRPr="00BF1898" w:rsidRDefault="00713D2E" w:rsidP="007B0AB1">
            <w:pPr>
              <w:pStyle w:val="BodyText"/>
              <w:spacing w:before="0" w:after="0"/>
              <w:ind w:firstLine="0"/>
              <w:jc w:val="center"/>
              <w:rPr>
                <w:lang w:val="vi-VN"/>
              </w:rPr>
            </w:pPr>
            <w:r w:rsidRPr="00BF1898">
              <w:t>Kiểu</w:t>
            </w:r>
            <w:r w:rsidRPr="00BF1898">
              <w:rPr>
                <w:lang w:val="vi-VN"/>
              </w:rPr>
              <w:t xml:space="preserve"> dữ liệu</w:t>
            </w:r>
          </w:p>
        </w:tc>
        <w:tc>
          <w:tcPr>
            <w:tcW w:w="1792" w:type="dxa"/>
            <w:vAlign w:val="top"/>
          </w:tcPr>
          <w:p w14:paraId="5717BA6D" w14:textId="77777777" w:rsidR="00713D2E" w:rsidRPr="00BF1898" w:rsidRDefault="00713D2E" w:rsidP="007B0AB1">
            <w:pPr>
              <w:pStyle w:val="BodyText"/>
              <w:spacing w:before="0" w:after="0"/>
              <w:ind w:firstLine="0"/>
              <w:jc w:val="center"/>
              <w:rPr>
                <w:lang w:val="vi-VN"/>
              </w:rPr>
            </w:pPr>
            <w:r w:rsidRPr="00BF1898">
              <w:t>Ràng</w:t>
            </w:r>
            <w:r w:rsidRPr="00BF1898">
              <w:rPr>
                <w:lang w:val="vi-VN"/>
              </w:rPr>
              <w:t xml:space="preserve"> buộc</w:t>
            </w:r>
          </w:p>
        </w:tc>
      </w:tr>
      <w:tr w:rsidR="00713D2E" w:rsidRPr="00BF1898" w14:paraId="5196E3E8" w14:textId="77777777" w:rsidTr="007B0AB1">
        <w:trPr>
          <w:trHeight w:val="454"/>
        </w:trPr>
        <w:tc>
          <w:tcPr>
            <w:tcW w:w="2917" w:type="dxa"/>
          </w:tcPr>
          <w:p w14:paraId="757F590A" w14:textId="54F37C6D" w:rsidR="00713D2E" w:rsidRPr="00BF1898" w:rsidRDefault="00713D2E" w:rsidP="007B0AB1">
            <w:pPr>
              <w:spacing w:line="360" w:lineRule="auto"/>
              <w:rPr>
                <w:lang w:val="vi-VN"/>
              </w:rPr>
            </w:pPr>
            <w:r w:rsidRPr="00BF1898">
              <w:rPr>
                <w:lang w:val="vi-VN"/>
              </w:rPr>
              <w:t>ma_bang_diem_</w:t>
            </w:r>
            <w:r w:rsidR="00A56BF3" w:rsidRPr="00BF1898">
              <w:rPr>
                <w:lang w:val="vi-VN"/>
              </w:rPr>
              <w:t>hoc_ky</w:t>
            </w:r>
          </w:p>
        </w:tc>
        <w:tc>
          <w:tcPr>
            <w:tcW w:w="2920" w:type="dxa"/>
          </w:tcPr>
          <w:p w14:paraId="3187BD3C" w14:textId="0E8895DE" w:rsidR="00713D2E" w:rsidRPr="00BF1898" w:rsidRDefault="00713D2E" w:rsidP="007B0AB1">
            <w:pPr>
              <w:spacing w:line="360" w:lineRule="auto"/>
              <w:rPr>
                <w:lang w:val="vi-VN"/>
              </w:rPr>
            </w:pPr>
            <w:r w:rsidRPr="00BF1898">
              <w:t>Mã</w:t>
            </w:r>
            <w:r w:rsidRPr="00BF1898">
              <w:rPr>
                <w:lang w:val="vi-VN"/>
              </w:rPr>
              <w:t xml:space="preserve"> bảng điểm </w:t>
            </w:r>
            <w:r w:rsidR="008A0249" w:rsidRPr="00BF1898">
              <w:rPr>
                <w:lang w:val="vi-VN"/>
              </w:rPr>
              <w:t>học kỳ</w:t>
            </w:r>
          </w:p>
        </w:tc>
        <w:tc>
          <w:tcPr>
            <w:tcW w:w="1710" w:type="dxa"/>
          </w:tcPr>
          <w:p w14:paraId="3F737027" w14:textId="77777777" w:rsidR="00713D2E" w:rsidRPr="00BF1898" w:rsidRDefault="00713D2E" w:rsidP="007B0AB1">
            <w:pPr>
              <w:spacing w:line="360" w:lineRule="auto"/>
            </w:pPr>
            <w:r w:rsidRPr="00BF1898">
              <w:t>int</w:t>
            </w:r>
          </w:p>
        </w:tc>
        <w:tc>
          <w:tcPr>
            <w:tcW w:w="1792" w:type="dxa"/>
          </w:tcPr>
          <w:p w14:paraId="4AA25B57" w14:textId="77777777" w:rsidR="00713D2E" w:rsidRPr="00BF1898" w:rsidRDefault="00713D2E" w:rsidP="007B0AB1">
            <w:pPr>
              <w:spacing w:line="360" w:lineRule="auto"/>
              <w:rPr>
                <w:lang w:val="vi-VN"/>
              </w:rPr>
            </w:pPr>
            <w:r w:rsidRPr="00BF1898">
              <w:t>Khóa</w:t>
            </w:r>
            <w:r w:rsidRPr="00BF1898">
              <w:rPr>
                <w:lang w:val="vi-VN"/>
              </w:rPr>
              <w:t xml:space="preserve"> chính</w:t>
            </w:r>
          </w:p>
        </w:tc>
      </w:tr>
      <w:tr w:rsidR="00713D2E" w:rsidRPr="00BF1898" w14:paraId="1E236CB2" w14:textId="77777777" w:rsidTr="007B0AB1">
        <w:trPr>
          <w:trHeight w:val="454"/>
        </w:trPr>
        <w:tc>
          <w:tcPr>
            <w:tcW w:w="2917" w:type="dxa"/>
          </w:tcPr>
          <w:p w14:paraId="24B22A2D" w14:textId="77777777" w:rsidR="00713D2E" w:rsidRPr="00BF1898" w:rsidRDefault="00713D2E" w:rsidP="007B0AB1">
            <w:pPr>
              <w:spacing w:line="360" w:lineRule="auto"/>
              <w:rPr>
                <w:lang w:val="vi-VN"/>
              </w:rPr>
            </w:pPr>
            <w:r w:rsidRPr="00BF1898">
              <w:rPr>
                <w:lang w:val="vi-VN"/>
              </w:rPr>
              <w:t>ma_sinh_vien</w:t>
            </w:r>
          </w:p>
        </w:tc>
        <w:tc>
          <w:tcPr>
            <w:tcW w:w="2920" w:type="dxa"/>
          </w:tcPr>
          <w:p w14:paraId="6208D397" w14:textId="77777777" w:rsidR="00713D2E" w:rsidRPr="00BF1898" w:rsidRDefault="00713D2E" w:rsidP="007B0AB1">
            <w:pPr>
              <w:spacing w:line="360" w:lineRule="auto"/>
              <w:rPr>
                <w:lang w:val="vi-VN"/>
              </w:rPr>
            </w:pPr>
            <w:r w:rsidRPr="00BF1898">
              <w:t>Mã</w:t>
            </w:r>
            <w:r w:rsidRPr="00BF1898">
              <w:rPr>
                <w:lang w:val="vi-VN"/>
              </w:rPr>
              <w:t xml:space="preserve"> sinh viên</w:t>
            </w:r>
          </w:p>
        </w:tc>
        <w:tc>
          <w:tcPr>
            <w:tcW w:w="1710" w:type="dxa"/>
          </w:tcPr>
          <w:p w14:paraId="07AA407E" w14:textId="77777777" w:rsidR="00713D2E" w:rsidRPr="00BF1898" w:rsidRDefault="00713D2E" w:rsidP="007B0AB1">
            <w:pPr>
              <w:spacing w:line="360" w:lineRule="auto"/>
              <w:rPr>
                <w:lang w:val="vi-VN"/>
              </w:rPr>
            </w:pPr>
            <w:r w:rsidRPr="00BF1898">
              <w:t>varchar</w:t>
            </w:r>
            <w:r w:rsidRPr="00BF1898">
              <w:rPr>
                <w:lang w:val="vi-VN"/>
              </w:rPr>
              <w:t xml:space="preserve"> (10)</w:t>
            </w:r>
          </w:p>
        </w:tc>
        <w:tc>
          <w:tcPr>
            <w:tcW w:w="1792" w:type="dxa"/>
          </w:tcPr>
          <w:p w14:paraId="2978E62F" w14:textId="77777777" w:rsidR="00713D2E" w:rsidRPr="00BF1898" w:rsidRDefault="00713D2E" w:rsidP="007B0AB1">
            <w:pPr>
              <w:spacing w:line="360" w:lineRule="auto"/>
              <w:rPr>
                <w:lang w:val="vi-VN"/>
              </w:rPr>
            </w:pPr>
            <w:r w:rsidRPr="00BF1898">
              <w:t>Khóa</w:t>
            </w:r>
            <w:r w:rsidRPr="00BF1898">
              <w:rPr>
                <w:lang w:val="vi-VN"/>
              </w:rPr>
              <w:t xml:space="preserve"> ngoại</w:t>
            </w:r>
          </w:p>
        </w:tc>
      </w:tr>
      <w:tr w:rsidR="00713D2E" w:rsidRPr="00BF1898" w14:paraId="2A8BAF4E" w14:textId="77777777" w:rsidTr="007B0AB1">
        <w:trPr>
          <w:trHeight w:val="454"/>
        </w:trPr>
        <w:tc>
          <w:tcPr>
            <w:tcW w:w="2917" w:type="dxa"/>
          </w:tcPr>
          <w:p w14:paraId="2E7F1447" w14:textId="77777777" w:rsidR="00713D2E" w:rsidRPr="00BF1898" w:rsidRDefault="00713D2E" w:rsidP="007B0AB1">
            <w:pPr>
              <w:spacing w:line="360" w:lineRule="auto"/>
              <w:rPr>
                <w:lang w:val="vi-VN"/>
              </w:rPr>
            </w:pPr>
            <w:r w:rsidRPr="00BF1898">
              <w:rPr>
                <w:lang w:val="vi-VN"/>
              </w:rPr>
              <w:t>ma_hoc_ky_nien_khoa</w:t>
            </w:r>
          </w:p>
        </w:tc>
        <w:tc>
          <w:tcPr>
            <w:tcW w:w="2920" w:type="dxa"/>
          </w:tcPr>
          <w:p w14:paraId="5C39BFFB" w14:textId="77777777" w:rsidR="00713D2E" w:rsidRPr="00BF1898" w:rsidRDefault="00713D2E" w:rsidP="007B0AB1">
            <w:pPr>
              <w:spacing w:line="360" w:lineRule="auto"/>
              <w:rPr>
                <w:lang w:val="vi-VN"/>
              </w:rPr>
            </w:pPr>
            <w:r w:rsidRPr="00BF1898">
              <w:rPr>
                <w:lang w:val="vi-VN"/>
              </w:rPr>
              <w:t>T</w:t>
            </w:r>
            <w:r w:rsidRPr="00BF1898">
              <w:t>ên</w:t>
            </w:r>
            <w:r w:rsidRPr="00BF1898">
              <w:rPr>
                <w:lang w:val="vi-VN"/>
              </w:rPr>
              <w:t xml:space="preserve"> học kỳ niên khóa</w:t>
            </w:r>
          </w:p>
        </w:tc>
        <w:tc>
          <w:tcPr>
            <w:tcW w:w="1710" w:type="dxa"/>
          </w:tcPr>
          <w:p w14:paraId="2E86F85F" w14:textId="77777777" w:rsidR="00713D2E" w:rsidRPr="00BF1898" w:rsidRDefault="00713D2E" w:rsidP="007B0AB1">
            <w:pPr>
              <w:spacing w:line="360" w:lineRule="auto"/>
              <w:rPr>
                <w:lang w:val="vi-VN"/>
              </w:rPr>
            </w:pPr>
            <w:r w:rsidRPr="00BF1898">
              <w:t>varchar</w:t>
            </w:r>
            <w:r w:rsidRPr="00BF1898">
              <w:rPr>
                <w:lang w:val="vi-VN"/>
              </w:rPr>
              <w:t xml:space="preserve"> (50)</w:t>
            </w:r>
          </w:p>
        </w:tc>
        <w:tc>
          <w:tcPr>
            <w:tcW w:w="1792" w:type="dxa"/>
          </w:tcPr>
          <w:p w14:paraId="0AF3157A" w14:textId="77777777" w:rsidR="00713D2E" w:rsidRPr="00BF1898" w:rsidRDefault="00713D2E" w:rsidP="007B0AB1">
            <w:pPr>
              <w:spacing w:line="360" w:lineRule="auto"/>
              <w:rPr>
                <w:lang w:val="vi-VN"/>
              </w:rPr>
            </w:pPr>
            <w:r w:rsidRPr="00BF1898">
              <w:t>Khóa</w:t>
            </w:r>
            <w:r w:rsidRPr="00BF1898">
              <w:rPr>
                <w:lang w:val="vi-VN"/>
              </w:rPr>
              <w:t xml:space="preserve"> ngoại</w:t>
            </w:r>
          </w:p>
        </w:tc>
      </w:tr>
      <w:tr w:rsidR="00713D2E" w:rsidRPr="00BF1898" w14:paraId="01147BC2" w14:textId="77777777" w:rsidTr="007B0AB1">
        <w:trPr>
          <w:trHeight w:val="454"/>
        </w:trPr>
        <w:tc>
          <w:tcPr>
            <w:tcW w:w="2917" w:type="dxa"/>
          </w:tcPr>
          <w:p w14:paraId="4BD10FD6" w14:textId="6457CA76" w:rsidR="00713D2E" w:rsidRPr="00BF1898" w:rsidRDefault="008A0249" w:rsidP="007B0AB1">
            <w:pPr>
              <w:spacing w:line="360" w:lineRule="auto"/>
              <w:rPr>
                <w:lang w:val="vi-VN"/>
              </w:rPr>
            </w:pPr>
            <w:r w:rsidRPr="00BF1898">
              <w:rPr>
                <w:lang w:val="vi-VN"/>
              </w:rPr>
              <w:t>trung_binh_hoc_ky</w:t>
            </w:r>
          </w:p>
        </w:tc>
        <w:tc>
          <w:tcPr>
            <w:tcW w:w="2920" w:type="dxa"/>
          </w:tcPr>
          <w:p w14:paraId="2E59700A" w14:textId="73EE9B2D" w:rsidR="00713D2E" w:rsidRPr="00BF1898" w:rsidRDefault="007C45CE" w:rsidP="007B0AB1">
            <w:pPr>
              <w:spacing w:line="360" w:lineRule="auto"/>
              <w:rPr>
                <w:lang w:val="vi-VN"/>
              </w:rPr>
            </w:pPr>
            <w:r w:rsidRPr="00BF1898">
              <w:rPr>
                <w:lang w:val="vi-VN"/>
              </w:rPr>
              <w:t>Trung bình học kỳ</w:t>
            </w:r>
          </w:p>
        </w:tc>
        <w:tc>
          <w:tcPr>
            <w:tcW w:w="1710" w:type="dxa"/>
          </w:tcPr>
          <w:p w14:paraId="382C0DAB" w14:textId="377A5753" w:rsidR="00713D2E" w:rsidRPr="00BF1898" w:rsidRDefault="007C45CE" w:rsidP="007B0AB1">
            <w:pPr>
              <w:spacing w:line="360" w:lineRule="auto"/>
            </w:pPr>
            <w:r w:rsidRPr="00BF1898">
              <w:rPr>
                <w:lang w:val="vi-VN"/>
              </w:rPr>
              <w:t>float</w:t>
            </w:r>
          </w:p>
        </w:tc>
        <w:tc>
          <w:tcPr>
            <w:tcW w:w="1792" w:type="dxa"/>
          </w:tcPr>
          <w:p w14:paraId="0D153164" w14:textId="77777777" w:rsidR="00713D2E" w:rsidRPr="00BF1898" w:rsidRDefault="00713D2E" w:rsidP="007B0AB1">
            <w:pPr>
              <w:spacing w:line="360" w:lineRule="auto"/>
              <w:rPr>
                <w:lang w:val="vi-VN"/>
              </w:rPr>
            </w:pPr>
          </w:p>
        </w:tc>
      </w:tr>
      <w:tr w:rsidR="00713D2E" w:rsidRPr="00BF1898" w14:paraId="34A10D2E" w14:textId="77777777" w:rsidTr="007B0AB1">
        <w:trPr>
          <w:trHeight w:val="454"/>
        </w:trPr>
        <w:tc>
          <w:tcPr>
            <w:tcW w:w="2917" w:type="dxa"/>
          </w:tcPr>
          <w:p w14:paraId="09DC7E52" w14:textId="348EC81C" w:rsidR="00713D2E" w:rsidRPr="00BF1898" w:rsidRDefault="007C45CE" w:rsidP="007B0AB1">
            <w:pPr>
              <w:spacing w:line="360" w:lineRule="auto"/>
              <w:rPr>
                <w:lang w:val="vi-VN"/>
              </w:rPr>
            </w:pPr>
            <w:r w:rsidRPr="00BF1898">
              <w:rPr>
                <w:lang w:val="vi-VN"/>
              </w:rPr>
              <w:t>trung_binh_tich_luy</w:t>
            </w:r>
          </w:p>
        </w:tc>
        <w:tc>
          <w:tcPr>
            <w:tcW w:w="2920" w:type="dxa"/>
          </w:tcPr>
          <w:p w14:paraId="6AE6D625" w14:textId="79180299" w:rsidR="00713D2E" w:rsidRPr="00BF1898" w:rsidRDefault="007C45CE" w:rsidP="007B0AB1">
            <w:pPr>
              <w:spacing w:line="360" w:lineRule="auto"/>
              <w:rPr>
                <w:lang w:val="vi-VN"/>
              </w:rPr>
            </w:pPr>
            <w:r w:rsidRPr="00BF1898">
              <w:rPr>
                <w:lang w:val="vi-VN"/>
              </w:rPr>
              <w:t>Trung bình tích lũy</w:t>
            </w:r>
          </w:p>
        </w:tc>
        <w:tc>
          <w:tcPr>
            <w:tcW w:w="1710" w:type="dxa"/>
          </w:tcPr>
          <w:p w14:paraId="34B2444A" w14:textId="602CC59C" w:rsidR="00713D2E" w:rsidRPr="00BF1898" w:rsidRDefault="007C45CE" w:rsidP="007B0AB1">
            <w:pPr>
              <w:spacing w:line="360" w:lineRule="auto"/>
              <w:rPr>
                <w:lang w:val="vi-VN"/>
              </w:rPr>
            </w:pPr>
            <w:r w:rsidRPr="00BF1898">
              <w:rPr>
                <w:lang w:val="vi-VN"/>
              </w:rPr>
              <w:t>float</w:t>
            </w:r>
          </w:p>
        </w:tc>
        <w:tc>
          <w:tcPr>
            <w:tcW w:w="1792" w:type="dxa"/>
          </w:tcPr>
          <w:p w14:paraId="35F289E6" w14:textId="77777777" w:rsidR="00713D2E" w:rsidRPr="00BF1898" w:rsidRDefault="00713D2E" w:rsidP="007B0AB1">
            <w:pPr>
              <w:spacing w:line="360" w:lineRule="auto"/>
              <w:rPr>
                <w:lang w:val="vi-VN"/>
              </w:rPr>
            </w:pPr>
          </w:p>
        </w:tc>
      </w:tr>
    </w:tbl>
    <w:p w14:paraId="27891F77" w14:textId="77777777" w:rsidR="00765C8A" w:rsidRPr="00765C8A" w:rsidRDefault="00765C8A" w:rsidP="00DD5960">
      <w:pPr>
        <w:pStyle w:val="Heading3"/>
        <w:rPr>
          <w:lang w:val="vi-VN"/>
        </w:rPr>
      </w:pPr>
      <w:bookmarkStart w:id="66" w:name="_Toc173388141"/>
      <w:r w:rsidRPr="00765C8A">
        <w:rPr>
          <w:lang w:val="vi-VN"/>
        </w:rPr>
        <w:t>Mô hình luồng dữ liệu</w:t>
      </w:r>
      <w:bookmarkEnd w:id="66"/>
    </w:p>
    <w:p w14:paraId="5288D78B" w14:textId="77777777" w:rsidR="00765C8A" w:rsidRPr="008A027B" w:rsidRDefault="00765C8A" w:rsidP="00765C8A">
      <w:pPr>
        <w:pStyle w:val="BodyText"/>
        <w:rPr>
          <w:lang w:val="vi-VN"/>
        </w:rPr>
      </w:pPr>
      <w:r>
        <w:t>Dưới</w:t>
      </w:r>
      <w:r>
        <w:rPr>
          <w:lang w:val="vi-VN"/>
        </w:rPr>
        <w:t xml:space="preserve"> đây là mô hình luồng dữ liệu của hệ thống đánh giá năng lực học tập.</w:t>
      </w:r>
    </w:p>
    <w:p w14:paraId="66C1DBFD" w14:textId="7DC2B522" w:rsidR="00765C8A" w:rsidRDefault="00DB1FA5" w:rsidP="00765C8A">
      <w:pPr>
        <w:pStyle w:val="BodyText"/>
        <w:keepNext/>
        <w:ind w:firstLine="0"/>
        <w:jc w:val="center"/>
      </w:pPr>
      <w:r w:rsidRPr="00DB1FA5">
        <w:rPr>
          <w:noProof/>
        </w:rPr>
        <w:drawing>
          <wp:inline distT="0" distB="0" distL="0" distR="0" wp14:anchorId="31ABD49C" wp14:editId="68BDD779">
            <wp:extent cx="5940425" cy="2181860"/>
            <wp:effectExtent l="0" t="0" r="3175" b="8890"/>
            <wp:docPr id="151138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839" name=""/>
                    <pic:cNvPicPr/>
                  </pic:nvPicPr>
                  <pic:blipFill>
                    <a:blip r:embed="rId21"/>
                    <a:stretch>
                      <a:fillRect/>
                    </a:stretch>
                  </pic:blipFill>
                  <pic:spPr>
                    <a:xfrm>
                      <a:off x="0" y="0"/>
                      <a:ext cx="5940425" cy="2181860"/>
                    </a:xfrm>
                    <a:prstGeom prst="rect">
                      <a:avLst/>
                    </a:prstGeom>
                  </pic:spPr>
                </pic:pic>
              </a:graphicData>
            </a:graphic>
          </wp:inline>
        </w:drawing>
      </w:r>
    </w:p>
    <w:p w14:paraId="362179B6" w14:textId="39186319" w:rsidR="00765C8A" w:rsidRDefault="00765C8A" w:rsidP="00765C8A">
      <w:pPr>
        <w:pStyle w:val="Caption"/>
        <w:rPr>
          <w:lang w:val="vi-VN"/>
        </w:rPr>
      </w:pPr>
      <w:bookmarkStart w:id="67" w:name="_Toc173388184"/>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Pr>
          <w:lang w:val="vi-VN"/>
        </w:rPr>
        <w:t>. Mô hình DFD mức ngữ cảnh</w:t>
      </w:r>
      <w:bookmarkEnd w:id="67"/>
    </w:p>
    <w:p w14:paraId="3D471E2C" w14:textId="77777777" w:rsidR="00765C8A" w:rsidRDefault="00765C8A" w:rsidP="00765C8A">
      <w:pPr>
        <w:pStyle w:val="BodyText"/>
        <w:rPr>
          <w:lang w:val="vi-VN"/>
        </w:rPr>
      </w:pPr>
      <w:r>
        <w:t>Mô tả: ô xử lý 1</w:t>
      </w:r>
    </w:p>
    <w:p w14:paraId="6C5D5CC4" w14:textId="02DD2B6B" w:rsidR="00765C8A" w:rsidRPr="00DB1FA5" w:rsidRDefault="00765C8A" w:rsidP="00765C8A">
      <w:pPr>
        <w:pStyle w:val="BodyText"/>
        <w:ind w:firstLine="993"/>
        <w:rPr>
          <w:lang w:val="vi-VN"/>
        </w:rPr>
      </w:pPr>
      <w:r>
        <w:t xml:space="preserve">Dòng dữ liệu vào: </w:t>
      </w:r>
      <w:r w:rsidR="00DB1FA5">
        <w:t>Thông</w:t>
      </w:r>
      <w:r w:rsidR="00DB1FA5">
        <w:rPr>
          <w:lang w:val="vi-VN"/>
        </w:rPr>
        <w:t xml:space="preserve"> tin </w:t>
      </w:r>
      <w:r w:rsidR="00613E4D">
        <w:rPr>
          <w:lang w:val="vi-VN"/>
        </w:rPr>
        <w:t xml:space="preserve">dữ liệu cần xem, thêm, sửa, </w:t>
      </w:r>
      <w:r w:rsidR="001C02DC">
        <w:rPr>
          <w:lang w:val="vi-VN"/>
        </w:rPr>
        <w:t>xóa.</w:t>
      </w:r>
    </w:p>
    <w:p w14:paraId="54BCC2CA" w14:textId="77777777" w:rsidR="00765C8A" w:rsidRPr="00FD1F70" w:rsidRDefault="00765C8A" w:rsidP="00765C8A">
      <w:pPr>
        <w:pStyle w:val="BodyText"/>
        <w:ind w:firstLine="993"/>
        <w:rPr>
          <w:lang w:val="vi-VN"/>
        </w:rPr>
      </w:pPr>
      <w:r>
        <w:t>Dòng dữ liệu ra: kết</w:t>
      </w:r>
      <w:r>
        <w:rPr>
          <w:lang w:val="vi-VN"/>
        </w:rPr>
        <w:t xml:space="preserve"> quả của yêu cầu xem, thêm, sửa, xóa.</w:t>
      </w:r>
    </w:p>
    <w:p w14:paraId="68899553" w14:textId="77777777" w:rsidR="00765C8A" w:rsidRDefault="00765C8A" w:rsidP="00765C8A">
      <w:pPr>
        <w:pStyle w:val="BodyText"/>
        <w:ind w:firstLine="993"/>
      </w:pPr>
      <w:r>
        <w:t>Diễn giải: hệ</w:t>
      </w:r>
      <w:r>
        <w:rPr>
          <w:lang w:val="vi-VN"/>
        </w:rPr>
        <w:t xml:space="preserve"> thống đánh giá năng lực học tập dựa trên kết quả học tập sinh viên</w:t>
      </w:r>
      <w:r>
        <w:t>.</w:t>
      </w:r>
    </w:p>
    <w:p w14:paraId="0132781C" w14:textId="77777777" w:rsidR="00765C8A" w:rsidRDefault="00765C8A" w:rsidP="00765C8A">
      <w:pPr>
        <w:pStyle w:val="BodyText"/>
        <w:ind w:firstLine="993"/>
      </w:pPr>
      <w:r>
        <w:t>Tóm tắt:</w:t>
      </w:r>
    </w:p>
    <w:p w14:paraId="08366D51" w14:textId="5AAB3FCB" w:rsidR="00765C8A" w:rsidRPr="009A3D61" w:rsidRDefault="00765C8A" w:rsidP="00765C8A">
      <w:pPr>
        <w:pStyle w:val="BodyText"/>
        <w:ind w:firstLine="1276"/>
        <w:rPr>
          <w:lang w:val="vi-VN"/>
        </w:rPr>
      </w:pPr>
      <w:r>
        <w:t>(1) Quản</w:t>
      </w:r>
      <w:r>
        <w:rPr>
          <w:lang w:val="vi-VN"/>
        </w:rPr>
        <w:t xml:space="preserve"> trị gửi </w:t>
      </w:r>
      <w:r w:rsidR="00CD35E6">
        <w:rPr>
          <w:lang w:val="vi-VN"/>
        </w:rPr>
        <w:t>đến hệ thống thông tin dữ liệu cần</w:t>
      </w:r>
      <w:r>
        <w:rPr>
          <w:lang w:val="vi-VN"/>
        </w:rPr>
        <w:t xml:space="preserve"> </w:t>
      </w:r>
      <w:r w:rsidR="00273DA1">
        <w:rPr>
          <w:lang w:val="vi-VN"/>
        </w:rPr>
        <w:t xml:space="preserve">thực hiện </w:t>
      </w:r>
      <w:r>
        <w:rPr>
          <w:lang w:val="vi-VN"/>
        </w:rPr>
        <w:t>xem, thêm, sửa, xóa. Hệ thống kiểm tra và thực hiện yêu cầu, sau đó trả về kết quả cho quản trị.</w:t>
      </w:r>
    </w:p>
    <w:p w14:paraId="2B0C772C" w14:textId="4D49A37B" w:rsidR="00765C8A" w:rsidRPr="00F70E38" w:rsidRDefault="00765C8A" w:rsidP="00765C8A">
      <w:pPr>
        <w:pStyle w:val="BodyText"/>
        <w:ind w:firstLine="1276"/>
        <w:rPr>
          <w:lang w:val="vi-VN"/>
        </w:rPr>
      </w:pPr>
      <w:r>
        <w:t>(2) Cố</w:t>
      </w:r>
      <w:r>
        <w:rPr>
          <w:lang w:val="vi-VN"/>
        </w:rPr>
        <w:t xml:space="preserve"> vấn học </w:t>
      </w:r>
      <w:r w:rsidR="00487A06">
        <w:rPr>
          <w:lang w:val="vi-VN"/>
        </w:rPr>
        <w:t>tập gửi đến hệ thống điểm sinh viên</w:t>
      </w:r>
      <w:r>
        <w:rPr>
          <w:lang w:val="vi-VN"/>
        </w:rPr>
        <w:t xml:space="preserve">. Hệ thống kiểm tra dữ liệu, thực hiện yêu cầu </w:t>
      </w:r>
      <w:r w:rsidR="002477D5">
        <w:rPr>
          <w:lang w:val="vi-VN"/>
        </w:rPr>
        <w:t xml:space="preserve">rồi trả về </w:t>
      </w:r>
      <w:r w:rsidR="000A33B4">
        <w:rPr>
          <w:lang w:val="vi-VN"/>
        </w:rPr>
        <w:t xml:space="preserve">kết </w:t>
      </w:r>
      <w:r w:rsidR="002477D5">
        <w:rPr>
          <w:lang w:val="vi-VN"/>
        </w:rPr>
        <w:t>quả thực hiện</w:t>
      </w:r>
      <w:r>
        <w:rPr>
          <w:lang w:val="vi-VN"/>
        </w:rPr>
        <w:t xml:space="preserve"> nhập điểm.</w:t>
      </w:r>
    </w:p>
    <w:p w14:paraId="1844A18D" w14:textId="03AC9F67" w:rsidR="00765C8A" w:rsidRPr="00913065" w:rsidRDefault="00765C8A" w:rsidP="00765C8A">
      <w:pPr>
        <w:pStyle w:val="BodyText"/>
        <w:ind w:firstLine="1276"/>
        <w:rPr>
          <w:spacing w:val="2"/>
        </w:rPr>
      </w:pPr>
      <w:r w:rsidRPr="00913065">
        <w:rPr>
          <w:spacing w:val="2"/>
        </w:rPr>
        <w:t>(3) Cố</w:t>
      </w:r>
      <w:r w:rsidRPr="00913065">
        <w:rPr>
          <w:spacing w:val="2"/>
          <w:lang w:val="vi-VN"/>
        </w:rPr>
        <w:t xml:space="preserve"> vấn học tập</w:t>
      </w:r>
      <w:r w:rsidR="009E3637" w:rsidRPr="00913065">
        <w:rPr>
          <w:spacing w:val="2"/>
          <w:lang w:val="vi-VN"/>
        </w:rPr>
        <w:t xml:space="preserve"> gửi đi thông tin là mã sinh viên của </w:t>
      </w:r>
      <w:r w:rsidRPr="00913065">
        <w:rPr>
          <w:spacing w:val="2"/>
          <w:lang w:val="vi-VN"/>
        </w:rPr>
        <w:t xml:space="preserve">lớp cố vấn. Hệ thống </w:t>
      </w:r>
      <w:r w:rsidRPr="00913065">
        <w:rPr>
          <w:spacing w:val="2"/>
          <w:lang w:val="vi-VN"/>
        </w:rPr>
        <w:lastRenderedPageBreak/>
        <w:t xml:space="preserve">kiểm tra </w:t>
      </w:r>
      <w:r w:rsidR="00617342" w:rsidRPr="00913065">
        <w:rPr>
          <w:spacing w:val="2"/>
          <w:lang w:val="vi-VN"/>
        </w:rPr>
        <w:t xml:space="preserve">sinh viên có thuộc lớp </w:t>
      </w:r>
      <w:r w:rsidRPr="00913065">
        <w:rPr>
          <w:spacing w:val="2"/>
          <w:lang w:val="vi-VN"/>
        </w:rPr>
        <w:t>do giảng viên làm cố vấn hay không rồi trả về kết quả tương ứng</w:t>
      </w:r>
      <w:r w:rsidRPr="00913065">
        <w:rPr>
          <w:spacing w:val="2"/>
        </w:rPr>
        <w:t>.</w:t>
      </w:r>
    </w:p>
    <w:p w14:paraId="1BF64FCA" w14:textId="16D1F898" w:rsidR="00765C8A" w:rsidRPr="00FA5FA6" w:rsidRDefault="00765C8A" w:rsidP="00765C8A">
      <w:pPr>
        <w:pStyle w:val="BodyText"/>
        <w:ind w:firstLine="1276"/>
        <w:rPr>
          <w:lang w:val="vi-VN"/>
        </w:rPr>
      </w:pPr>
      <w:r>
        <w:t>(4) Cố</w:t>
      </w:r>
      <w:r>
        <w:rPr>
          <w:lang w:val="vi-VN"/>
        </w:rPr>
        <w:t xml:space="preserve"> vấn học tập </w:t>
      </w:r>
      <w:r w:rsidR="0099504D">
        <w:rPr>
          <w:lang w:val="vi-VN"/>
        </w:rPr>
        <w:t>gửi đến hệ thống tin thông</w:t>
      </w:r>
      <w:r>
        <w:rPr>
          <w:lang w:val="vi-VN"/>
        </w:rPr>
        <w:t xml:space="preserve"> của sinh viên </w:t>
      </w:r>
      <w:r w:rsidR="0099504D">
        <w:rPr>
          <w:lang w:val="vi-VN"/>
        </w:rPr>
        <w:t>cần xem gợi ý môn học</w:t>
      </w:r>
      <w:r>
        <w:rPr>
          <w:lang w:val="vi-VN"/>
        </w:rPr>
        <w:t>. Hệ thống trả về danh sách môn gợi ý cải thiện</w:t>
      </w:r>
      <w:r w:rsidR="00FA5FA6">
        <w:rPr>
          <w:lang w:val="vi-VN"/>
        </w:rPr>
        <w:t xml:space="preserve"> phù hợp với sinh viên.</w:t>
      </w:r>
    </w:p>
    <w:p w14:paraId="535FC4FF" w14:textId="76C121F7" w:rsidR="00765C8A" w:rsidRPr="00F70E38" w:rsidRDefault="00765C8A" w:rsidP="00765C8A">
      <w:pPr>
        <w:pStyle w:val="BodyText"/>
        <w:ind w:firstLine="1276"/>
        <w:rPr>
          <w:lang w:val="vi-VN"/>
        </w:rPr>
      </w:pPr>
      <w:r>
        <w:t>(5) Sinh</w:t>
      </w:r>
      <w:r>
        <w:rPr>
          <w:lang w:val="vi-VN"/>
        </w:rPr>
        <w:t xml:space="preserve"> viên </w:t>
      </w:r>
      <w:r w:rsidR="009E4633">
        <w:rPr>
          <w:lang w:val="vi-VN"/>
        </w:rPr>
        <w:t xml:space="preserve">gửi đi thông tin cá nhân. </w:t>
      </w:r>
      <w:r>
        <w:rPr>
          <w:lang w:val="vi-VN"/>
        </w:rPr>
        <w:t>Hệ thống trả về điểm tất cả môn học và điểm</w:t>
      </w:r>
      <w:r w:rsidR="007644D8">
        <w:rPr>
          <w:lang w:val="vi-VN"/>
        </w:rPr>
        <w:t xml:space="preserve"> trung bình</w:t>
      </w:r>
      <w:r>
        <w:rPr>
          <w:lang w:val="vi-VN"/>
        </w:rPr>
        <w:t xml:space="preserve"> của sinh viên.</w:t>
      </w:r>
    </w:p>
    <w:p w14:paraId="1C154D35" w14:textId="5B2F73AE" w:rsidR="00765C8A" w:rsidRDefault="00765C8A" w:rsidP="00765C8A">
      <w:pPr>
        <w:pStyle w:val="BodyText"/>
        <w:ind w:firstLine="1276"/>
      </w:pPr>
      <w:r>
        <w:t>(6) Sinh</w:t>
      </w:r>
      <w:r>
        <w:rPr>
          <w:lang w:val="vi-VN"/>
        </w:rPr>
        <w:t xml:space="preserve"> viên </w:t>
      </w:r>
      <w:r w:rsidR="00C61927">
        <w:rPr>
          <w:lang w:val="vi-VN"/>
        </w:rPr>
        <w:t>gửi đi thông tin cá nhân</w:t>
      </w:r>
      <w:r>
        <w:rPr>
          <w:lang w:val="vi-VN"/>
        </w:rPr>
        <w:t>. Hệ thống trả về danh sách chi tiết các môn trong chương trình</w:t>
      </w:r>
      <w:r>
        <w:t>.</w:t>
      </w:r>
    </w:p>
    <w:p w14:paraId="783FAEE3" w14:textId="468E1269" w:rsidR="00765C8A" w:rsidRDefault="00765C8A" w:rsidP="00765C8A">
      <w:pPr>
        <w:pStyle w:val="BodyText"/>
        <w:ind w:firstLine="1276"/>
        <w:rPr>
          <w:lang w:val="vi-VN"/>
        </w:rPr>
      </w:pPr>
      <w:r>
        <w:t>(7) Sinh</w:t>
      </w:r>
      <w:r>
        <w:rPr>
          <w:lang w:val="vi-VN"/>
        </w:rPr>
        <w:t xml:space="preserve"> viên </w:t>
      </w:r>
      <w:r w:rsidR="00C61927">
        <w:rPr>
          <w:lang w:val="vi-VN"/>
        </w:rPr>
        <w:t>gửi</w:t>
      </w:r>
      <w:r w:rsidR="00302DA8">
        <w:rPr>
          <w:lang w:val="vi-VN"/>
        </w:rPr>
        <w:t xml:space="preserve"> đi</w:t>
      </w:r>
      <w:r w:rsidR="00C61927">
        <w:rPr>
          <w:lang w:val="vi-VN"/>
        </w:rPr>
        <w:t xml:space="preserve"> tin thông </w:t>
      </w:r>
      <w:r w:rsidR="00822C47">
        <w:rPr>
          <w:lang w:val="vi-VN"/>
        </w:rPr>
        <w:t>cá nhân.</w:t>
      </w:r>
      <w:r w:rsidR="00C61927">
        <w:rPr>
          <w:lang w:val="vi-VN"/>
        </w:rPr>
        <w:t xml:space="preserve"> Hệ thống trả về danh sách môn gợi ý cải thiện phù hợp </w:t>
      </w:r>
      <w:r w:rsidR="00822C47">
        <w:rPr>
          <w:lang w:val="vi-VN"/>
        </w:rPr>
        <w:t>với khả năng học tập</w:t>
      </w:r>
    </w:p>
    <w:p w14:paraId="3E2522FE" w14:textId="52D6B091" w:rsidR="00765C8A" w:rsidRDefault="00BF4B9E" w:rsidP="004B225B">
      <w:pPr>
        <w:pStyle w:val="BodyText"/>
        <w:keepNext/>
        <w:ind w:firstLine="0"/>
        <w:jc w:val="center"/>
      </w:pPr>
      <w:r w:rsidRPr="00BF4B9E">
        <w:rPr>
          <w:noProof/>
        </w:rPr>
        <w:drawing>
          <wp:inline distT="0" distB="0" distL="0" distR="0" wp14:anchorId="11409933" wp14:editId="033CAC2E">
            <wp:extent cx="5940425" cy="3003550"/>
            <wp:effectExtent l="0" t="0" r="3175" b="6350"/>
            <wp:docPr id="46702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3259" name=""/>
                    <pic:cNvPicPr/>
                  </pic:nvPicPr>
                  <pic:blipFill>
                    <a:blip r:embed="rId22"/>
                    <a:stretch>
                      <a:fillRect/>
                    </a:stretch>
                  </pic:blipFill>
                  <pic:spPr>
                    <a:xfrm>
                      <a:off x="0" y="0"/>
                      <a:ext cx="5940425" cy="3003550"/>
                    </a:xfrm>
                    <a:prstGeom prst="rect">
                      <a:avLst/>
                    </a:prstGeom>
                  </pic:spPr>
                </pic:pic>
              </a:graphicData>
            </a:graphic>
          </wp:inline>
        </w:drawing>
      </w:r>
    </w:p>
    <w:p w14:paraId="31BC2CBC" w14:textId="48E63C89" w:rsidR="00765C8A" w:rsidRDefault="00765C8A" w:rsidP="00765C8A">
      <w:pPr>
        <w:pStyle w:val="Caption"/>
        <w:rPr>
          <w:lang w:val="vi-VN"/>
        </w:rPr>
      </w:pPr>
      <w:bookmarkStart w:id="68" w:name="_Toc173388185"/>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4</w:t>
      </w:r>
      <w:r w:rsidR="009F1115">
        <w:fldChar w:fldCharType="end"/>
      </w:r>
      <w:r>
        <w:rPr>
          <w:lang w:val="vi-VN"/>
        </w:rPr>
        <w:t>. Mô hình DFD cấp 1</w:t>
      </w:r>
      <w:bookmarkEnd w:id="68"/>
    </w:p>
    <w:p w14:paraId="1B0D068F" w14:textId="77AD31FD" w:rsidR="00765C8A" w:rsidRPr="00297B85" w:rsidRDefault="00765C8A" w:rsidP="00765C8A">
      <w:pPr>
        <w:pStyle w:val="BodyText"/>
        <w:rPr>
          <w:lang w:val="vi-VN"/>
        </w:rPr>
      </w:pPr>
      <w:r>
        <w:t xml:space="preserve">Mô tả: ô xử lý </w:t>
      </w:r>
      <w:r w:rsidR="00297B85">
        <w:t>1</w:t>
      </w:r>
      <w:r w:rsidR="00297B85">
        <w:rPr>
          <w:lang w:val="vi-VN"/>
        </w:rPr>
        <w:t>.1</w:t>
      </w:r>
    </w:p>
    <w:p w14:paraId="5DC162C1" w14:textId="15A3F79F" w:rsidR="00765C8A" w:rsidRPr="007D3297" w:rsidRDefault="00765C8A" w:rsidP="00765C8A">
      <w:pPr>
        <w:pStyle w:val="BodyText"/>
        <w:ind w:firstLine="993"/>
        <w:rPr>
          <w:lang w:val="vi-VN"/>
        </w:rPr>
      </w:pPr>
      <w:r>
        <w:t xml:space="preserve">Dòng dữ liệu vào: </w:t>
      </w:r>
      <w:r w:rsidR="00DA6DF4">
        <w:t>thông</w:t>
      </w:r>
      <w:r w:rsidR="00DA6DF4">
        <w:rPr>
          <w:lang w:val="vi-VN"/>
        </w:rPr>
        <w:t xml:space="preserve"> tin dữ liệu </w:t>
      </w:r>
      <w:r>
        <w:t>yêu cầu xem</w:t>
      </w:r>
      <w:r>
        <w:rPr>
          <w:lang w:val="vi-VN"/>
        </w:rPr>
        <w:t>, thêm, sửa, xóa</w:t>
      </w:r>
      <w:r>
        <w:t>.</w:t>
      </w:r>
    </w:p>
    <w:p w14:paraId="5EF678E7" w14:textId="77777777" w:rsidR="00765C8A" w:rsidRPr="00FD1F70" w:rsidRDefault="00765C8A" w:rsidP="00765C8A">
      <w:pPr>
        <w:pStyle w:val="BodyText"/>
        <w:ind w:firstLine="993"/>
        <w:rPr>
          <w:lang w:val="vi-VN"/>
        </w:rPr>
      </w:pPr>
      <w:r>
        <w:t>Dòng dữ liệu ra: kết</w:t>
      </w:r>
      <w:r>
        <w:rPr>
          <w:lang w:val="vi-VN"/>
        </w:rPr>
        <w:t xml:space="preserve"> quả yêu cầu xem, thêm, sửa, xóa.</w:t>
      </w:r>
    </w:p>
    <w:p w14:paraId="30891A40" w14:textId="77777777" w:rsidR="00765C8A" w:rsidRDefault="00765C8A" w:rsidP="00765C8A">
      <w:pPr>
        <w:pStyle w:val="BodyText"/>
        <w:ind w:firstLine="993"/>
      </w:pPr>
      <w:r>
        <w:t>Diễn giải:</w:t>
      </w:r>
      <w:r>
        <w:rPr>
          <w:lang w:val="vi-VN"/>
        </w:rPr>
        <w:t xml:space="preserve"> chức năng xem, thêm, sửa, xóa các bảng dữ liệu</w:t>
      </w:r>
      <w:r>
        <w:t>.</w:t>
      </w:r>
    </w:p>
    <w:p w14:paraId="16C0C50C" w14:textId="77777777" w:rsidR="00765C8A" w:rsidRDefault="00765C8A" w:rsidP="00765C8A">
      <w:pPr>
        <w:pStyle w:val="BodyText"/>
        <w:ind w:firstLine="993"/>
      </w:pPr>
      <w:r>
        <w:t>Tóm tắt:</w:t>
      </w:r>
    </w:p>
    <w:p w14:paraId="7C540EE2" w14:textId="549D5EFF" w:rsidR="00765C8A" w:rsidRPr="009A3D61" w:rsidRDefault="00765C8A" w:rsidP="00765C8A">
      <w:pPr>
        <w:pStyle w:val="BodyText"/>
        <w:ind w:firstLine="1276"/>
        <w:rPr>
          <w:lang w:val="vi-VN"/>
        </w:rPr>
      </w:pPr>
      <w:r>
        <w:t>(1) Quản</w:t>
      </w:r>
      <w:r>
        <w:rPr>
          <w:lang w:val="vi-VN"/>
        </w:rPr>
        <w:t xml:space="preserve"> trị gửi </w:t>
      </w:r>
      <w:r w:rsidR="004706BF">
        <w:rPr>
          <w:lang w:val="vi-VN"/>
        </w:rPr>
        <w:t xml:space="preserve">thông tin dữ liệu </w:t>
      </w:r>
      <w:r>
        <w:rPr>
          <w:lang w:val="vi-VN"/>
        </w:rPr>
        <w:t>yêu cầu xem, thêm, sửa, xóa dữ liệu. Hệ thống kiểm tra và thực hiện yêu cầu, sau đó trả về kết quả thực hiện.</w:t>
      </w:r>
    </w:p>
    <w:p w14:paraId="0EC701BE" w14:textId="65DD18DA" w:rsidR="00765C8A" w:rsidRPr="009138C5" w:rsidRDefault="00765C8A" w:rsidP="00BE0FEF">
      <w:pPr>
        <w:pStyle w:val="BodyText"/>
        <w:ind w:firstLine="1276"/>
        <w:rPr>
          <w:lang w:val="vi-VN"/>
        </w:rPr>
      </w:pPr>
      <w:r>
        <w:lastRenderedPageBreak/>
        <w:t>(2) Cố</w:t>
      </w:r>
      <w:r>
        <w:rPr>
          <w:lang w:val="vi-VN"/>
        </w:rPr>
        <w:t xml:space="preserve"> vấn học tập</w:t>
      </w:r>
      <w:r w:rsidR="00C506FE">
        <w:rPr>
          <w:lang w:val="vi-VN"/>
        </w:rPr>
        <w:t xml:space="preserve"> gửi đến hệ thống </w:t>
      </w:r>
      <w:r w:rsidR="00B523D5">
        <w:rPr>
          <w:lang w:val="vi-VN"/>
        </w:rPr>
        <w:t xml:space="preserve">thông </w:t>
      </w:r>
      <w:r w:rsidR="007D6C9F">
        <w:rPr>
          <w:lang w:val="vi-VN"/>
        </w:rPr>
        <w:t xml:space="preserve">tin </w:t>
      </w:r>
      <w:r w:rsidR="00C506FE">
        <w:rPr>
          <w:lang w:val="vi-VN"/>
        </w:rPr>
        <w:t>yêu cầu</w:t>
      </w:r>
      <w:r>
        <w:rPr>
          <w:lang w:val="vi-VN"/>
        </w:rPr>
        <w:t xml:space="preserve"> yêu cầu </w:t>
      </w:r>
      <w:r w:rsidR="00B523D5">
        <w:rPr>
          <w:lang w:val="vi-VN"/>
        </w:rPr>
        <w:t>xem, nhập</w:t>
      </w:r>
      <w:r>
        <w:rPr>
          <w:lang w:val="vi-VN"/>
        </w:rPr>
        <w:t xml:space="preserve"> điểm sinh viên. Hệ thống kiểm tra </w:t>
      </w:r>
      <w:r w:rsidR="006A6C2E">
        <w:rPr>
          <w:lang w:val="vi-VN"/>
        </w:rPr>
        <w:t xml:space="preserve">thông </w:t>
      </w:r>
      <w:r>
        <w:rPr>
          <w:lang w:val="vi-VN"/>
        </w:rPr>
        <w:t xml:space="preserve">yêu </w:t>
      </w:r>
      <w:r w:rsidR="000A0342">
        <w:rPr>
          <w:lang w:val="vi-VN"/>
        </w:rPr>
        <w:t>cầu, thực hiện yêu cầu rồi trả về kết quả</w:t>
      </w:r>
      <w:r>
        <w:rPr>
          <w:lang w:val="vi-VN"/>
        </w:rPr>
        <w:t xml:space="preserve">. </w:t>
      </w:r>
    </w:p>
    <w:p w14:paraId="039A9A83" w14:textId="3C39522D" w:rsidR="00765C8A" w:rsidRPr="00F279D7" w:rsidRDefault="00765C8A" w:rsidP="00765C8A">
      <w:pPr>
        <w:pStyle w:val="BodyText"/>
        <w:ind w:firstLine="1276"/>
        <w:rPr>
          <w:lang w:val="vi-VN"/>
        </w:rPr>
      </w:pPr>
      <w:r>
        <w:t>(</w:t>
      </w:r>
      <w:r w:rsidR="00F35030">
        <w:t>3</w:t>
      </w:r>
      <w:r>
        <w:t>) Sinh</w:t>
      </w:r>
      <w:r>
        <w:rPr>
          <w:lang w:val="vi-VN"/>
        </w:rPr>
        <w:t xml:space="preserve"> viên </w:t>
      </w:r>
      <w:r w:rsidR="002C5AE1">
        <w:rPr>
          <w:lang w:val="vi-VN"/>
        </w:rPr>
        <w:t xml:space="preserve">gửi thông tin </w:t>
      </w:r>
      <w:r>
        <w:rPr>
          <w:lang w:val="vi-VN"/>
        </w:rPr>
        <w:t>yêu cầu xem điểm</w:t>
      </w:r>
      <w:r w:rsidR="00A44959">
        <w:rPr>
          <w:lang w:val="vi-VN"/>
        </w:rPr>
        <w:t xml:space="preserve"> cá nhan</w:t>
      </w:r>
      <w:r>
        <w:t>.</w:t>
      </w:r>
      <w:r>
        <w:rPr>
          <w:lang w:val="vi-VN"/>
        </w:rPr>
        <w:t xml:space="preserve"> Hệ thống kiểm tra mã sinh viên rồi trả về bảng điểm tương ứng.</w:t>
      </w:r>
    </w:p>
    <w:p w14:paraId="209DE78E" w14:textId="5A6A04C4" w:rsidR="00765C8A" w:rsidRPr="00F70E38" w:rsidRDefault="00765C8A" w:rsidP="00765C8A">
      <w:pPr>
        <w:pStyle w:val="BodyText"/>
        <w:ind w:firstLine="1276"/>
        <w:rPr>
          <w:lang w:val="vi-VN"/>
        </w:rPr>
      </w:pPr>
      <w:r>
        <w:t>(</w:t>
      </w:r>
      <w:r w:rsidR="00F35030">
        <w:t>4</w:t>
      </w:r>
      <w:r>
        <w:t>) Sinh</w:t>
      </w:r>
      <w:r>
        <w:rPr>
          <w:lang w:val="vi-VN"/>
        </w:rPr>
        <w:t xml:space="preserve"> viên </w:t>
      </w:r>
      <w:r w:rsidR="0040094A">
        <w:rPr>
          <w:lang w:val="vi-VN"/>
        </w:rPr>
        <w:t xml:space="preserve">gửi thông tin </w:t>
      </w:r>
      <w:r w:rsidR="00AD6AA1">
        <w:rPr>
          <w:lang w:val="vi-VN"/>
        </w:rPr>
        <w:t xml:space="preserve">sinh viên </w:t>
      </w:r>
      <w:r>
        <w:rPr>
          <w:lang w:val="vi-VN"/>
        </w:rPr>
        <w:t>yêu cầu xem chương trình đào tạo. Hệ thống trả về chi tiết chương trình và đánh dấu những môn sinh viên đã đạt hoặc chưa đạt.</w:t>
      </w:r>
    </w:p>
    <w:p w14:paraId="64C90920" w14:textId="4613020E" w:rsidR="00765C8A" w:rsidRDefault="00765C8A" w:rsidP="00765C8A">
      <w:pPr>
        <w:pStyle w:val="BodyText"/>
        <w:rPr>
          <w:lang w:val="vi-VN"/>
        </w:rPr>
      </w:pPr>
      <w:r>
        <w:t>Mô</w:t>
      </w:r>
      <w:r>
        <w:rPr>
          <w:lang w:val="vi-VN"/>
        </w:rPr>
        <w:t xml:space="preserve"> tả: ô xử lý </w:t>
      </w:r>
      <w:r w:rsidR="0017687E">
        <w:rPr>
          <w:lang w:val="vi-VN"/>
        </w:rPr>
        <w:t>1.2</w:t>
      </w:r>
      <w:r>
        <w:rPr>
          <w:lang w:val="vi-VN"/>
        </w:rPr>
        <w:t>:</w:t>
      </w:r>
    </w:p>
    <w:p w14:paraId="0F7008F7" w14:textId="20FBF29F" w:rsidR="00765C8A" w:rsidRPr="007D3297" w:rsidRDefault="00765C8A" w:rsidP="00765C8A">
      <w:pPr>
        <w:pStyle w:val="BodyText"/>
        <w:ind w:firstLine="993"/>
        <w:rPr>
          <w:lang w:val="vi-VN"/>
        </w:rPr>
      </w:pPr>
      <w:r>
        <w:t xml:space="preserve">Dòng dữ liệu vào: </w:t>
      </w:r>
      <w:r w:rsidR="004578A2">
        <w:t>thông</w:t>
      </w:r>
      <w:r w:rsidR="004578A2">
        <w:rPr>
          <w:lang w:val="vi-VN"/>
        </w:rPr>
        <w:t xml:space="preserve"> tin sinh viên </w:t>
      </w:r>
      <w:r>
        <w:t>yêu</w:t>
      </w:r>
      <w:r>
        <w:rPr>
          <w:lang w:val="vi-VN"/>
        </w:rPr>
        <w:t xml:space="preserve"> cầu xem môn học gợi ý cải </w:t>
      </w:r>
      <w:r w:rsidR="00B96A88">
        <w:rPr>
          <w:lang w:val="vi-VN"/>
        </w:rPr>
        <w:t>thiện, điểm tích lũy</w:t>
      </w:r>
      <w:r>
        <w:t>.</w:t>
      </w:r>
    </w:p>
    <w:p w14:paraId="58149444" w14:textId="77777777" w:rsidR="00765C8A" w:rsidRPr="00FD1F70" w:rsidRDefault="00765C8A" w:rsidP="00765C8A">
      <w:pPr>
        <w:pStyle w:val="BodyText"/>
        <w:ind w:firstLine="993"/>
        <w:rPr>
          <w:lang w:val="vi-VN"/>
        </w:rPr>
      </w:pPr>
      <w:r>
        <w:t>Dòng dữ liệu ra: danh</w:t>
      </w:r>
      <w:r>
        <w:rPr>
          <w:lang w:val="vi-VN"/>
        </w:rPr>
        <w:t xml:space="preserve"> sách môn học hệ thống gợi ý cải thiện.</w:t>
      </w:r>
    </w:p>
    <w:p w14:paraId="2888D8CF" w14:textId="77777777" w:rsidR="00765C8A" w:rsidRPr="000D214A" w:rsidRDefault="00765C8A" w:rsidP="00765C8A">
      <w:pPr>
        <w:pStyle w:val="BodyText"/>
        <w:ind w:firstLine="993"/>
        <w:rPr>
          <w:spacing w:val="2"/>
        </w:rPr>
      </w:pPr>
      <w:r w:rsidRPr="000D214A">
        <w:rPr>
          <w:spacing w:val="2"/>
        </w:rPr>
        <w:t>Diễn giải:</w:t>
      </w:r>
      <w:r w:rsidRPr="000D214A">
        <w:rPr>
          <w:spacing w:val="2"/>
          <w:lang w:val="vi-VN"/>
        </w:rPr>
        <w:t xml:space="preserve"> chức năng xem gợi ý môn học cải thiện theo khả năng học tập của sinh viên</w:t>
      </w:r>
      <w:r w:rsidRPr="000D214A">
        <w:rPr>
          <w:spacing w:val="2"/>
        </w:rPr>
        <w:t>.</w:t>
      </w:r>
    </w:p>
    <w:p w14:paraId="24F24A74" w14:textId="77777777" w:rsidR="00765C8A" w:rsidRDefault="00765C8A" w:rsidP="00765C8A">
      <w:pPr>
        <w:pStyle w:val="BodyText"/>
        <w:ind w:firstLine="993"/>
      </w:pPr>
      <w:r>
        <w:t>Tóm tắt:</w:t>
      </w:r>
    </w:p>
    <w:p w14:paraId="7E1F0207" w14:textId="2D648E77" w:rsidR="00765C8A" w:rsidRPr="009A3D61" w:rsidRDefault="00765C8A" w:rsidP="00765C8A">
      <w:pPr>
        <w:pStyle w:val="BodyText"/>
        <w:ind w:firstLine="1276"/>
        <w:rPr>
          <w:lang w:val="vi-VN"/>
        </w:rPr>
      </w:pPr>
      <w:r>
        <w:t>(1)</w:t>
      </w:r>
      <w:r>
        <w:rPr>
          <w:lang w:val="vi-VN"/>
        </w:rPr>
        <w:t xml:space="preserve"> </w:t>
      </w:r>
      <w:r>
        <w:t>Cố</w:t>
      </w:r>
      <w:r>
        <w:rPr>
          <w:lang w:val="vi-VN"/>
        </w:rPr>
        <w:t xml:space="preserve"> vấn học tập gửi </w:t>
      </w:r>
      <w:r w:rsidR="0069745B">
        <w:rPr>
          <w:lang w:val="vi-VN"/>
        </w:rPr>
        <w:t>thông tin sinh viên</w:t>
      </w:r>
      <w:r w:rsidR="00530E56">
        <w:rPr>
          <w:lang w:val="vi-VN"/>
        </w:rPr>
        <w:t xml:space="preserve"> </w:t>
      </w:r>
      <w:r>
        <w:rPr>
          <w:lang w:val="vi-VN"/>
        </w:rPr>
        <w:t>yêu cầu xem môn gợi ý cải thiện. Hệ thống phân tích tập dữ liệu điểm rồi trả về danh sách môn gợi ý tương ứng với năng lực của sinh viên.</w:t>
      </w:r>
    </w:p>
    <w:p w14:paraId="7B2D5D38" w14:textId="044993E4" w:rsidR="00765C8A" w:rsidRPr="003B5464" w:rsidRDefault="00765C8A" w:rsidP="003B5464">
      <w:pPr>
        <w:pStyle w:val="BodyText"/>
        <w:ind w:firstLine="1276"/>
        <w:rPr>
          <w:lang w:val="vi-VN"/>
        </w:rPr>
      </w:pPr>
      <w:r>
        <w:t>(2)</w:t>
      </w:r>
      <w:r>
        <w:rPr>
          <w:lang w:val="vi-VN"/>
        </w:rPr>
        <w:t xml:space="preserve"> Sinh viên </w:t>
      </w:r>
      <w:r w:rsidR="00040CC5">
        <w:rPr>
          <w:lang w:val="vi-VN"/>
        </w:rPr>
        <w:t xml:space="preserve">gửi thông tin cá nhân </w:t>
      </w:r>
      <w:r>
        <w:rPr>
          <w:lang w:val="vi-VN"/>
        </w:rPr>
        <w:t>yêu cầu xem môn gợi ý. Hệ thống trả về danh sách môn gợi ý cải thiện.</w:t>
      </w:r>
    </w:p>
    <w:p w14:paraId="53F83DB5" w14:textId="53A4FA91" w:rsidR="00E451E0" w:rsidRPr="00BF1898" w:rsidRDefault="00196E2B" w:rsidP="00280A11">
      <w:pPr>
        <w:pStyle w:val="Heading2"/>
        <w:rPr>
          <w:lang w:val="vi-VN"/>
        </w:rPr>
      </w:pPr>
      <w:bookmarkStart w:id="69" w:name="_Toc173388142"/>
      <w:r w:rsidRPr="00BF1898">
        <w:rPr>
          <w:lang w:val="vi-VN"/>
        </w:rPr>
        <w:t>Thiết kế giao diện</w:t>
      </w:r>
      <w:bookmarkEnd w:id="69"/>
    </w:p>
    <w:p w14:paraId="064E956C" w14:textId="3BE692DB" w:rsidR="009113B9" w:rsidRPr="00BF1898" w:rsidRDefault="00500EFD" w:rsidP="00DD5960">
      <w:pPr>
        <w:pStyle w:val="Heading3"/>
      </w:pPr>
      <w:bookmarkStart w:id="70" w:name="_Toc173388143"/>
      <w:r w:rsidRPr="00BF1898">
        <w:t>Phác</w:t>
      </w:r>
      <w:r w:rsidRPr="00BF1898">
        <w:rPr>
          <w:lang w:val="vi-VN"/>
        </w:rPr>
        <w:t xml:space="preserve"> thảo giao</w:t>
      </w:r>
      <w:r w:rsidR="009113B9" w:rsidRPr="00BF1898">
        <w:t xml:space="preserve"> diện trang chủ</w:t>
      </w:r>
      <w:bookmarkEnd w:id="70"/>
    </w:p>
    <w:p w14:paraId="3084F3BE" w14:textId="775553E1" w:rsidR="00644E7A" w:rsidRPr="00D91E1B" w:rsidRDefault="00644E7A" w:rsidP="00644E7A">
      <w:pPr>
        <w:pStyle w:val="BodyText"/>
        <w:rPr>
          <w:spacing w:val="2"/>
          <w:lang w:val="vi-VN" w:eastAsia="vi-VN"/>
        </w:rPr>
      </w:pPr>
      <w:r w:rsidRPr="00D91E1B">
        <w:rPr>
          <w:spacing w:val="2"/>
          <w:lang w:val="vi-VN" w:eastAsia="vi-VN"/>
        </w:rPr>
        <w:t>Trang chủ của hệ thống là trang</w:t>
      </w:r>
      <w:r w:rsidR="00211A69" w:rsidRPr="00D91E1B">
        <w:rPr>
          <w:spacing w:val="2"/>
          <w:lang w:val="vi-VN" w:eastAsia="vi-VN"/>
        </w:rPr>
        <w:t xml:space="preserve"> đăng nhập, người dùng</w:t>
      </w:r>
      <w:r w:rsidR="00A8144A" w:rsidRPr="00D91E1B">
        <w:rPr>
          <w:spacing w:val="2"/>
          <w:lang w:val="vi-VN" w:eastAsia="vi-VN"/>
        </w:rPr>
        <w:t xml:space="preserve"> phải</w:t>
      </w:r>
      <w:r w:rsidR="00211A69" w:rsidRPr="00D91E1B">
        <w:rPr>
          <w:spacing w:val="2"/>
          <w:lang w:val="vi-VN" w:eastAsia="vi-VN"/>
        </w:rPr>
        <w:t xml:space="preserve"> thực hiện đăng nhập </w:t>
      </w:r>
      <w:r w:rsidR="00EB3A8B" w:rsidRPr="00D91E1B">
        <w:rPr>
          <w:spacing w:val="2"/>
          <w:lang w:val="vi-VN" w:eastAsia="vi-VN"/>
        </w:rPr>
        <w:t xml:space="preserve">bằng tài khoản được lưu trữ trong hệ thống </w:t>
      </w:r>
      <w:r w:rsidR="00211A69" w:rsidRPr="00D91E1B">
        <w:rPr>
          <w:spacing w:val="2"/>
          <w:lang w:val="vi-VN" w:eastAsia="vi-VN"/>
        </w:rPr>
        <w:t xml:space="preserve">để sử dụng các chức năng </w:t>
      </w:r>
      <w:r w:rsidR="002F2AA2" w:rsidRPr="00D91E1B">
        <w:rPr>
          <w:spacing w:val="2"/>
          <w:lang w:val="vi-VN" w:eastAsia="vi-VN"/>
        </w:rPr>
        <w:t>cụ thể theo từng phân quyền</w:t>
      </w:r>
      <w:r w:rsidR="00BF7057" w:rsidRPr="00D91E1B">
        <w:rPr>
          <w:spacing w:val="2"/>
          <w:lang w:val="vi-VN" w:eastAsia="vi-VN"/>
        </w:rPr>
        <w:t>.</w:t>
      </w:r>
    </w:p>
    <w:p w14:paraId="5D8D0A9E" w14:textId="77777777" w:rsidR="00CE3389" w:rsidRPr="00BF1898" w:rsidRDefault="00911C9E" w:rsidP="00ED178B">
      <w:pPr>
        <w:pStyle w:val="BodyText"/>
        <w:ind w:firstLine="0"/>
        <w:jc w:val="center"/>
      </w:pPr>
      <w:r w:rsidRPr="00BF1898">
        <w:rPr>
          <w:noProof/>
          <w:lang w:val="en-US"/>
        </w:rPr>
        <w:lastRenderedPageBreak/>
        <w:drawing>
          <wp:inline distT="0" distB="0" distL="0" distR="0" wp14:anchorId="4A1BF56F" wp14:editId="7DFEF132">
            <wp:extent cx="5760000" cy="2954348"/>
            <wp:effectExtent l="0" t="0" r="0" b="0"/>
            <wp:docPr id="9364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877" name=""/>
                    <pic:cNvPicPr/>
                  </pic:nvPicPr>
                  <pic:blipFill>
                    <a:blip r:embed="rId23"/>
                    <a:stretch>
                      <a:fillRect/>
                    </a:stretch>
                  </pic:blipFill>
                  <pic:spPr>
                    <a:xfrm>
                      <a:off x="0" y="0"/>
                      <a:ext cx="5760000" cy="2954348"/>
                    </a:xfrm>
                    <a:prstGeom prst="rect">
                      <a:avLst/>
                    </a:prstGeom>
                  </pic:spPr>
                </pic:pic>
              </a:graphicData>
            </a:graphic>
          </wp:inline>
        </w:drawing>
      </w:r>
    </w:p>
    <w:p w14:paraId="06D9DBA8" w14:textId="36492787" w:rsidR="00D640D7" w:rsidRPr="00BF1898" w:rsidRDefault="00CE3389" w:rsidP="00FF5D71">
      <w:pPr>
        <w:pStyle w:val="Caption"/>
        <w:rPr>
          <w:noProof/>
          <w:lang w:val="vi-VN"/>
        </w:rPr>
      </w:pPr>
      <w:bookmarkStart w:id="71" w:name="_Toc173388186"/>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5</w:t>
      </w:r>
      <w:r w:rsidR="009F1115">
        <w:fldChar w:fldCharType="end"/>
      </w:r>
      <w:r w:rsidRPr="00BF1898">
        <w:rPr>
          <w:noProof/>
          <w:lang w:val="vi-VN"/>
        </w:rPr>
        <w:t xml:space="preserve">. Giao diện </w:t>
      </w:r>
      <w:r w:rsidR="00C34E9B" w:rsidRPr="00BF1898">
        <w:rPr>
          <w:noProof/>
          <w:lang w:val="vi-VN"/>
        </w:rPr>
        <w:t xml:space="preserve">đăng </w:t>
      </w:r>
      <w:r w:rsidRPr="00BF1898">
        <w:rPr>
          <w:noProof/>
          <w:lang w:val="vi-VN"/>
        </w:rPr>
        <w:t>nhập</w:t>
      </w:r>
      <w:bookmarkEnd w:id="71"/>
    </w:p>
    <w:p w14:paraId="1D8F8E50" w14:textId="0F4D58F0" w:rsidR="00BF6F42" w:rsidRPr="00BF1898" w:rsidRDefault="00A86127" w:rsidP="00DD5960">
      <w:pPr>
        <w:pStyle w:val="Heading3"/>
        <w:rPr>
          <w:lang w:val="vi-VN"/>
        </w:rPr>
      </w:pPr>
      <w:bookmarkStart w:id="72" w:name="_Toc173388144"/>
      <w:r w:rsidRPr="00BF1898">
        <w:rPr>
          <w:lang w:val="vi-VN"/>
        </w:rPr>
        <w:t xml:space="preserve">Phác thảo bố cục </w:t>
      </w:r>
      <w:r w:rsidR="00BF6F42" w:rsidRPr="00BF1898">
        <w:rPr>
          <w:lang w:val="vi-VN"/>
        </w:rPr>
        <w:t>dùng chung của hệ thống</w:t>
      </w:r>
      <w:bookmarkEnd w:id="72"/>
    </w:p>
    <w:p w14:paraId="2EDA4B43" w14:textId="10225658" w:rsidR="00060A01" w:rsidRPr="00BF1898" w:rsidRDefault="00B27A6D" w:rsidP="00060A01">
      <w:pPr>
        <w:pStyle w:val="BodyText"/>
        <w:rPr>
          <w:lang w:val="vi-VN"/>
        </w:rPr>
      </w:pPr>
      <w:r>
        <w:t>Bố</w:t>
      </w:r>
      <w:r>
        <w:rPr>
          <w:lang w:val="vi-VN"/>
        </w:rPr>
        <w:t xml:space="preserve"> </w:t>
      </w:r>
      <w:r w:rsidR="00060A01" w:rsidRPr="00BF1898">
        <w:rPr>
          <w:lang w:val="vi-VN"/>
        </w:rPr>
        <w:t xml:space="preserve"> hệ thống gồm 4 phần chính: menu trái chứa đường dẫn đến các trang chức năng, menu trên</w:t>
      </w:r>
      <w:r w:rsidR="008B67CA" w:rsidRPr="00BF1898">
        <w:rPr>
          <w:lang w:val="vi-VN"/>
        </w:rPr>
        <w:t xml:space="preserve"> chứa thông tin đăng nhập </w:t>
      </w:r>
      <w:r w:rsidR="00B61B55" w:rsidRPr="00BF1898">
        <w:rPr>
          <w:lang w:val="vi-VN"/>
        </w:rPr>
        <w:t>của</w:t>
      </w:r>
      <w:r w:rsidR="008B67CA" w:rsidRPr="00BF1898">
        <w:rPr>
          <w:lang w:val="vi-VN"/>
        </w:rPr>
        <w:t xml:space="preserve"> người dùng, nội dung</w:t>
      </w:r>
      <w:r w:rsidR="007052EB" w:rsidRPr="00BF1898">
        <w:rPr>
          <w:lang w:val="vi-VN"/>
        </w:rPr>
        <w:t xml:space="preserve"> chính của trang Web và chân </w:t>
      </w:r>
      <w:r w:rsidR="001B4E7A" w:rsidRPr="00BF1898">
        <w:rPr>
          <w:lang w:val="vi-VN"/>
        </w:rPr>
        <w:t>trang</w:t>
      </w:r>
      <w:r w:rsidR="00DE02B1">
        <w:rPr>
          <w:lang w:val="vi-VN"/>
        </w:rPr>
        <w:t xml:space="preserve"> chứa một số thông tin khác.</w:t>
      </w:r>
    </w:p>
    <w:p w14:paraId="0FDEBC65" w14:textId="3CD085BA" w:rsidR="00187D34" w:rsidRPr="00BF1898" w:rsidRDefault="008936F5" w:rsidP="00755ADC">
      <w:pPr>
        <w:pStyle w:val="BodyText"/>
        <w:ind w:firstLine="0"/>
        <w:jc w:val="center"/>
      </w:pPr>
      <w:r w:rsidRPr="00BF1898">
        <w:rPr>
          <w:noProof/>
          <w:lang w:val="en-US"/>
        </w:rPr>
        <w:drawing>
          <wp:inline distT="0" distB="0" distL="0" distR="0" wp14:anchorId="26A6F6B4" wp14:editId="240CEA34">
            <wp:extent cx="5760000" cy="2527504"/>
            <wp:effectExtent l="0" t="0" r="0" b="6350"/>
            <wp:docPr id="10484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8433" name=""/>
                    <pic:cNvPicPr/>
                  </pic:nvPicPr>
                  <pic:blipFill>
                    <a:blip r:embed="rId24"/>
                    <a:stretch>
                      <a:fillRect/>
                    </a:stretch>
                  </pic:blipFill>
                  <pic:spPr>
                    <a:xfrm>
                      <a:off x="0" y="0"/>
                      <a:ext cx="5760000" cy="2527504"/>
                    </a:xfrm>
                    <a:prstGeom prst="rect">
                      <a:avLst/>
                    </a:prstGeom>
                  </pic:spPr>
                </pic:pic>
              </a:graphicData>
            </a:graphic>
          </wp:inline>
        </w:drawing>
      </w:r>
    </w:p>
    <w:p w14:paraId="7B7A2DD7" w14:textId="6457C67A" w:rsidR="00082EDD" w:rsidRPr="00BF1898" w:rsidRDefault="00187D34" w:rsidP="00FF5D71">
      <w:pPr>
        <w:pStyle w:val="Caption"/>
        <w:rPr>
          <w:lang w:val="vi-VN"/>
        </w:rPr>
      </w:pPr>
      <w:bookmarkStart w:id="73" w:name="_Toc173388187"/>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6</w:t>
      </w:r>
      <w:r w:rsidR="009F1115">
        <w:fldChar w:fldCharType="end"/>
      </w:r>
      <w:r w:rsidRPr="00BF1898">
        <w:rPr>
          <w:lang w:val="vi-VN"/>
        </w:rPr>
        <w:t xml:space="preserve">. </w:t>
      </w:r>
      <w:r w:rsidR="00DC75A1">
        <w:rPr>
          <w:lang w:val="vi-VN"/>
        </w:rPr>
        <w:t>Bố cục</w:t>
      </w:r>
      <w:r w:rsidRPr="00BF1898">
        <w:rPr>
          <w:lang w:val="vi-VN"/>
        </w:rPr>
        <w:t xml:space="preserve"> dùng cho hệ thống</w:t>
      </w:r>
      <w:bookmarkEnd w:id="73"/>
    </w:p>
    <w:p w14:paraId="79B08E55" w14:textId="52B8ED99" w:rsidR="00E451E0" w:rsidRPr="00BF1898" w:rsidRDefault="003177E2" w:rsidP="00DD5960">
      <w:pPr>
        <w:pStyle w:val="Heading3"/>
      </w:pPr>
      <w:bookmarkStart w:id="74" w:name="_Toc173388145"/>
      <w:r w:rsidRPr="00BF1898">
        <w:t>Phác</w:t>
      </w:r>
      <w:r w:rsidRPr="00BF1898">
        <w:rPr>
          <w:lang w:val="vi-VN"/>
        </w:rPr>
        <w:t xml:space="preserve"> thảo</w:t>
      </w:r>
      <w:r w:rsidR="00552071" w:rsidRPr="00BF1898">
        <w:rPr>
          <w:lang w:val="vi-VN"/>
        </w:rPr>
        <w:t xml:space="preserve"> giao</w:t>
      </w:r>
      <w:r w:rsidR="00144505" w:rsidRPr="00BF1898">
        <w:t xml:space="preserve"> diện </w:t>
      </w:r>
      <w:r w:rsidR="00C50831" w:rsidRPr="00BF1898">
        <w:t xml:space="preserve">các trang </w:t>
      </w:r>
      <w:r w:rsidR="00D70BD4" w:rsidRPr="00BF1898">
        <w:t xml:space="preserve">chủ sau khi đăng </w:t>
      </w:r>
      <w:r w:rsidR="00131423" w:rsidRPr="00BF1898">
        <w:t>nhập</w:t>
      </w:r>
      <w:bookmarkEnd w:id="74"/>
    </w:p>
    <w:p w14:paraId="09295E6F" w14:textId="48A696C8" w:rsidR="000D4077" w:rsidRPr="00BF1898" w:rsidRDefault="000D4077" w:rsidP="00F17D4A">
      <w:pPr>
        <w:pStyle w:val="BodyText"/>
        <w:rPr>
          <w:lang w:eastAsia="vi-VN"/>
        </w:rPr>
      </w:pPr>
      <w:r w:rsidRPr="00BF1898">
        <w:rPr>
          <w:lang w:eastAsia="vi-VN"/>
        </w:rPr>
        <w:t xml:space="preserve">Sau khi đăng nhập, hệ thống chuyển người dùng đến trang chủ, </w:t>
      </w:r>
      <w:r w:rsidR="00054E3A" w:rsidRPr="00BF1898">
        <w:rPr>
          <w:lang w:eastAsia="vi-VN"/>
        </w:rPr>
        <w:t>t</w:t>
      </w:r>
      <w:r w:rsidRPr="00BF1898">
        <w:rPr>
          <w:lang w:eastAsia="vi-VN"/>
        </w:rPr>
        <w:t xml:space="preserve">ùy vào phân quyền sẽ có </w:t>
      </w:r>
      <w:r w:rsidR="006442B4" w:rsidRPr="00BF1898">
        <w:rPr>
          <w:lang w:eastAsia="vi-VN"/>
        </w:rPr>
        <w:t>cá</w:t>
      </w:r>
      <w:r w:rsidRPr="00BF1898">
        <w:rPr>
          <w:lang w:eastAsia="vi-VN"/>
        </w:rPr>
        <w:t xml:space="preserve">c thống kê và loại biểu đồ khác </w:t>
      </w:r>
      <w:r w:rsidR="009679EF" w:rsidRPr="00BF1898">
        <w:rPr>
          <w:lang w:eastAsia="vi-VN"/>
        </w:rPr>
        <w:t>nhau.</w:t>
      </w:r>
    </w:p>
    <w:p w14:paraId="008ADB87" w14:textId="17BE8C3C" w:rsidR="00045380" w:rsidRPr="00BF1898" w:rsidRDefault="0072300B" w:rsidP="001F2792">
      <w:pPr>
        <w:pStyle w:val="BodyText"/>
        <w:ind w:firstLine="0"/>
        <w:jc w:val="center"/>
      </w:pPr>
      <w:r w:rsidRPr="00BF1898">
        <w:rPr>
          <w:noProof/>
          <w:lang w:val="en-US"/>
        </w:rPr>
        <w:lastRenderedPageBreak/>
        <w:drawing>
          <wp:inline distT="0" distB="0" distL="0" distR="0" wp14:anchorId="0416A9E6" wp14:editId="66E402A3">
            <wp:extent cx="5760000" cy="2696211"/>
            <wp:effectExtent l="0" t="0" r="0" b="8890"/>
            <wp:docPr id="20219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58880" name=""/>
                    <pic:cNvPicPr/>
                  </pic:nvPicPr>
                  <pic:blipFill>
                    <a:blip r:embed="rId25"/>
                    <a:stretch>
                      <a:fillRect/>
                    </a:stretch>
                  </pic:blipFill>
                  <pic:spPr>
                    <a:xfrm>
                      <a:off x="0" y="0"/>
                      <a:ext cx="5760000" cy="2696211"/>
                    </a:xfrm>
                    <a:prstGeom prst="rect">
                      <a:avLst/>
                    </a:prstGeom>
                  </pic:spPr>
                </pic:pic>
              </a:graphicData>
            </a:graphic>
          </wp:inline>
        </w:drawing>
      </w:r>
    </w:p>
    <w:p w14:paraId="56948AB4" w14:textId="258A1D0D" w:rsidR="00ED5537" w:rsidRPr="00BF1898" w:rsidRDefault="00045380" w:rsidP="00FF5D71">
      <w:pPr>
        <w:pStyle w:val="Caption"/>
        <w:rPr>
          <w:lang w:val="vi-VN"/>
        </w:rPr>
      </w:pPr>
      <w:bookmarkStart w:id="75" w:name="_Toc173388188"/>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7</w:t>
      </w:r>
      <w:r w:rsidR="009F1115">
        <w:fldChar w:fldCharType="end"/>
      </w:r>
      <w:r w:rsidRPr="00BF1898">
        <w:rPr>
          <w:lang w:val="vi-VN"/>
        </w:rPr>
        <w:t>. Giao diện trang chủ quản trị</w:t>
      </w:r>
      <w:bookmarkEnd w:id="75"/>
    </w:p>
    <w:p w14:paraId="56E5062D" w14:textId="72D8A7DD" w:rsidR="00927A51" w:rsidRPr="00BF1898" w:rsidRDefault="005F6A32" w:rsidP="00DD5960">
      <w:pPr>
        <w:pStyle w:val="Heading3"/>
      </w:pPr>
      <w:bookmarkStart w:id="76" w:name="_Toc173388146"/>
      <w:r w:rsidRPr="00BF1898">
        <w:t>Phác</w:t>
      </w:r>
      <w:r w:rsidRPr="00BF1898">
        <w:rPr>
          <w:lang w:val="vi-VN"/>
        </w:rPr>
        <w:t xml:space="preserve"> thảo </w:t>
      </w:r>
      <w:r w:rsidR="00941E7E" w:rsidRPr="00BF1898">
        <w:rPr>
          <w:lang w:val="vi-VN"/>
        </w:rPr>
        <w:t>c</w:t>
      </w:r>
      <w:r w:rsidR="005F3A53" w:rsidRPr="00BF1898">
        <w:t>ác</w:t>
      </w:r>
      <w:r w:rsidR="005F3A53" w:rsidRPr="00BF1898">
        <w:rPr>
          <w:lang w:val="vi-VN"/>
        </w:rPr>
        <w:t xml:space="preserve"> giao diện khác</w:t>
      </w:r>
      <w:bookmarkEnd w:id="76"/>
    </w:p>
    <w:p w14:paraId="79C80E6C" w14:textId="1FB46766" w:rsidR="00140503" w:rsidRPr="00BF1898" w:rsidRDefault="0054767B" w:rsidP="001A2AED">
      <w:pPr>
        <w:pStyle w:val="BodyText"/>
        <w:rPr>
          <w:lang w:val="vi-VN" w:eastAsia="vi-VN"/>
        </w:rPr>
      </w:pPr>
      <w:r>
        <w:rPr>
          <w:lang w:val="vi-VN" w:eastAsia="vi-VN"/>
        </w:rPr>
        <w:t>Tùy vào phân quyền, c</w:t>
      </w:r>
      <w:r w:rsidR="001A30A5" w:rsidRPr="00BF1898">
        <w:rPr>
          <w:lang w:val="vi-VN" w:eastAsia="vi-VN"/>
        </w:rPr>
        <w:t>ác trang quản lý dữ liệu</w:t>
      </w:r>
      <w:r w:rsidR="00C61780">
        <w:rPr>
          <w:lang w:val="vi-VN" w:eastAsia="vi-VN"/>
        </w:rPr>
        <w:t xml:space="preserve"> có thể</w:t>
      </w:r>
      <w:r w:rsidR="001A30A5" w:rsidRPr="00BF1898">
        <w:rPr>
          <w:lang w:val="vi-VN" w:eastAsia="vi-VN"/>
        </w:rPr>
        <w:t xml:space="preserve"> </w:t>
      </w:r>
      <w:r w:rsidR="001A2AED" w:rsidRPr="00BF1898">
        <w:rPr>
          <w:lang w:val="vi-VN" w:eastAsia="vi-VN"/>
        </w:rPr>
        <w:t>cho phép người dùng xem, thêm, chỉnh sửa và xóa.</w:t>
      </w:r>
      <w:r>
        <w:rPr>
          <w:lang w:val="vi-VN" w:eastAsia="vi-VN"/>
        </w:rPr>
        <w:t xml:space="preserve"> </w:t>
      </w:r>
    </w:p>
    <w:p w14:paraId="33B0230D" w14:textId="520FBF8B" w:rsidR="00BC6FEA" w:rsidRPr="00BF1898" w:rsidRDefault="009753BE" w:rsidP="001F2792">
      <w:pPr>
        <w:pStyle w:val="BodyText"/>
        <w:ind w:firstLine="0"/>
        <w:jc w:val="center"/>
      </w:pPr>
      <w:r w:rsidRPr="00BF1898">
        <w:rPr>
          <w:noProof/>
          <w:lang w:val="en-US"/>
        </w:rPr>
        <w:drawing>
          <wp:inline distT="0" distB="0" distL="0" distR="0" wp14:anchorId="413420C5" wp14:editId="796EA58B">
            <wp:extent cx="5760000" cy="2298460"/>
            <wp:effectExtent l="0" t="0" r="0" b="6985"/>
            <wp:docPr id="108383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4525" name=""/>
                    <pic:cNvPicPr/>
                  </pic:nvPicPr>
                  <pic:blipFill>
                    <a:blip r:embed="rId26"/>
                    <a:stretch>
                      <a:fillRect/>
                    </a:stretch>
                  </pic:blipFill>
                  <pic:spPr>
                    <a:xfrm>
                      <a:off x="0" y="0"/>
                      <a:ext cx="5760000" cy="2298460"/>
                    </a:xfrm>
                    <a:prstGeom prst="rect">
                      <a:avLst/>
                    </a:prstGeom>
                  </pic:spPr>
                </pic:pic>
              </a:graphicData>
            </a:graphic>
          </wp:inline>
        </w:drawing>
      </w:r>
    </w:p>
    <w:p w14:paraId="7C84288D" w14:textId="04ABF26B" w:rsidR="00ED5537" w:rsidRPr="00BF1898" w:rsidRDefault="00BC6FEA" w:rsidP="00FF5D71">
      <w:pPr>
        <w:pStyle w:val="Caption"/>
        <w:rPr>
          <w:lang w:val="vi-VN"/>
        </w:rPr>
      </w:pPr>
      <w:bookmarkStart w:id="77" w:name="_Toc173388189"/>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8</w:t>
      </w:r>
      <w:r w:rsidR="009F1115">
        <w:fldChar w:fldCharType="end"/>
      </w:r>
      <w:r w:rsidRPr="00BF1898">
        <w:rPr>
          <w:lang w:val="vi-VN"/>
        </w:rPr>
        <w:t xml:space="preserve">. Giao diện các trang </w:t>
      </w:r>
      <w:r w:rsidR="00F53268" w:rsidRPr="00BF1898">
        <w:rPr>
          <w:lang w:val="vi-VN"/>
        </w:rPr>
        <w:t>thêm,</w:t>
      </w:r>
      <w:r w:rsidRPr="00BF1898">
        <w:rPr>
          <w:lang w:val="vi-VN"/>
        </w:rPr>
        <w:t xml:space="preserve"> </w:t>
      </w:r>
      <w:r w:rsidR="00D53F96" w:rsidRPr="00BF1898">
        <w:rPr>
          <w:lang w:val="vi-VN"/>
        </w:rPr>
        <w:t>sửa</w:t>
      </w:r>
      <w:r w:rsidRPr="00BF1898">
        <w:rPr>
          <w:lang w:val="vi-VN"/>
        </w:rPr>
        <w:t>, xóa dữ liệu</w:t>
      </w:r>
      <w:bookmarkEnd w:id="77"/>
    </w:p>
    <w:p w14:paraId="00E69C21" w14:textId="09BAD87D" w:rsidR="001066D0" w:rsidRPr="00BF1898" w:rsidRDefault="00D01EBF" w:rsidP="001066D0">
      <w:pPr>
        <w:pStyle w:val="BodyText"/>
        <w:rPr>
          <w:lang w:val="vi-VN"/>
        </w:rPr>
      </w:pPr>
      <w:r w:rsidRPr="00BF1898">
        <w:t>Trang</w:t>
      </w:r>
      <w:r w:rsidR="001066D0" w:rsidRPr="00BF1898">
        <w:rPr>
          <w:lang w:val="vi-VN"/>
        </w:rPr>
        <w:t xml:space="preserve"> nhập điểm có hai phần là phần dùng để nhập điểm theo lớp, hoặc theo sinh viên, phần thứ hai là hướng dẫn chi tiết cách nhập điểm vào </w:t>
      </w:r>
      <w:r w:rsidR="001B4703" w:rsidRPr="00BF1898">
        <w:rPr>
          <w:lang w:val="vi-VN"/>
        </w:rPr>
        <w:t>tệp</w:t>
      </w:r>
      <w:r w:rsidR="001066D0" w:rsidRPr="00BF1898">
        <w:rPr>
          <w:lang w:val="vi-VN"/>
        </w:rPr>
        <w:t xml:space="preserve"> </w:t>
      </w:r>
      <w:r w:rsidR="00D42EFA" w:rsidRPr="00BF1898">
        <w:rPr>
          <w:lang w:val="vi-VN"/>
        </w:rPr>
        <w:t>Excel.</w:t>
      </w:r>
      <w:r w:rsidR="005576F2">
        <w:rPr>
          <w:lang w:val="vi-VN"/>
        </w:rPr>
        <w:t xml:space="preserve"> Chỉ có quản trị và cố vấn học tập mới có quyền nhập điểm cho sinh viên.</w:t>
      </w:r>
    </w:p>
    <w:p w14:paraId="1AA70556" w14:textId="3AE2496A" w:rsidR="00AF0A3C" w:rsidRPr="00BF1898" w:rsidRDefault="00E50B52" w:rsidP="00AF0A3C">
      <w:pPr>
        <w:pStyle w:val="BodyText"/>
        <w:keepNext/>
        <w:ind w:firstLine="0"/>
        <w:jc w:val="center"/>
      </w:pPr>
      <w:r w:rsidRPr="00BF1898">
        <w:rPr>
          <w:noProof/>
          <w:lang w:val="en-US"/>
        </w:rPr>
        <w:lastRenderedPageBreak/>
        <w:drawing>
          <wp:inline distT="0" distB="0" distL="0" distR="0" wp14:anchorId="16273536" wp14:editId="7F860D86">
            <wp:extent cx="5940425" cy="2747645"/>
            <wp:effectExtent l="0" t="0" r="3175" b="0"/>
            <wp:docPr id="51925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51935" name=""/>
                    <pic:cNvPicPr/>
                  </pic:nvPicPr>
                  <pic:blipFill>
                    <a:blip r:embed="rId27"/>
                    <a:stretch>
                      <a:fillRect/>
                    </a:stretch>
                  </pic:blipFill>
                  <pic:spPr>
                    <a:xfrm>
                      <a:off x="0" y="0"/>
                      <a:ext cx="5940425" cy="2747645"/>
                    </a:xfrm>
                    <a:prstGeom prst="rect">
                      <a:avLst/>
                    </a:prstGeom>
                  </pic:spPr>
                </pic:pic>
              </a:graphicData>
            </a:graphic>
          </wp:inline>
        </w:drawing>
      </w:r>
    </w:p>
    <w:p w14:paraId="4920E135" w14:textId="2A49463E" w:rsidR="008D00F4" w:rsidRPr="00BF1898" w:rsidRDefault="00AF0A3C" w:rsidP="00FF5D71">
      <w:pPr>
        <w:pStyle w:val="Caption"/>
        <w:rPr>
          <w:lang w:val="vi-VN"/>
        </w:rPr>
      </w:pPr>
      <w:bookmarkStart w:id="78" w:name="_Toc173388190"/>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9</w:t>
      </w:r>
      <w:r w:rsidR="009F1115">
        <w:fldChar w:fldCharType="end"/>
      </w:r>
      <w:r w:rsidRPr="00BF1898">
        <w:rPr>
          <w:lang w:val="vi-VN"/>
        </w:rPr>
        <w:t>. Giao diện nhập điểm sinh viên</w:t>
      </w:r>
      <w:bookmarkEnd w:id="78"/>
    </w:p>
    <w:p w14:paraId="25A8FF00" w14:textId="2107061E" w:rsidR="009D52B4" w:rsidRPr="00BF1898" w:rsidRDefault="009D52B4" w:rsidP="009D52B4">
      <w:pPr>
        <w:pStyle w:val="BodyText"/>
        <w:rPr>
          <w:lang w:val="vi-VN"/>
        </w:rPr>
      </w:pPr>
      <w:r w:rsidRPr="00BF1898">
        <w:t xml:space="preserve">Đối với </w:t>
      </w:r>
      <w:r w:rsidR="00290918" w:rsidRPr="00BF1898">
        <w:t>trang</w:t>
      </w:r>
      <w:r w:rsidRPr="00BF1898">
        <w:t xml:space="preserve"> xem điểm, </w:t>
      </w:r>
      <w:r w:rsidR="00994389" w:rsidRPr="00BF1898">
        <w:t>quyền</w:t>
      </w:r>
      <w:r w:rsidR="00994389" w:rsidRPr="00BF1898">
        <w:rPr>
          <w:lang w:val="vi-VN"/>
        </w:rPr>
        <w:t xml:space="preserve"> </w:t>
      </w:r>
      <w:r w:rsidRPr="00BF1898">
        <w:t>quản trị và cố vấn có thể xem dữ liệu của nhiều lớp</w:t>
      </w:r>
      <w:r w:rsidR="00822A25" w:rsidRPr="00BF1898">
        <w:rPr>
          <w:lang w:val="vi-VN"/>
        </w:rPr>
        <w:t xml:space="preserve"> hoặc </w:t>
      </w:r>
      <w:r w:rsidRPr="00BF1898">
        <w:t xml:space="preserve">nhiều sinh </w:t>
      </w:r>
      <w:r w:rsidR="00FA5E98" w:rsidRPr="00BF1898">
        <w:t>viên</w:t>
      </w:r>
      <w:r w:rsidR="00FA5E98" w:rsidRPr="00BF1898">
        <w:rPr>
          <w:lang w:val="vi-VN"/>
        </w:rPr>
        <w:t xml:space="preserve">. Còn quyền sinh viên chỉ xem được </w:t>
      </w:r>
      <w:r w:rsidR="007F759D">
        <w:rPr>
          <w:lang w:val="vi-VN"/>
        </w:rPr>
        <w:t>điểm</w:t>
      </w:r>
      <w:r w:rsidR="00FA5E98" w:rsidRPr="00BF1898">
        <w:rPr>
          <w:lang w:val="vi-VN"/>
        </w:rPr>
        <w:t xml:space="preserve"> </w:t>
      </w:r>
      <w:r w:rsidR="000454A3" w:rsidRPr="00BF1898">
        <w:rPr>
          <w:lang w:val="vi-VN"/>
        </w:rPr>
        <w:t>của c</w:t>
      </w:r>
      <w:r w:rsidR="00FA5E98" w:rsidRPr="00BF1898">
        <w:rPr>
          <w:lang w:val="vi-VN"/>
        </w:rPr>
        <w:t xml:space="preserve">á </w:t>
      </w:r>
      <w:r w:rsidR="00602228" w:rsidRPr="00BF1898">
        <w:rPr>
          <w:lang w:val="vi-VN"/>
        </w:rPr>
        <w:t>nhân.</w:t>
      </w:r>
    </w:p>
    <w:p w14:paraId="7E5B99E9" w14:textId="1A7AD991" w:rsidR="003A5FCF" w:rsidRPr="00BF1898" w:rsidRDefault="005F2EDA" w:rsidP="001472BC">
      <w:pPr>
        <w:pStyle w:val="BodyText"/>
        <w:ind w:firstLine="0"/>
        <w:jc w:val="center"/>
      </w:pPr>
      <w:r w:rsidRPr="00BF1898">
        <w:rPr>
          <w:noProof/>
          <w:lang w:val="en-US"/>
        </w:rPr>
        <w:drawing>
          <wp:inline distT="0" distB="0" distL="0" distR="0" wp14:anchorId="75F94B17" wp14:editId="19D4DF86">
            <wp:extent cx="5940425" cy="2293620"/>
            <wp:effectExtent l="0" t="0" r="3175" b="0"/>
            <wp:docPr id="99385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2735" name=""/>
                    <pic:cNvPicPr/>
                  </pic:nvPicPr>
                  <pic:blipFill>
                    <a:blip r:embed="rId28"/>
                    <a:stretch>
                      <a:fillRect/>
                    </a:stretch>
                  </pic:blipFill>
                  <pic:spPr>
                    <a:xfrm>
                      <a:off x="0" y="0"/>
                      <a:ext cx="5940425" cy="2293620"/>
                    </a:xfrm>
                    <a:prstGeom prst="rect">
                      <a:avLst/>
                    </a:prstGeom>
                  </pic:spPr>
                </pic:pic>
              </a:graphicData>
            </a:graphic>
          </wp:inline>
        </w:drawing>
      </w:r>
    </w:p>
    <w:p w14:paraId="291471BF" w14:textId="63F8BC1B" w:rsidR="00065701" w:rsidRPr="00BF1898" w:rsidRDefault="003A5FCF" w:rsidP="00FF5D71">
      <w:pPr>
        <w:pStyle w:val="Caption"/>
        <w:rPr>
          <w:lang w:val="vi-VN"/>
        </w:rPr>
      </w:pPr>
      <w:bookmarkStart w:id="79" w:name="_Toc173388191"/>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10</w:t>
      </w:r>
      <w:r w:rsidR="009F1115">
        <w:fldChar w:fldCharType="end"/>
      </w:r>
      <w:r w:rsidRPr="00BF1898">
        <w:rPr>
          <w:lang w:val="vi-VN"/>
        </w:rPr>
        <w:t>. Giao diện xem điểm</w:t>
      </w:r>
      <w:r w:rsidR="00DC30C2" w:rsidRPr="00BF1898">
        <w:rPr>
          <w:lang w:val="vi-VN"/>
        </w:rPr>
        <w:t xml:space="preserve"> phân quyền quản trị, cố vấn</w:t>
      </w:r>
      <w:bookmarkEnd w:id="79"/>
    </w:p>
    <w:p w14:paraId="7E621405" w14:textId="68C87B51" w:rsidR="00C12490" w:rsidRPr="00BF1898" w:rsidRDefault="00187115" w:rsidP="00C12490">
      <w:pPr>
        <w:pStyle w:val="BodyText"/>
        <w:rPr>
          <w:lang w:val="vi-VN"/>
        </w:rPr>
      </w:pPr>
      <w:r w:rsidRPr="00BF1898">
        <w:rPr>
          <w:lang w:val="vi-VN"/>
        </w:rPr>
        <w:t>Trang gợi ý môn cải thiện có các thẻ chứa thông tin các môn</w:t>
      </w:r>
      <w:r w:rsidR="00E6409A" w:rsidRPr="00BF1898">
        <w:rPr>
          <w:lang w:val="vi-VN"/>
        </w:rPr>
        <w:t xml:space="preserve"> mà sinh viên có thể học cải thiện. Có hai nhóm chính là môn mà hệ thống gợi ý cho sinh viên học cải thiện và những môn </w:t>
      </w:r>
      <w:r w:rsidR="000B7686" w:rsidRPr="00BF1898">
        <w:rPr>
          <w:lang w:val="vi-VN"/>
        </w:rPr>
        <w:t>mà</w:t>
      </w:r>
      <w:r w:rsidR="00E6409A" w:rsidRPr="00BF1898">
        <w:rPr>
          <w:lang w:val="vi-VN"/>
        </w:rPr>
        <w:t xml:space="preserve"> sinh viên có thể xem xét để học cải </w:t>
      </w:r>
      <w:r w:rsidR="007E62C5" w:rsidRPr="00BF1898">
        <w:rPr>
          <w:lang w:val="vi-VN"/>
        </w:rPr>
        <w:t>thiện.</w:t>
      </w:r>
    </w:p>
    <w:p w14:paraId="7140F4CE" w14:textId="55715A00" w:rsidR="0066741E" w:rsidRPr="00BF1898" w:rsidRDefault="005118D1" w:rsidP="00647CC6">
      <w:pPr>
        <w:pStyle w:val="BodyText"/>
        <w:keepNext/>
        <w:ind w:firstLine="0"/>
        <w:jc w:val="center"/>
      </w:pPr>
      <w:r w:rsidRPr="00BF1898">
        <w:rPr>
          <w:noProof/>
          <w:lang w:val="en-US"/>
        </w:rPr>
        <w:lastRenderedPageBreak/>
        <w:drawing>
          <wp:inline distT="0" distB="0" distL="0" distR="0" wp14:anchorId="7896894A" wp14:editId="52835FAE">
            <wp:extent cx="5940425" cy="2117725"/>
            <wp:effectExtent l="0" t="0" r="3175" b="0"/>
            <wp:docPr id="5317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27015" name=""/>
                    <pic:cNvPicPr/>
                  </pic:nvPicPr>
                  <pic:blipFill>
                    <a:blip r:embed="rId29"/>
                    <a:stretch>
                      <a:fillRect/>
                    </a:stretch>
                  </pic:blipFill>
                  <pic:spPr>
                    <a:xfrm>
                      <a:off x="0" y="0"/>
                      <a:ext cx="5940425" cy="2117725"/>
                    </a:xfrm>
                    <a:prstGeom prst="rect">
                      <a:avLst/>
                    </a:prstGeom>
                  </pic:spPr>
                </pic:pic>
              </a:graphicData>
            </a:graphic>
          </wp:inline>
        </w:drawing>
      </w:r>
    </w:p>
    <w:p w14:paraId="43A5FBDF" w14:textId="631B1970" w:rsidR="005D14D2" w:rsidRPr="00BF1898" w:rsidRDefault="0066741E" w:rsidP="00FF5D71">
      <w:pPr>
        <w:pStyle w:val="Caption"/>
        <w:rPr>
          <w:lang w:val="vi-VN"/>
        </w:rPr>
      </w:pPr>
      <w:bookmarkStart w:id="80" w:name="_Toc173388192"/>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11</w:t>
      </w:r>
      <w:r w:rsidR="009F1115">
        <w:fldChar w:fldCharType="end"/>
      </w:r>
      <w:r w:rsidRPr="00BF1898">
        <w:rPr>
          <w:lang w:val="vi-VN"/>
        </w:rPr>
        <w:t>. Giao diện danh sách gợi ý cải thiện môn học</w:t>
      </w:r>
      <w:bookmarkEnd w:id="80"/>
    </w:p>
    <w:p w14:paraId="0B3F788F" w14:textId="77777777" w:rsidR="00654369" w:rsidRPr="00BF1898" w:rsidRDefault="005118D1" w:rsidP="00647CC6">
      <w:pPr>
        <w:pStyle w:val="BodyText"/>
        <w:ind w:firstLine="0"/>
        <w:jc w:val="center"/>
      </w:pPr>
      <w:r w:rsidRPr="00BF1898">
        <w:rPr>
          <w:noProof/>
          <w:lang w:val="en-US"/>
        </w:rPr>
        <w:drawing>
          <wp:inline distT="0" distB="0" distL="0" distR="0" wp14:anchorId="273AA9BC" wp14:editId="44078D8D">
            <wp:extent cx="5760000" cy="2263363"/>
            <wp:effectExtent l="0" t="0" r="0" b="3810"/>
            <wp:docPr id="145105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51423" name=""/>
                    <pic:cNvPicPr/>
                  </pic:nvPicPr>
                  <pic:blipFill>
                    <a:blip r:embed="rId30"/>
                    <a:stretch>
                      <a:fillRect/>
                    </a:stretch>
                  </pic:blipFill>
                  <pic:spPr>
                    <a:xfrm>
                      <a:off x="0" y="0"/>
                      <a:ext cx="5760000" cy="2263363"/>
                    </a:xfrm>
                    <a:prstGeom prst="rect">
                      <a:avLst/>
                    </a:prstGeom>
                  </pic:spPr>
                </pic:pic>
              </a:graphicData>
            </a:graphic>
          </wp:inline>
        </w:drawing>
      </w:r>
    </w:p>
    <w:p w14:paraId="59FF7321" w14:textId="2191A8F6" w:rsidR="005118D1" w:rsidRPr="00BF1898" w:rsidRDefault="00654369" w:rsidP="00FF5D71">
      <w:pPr>
        <w:pStyle w:val="Caption"/>
        <w:rPr>
          <w:lang w:val="vi-VN"/>
        </w:rPr>
      </w:pPr>
      <w:bookmarkStart w:id="81" w:name="_Toc173388193"/>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12</w:t>
      </w:r>
      <w:r w:rsidR="009F1115">
        <w:fldChar w:fldCharType="end"/>
      </w:r>
      <w:r w:rsidRPr="00BF1898">
        <w:rPr>
          <w:lang w:val="vi-VN"/>
        </w:rPr>
        <w:t>. Trang đánh giá điểm mạnh, yếu của sinh viên</w:t>
      </w:r>
      <w:bookmarkEnd w:id="81"/>
    </w:p>
    <w:p w14:paraId="78767692" w14:textId="5FEE056C" w:rsidR="00353325" w:rsidRDefault="00F611FC" w:rsidP="00A70487">
      <w:pPr>
        <w:pStyle w:val="Heading2"/>
        <w:rPr>
          <w:lang w:val="vi-VN"/>
        </w:rPr>
      </w:pPr>
      <w:bookmarkStart w:id="82" w:name="_Toc173388147"/>
      <w:r w:rsidRPr="00BF1898">
        <w:rPr>
          <w:lang w:val="vi-VN"/>
        </w:rPr>
        <w:t>Dữ liệu thử nghiệm</w:t>
      </w:r>
      <w:bookmarkEnd w:id="82"/>
    </w:p>
    <w:p w14:paraId="5AABE8DF" w14:textId="74F22B61" w:rsidR="000B03ED" w:rsidRPr="000B03ED" w:rsidRDefault="000B03ED" w:rsidP="000B03ED">
      <w:pPr>
        <w:pStyle w:val="BodyText"/>
        <w:rPr>
          <w:lang w:val="vi-VN"/>
        </w:rPr>
      </w:pPr>
      <w:r>
        <w:t>Dữ</w:t>
      </w:r>
      <w:r>
        <w:rPr>
          <w:lang w:val="vi-VN"/>
        </w:rPr>
        <w:t xml:space="preserve"> liệu thử nghiệm</w:t>
      </w:r>
      <w:r w:rsidR="00203EFF">
        <w:rPr>
          <w:lang w:val="vi-VN"/>
        </w:rPr>
        <w:t xml:space="preserve"> được thu thập từ các chương trình đào tạo thực tế </w:t>
      </w:r>
      <w:r w:rsidR="00AF2C50">
        <w:rPr>
          <w:lang w:val="vi-VN"/>
        </w:rPr>
        <w:t xml:space="preserve">của ngành Công nghệ Thông tin thuộc Khoa Kỹ thuật </w:t>
      </w:r>
      <w:r w:rsidR="007E22D3">
        <w:rPr>
          <w:lang w:val="vi-VN"/>
        </w:rPr>
        <w:t xml:space="preserve">và </w:t>
      </w:r>
      <w:r w:rsidR="00AF2C50">
        <w:rPr>
          <w:lang w:val="vi-VN"/>
        </w:rPr>
        <w:t xml:space="preserve">Công </w:t>
      </w:r>
      <w:r w:rsidR="00F167E5">
        <w:rPr>
          <w:lang w:val="vi-VN"/>
        </w:rPr>
        <w:t xml:space="preserve">nghệ, </w:t>
      </w:r>
      <w:r w:rsidR="002F668C">
        <w:rPr>
          <w:lang w:val="vi-VN"/>
        </w:rPr>
        <w:t>Trường Đại học</w:t>
      </w:r>
      <w:r w:rsidR="00F167E5">
        <w:rPr>
          <w:lang w:val="vi-VN"/>
        </w:rPr>
        <w:t xml:space="preserve"> Trà </w:t>
      </w:r>
      <w:r w:rsidR="008D1B13">
        <w:rPr>
          <w:lang w:val="vi-VN"/>
        </w:rPr>
        <w:t>Vinh</w:t>
      </w:r>
      <w:r w:rsidR="00A70AF0">
        <w:rPr>
          <w:lang w:val="vi-VN"/>
        </w:rPr>
        <w:t xml:space="preserve"> trong các khóa 2019, 2020, 2021.</w:t>
      </w:r>
    </w:p>
    <w:p w14:paraId="0B18499D" w14:textId="6904FE39" w:rsidR="00DC75A6" w:rsidRPr="00BF1898" w:rsidRDefault="00DC75A6" w:rsidP="00F101A7">
      <w:pPr>
        <w:pStyle w:val="Caption"/>
        <w:keepNext/>
        <w:jc w:val="both"/>
        <w:rPr>
          <w:lang w:val="vi-VN"/>
        </w:rPr>
      </w:pPr>
      <w:bookmarkStart w:id="83" w:name="_Toc17338824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21</w:t>
      </w:r>
      <w:r w:rsidR="00DD5465">
        <w:fldChar w:fldCharType="end"/>
      </w:r>
      <w:r w:rsidRPr="00BF1898">
        <w:rPr>
          <w:lang w:val="vi-VN"/>
        </w:rPr>
        <w:t>. Dữ liệu bảng Khoa</w:t>
      </w:r>
      <w:r w:rsidR="005606F0" w:rsidRPr="00BF1898">
        <w:rPr>
          <w:lang w:val="vi-VN"/>
        </w:rPr>
        <w:t xml:space="preserve"> (khoa)</w:t>
      </w:r>
      <w:bookmarkEnd w:id="83"/>
    </w:p>
    <w:tbl>
      <w:tblPr>
        <w:tblStyle w:val="Chm"/>
        <w:tblW w:w="0" w:type="auto"/>
        <w:tblLook w:val="04A0" w:firstRow="1" w:lastRow="0" w:firstColumn="1" w:lastColumn="0" w:noHBand="0" w:noVBand="1"/>
      </w:tblPr>
      <w:tblGrid>
        <w:gridCol w:w="2686"/>
        <w:gridCol w:w="6653"/>
      </w:tblGrid>
      <w:tr w:rsidR="00DC75A6" w:rsidRPr="00BF1898" w14:paraId="1DF89614"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686" w:type="dxa"/>
            <w:vAlign w:val="top"/>
          </w:tcPr>
          <w:p w14:paraId="3DCCC4C2" w14:textId="77777777" w:rsidR="00DC75A6" w:rsidRPr="00BF1898" w:rsidRDefault="00DC75A6" w:rsidP="0000094F">
            <w:pPr>
              <w:pStyle w:val="BodyText"/>
              <w:spacing w:before="0" w:after="0"/>
              <w:ind w:firstLine="0"/>
              <w:jc w:val="center"/>
              <w:rPr>
                <w:lang w:val="vi-VN"/>
              </w:rPr>
            </w:pPr>
            <w:bookmarkStart w:id="84" w:name="_Hlk170850325"/>
            <w:r w:rsidRPr="00BF1898">
              <w:t>ma</w:t>
            </w:r>
            <w:r w:rsidRPr="00BF1898">
              <w:rPr>
                <w:lang w:val="vi-VN"/>
              </w:rPr>
              <w:t>_khoa</w:t>
            </w:r>
          </w:p>
        </w:tc>
        <w:tc>
          <w:tcPr>
            <w:tcW w:w="6653" w:type="dxa"/>
            <w:vAlign w:val="top"/>
          </w:tcPr>
          <w:p w14:paraId="73A50D35" w14:textId="77777777" w:rsidR="00DC75A6" w:rsidRPr="00BF1898" w:rsidRDefault="00DC75A6" w:rsidP="0000094F">
            <w:pPr>
              <w:pStyle w:val="BodyText"/>
              <w:spacing w:before="0" w:after="0"/>
              <w:ind w:firstLine="0"/>
              <w:jc w:val="center"/>
              <w:rPr>
                <w:lang w:val="vi-VN"/>
              </w:rPr>
            </w:pPr>
            <w:r w:rsidRPr="00BF1898">
              <w:t>ten</w:t>
            </w:r>
            <w:r w:rsidRPr="00BF1898">
              <w:rPr>
                <w:lang w:val="vi-VN"/>
              </w:rPr>
              <w:t>_khoa</w:t>
            </w:r>
          </w:p>
        </w:tc>
      </w:tr>
      <w:tr w:rsidR="00DC75A6" w:rsidRPr="00BF1898" w14:paraId="18D42AA0" w14:textId="77777777" w:rsidTr="0000094F">
        <w:trPr>
          <w:trHeight w:val="454"/>
        </w:trPr>
        <w:tc>
          <w:tcPr>
            <w:tcW w:w="2686" w:type="dxa"/>
          </w:tcPr>
          <w:p w14:paraId="64A23F6D" w14:textId="77777777" w:rsidR="00DC75A6" w:rsidRPr="00BF1898" w:rsidRDefault="00DC75A6" w:rsidP="0000094F">
            <w:pPr>
              <w:pStyle w:val="BodyText"/>
              <w:spacing w:before="0" w:after="0"/>
              <w:ind w:firstLine="0"/>
              <w:jc w:val="center"/>
            </w:pPr>
            <w:r w:rsidRPr="00BF1898">
              <w:t>1</w:t>
            </w:r>
          </w:p>
        </w:tc>
        <w:tc>
          <w:tcPr>
            <w:tcW w:w="6653" w:type="dxa"/>
          </w:tcPr>
          <w:p w14:paraId="3F682159" w14:textId="77777777" w:rsidR="00DC75A6" w:rsidRPr="00BF1898" w:rsidRDefault="00DC75A6" w:rsidP="0000094F">
            <w:pPr>
              <w:pStyle w:val="BodyText"/>
              <w:spacing w:before="0" w:after="0"/>
              <w:ind w:firstLine="0"/>
              <w:jc w:val="left"/>
              <w:rPr>
                <w:lang w:val="vi-VN"/>
              </w:rPr>
            </w:pPr>
            <w:r w:rsidRPr="00BF1898">
              <w:t>Nông</w:t>
            </w:r>
            <w:r w:rsidRPr="00BF1898">
              <w:rPr>
                <w:lang w:val="vi-VN"/>
              </w:rPr>
              <w:t xml:space="preserve"> nghiệp, Thủy sản</w:t>
            </w:r>
          </w:p>
        </w:tc>
      </w:tr>
      <w:tr w:rsidR="00DC75A6" w:rsidRPr="00BF1898" w14:paraId="70BDD690" w14:textId="77777777" w:rsidTr="0000094F">
        <w:trPr>
          <w:trHeight w:val="454"/>
        </w:trPr>
        <w:tc>
          <w:tcPr>
            <w:tcW w:w="2686" w:type="dxa"/>
          </w:tcPr>
          <w:p w14:paraId="1E74070E" w14:textId="77777777" w:rsidR="00DC75A6" w:rsidRPr="00BF1898" w:rsidRDefault="00DC75A6" w:rsidP="0000094F">
            <w:pPr>
              <w:pStyle w:val="BodyText"/>
              <w:spacing w:before="0" w:after="0"/>
              <w:ind w:firstLine="0"/>
              <w:jc w:val="center"/>
            </w:pPr>
            <w:r w:rsidRPr="00BF1898">
              <w:t>2</w:t>
            </w:r>
          </w:p>
        </w:tc>
        <w:tc>
          <w:tcPr>
            <w:tcW w:w="6653" w:type="dxa"/>
          </w:tcPr>
          <w:p w14:paraId="643F7023" w14:textId="77777777" w:rsidR="00DC75A6" w:rsidRPr="00BF1898" w:rsidRDefault="00DC75A6" w:rsidP="0000094F">
            <w:pPr>
              <w:pStyle w:val="BodyText"/>
              <w:spacing w:before="0" w:after="0"/>
              <w:ind w:firstLine="0"/>
              <w:jc w:val="left"/>
              <w:rPr>
                <w:lang w:val="vi-VN"/>
              </w:rPr>
            </w:pPr>
            <w:r w:rsidRPr="00BF1898">
              <w:t>Răng</w:t>
            </w:r>
            <w:r w:rsidRPr="00BF1898">
              <w:rPr>
                <w:lang w:val="vi-VN"/>
              </w:rPr>
              <w:t xml:space="preserve"> Hàm Mặt</w:t>
            </w:r>
          </w:p>
        </w:tc>
      </w:tr>
      <w:tr w:rsidR="00DC75A6" w:rsidRPr="00BF1898" w14:paraId="2C5C8C2A" w14:textId="77777777" w:rsidTr="0000094F">
        <w:trPr>
          <w:trHeight w:val="454"/>
        </w:trPr>
        <w:tc>
          <w:tcPr>
            <w:tcW w:w="2686" w:type="dxa"/>
          </w:tcPr>
          <w:p w14:paraId="3DDD4913" w14:textId="77777777" w:rsidR="00DC75A6" w:rsidRPr="00BF1898" w:rsidRDefault="00DC75A6" w:rsidP="0000094F">
            <w:pPr>
              <w:pStyle w:val="BodyText"/>
              <w:spacing w:before="0" w:after="0"/>
              <w:ind w:firstLine="0"/>
              <w:jc w:val="center"/>
            </w:pPr>
            <w:r w:rsidRPr="00BF1898">
              <w:t>3</w:t>
            </w:r>
          </w:p>
        </w:tc>
        <w:tc>
          <w:tcPr>
            <w:tcW w:w="6653" w:type="dxa"/>
          </w:tcPr>
          <w:p w14:paraId="6D4933FE" w14:textId="77777777" w:rsidR="00DC75A6" w:rsidRPr="00BF1898" w:rsidRDefault="00DC75A6" w:rsidP="0000094F">
            <w:pPr>
              <w:pStyle w:val="BodyText"/>
              <w:spacing w:before="0" w:after="0"/>
              <w:ind w:firstLine="0"/>
              <w:jc w:val="left"/>
              <w:rPr>
                <w:lang w:val="vi-VN"/>
              </w:rPr>
            </w:pPr>
            <w:r w:rsidRPr="00BF1898">
              <w:t>Kỹ</w:t>
            </w:r>
            <w:r w:rsidRPr="00BF1898">
              <w:rPr>
                <w:lang w:val="vi-VN"/>
              </w:rPr>
              <w:t xml:space="preserve"> thuật và Công nghệ</w:t>
            </w:r>
          </w:p>
        </w:tc>
      </w:tr>
      <w:tr w:rsidR="00DC75A6" w:rsidRPr="00BF1898" w14:paraId="29DE3284" w14:textId="77777777" w:rsidTr="0000094F">
        <w:trPr>
          <w:trHeight w:val="454"/>
        </w:trPr>
        <w:tc>
          <w:tcPr>
            <w:tcW w:w="2686" w:type="dxa"/>
          </w:tcPr>
          <w:p w14:paraId="7579E884" w14:textId="77777777" w:rsidR="00DC75A6" w:rsidRPr="00BF1898" w:rsidRDefault="00DC75A6" w:rsidP="0000094F">
            <w:pPr>
              <w:pStyle w:val="BodyText"/>
              <w:spacing w:before="0" w:after="0"/>
              <w:ind w:firstLine="0"/>
              <w:jc w:val="center"/>
            </w:pPr>
            <w:r w:rsidRPr="00BF1898">
              <w:t>4</w:t>
            </w:r>
          </w:p>
        </w:tc>
        <w:tc>
          <w:tcPr>
            <w:tcW w:w="6653" w:type="dxa"/>
          </w:tcPr>
          <w:p w14:paraId="60DA182C" w14:textId="77777777" w:rsidR="00DC75A6" w:rsidRPr="00BF1898" w:rsidRDefault="00DC75A6" w:rsidP="0000094F">
            <w:pPr>
              <w:pStyle w:val="BodyText"/>
              <w:spacing w:before="0" w:after="0"/>
              <w:ind w:firstLine="0"/>
              <w:jc w:val="left"/>
              <w:rPr>
                <w:lang w:val="vi-VN"/>
              </w:rPr>
            </w:pPr>
            <w:r w:rsidRPr="00BF1898">
              <w:t>Khoa</w:t>
            </w:r>
            <w:r w:rsidRPr="00BF1898">
              <w:rPr>
                <w:lang w:val="vi-VN"/>
              </w:rPr>
              <w:t xml:space="preserve"> học cơ bản</w:t>
            </w:r>
          </w:p>
        </w:tc>
      </w:tr>
      <w:tr w:rsidR="00DC75A6" w:rsidRPr="00BF1898" w14:paraId="13AE3C3F" w14:textId="77777777" w:rsidTr="0000094F">
        <w:trPr>
          <w:trHeight w:val="454"/>
        </w:trPr>
        <w:tc>
          <w:tcPr>
            <w:tcW w:w="2686" w:type="dxa"/>
          </w:tcPr>
          <w:p w14:paraId="4C44C652" w14:textId="77777777" w:rsidR="00DC75A6" w:rsidRPr="00BF1898" w:rsidRDefault="00DC75A6" w:rsidP="0000094F">
            <w:pPr>
              <w:pStyle w:val="BodyText"/>
              <w:spacing w:before="0" w:after="0"/>
              <w:ind w:firstLine="0"/>
              <w:jc w:val="center"/>
            </w:pPr>
            <w:r w:rsidRPr="00BF1898">
              <w:t>5</w:t>
            </w:r>
          </w:p>
        </w:tc>
        <w:tc>
          <w:tcPr>
            <w:tcW w:w="6653" w:type="dxa"/>
          </w:tcPr>
          <w:p w14:paraId="057925DD" w14:textId="77777777" w:rsidR="00DC75A6" w:rsidRPr="00BF1898" w:rsidRDefault="00DC75A6" w:rsidP="0000094F">
            <w:pPr>
              <w:pStyle w:val="BodyText"/>
              <w:spacing w:before="0" w:after="0"/>
              <w:ind w:firstLine="0"/>
              <w:jc w:val="left"/>
              <w:rPr>
                <w:lang w:val="vi-VN"/>
              </w:rPr>
            </w:pPr>
            <w:r w:rsidRPr="00BF1898">
              <w:t>Y</w:t>
            </w:r>
            <w:r w:rsidRPr="00BF1898">
              <w:rPr>
                <w:lang w:val="vi-VN"/>
              </w:rPr>
              <w:t xml:space="preserve"> Dược</w:t>
            </w:r>
          </w:p>
        </w:tc>
      </w:tr>
    </w:tbl>
    <w:bookmarkEnd w:id="84"/>
    <w:p w14:paraId="4E73F641" w14:textId="389148AB" w:rsidR="00DF1217" w:rsidRPr="00CC6DDB" w:rsidRDefault="00DF1217" w:rsidP="00FF32FB">
      <w:pPr>
        <w:pStyle w:val="BodyText"/>
        <w:rPr>
          <w:spacing w:val="4"/>
          <w:lang w:val="vi-VN"/>
        </w:rPr>
      </w:pPr>
      <w:r w:rsidRPr="00CC6DDB">
        <w:rPr>
          <w:spacing w:val="4"/>
        </w:rPr>
        <w:lastRenderedPageBreak/>
        <w:t xml:space="preserve">Khoa Kỹ thuật và Công </w:t>
      </w:r>
      <w:r w:rsidR="00D30E86" w:rsidRPr="00CC6DDB">
        <w:rPr>
          <w:spacing w:val="4"/>
        </w:rPr>
        <w:t>nghệ</w:t>
      </w:r>
      <w:r w:rsidR="00D30E86" w:rsidRPr="00CC6DDB">
        <w:rPr>
          <w:spacing w:val="4"/>
          <w:lang w:val="vi-VN"/>
        </w:rPr>
        <w:t xml:space="preserve">, </w:t>
      </w:r>
      <w:r w:rsidR="002F668C">
        <w:rPr>
          <w:spacing w:val="4"/>
          <w:lang w:val="vi-VN"/>
        </w:rPr>
        <w:t>Trường Đại học</w:t>
      </w:r>
      <w:r w:rsidR="00D30E86" w:rsidRPr="00CC6DDB">
        <w:rPr>
          <w:spacing w:val="4"/>
          <w:lang w:val="vi-VN"/>
        </w:rPr>
        <w:t xml:space="preserve"> Trà Vinh </w:t>
      </w:r>
      <w:r w:rsidR="00143F1B" w:rsidRPr="00CC6DDB">
        <w:rPr>
          <w:spacing w:val="4"/>
          <w:lang w:val="vi-VN"/>
        </w:rPr>
        <w:t xml:space="preserve">hiện tại </w:t>
      </w:r>
      <w:r w:rsidR="00D30E86" w:rsidRPr="00CC6DDB">
        <w:rPr>
          <w:spacing w:val="4"/>
          <w:lang w:val="vi-VN"/>
        </w:rPr>
        <w:t xml:space="preserve">có 4 bộ môn gồm: </w:t>
      </w:r>
      <w:r w:rsidR="003F56DF" w:rsidRPr="00CC6DDB">
        <w:rPr>
          <w:spacing w:val="4"/>
          <w:lang w:val="vi-VN"/>
        </w:rPr>
        <w:t>Điện</w:t>
      </w:r>
      <w:r w:rsidR="004E1820" w:rsidRPr="00CC6DDB">
        <w:rPr>
          <w:spacing w:val="4"/>
          <w:lang w:val="vi-VN"/>
        </w:rPr>
        <w:t xml:space="preserve"> -</w:t>
      </w:r>
      <w:r w:rsidR="003F56DF" w:rsidRPr="00CC6DDB">
        <w:rPr>
          <w:spacing w:val="4"/>
          <w:lang w:val="vi-VN"/>
        </w:rPr>
        <w:t xml:space="preserve"> Điện tử, Cơ Khí</w:t>
      </w:r>
      <w:r w:rsidR="00BA27D6" w:rsidRPr="00CC6DDB">
        <w:rPr>
          <w:spacing w:val="4"/>
          <w:lang w:val="vi-VN"/>
        </w:rPr>
        <w:t xml:space="preserve"> – Động lực, Xây dựng và Công Nghệ </w:t>
      </w:r>
      <w:r w:rsidR="00113703" w:rsidRPr="00CC6DDB">
        <w:rPr>
          <w:spacing w:val="4"/>
          <w:lang w:val="vi-VN"/>
        </w:rPr>
        <w:t>T</w:t>
      </w:r>
      <w:r w:rsidR="00BA27D6" w:rsidRPr="00CC6DDB">
        <w:rPr>
          <w:spacing w:val="4"/>
          <w:lang w:val="vi-VN"/>
        </w:rPr>
        <w:t xml:space="preserve">hông </w:t>
      </w:r>
      <w:r w:rsidR="00075784" w:rsidRPr="00CC6DDB">
        <w:rPr>
          <w:spacing w:val="4"/>
          <w:lang w:val="vi-VN"/>
        </w:rPr>
        <w:t xml:space="preserve">tin, với </w:t>
      </w:r>
      <w:r w:rsidR="001E4960">
        <w:rPr>
          <w:spacing w:val="4"/>
          <w:lang w:val="vi-VN"/>
        </w:rPr>
        <w:t>8</w:t>
      </w:r>
      <w:r w:rsidR="00075784" w:rsidRPr="00CC6DDB">
        <w:rPr>
          <w:spacing w:val="4"/>
          <w:lang w:val="vi-VN"/>
        </w:rPr>
        <w:t xml:space="preserve"> ngành đào tạo.</w:t>
      </w:r>
    </w:p>
    <w:p w14:paraId="20720B5A" w14:textId="1F8FA185" w:rsidR="004718A0" w:rsidRPr="00BF1898" w:rsidRDefault="00DF1217" w:rsidP="004718A0">
      <w:pPr>
        <w:pStyle w:val="Caption"/>
        <w:keepNext/>
        <w:jc w:val="both"/>
        <w:rPr>
          <w:lang w:val="vi-VN"/>
        </w:rPr>
      </w:pPr>
      <w:bookmarkStart w:id="85" w:name="_Toc173388250"/>
      <w:r>
        <w:t>B</w:t>
      </w:r>
      <w:r w:rsidRPr="00BF1898">
        <w:t xml:space="preserve">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22</w:t>
      </w:r>
      <w:r w:rsidR="00DD5465">
        <w:fldChar w:fldCharType="end"/>
      </w:r>
      <w:r w:rsidRPr="00BF1898">
        <w:rPr>
          <w:lang w:val="vi-VN"/>
        </w:rPr>
        <w:t>. Dữ liệu bảng Bộ môn (bo_mon)</w:t>
      </w:r>
      <w:bookmarkEnd w:id="85"/>
    </w:p>
    <w:tbl>
      <w:tblPr>
        <w:tblStyle w:val="Chm1"/>
        <w:tblW w:w="0" w:type="auto"/>
        <w:tblLook w:val="04A0" w:firstRow="1" w:lastRow="0" w:firstColumn="1" w:lastColumn="0" w:noHBand="0" w:noVBand="1"/>
      </w:tblPr>
      <w:tblGrid>
        <w:gridCol w:w="2686"/>
        <w:gridCol w:w="3969"/>
        <w:gridCol w:w="2684"/>
      </w:tblGrid>
      <w:tr w:rsidR="004718A0" w:rsidRPr="00BF1898" w14:paraId="4AD74523"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686" w:type="dxa"/>
            <w:vAlign w:val="top"/>
          </w:tcPr>
          <w:p w14:paraId="522A51CA"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ma_bo_mon</w:t>
            </w:r>
          </w:p>
        </w:tc>
        <w:tc>
          <w:tcPr>
            <w:tcW w:w="3969" w:type="dxa"/>
            <w:vAlign w:val="top"/>
          </w:tcPr>
          <w:p w14:paraId="3C9080E8"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ten_bo_mon</w:t>
            </w:r>
          </w:p>
        </w:tc>
        <w:tc>
          <w:tcPr>
            <w:tcW w:w="2684" w:type="dxa"/>
            <w:vAlign w:val="top"/>
          </w:tcPr>
          <w:p w14:paraId="0EAE2BE9" w14:textId="77777777" w:rsidR="004718A0" w:rsidRPr="00BF1898" w:rsidRDefault="004718A0" w:rsidP="0000094F">
            <w:pPr>
              <w:widowControl w:val="0"/>
              <w:autoSpaceDE w:val="0"/>
              <w:autoSpaceDN w:val="0"/>
              <w:spacing w:line="360" w:lineRule="auto"/>
              <w:rPr>
                <w:szCs w:val="26"/>
                <w:lang w:val="vi"/>
              </w:rPr>
            </w:pPr>
            <w:r w:rsidRPr="00BF1898">
              <w:rPr>
                <w:szCs w:val="26"/>
                <w:lang w:val="vi"/>
              </w:rPr>
              <w:t>ma_khoa</w:t>
            </w:r>
          </w:p>
        </w:tc>
      </w:tr>
      <w:tr w:rsidR="004718A0" w:rsidRPr="00BF1898" w14:paraId="343EB27D" w14:textId="77777777" w:rsidTr="0000094F">
        <w:trPr>
          <w:trHeight w:val="454"/>
        </w:trPr>
        <w:tc>
          <w:tcPr>
            <w:tcW w:w="2686" w:type="dxa"/>
          </w:tcPr>
          <w:p w14:paraId="3F843219"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1</w:t>
            </w:r>
          </w:p>
        </w:tc>
        <w:tc>
          <w:tcPr>
            <w:tcW w:w="3969" w:type="dxa"/>
          </w:tcPr>
          <w:p w14:paraId="4D82AF84" w14:textId="012DF351" w:rsidR="004718A0" w:rsidRPr="00BF1898" w:rsidRDefault="004718A0" w:rsidP="0000094F">
            <w:pPr>
              <w:widowControl w:val="0"/>
              <w:autoSpaceDE w:val="0"/>
              <w:autoSpaceDN w:val="0"/>
              <w:spacing w:line="360" w:lineRule="auto"/>
              <w:rPr>
                <w:szCs w:val="26"/>
                <w:lang w:val="vi-VN"/>
              </w:rPr>
            </w:pPr>
            <w:r w:rsidRPr="00BF1898">
              <w:rPr>
                <w:szCs w:val="26"/>
                <w:lang w:val="vi"/>
              </w:rPr>
              <w:t>Điện</w:t>
            </w:r>
            <w:r w:rsidR="00234734">
              <w:rPr>
                <w:szCs w:val="26"/>
                <w:lang w:val="vi"/>
              </w:rPr>
              <w:t xml:space="preserve"> -</w:t>
            </w:r>
            <w:r w:rsidRPr="00BF1898">
              <w:rPr>
                <w:szCs w:val="26"/>
                <w:lang w:val="vi"/>
              </w:rPr>
              <w:t xml:space="preserve"> Điện tử</w:t>
            </w:r>
          </w:p>
        </w:tc>
        <w:tc>
          <w:tcPr>
            <w:tcW w:w="2684" w:type="dxa"/>
          </w:tcPr>
          <w:p w14:paraId="29942AE7"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4A95694A" w14:textId="77777777" w:rsidTr="0000094F">
        <w:trPr>
          <w:trHeight w:val="454"/>
        </w:trPr>
        <w:tc>
          <w:tcPr>
            <w:tcW w:w="2686" w:type="dxa"/>
          </w:tcPr>
          <w:p w14:paraId="645245B1"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2</w:t>
            </w:r>
          </w:p>
        </w:tc>
        <w:tc>
          <w:tcPr>
            <w:tcW w:w="3969" w:type="dxa"/>
          </w:tcPr>
          <w:p w14:paraId="434880CD"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Cơ khí – Động lực</w:t>
            </w:r>
          </w:p>
        </w:tc>
        <w:tc>
          <w:tcPr>
            <w:tcW w:w="2684" w:type="dxa"/>
          </w:tcPr>
          <w:p w14:paraId="4F8208B8"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0D78350C" w14:textId="77777777" w:rsidTr="0000094F">
        <w:trPr>
          <w:trHeight w:val="454"/>
        </w:trPr>
        <w:tc>
          <w:tcPr>
            <w:tcW w:w="2686" w:type="dxa"/>
          </w:tcPr>
          <w:p w14:paraId="60F50BAE"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c>
          <w:tcPr>
            <w:tcW w:w="3969" w:type="dxa"/>
          </w:tcPr>
          <w:p w14:paraId="33CDFD36"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Xây dựng</w:t>
            </w:r>
          </w:p>
        </w:tc>
        <w:tc>
          <w:tcPr>
            <w:tcW w:w="2684" w:type="dxa"/>
          </w:tcPr>
          <w:p w14:paraId="0077C2C8"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r w:rsidR="004718A0" w:rsidRPr="00BF1898" w14:paraId="42419751" w14:textId="77777777" w:rsidTr="0000094F">
        <w:trPr>
          <w:trHeight w:val="454"/>
        </w:trPr>
        <w:tc>
          <w:tcPr>
            <w:tcW w:w="2686" w:type="dxa"/>
          </w:tcPr>
          <w:p w14:paraId="5797BE4A"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4</w:t>
            </w:r>
          </w:p>
        </w:tc>
        <w:tc>
          <w:tcPr>
            <w:tcW w:w="3969" w:type="dxa"/>
          </w:tcPr>
          <w:p w14:paraId="736BF34F" w14:textId="77777777" w:rsidR="004718A0" w:rsidRPr="00BF1898" w:rsidRDefault="004718A0" w:rsidP="0000094F">
            <w:pPr>
              <w:widowControl w:val="0"/>
              <w:autoSpaceDE w:val="0"/>
              <w:autoSpaceDN w:val="0"/>
              <w:spacing w:line="360" w:lineRule="auto"/>
              <w:rPr>
                <w:szCs w:val="26"/>
                <w:lang w:val="vi-VN"/>
              </w:rPr>
            </w:pPr>
            <w:r w:rsidRPr="00BF1898">
              <w:rPr>
                <w:szCs w:val="26"/>
                <w:lang w:val="vi"/>
              </w:rPr>
              <w:t>Công nghệ Thông tin</w:t>
            </w:r>
          </w:p>
        </w:tc>
        <w:tc>
          <w:tcPr>
            <w:tcW w:w="2684" w:type="dxa"/>
          </w:tcPr>
          <w:p w14:paraId="0F621EBB" w14:textId="77777777" w:rsidR="004718A0" w:rsidRPr="00BF1898" w:rsidRDefault="004718A0" w:rsidP="0000094F">
            <w:pPr>
              <w:widowControl w:val="0"/>
              <w:autoSpaceDE w:val="0"/>
              <w:autoSpaceDN w:val="0"/>
              <w:spacing w:line="360" w:lineRule="auto"/>
              <w:jc w:val="center"/>
              <w:rPr>
                <w:szCs w:val="26"/>
                <w:lang w:val="vi"/>
              </w:rPr>
            </w:pPr>
            <w:r w:rsidRPr="00BF1898">
              <w:rPr>
                <w:szCs w:val="26"/>
                <w:lang w:val="vi"/>
              </w:rPr>
              <w:t>3</w:t>
            </w:r>
          </w:p>
        </w:tc>
      </w:tr>
    </w:tbl>
    <w:p w14:paraId="7DC42D2D" w14:textId="7433B881" w:rsidR="008F6AFC" w:rsidRPr="00BF1898" w:rsidRDefault="008F6AFC" w:rsidP="008F6AFC">
      <w:pPr>
        <w:pStyle w:val="Caption"/>
        <w:keepNext/>
        <w:jc w:val="both"/>
        <w:rPr>
          <w:lang w:val="vi-VN"/>
        </w:rPr>
      </w:pPr>
      <w:bookmarkStart w:id="86" w:name="_Toc17338825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23</w:t>
      </w:r>
      <w:r w:rsidR="00DD5465">
        <w:fldChar w:fldCharType="end"/>
      </w:r>
      <w:r w:rsidRPr="00BF1898">
        <w:rPr>
          <w:lang w:val="vi-VN"/>
        </w:rPr>
        <w:t>. Dữ liệu bảng Ngành (nganh)</w:t>
      </w:r>
      <w:bookmarkEnd w:id="86"/>
    </w:p>
    <w:tbl>
      <w:tblPr>
        <w:tblStyle w:val="Chm1"/>
        <w:tblW w:w="0" w:type="auto"/>
        <w:tblLook w:val="04A0" w:firstRow="1" w:lastRow="0" w:firstColumn="1" w:lastColumn="0" w:noHBand="0" w:noVBand="1"/>
      </w:tblPr>
      <w:tblGrid>
        <w:gridCol w:w="2119"/>
        <w:gridCol w:w="5528"/>
        <w:gridCol w:w="1692"/>
      </w:tblGrid>
      <w:tr w:rsidR="008F6AFC" w:rsidRPr="00BF1898" w14:paraId="165A9DBF" w14:textId="77777777" w:rsidTr="0000094F">
        <w:trPr>
          <w:cnfStyle w:val="100000000000" w:firstRow="1" w:lastRow="0" w:firstColumn="0" w:lastColumn="0" w:oddVBand="0" w:evenVBand="0" w:oddHBand="0" w:evenHBand="0" w:firstRowFirstColumn="0" w:firstRowLastColumn="0" w:lastRowFirstColumn="0" w:lastRowLastColumn="0"/>
          <w:trHeight w:val="454"/>
        </w:trPr>
        <w:tc>
          <w:tcPr>
            <w:tcW w:w="2119" w:type="dxa"/>
            <w:vAlign w:val="top"/>
          </w:tcPr>
          <w:p w14:paraId="6A0617C6" w14:textId="77777777" w:rsidR="008F6AFC" w:rsidRPr="00BF1898" w:rsidRDefault="008F6AFC" w:rsidP="0000094F">
            <w:pPr>
              <w:widowControl w:val="0"/>
              <w:autoSpaceDE w:val="0"/>
              <w:autoSpaceDN w:val="0"/>
              <w:spacing w:line="360" w:lineRule="auto"/>
              <w:rPr>
                <w:szCs w:val="26"/>
                <w:lang w:val="vi-VN"/>
              </w:rPr>
            </w:pPr>
            <w:r w:rsidRPr="00BF1898">
              <w:rPr>
                <w:szCs w:val="26"/>
                <w:lang w:val="vi"/>
              </w:rPr>
              <w:t>ma_nganh</w:t>
            </w:r>
          </w:p>
        </w:tc>
        <w:tc>
          <w:tcPr>
            <w:tcW w:w="5528" w:type="dxa"/>
            <w:vAlign w:val="top"/>
          </w:tcPr>
          <w:p w14:paraId="06CAEDA9" w14:textId="77777777" w:rsidR="008F6AFC" w:rsidRPr="00BF1898" w:rsidRDefault="008F6AFC" w:rsidP="0000094F">
            <w:pPr>
              <w:widowControl w:val="0"/>
              <w:autoSpaceDE w:val="0"/>
              <w:autoSpaceDN w:val="0"/>
              <w:spacing w:line="360" w:lineRule="auto"/>
              <w:rPr>
                <w:szCs w:val="26"/>
                <w:lang w:val="vi-VN"/>
              </w:rPr>
            </w:pPr>
            <w:r w:rsidRPr="00BF1898">
              <w:rPr>
                <w:szCs w:val="26"/>
                <w:lang w:val="vi"/>
              </w:rPr>
              <w:t>ten_nganh</w:t>
            </w:r>
          </w:p>
        </w:tc>
        <w:tc>
          <w:tcPr>
            <w:tcW w:w="1692" w:type="dxa"/>
            <w:vAlign w:val="top"/>
          </w:tcPr>
          <w:p w14:paraId="320C20FF" w14:textId="77777777" w:rsidR="008F6AFC" w:rsidRPr="00BF1898" w:rsidRDefault="008F6AFC" w:rsidP="0000094F">
            <w:pPr>
              <w:widowControl w:val="0"/>
              <w:autoSpaceDE w:val="0"/>
              <w:autoSpaceDN w:val="0"/>
              <w:spacing w:line="360" w:lineRule="auto"/>
              <w:rPr>
                <w:szCs w:val="26"/>
                <w:lang w:val="vi"/>
              </w:rPr>
            </w:pPr>
            <w:r w:rsidRPr="00BF1898">
              <w:rPr>
                <w:szCs w:val="26"/>
                <w:lang w:val="vi"/>
              </w:rPr>
              <w:t>ma_bo_mon</w:t>
            </w:r>
          </w:p>
        </w:tc>
      </w:tr>
      <w:tr w:rsidR="00F54C88" w:rsidRPr="00BF1898" w14:paraId="188B5D47" w14:textId="77777777" w:rsidTr="0000094F">
        <w:trPr>
          <w:trHeight w:val="454"/>
        </w:trPr>
        <w:tc>
          <w:tcPr>
            <w:tcW w:w="2119" w:type="dxa"/>
          </w:tcPr>
          <w:p w14:paraId="61D3B2CA" w14:textId="599A6DE2"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7510301</w:t>
            </w:r>
          </w:p>
        </w:tc>
        <w:tc>
          <w:tcPr>
            <w:tcW w:w="5528" w:type="dxa"/>
          </w:tcPr>
          <w:p w14:paraId="117ED1B1" w14:textId="147652D0" w:rsidR="00F54C88" w:rsidRPr="00BF1898" w:rsidRDefault="00F54C88" w:rsidP="00F54C88">
            <w:pPr>
              <w:widowControl w:val="0"/>
              <w:autoSpaceDE w:val="0"/>
              <w:autoSpaceDN w:val="0"/>
              <w:spacing w:line="360" w:lineRule="auto"/>
              <w:rPr>
                <w:szCs w:val="26"/>
                <w:lang w:val="vi"/>
              </w:rPr>
            </w:pPr>
            <w:r w:rsidRPr="00BF1898">
              <w:rPr>
                <w:szCs w:val="26"/>
                <w:lang w:val="vi"/>
              </w:rPr>
              <w:t>Công nghệ Kỹ thuật Điện, Điện tử</w:t>
            </w:r>
          </w:p>
        </w:tc>
        <w:tc>
          <w:tcPr>
            <w:tcW w:w="1692" w:type="dxa"/>
          </w:tcPr>
          <w:p w14:paraId="493F32C4" w14:textId="7BD74819" w:rsidR="00F54C88" w:rsidRPr="00BF1898" w:rsidRDefault="00F54C88" w:rsidP="00F54C88">
            <w:pPr>
              <w:widowControl w:val="0"/>
              <w:autoSpaceDE w:val="0"/>
              <w:autoSpaceDN w:val="0"/>
              <w:spacing w:line="360" w:lineRule="auto"/>
              <w:jc w:val="center"/>
              <w:rPr>
                <w:szCs w:val="26"/>
                <w:lang w:val="vi"/>
              </w:rPr>
            </w:pPr>
            <w:r w:rsidRPr="00BF1898">
              <w:rPr>
                <w:szCs w:val="26"/>
                <w:lang w:val="vi"/>
              </w:rPr>
              <w:t>1</w:t>
            </w:r>
          </w:p>
        </w:tc>
      </w:tr>
      <w:tr w:rsidR="00F54C88" w:rsidRPr="00BF1898" w14:paraId="2F78D058" w14:textId="77777777" w:rsidTr="0000094F">
        <w:trPr>
          <w:trHeight w:val="454"/>
        </w:trPr>
        <w:tc>
          <w:tcPr>
            <w:tcW w:w="2119" w:type="dxa"/>
          </w:tcPr>
          <w:p w14:paraId="358618A1" w14:textId="1A53A286" w:rsidR="00F54C88" w:rsidRPr="00BF1898" w:rsidRDefault="00F54C88" w:rsidP="00F54C88">
            <w:pPr>
              <w:widowControl w:val="0"/>
              <w:autoSpaceDE w:val="0"/>
              <w:autoSpaceDN w:val="0"/>
              <w:spacing w:line="360" w:lineRule="auto"/>
              <w:jc w:val="center"/>
              <w:rPr>
                <w:szCs w:val="26"/>
                <w:lang w:val="vi"/>
              </w:rPr>
            </w:pPr>
            <w:r w:rsidRPr="00F611BB">
              <w:rPr>
                <w:szCs w:val="26"/>
                <w:lang w:val="vi"/>
              </w:rPr>
              <w:t>7510303</w:t>
            </w:r>
          </w:p>
        </w:tc>
        <w:tc>
          <w:tcPr>
            <w:tcW w:w="5528" w:type="dxa"/>
          </w:tcPr>
          <w:p w14:paraId="746B95ED" w14:textId="158EA18F" w:rsidR="00F54C88" w:rsidRPr="00BF1898" w:rsidRDefault="00F54C88" w:rsidP="00F54C88">
            <w:pPr>
              <w:widowControl w:val="0"/>
              <w:autoSpaceDE w:val="0"/>
              <w:autoSpaceDN w:val="0"/>
              <w:spacing w:line="360" w:lineRule="auto"/>
              <w:rPr>
                <w:szCs w:val="26"/>
                <w:lang w:val="vi"/>
              </w:rPr>
            </w:pPr>
            <w:r w:rsidRPr="00191260">
              <w:rPr>
                <w:szCs w:val="26"/>
                <w:lang w:val="vi"/>
              </w:rPr>
              <w:t>Công nghệ kỹ thuật điều khiển và tự động hóa</w:t>
            </w:r>
          </w:p>
        </w:tc>
        <w:tc>
          <w:tcPr>
            <w:tcW w:w="1692" w:type="dxa"/>
          </w:tcPr>
          <w:p w14:paraId="5E63A333" w14:textId="0CF5D142" w:rsidR="00F54C88" w:rsidRPr="00BF1898" w:rsidRDefault="00F54C88" w:rsidP="00F54C88">
            <w:pPr>
              <w:widowControl w:val="0"/>
              <w:autoSpaceDE w:val="0"/>
              <w:autoSpaceDN w:val="0"/>
              <w:spacing w:line="360" w:lineRule="auto"/>
              <w:jc w:val="center"/>
              <w:rPr>
                <w:szCs w:val="26"/>
                <w:lang w:val="vi"/>
              </w:rPr>
            </w:pPr>
            <w:r>
              <w:rPr>
                <w:szCs w:val="26"/>
                <w:lang w:val="vi"/>
              </w:rPr>
              <w:t>1</w:t>
            </w:r>
          </w:p>
        </w:tc>
      </w:tr>
      <w:tr w:rsidR="00F54C88" w:rsidRPr="00BF1898" w14:paraId="208D260D" w14:textId="77777777" w:rsidTr="0000094F">
        <w:trPr>
          <w:trHeight w:val="454"/>
        </w:trPr>
        <w:tc>
          <w:tcPr>
            <w:tcW w:w="2119" w:type="dxa"/>
          </w:tcPr>
          <w:p w14:paraId="2D626A53" w14:textId="5BCA247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7510201</w:t>
            </w:r>
          </w:p>
        </w:tc>
        <w:tc>
          <w:tcPr>
            <w:tcW w:w="5528" w:type="dxa"/>
          </w:tcPr>
          <w:p w14:paraId="3395C600" w14:textId="74E6FE84"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Cơ khí</w:t>
            </w:r>
          </w:p>
        </w:tc>
        <w:tc>
          <w:tcPr>
            <w:tcW w:w="1692" w:type="dxa"/>
          </w:tcPr>
          <w:p w14:paraId="13D9AB4B" w14:textId="5CBEFAB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2</w:t>
            </w:r>
          </w:p>
        </w:tc>
      </w:tr>
      <w:tr w:rsidR="00F54C88" w:rsidRPr="00BF1898" w14:paraId="57AC47B1" w14:textId="77777777" w:rsidTr="0000094F">
        <w:trPr>
          <w:trHeight w:val="454"/>
        </w:trPr>
        <w:tc>
          <w:tcPr>
            <w:tcW w:w="2119" w:type="dxa"/>
          </w:tcPr>
          <w:p w14:paraId="61F99757" w14:textId="25A667B3"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7510205</w:t>
            </w:r>
          </w:p>
        </w:tc>
        <w:tc>
          <w:tcPr>
            <w:tcW w:w="5528" w:type="dxa"/>
          </w:tcPr>
          <w:p w14:paraId="3F2FBD8C" w14:textId="7BE51098"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Ô tô</w:t>
            </w:r>
          </w:p>
        </w:tc>
        <w:tc>
          <w:tcPr>
            <w:tcW w:w="1692" w:type="dxa"/>
          </w:tcPr>
          <w:p w14:paraId="25876EA4" w14:textId="1DBA9DDE" w:rsidR="00F54C88" w:rsidRPr="00BF1898" w:rsidRDefault="00F54C88" w:rsidP="00F54C88">
            <w:pPr>
              <w:widowControl w:val="0"/>
              <w:autoSpaceDE w:val="0"/>
              <w:autoSpaceDN w:val="0"/>
              <w:spacing w:line="360" w:lineRule="auto"/>
              <w:jc w:val="center"/>
              <w:rPr>
                <w:szCs w:val="26"/>
                <w:lang w:val="vi"/>
              </w:rPr>
            </w:pPr>
            <w:r w:rsidRPr="00BF1898">
              <w:rPr>
                <w:szCs w:val="26"/>
                <w:lang w:val="vi"/>
              </w:rPr>
              <w:t>2</w:t>
            </w:r>
          </w:p>
        </w:tc>
      </w:tr>
      <w:tr w:rsidR="00F54C88" w:rsidRPr="00BF1898" w14:paraId="267A3F87" w14:textId="77777777" w:rsidTr="0000094F">
        <w:trPr>
          <w:trHeight w:val="454"/>
        </w:trPr>
        <w:tc>
          <w:tcPr>
            <w:tcW w:w="2119" w:type="dxa"/>
          </w:tcPr>
          <w:p w14:paraId="07474166" w14:textId="77777777" w:rsidR="00F54C88" w:rsidRPr="00BF1898" w:rsidRDefault="00F54C88" w:rsidP="00F54C88">
            <w:pPr>
              <w:widowControl w:val="0"/>
              <w:autoSpaceDE w:val="0"/>
              <w:autoSpaceDN w:val="0"/>
              <w:spacing w:line="360" w:lineRule="auto"/>
              <w:ind w:left="1418" w:hanging="1418"/>
              <w:jc w:val="center"/>
              <w:rPr>
                <w:szCs w:val="26"/>
                <w:lang w:val="vi"/>
              </w:rPr>
            </w:pPr>
            <w:r w:rsidRPr="00BF1898">
              <w:rPr>
                <w:szCs w:val="26"/>
                <w:lang w:val="vi"/>
              </w:rPr>
              <w:t>7510102</w:t>
            </w:r>
          </w:p>
        </w:tc>
        <w:tc>
          <w:tcPr>
            <w:tcW w:w="5528" w:type="dxa"/>
          </w:tcPr>
          <w:p w14:paraId="53A48F57" w14:textId="77777777" w:rsidR="00F54C88" w:rsidRPr="00BF1898" w:rsidRDefault="00F54C88" w:rsidP="00F54C88">
            <w:pPr>
              <w:widowControl w:val="0"/>
              <w:autoSpaceDE w:val="0"/>
              <w:autoSpaceDN w:val="0"/>
              <w:spacing w:line="360" w:lineRule="auto"/>
              <w:rPr>
                <w:szCs w:val="26"/>
                <w:lang w:val="vi-VN"/>
              </w:rPr>
            </w:pPr>
            <w:r w:rsidRPr="00BF1898">
              <w:rPr>
                <w:szCs w:val="26"/>
                <w:lang w:val="vi"/>
              </w:rPr>
              <w:t>Công nghệ Kỹ thuật Công trình Xây dựng</w:t>
            </w:r>
          </w:p>
        </w:tc>
        <w:tc>
          <w:tcPr>
            <w:tcW w:w="1692" w:type="dxa"/>
          </w:tcPr>
          <w:p w14:paraId="6B1BD9AA" w14:textId="7777777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3</w:t>
            </w:r>
          </w:p>
        </w:tc>
      </w:tr>
      <w:tr w:rsidR="00F54C88" w:rsidRPr="00BF1898" w14:paraId="5792C1B9" w14:textId="77777777" w:rsidTr="0000094F">
        <w:trPr>
          <w:trHeight w:val="454"/>
        </w:trPr>
        <w:tc>
          <w:tcPr>
            <w:tcW w:w="2119" w:type="dxa"/>
          </w:tcPr>
          <w:p w14:paraId="3AE3DFC1" w14:textId="27D44723"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7580205</w:t>
            </w:r>
          </w:p>
        </w:tc>
        <w:tc>
          <w:tcPr>
            <w:tcW w:w="5528" w:type="dxa"/>
          </w:tcPr>
          <w:p w14:paraId="530BD46A" w14:textId="15B9D8C4" w:rsidR="00F54C88" w:rsidRPr="00BF1898" w:rsidRDefault="00F54C88" w:rsidP="00F54C88">
            <w:pPr>
              <w:widowControl w:val="0"/>
              <w:autoSpaceDE w:val="0"/>
              <w:autoSpaceDN w:val="0"/>
              <w:spacing w:line="360" w:lineRule="auto"/>
              <w:rPr>
                <w:szCs w:val="26"/>
                <w:lang w:val="vi-VN"/>
              </w:rPr>
            </w:pPr>
            <w:r w:rsidRPr="00BF1898">
              <w:rPr>
                <w:szCs w:val="26"/>
                <w:lang w:val="vi"/>
              </w:rPr>
              <w:t>Kỹ thuật Xây dựng Công trình Giao thông</w:t>
            </w:r>
          </w:p>
        </w:tc>
        <w:tc>
          <w:tcPr>
            <w:tcW w:w="1692" w:type="dxa"/>
          </w:tcPr>
          <w:p w14:paraId="07E0D688" w14:textId="15BDA2E2" w:rsidR="00F54C88" w:rsidRPr="00BF1898" w:rsidRDefault="00F54C88" w:rsidP="00F54C88">
            <w:pPr>
              <w:widowControl w:val="0"/>
              <w:autoSpaceDE w:val="0"/>
              <w:autoSpaceDN w:val="0"/>
              <w:spacing w:line="360" w:lineRule="auto"/>
              <w:jc w:val="center"/>
              <w:rPr>
                <w:szCs w:val="26"/>
                <w:lang w:val="vi"/>
              </w:rPr>
            </w:pPr>
            <w:r w:rsidRPr="00BF1898">
              <w:rPr>
                <w:szCs w:val="26"/>
                <w:lang w:val="vi"/>
              </w:rPr>
              <w:t>3</w:t>
            </w:r>
          </w:p>
        </w:tc>
      </w:tr>
      <w:tr w:rsidR="00F54C88" w:rsidRPr="00BF1898" w14:paraId="46C884DB" w14:textId="77777777" w:rsidTr="0000094F">
        <w:trPr>
          <w:trHeight w:val="454"/>
        </w:trPr>
        <w:tc>
          <w:tcPr>
            <w:tcW w:w="2119" w:type="dxa"/>
          </w:tcPr>
          <w:p w14:paraId="37494EA8" w14:textId="6B649A8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7480107</w:t>
            </w:r>
          </w:p>
        </w:tc>
        <w:tc>
          <w:tcPr>
            <w:tcW w:w="5528" w:type="dxa"/>
          </w:tcPr>
          <w:p w14:paraId="125B5CF3" w14:textId="0D891E7D" w:rsidR="00F54C88" w:rsidRPr="00BF1898" w:rsidRDefault="00F54C88" w:rsidP="00F54C88">
            <w:pPr>
              <w:widowControl w:val="0"/>
              <w:autoSpaceDE w:val="0"/>
              <w:autoSpaceDN w:val="0"/>
              <w:spacing w:line="360" w:lineRule="auto"/>
              <w:rPr>
                <w:szCs w:val="26"/>
                <w:lang w:val="vi"/>
              </w:rPr>
            </w:pPr>
            <w:r w:rsidRPr="00BF1898">
              <w:rPr>
                <w:szCs w:val="26"/>
                <w:lang w:val="vi"/>
              </w:rPr>
              <w:t>Trí tuệ nhân tạo</w:t>
            </w:r>
          </w:p>
        </w:tc>
        <w:tc>
          <w:tcPr>
            <w:tcW w:w="1692" w:type="dxa"/>
          </w:tcPr>
          <w:p w14:paraId="5609888E" w14:textId="6063552F" w:rsidR="00F54C88" w:rsidRPr="00BF1898" w:rsidRDefault="00F54C88" w:rsidP="00F54C88">
            <w:pPr>
              <w:widowControl w:val="0"/>
              <w:autoSpaceDE w:val="0"/>
              <w:autoSpaceDN w:val="0"/>
              <w:spacing w:line="360" w:lineRule="auto"/>
              <w:jc w:val="center"/>
              <w:rPr>
                <w:szCs w:val="26"/>
                <w:lang w:val="vi"/>
              </w:rPr>
            </w:pPr>
            <w:r w:rsidRPr="00BF1898">
              <w:rPr>
                <w:szCs w:val="26"/>
                <w:lang w:val="vi"/>
              </w:rPr>
              <w:t>4</w:t>
            </w:r>
          </w:p>
        </w:tc>
      </w:tr>
      <w:tr w:rsidR="00F54C88" w:rsidRPr="00BF1898" w14:paraId="55014B8D" w14:textId="77777777" w:rsidTr="0000094F">
        <w:trPr>
          <w:trHeight w:val="454"/>
        </w:trPr>
        <w:tc>
          <w:tcPr>
            <w:tcW w:w="2119" w:type="dxa"/>
          </w:tcPr>
          <w:p w14:paraId="138724CC" w14:textId="5DC7D99E" w:rsidR="00F54C88" w:rsidRPr="00BF1898" w:rsidRDefault="00F54C88" w:rsidP="00F54C88">
            <w:pPr>
              <w:widowControl w:val="0"/>
              <w:autoSpaceDE w:val="0"/>
              <w:autoSpaceDN w:val="0"/>
              <w:spacing w:line="360" w:lineRule="auto"/>
              <w:jc w:val="center"/>
              <w:rPr>
                <w:szCs w:val="26"/>
                <w:lang w:val="vi"/>
              </w:rPr>
            </w:pPr>
            <w:r w:rsidRPr="00BF1898">
              <w:rPr>
                <w:szCs w:val="26"/>
                <w:lang w:val="vi"/>
              </w:rPr>
              <w:t>7480201</w:t>
            </w:r>
          </w:p>
        </w:tc>
        <w:tc>
          <w:tcPr>
            <w:tcW w:w="5528" w:type="dxa"/>
          </w:tcPr>
          <w:p w14:paraId="429B558A" w14:textId="56F471AA" w:rsidR="00F54C88" w:rsidRPr="00BF1898" w:rsidRDefault="00F54C88" w:rsidP="00F54C88">
            <w:pPr>
              <w:widowControl w:val="0"/>
              <w:autoSpaceDE w:val="0"/>
              <w:autoSpaceDN w:val="0"/>
              <w:spacing w:line="360" w:lineRule="auto"/>
              <w:rPr>
                <w:szCs w:val="26"/>
                <w:lang w:val="vi"/>
              </w:rPr>
            </w:pPr>
            <w:r w:rsidRPr="00BF1898">
              <w:rPr>
                <w:szCs w:val="26"/>
                <w:lang w:val="vi"/>
              </w:rPr>
              <w:t>Công nghệ Thông tin</w:t>
            </w:r>
          </w:p>
        </w:tc>
        <w:tc>
          <w:tcPr>
            <w:tcW w:w="1692" w:type="dxa"/>
          </w:tcPr>
          <w:p w14:paraId="5C2D6825" w14:textId="7AB97CD7" w:rsidR="00F54C88" w:rsidRPr="00BF1898" w:rsidRDefault="00F54C88" w:rsidP="00F54C88">
            <w:pPr>
              <w:widowControl w:val="0"/>
              <w:autoSpaceDE w:val="0"/>
              <w:autoSpaceDN w:val="0"/>
              <w:spacing w:line="360" w:lineRule="auto"/>
              <w:jc w:val="center"/>
              <w:rPr>
                <w:szCs w:val="26"/>
                <w:lang w:val="vi"/>
              </w:rPr>
            </w:pPr>
            <w:r w:rsidRPr="00BF1898">
              <w:rPr>
                <w:szCs w:val="26"/>
                <w:lang w:val="vi"/>
              </w:rPr>
              <w:t>4</w:t>
            </w:r>
          </w:p>
        </w:tc>
      </w:tr>
    </w:tbl>
    <w:p w14:paraId="6DF1A91C" w14:textId="0F9AEBBA" w:rsidR="00E21181" w:rsidRDefault="00E21181" w:rsidP="00E21181">
      <w:pPr>
        <w:pStyle w:val="BodyText"/>
        <w:rPr>
          <w:lang w:val="vi-VN"/>
        </w:rPr>
      </w:pPr>
      <w:r>
        <w:t>Mỗi</w:t>
      </w:r>
      <w:r>
        <w:rPr>
          <w:lang w:val="vi-VN"/>
        </w:rPr>
        <w:t xml:space="preserve"> ngành đào tạo có các chương trình đào tạo </w:t>
      </w:r>
      <w:r w:rsidR="00B05823">
        <w:rPr>
          <w:lang w:val="vi-VN"/>
        </w:rPr>
        <w:t xml:space="preserve">được sử dụng trong các giai đoạn khác nhau. Mỗi chương trình được áp dụng khi có </w:t>
      </w:r>
      <w:r w:rsidR="00E7193E">
        <w:rPr>
          <w:lang w:val="vi-VN"/>
        </w:rPr>
        <w:t>văn bản Q</w:t>
      </w:r>
      <w:r w:rsidR="00B05823">
        <w:rPr>
          <w:lang w:val="vi-VN"/>
        </w:rPr>
        <w:t xml:space="preserve">uyết định chính thức từ </w:t>
      </w:r>
      <w:r w:rsidR="002F668C">
        <w:rPr>
          <w:lang w:val="vi-VN"/>
        </w:rPr>
        <w:t>Trường Đại học</w:t>
      </w:r>
      <w:r w:rsidR="00B05823">
        <w:rPr>
          <w:lang w:val="vi-VN"/>
        </w:rPr>
        <w:t xml:space="preserve"> Trà </w:t>
      </w:r>
      <w:r w:rsidR="00441D27">
        <w:rPr>
          <w:lang w:val="vi-VN"/>
        </w:rPr>
        <w:t>Vinh.</w:t>
      </w:r>
    </w:p>
    <w:p w14:paraId="34D09DA5" w14:textId="05AC7953" w:rsidR="0000546F" w:rsidRPr="00E21181" w:rsidRDefault="00EB4FE9" w:rsidP="00E21181">
      <w:pPr>
        <w:pStyle w:val="BodyText"/>
        <w:rPr>
          <w:lang w:val="vi-VN"/>
        </w:rPr>
      </w:pPr>
      <w:r>
        <w:rPr>
          <w:lang w:val="vi-VN"/>
        </w:rPr>
        <w:t>Sinh viên phải đạt số tín chỉ tối thiểu trong quyết định mới được xét tốt nghiệp.</w:t>
      </w:r>
    </w:p>
    <w:p w14:paraId="2E9A3588" w14:textId="593A1DE8" w:rsidR="00D85B5F" w:rsidRPr="00BF1898" w:rsidRDefault="00E21181" w:rsidP="00D85B5F">
      <w:pPr>
        <w:pStyle w:val="Caption"/>
        <w:keepNext/>
        <w:jc w:val="both"/>
        <w:rPr>
          <w:lang w:val="vi-VN"/>
        </w:rPr>
      </w:pPr>
      <w:bookmarkStart w:id="87" w:name="_Toc17338825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24</w:t>
      </w:r>
      <w:r w:rsidR="00DD5465">
        <w:fldChar w:fldCharType="end"/>
      </w:r>
      <w:r w:rsidRPr="00BF1898">
        <w:rPr>
          <w:lang w:val="vi-VN"/>
        </w:rPr>
        <w:t>. Dữ liệu bảng chương tình đào tạo (chuong_trinh_dao_tao)</w:t>
      </w:r>
      <w:bookmarkEnd w:id="87"/>
    </w:p>
    <w:tbl>
      <w:tblPr>
        <w:tblStyle w:val="Chm1"/>
        <w:tblW w:w="0" w:type="auto"/>
        <w:tblLook w:val="04A0" w:firstRow="1" w:lastRow="0" w:firstColumn="1" w:lastColumn="0" w:noHBand="0" w:noVBand="1"/>
      </w:tblPr>
      <w:tblGrid>
        <w:gridCol w:w="1502"/>
        <w:gridCol w:w="3190"/>
        <w:gridCol w:w="2067"/>
        <w:gridCol w:w="1193"/>
        <w:gridCol w:w="1387"/>
      </w:tblGrid>
      <w:tr w:rsidR="00D85B5F" w:rsidRPr="00BF1898" w14:paraId="2EC3FD42"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1502" w:type="dxa"/>
            <w:vAlign w:val="top"/>
          </w:tcPr>
          <w:p w14:paraId="6D0474E6"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ma_chuong</w:t>
            </w:r>
          </w:p>
          <w:p w14:paraId="5F059B3B" w14:textId="77777777" w:rsidR="00D85B5F" w:rsidRPr="00BF1898" w:rsidRDefault="00D85B5F" w:rsidP="0000094F">
            <w:pPr>
              <w:widowControl w:val="0"/>
              <w:autoSpaceDE w:val="0"/>
              <w:autoSpaceDN w:val="0"/>
              <w:spacing w:line="360" w:lineRule="auto"/>
              <w:rPr>
                <w:szCs w:val="26"/>
                <w:lang w:val="vi-VN"/>
              </w:rPr>
            </w:pPr>
            <w:r w:rsidRPr="00BF1898">
              <w:rPr>
                <w:szCs w:val="26"/>
                <w:lang w:val="vi"/>
              </w:rPr>
              <w:t>_trinh</w:t>
            </w:r>
          </w:p>
        </w:tc>
        <w:tc>
          <w:tcPr>
            <w:tcW w:w="3190" w:type="dxa"/>
            <w:vAlign w:val="top"/>
          </w:tcPr>
          <w:p w14:paraId="7521140D" w14:textId="77777777" w:rsidR="00D85B5F" w:rsidRPr="00BF1898" w:rsidRDefault="00D85B5F" w:rsidP="0000094F">
            <w:pPr>
              <w:widowControl w:val="0"/>
              <w:autoSpaceDE w:val="0"/>
              <w:autoSpaceDN w:val="0"/>
              <w:spacing w:line="360" w:lineRule="auto"/>
              <w:rPr>
                <w:szCs w:val="26"/>
                <w:lang w:val="vi-VN"/>
              </w:rPr>
            </w:pPr>
            <w:r w:rsidRPr="00BF1898">
              <w:rPr>
                <w:szCs w:val="26"/>
                <w:lang w:val="vi"/>
              </w:rPr>
              <w:t>ten_chuong_trinh</w:t>
            </w:r>
          </w:p>
        </w:tc>
        <w:tc>
          <w:tcPr>
            <w:tcW w:w="2067" w:type="dxa"/>
            <w:vAlign w:val="top"/>
          </w:tcPr>
          <w:p w14:paraId="110B2CF6"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so_quyet_dinh</w:t>
            </w:r>
          </w:p>
        </w:tc>
        <w:tc>
          <w:tcPr>
            <w:tcW w:w="1193" w:type="dxa"/>
            <w:vAlign w:val="top"/>
          </w:tcPr>
          <w:p w14:paraId="74C8A51E" w14:textId="77777777" w:rsidR="00D85B5F" w:rsidRPr="00BF1898" w:rsidRDefault="00D85B5F" w:rsidP="0000094F">
            <w:pPr>
              <w:widowControl w:val="0"/>
              <w:autoSpaceDE w:val="0"/>
              <w:autoSpaceDN w:val="0"/>
              <w:spacing w:line="360" w:lineRule="auto"/>
              <w:rPr>
                <w:b w:val="0"/>
                <w:szCs w:val="26"/>
                <w:lang w:val="vi"/>
              </w:rPr>
            </w:pPr>
            <w:r w:rsidRPr="00BF1898">
              <w:rPr>
                <w:szCs w:val="26"/>
                <w:lang w:val="vi"/>
              </w:rPr>
              <w:t>tong_so</w:t>
            </w:r>
          </w:p>
          <w:p w14:paraId="5073623D"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_tin_chi</w:t>
            </w:r>
          </w:p>
        </w:tc>
        <w:tc>
          <w:tcPr>
            <w:tcW w:w="1387" w:type="dxa"/>
            <w:vAlign w:val="top"/>
          </w:tcPr>
          <w:p w14:paraId="758C9F30"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ma_nganh</w:t>
            </w:r>
          </w:p>
        </w:tc>
      </w:tr>
      <w:tr w:rsidR="00D85B5F" w:rsidRPr="00BF1898" w14:paraId="065484CF" w14:textId="77777777" w:rsidTr="0000094F">
        <w:trPr>
          <w:trHeight w:val="454"/>
        </w:trPr>
        <w:tc>
          <w:tcPr>
            <w:tcW w:w="1502" w:type="dxa"/>
          </w:tcPr>
          <w:p w14:paraId="2FD79A87" w14:textId="77777777" w:rsidR="00D85B5F" w:rsidRPr="00BF1898" w:rsidRDefault="00D85B5F" w:rsidP="0000094F">
            <w:pPr>
              <w:widowControl w:val="0"/>
              <w:autoSpaceDE w:val="0"/>
              <w:autoSpaceDN w:val="0"/>
              <w:jc w:val="center"/>
              <w:rPr>
                <w:szCs w:val="26"/>
                <w:lang w:val="vi"/>
              </w:rPr>
            </w:pPr>
            <w:r w:rsidRPr="00BF1898">
              <w:rPr>
                <w:szCs w:val="26"/>
                <w:lang w:val="vi"/>
              </w:rPr>
              <w:t>ck</w:t>
            </w:r>
          </w:p>
        </w:tc>
        <w:tc>
          <w:tcPr>
            <w:tcW w:w="3190" w:type="dxa"/>
          </w:tcPr>
          <w:p w14:paraId="7D5006CE"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Kỹ thuật Cơ khí</w:t>
            </w:r>
          </w:p>
        </w:tc>
        <w:tc>
          <w:tcPr>
            <w:tcW w:w="2067" w:type="dxa"/>
          </w:tcPr>
          <w:p w14:paraId="0221FDE8"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6D166480"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F1A7DB0" w14:textId="77777777" w:rsidR="00D85B5F" w:rsidRPr="00BF1898" w:rsidRDefault="00D85B5F" w:rsidP="0000094F">
            <w:pPr>
              <w:widowControl w:val="0"/>
              <w:autoSpaceDE w:val="0"/>
              <w:autoSpaceDN w:val="0"/>
              <w:jc w:val="center"/>
              <w:rPr>
                <w:szCs w:val="26"/>
                <w:lang w:val="vi"/>
              </w:rPr>
            </w:pPr>
            <w:r w:rsidRPr="00BF1898">
              <w:rPr>
                <w:szCs w:val="26"/>
                <w:lang w:val="vi"/>
              </w:rPr>
              <w:t>7510201</w:t>
            </w:r>
          </w:p>
        </w:tc>
      </w:tr>
      <w:tr w:rsidR="00D85B5F" w:rsidRPr="00BF1898" w14:paraId="669BB019" w14:textId="77777777" w:rsidTr="0000094F">
        <w:trPr>
          <w:trHeight w:val="454"/>
        </w:trPr>
        <w:tc>
          <w:tcPr>
            <w:tcW w:w="1502" w:type="dxa"/>
          </w:tcPr>
          <w:p w14:paraId="7377B1B1" w14:textId="77777777" w:rsidR="00D85B5F" w:rsidRPr="00BF1898" w:rsidRDefault="00D85B5F" w:rsidP="0000094F">
            <w:pPr>
              <w:widowControl w:val="0"/>
              <w:autoSpaceDE w:val="0"/>
              <w:autoSpaceDN w:val="0"/>
              <w:jc w:val="center"/>
              <w:rPr>
                <w:szCs w:val="26"/>
                <w:lang w:val="vi"/>
              </w:rPr>
            </w:pPr>
            <w:r w:rsidRPr="00BF1898">
              <w:rPr>
                <w:szCs w:val="26"/>
                <w:lang w:val="vi"/>
              </w:rPr>
              <w:t>cntt19</w:t>
            </w:r>
          </w:p>
        </w:tc>
        <w:tc>
          <w:tcPr>
            <w:tcW w:w="3190" w:type="dxa"/>
          </w:tcPr>
          <w:p w14:paraId="51E8D1DB"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Thông tin</w:t>
            </w:r>
          </w:p>
        </w:tc>
        <w:tc>
          <w:tcPr>
            <w:tcW w:w="2067" w:type="dxa"/>
          </w:tcPr>
          <w:p w14:paraId="6BC79074"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3455/QĐ-ĐHTV, năm 2018</w:t>
            </w:r>
          </w:p>
        </w:tc>
        <w:tc>
          <w:tcPr>
            <w:tcW w:w="1193" w:type="dxa"/>
          </w:tcPr>
          <w:p w14:paraId="61FDA06F" w14:textId="77777777" w:rsidR="00D85B5F" w:rsidRPr="00BF1898" w:rsidRDefault="00D85B5F" w:rsidP="0000094F">
            <w:pPr>
              <w:widowControl w:val="0"/>
              <w:autoSpaceDE w:val="0"/>
              <w:autoSpaceDN w:val="0"/>
              <w:jc w:val="center"/>
              <w:rPr>
                <w:szCs w:val="26"/>
                <w:lang w:val="vi"/>
              </w:rPr>
            </w:pPr>
            <w:r w:rsidRPr="00BF1898">
              <w:rPr>
                <w:szCs w:val="26"/>
                <w:lang w:val="vi"/>
              </w:rPr>
              <w:t>136</w:t>
            </w:r>
          </w:p>
        </w:tc>
        <w:tc>
          <w:tcPr>
            <w:tcW w:w="1387" w:type="dxa"/>
          </w:tcPr>
          <w:p w14:paraId="5A00AA8C" w14:textId="77777777" w:rsidR="00D85B5F" w:rsidRPr="00BF1898" w:rsidRDefault="00D85B5F" w:rsidP="0000094F">
            <w:pPr>
              <w:widowControl w:val="0"/>
              <w:autoSpaceDE w:val="0"/>
              <w:autoSpaceDN w:val="0"/>
              <w:jc w:val="center"/>
              <w:rPr>
                <w:szCs w:val="26"/>
                <w:lang w:val="vi"/>
              </w:rPr>
            </w:pPr>
            <w:r w:rsidRPr="00BF1898">
              <w:rPr>
                <w:szCs w:val="26"/>
                <w:lang w:val="vi"/>
              </w:rPr>
              <w:t>7480201</w:t>
            </w:r>
          </w:p>
        </w:tc>
      </w:tr>
      <w:tr w:rsidR="00D85B5F" w:rsidRPr="00BF1898" w14:paraId="06EFA417" w14:textId="77777777" w:rsidTr="0000094F">
        <w:trPr>
          <w:trHeight w:val="454"/>
        </w:trPr>
        <w:tc>
          <w:tcPr>
            <w:tcW w:w="1502" w:type="dxa"/>
          </w:tcPr>
          <w:p w14:paraId="7DBF96DB" w14:textId="77777777" w:rsidR="00D85B5F" w:rsidRPr="00BF1898" w:rsidRDefault="00D85B5F" w:rsidP="0000094F">
            <w:pPr>
              <w:widowControl w:val="0"/>
              <w:autoSpaceDE w:val="0"/>
              <w:autoSpaceDN w:val="0"/>
              <w:ind w:left="1418" w:hanging="1418"/>
              <w:jc w:val="center"/>
              <w:rPr>
                <w:szCs w:val="26"/>
                <w:lang w:val="vi"/>
              </w:rPr>
            </w:pPr>
            <w:r w:rsidRPr="00BF1898">
              <w:rPr>
                <w:szCs w:val="26"/>
                <w:lang w:val="vi"/>
              </w:rPr>
              <w:lastRenderedPageBreak/>
              <w:t>cntt20</w:t>
            </w:r>
          </w:p>
        </w:tc>
        <w:tc>
          <w:tcPr>
            <w:tcW w:w="3190" w:type="dxa"/>
          </w:tcPr>
          <w:p w14:paraId="3A0B3F5A"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
              </w:rPr>
              <w:t>Công nghệ Thông tin</w:t>
            </w:r>
          </w:p>
        </w:tc>
        <w:tc>
          <w:tcPr>
            <w:tcW w:w="2067" w:type="dxa"/>
          </w:tcPr>
          <w:p w14:paraId="5C8A39D5" w14:textId="77777777" w:rsidR="00D85B5F" w:rsidRPr="00BF1898" w:rsidRDefault="00D85B5F" w:rsidP="0000094F">
            <w:pPr>
              <w:widowControl w:val="0"/>
              <w:autoSpaceDE w:val="0"/>
              <w:autoSpaceDN w:val="0"/>
              <w:spacing w:line="360" w:lineRule="auto"/>
              <w:rPr>
                <w:szCs w:val="26"/>
                <w:lang w:val="vi"/>
              </w:rPr>
            </w:pPr>
            <w:r w:rsidRPr="00BF1898">
              <w:rPr>
                <w:szCs w:val="26"/>
                <w:lang w:val="vi"/>
              </w:rPr>
              <w:t>3327/QĐ-ĐHTV, năm 2020</w:t>
            </w:r>
          </w:p>
        </w:tc>
        <w:tc>
          <w:tcPr>
            <w:tcW w:w="1193" w:type="dxa"/>
          </w:tcPr>
          <w:p w14:paraId="3DD98DED" w14:textId="77777777" w:rsidR="00D85B5F" w:rsidRPr="00BF1898" w:rsidRDefault="00D85B5F" w:rsidP="0000094F">
            <w:pPr>
              <w:widowControl w:val="0"/>
              <w:autoSpaceDE w:val="0"/>
              <w:autoSpaceDN w:val="0"/>
              <w:jc w:val="center"/>
              <w:rPr>
                <w:szCs w:val="26"/>
                <w:lang w:val="vi"/>
              </w:rPr>
            </w:pPr>
            <w:r w:rsidRPr="00BF1898">
              <w:rPr>
                <w:szCs w:val="26"/>
                <w:lang w:val="vi"/>
              </w:rPr>
              <w:t>150</w:t>
            </w:r>
          </w:p>
        </w:tc>
        <w:tc>
          <w:tcPr>
            <w:tcW w:w="1387" w:type="dxa"/>
          </w:tcPr>
          <w:p w14:paraId="5E268600" w14:textId="77777777" w:rsidR="00D85B5F" w:rsidRPr="00BF1898" w:rsidRDefault="00D85B5F" w:rsidP="0000094F">
            <w:pPr>
              <w:widowControl w:val="0"/>
              <w:autoSpaceDE w:val="0"/>
              <w:autoSpaceDN w:val="0"/>
              <w:jc w:val="center"/>
              <w:rPr>
                <w:szCs w:val="26"/>
                <w:lang w:val="vi"/>
              </w:rPr>
            </w:pPr>
            <w:r w:rsidRPr="00BF1898">
              <w:rPr>
                <w:szCs w:val="26"/>
                <w:lang w:val="vi"/>
              </w:rPr>
              <w:t>7480201</w:t>
            </w:r>
          </w:p>
        </w:tc>
      </w:tr>
      <w:tr w:rsidR="00D85B5F" w:rsidRPr="00BF1898" w14:paraId="1FD80217" w14:textId="77777777" w:rsidTr="0000094F">
        <w:trPr>
          <w:trHeight w:val="454"/>
        </w:trPr>
        <w:tc>
          <w:tcPr>
            <w:tcW w:w="1502" w:type="dxa"/>
          </w:tcPr>
          <w:p w14:paraId="3276C406" w14:textId="77777777" w:rsidR="00D85B5F" w:rsidRPr="00BF1898" w:rsidRDefault="00D85B5F" w:rsidP="0000094F">
            <w:pPr>
              <w:widowControl w:val="0"/>
              <w:autoSpaceDE w:val="0"/>
              <w:autoSpaceDN w:val="0"/>
              <w:jc w:val="center"/>
              <w:rPr>
                <w:szCs w:val="26"/>
                <w:lang w:val="vi"/>
              </w:rPr>
            </w:pPr>
            <w:r w:rsidRPr="00BF1898">
              <w:rPr>
                <w:szCs w:val="26"/>
                <w:lang w:val="vi"/>
              </w:rPr>
              <w:t>dcn</w:t>
            </w:r>
          </w:p>
        </w:tc>
        <w:tc>
          <w:tcPr>
            <w:tcW w:w="3190" w:type="dxa"/>
          </w:tcPr>
          <w:p w14:paraId="114AE077" w14:textId="77777777" w:rsidR="00D85B5F" w:rsidRPr="00BF1898" w:rsidRDefault="00D85B5F" w:rsidP="000C7C14">
            <w:pPr>
              <w:widowControl w:val="0"/>
              <w:autoSpaceDE w:val="0"/>
              <w:autoSpaceDN w:val="0"/>
              <w:spacing w:line="360" w:lineRule="auto"/>
              <w:jc w:val="both"/>
              <w:rPr>
                <w:szCs w:val="26"/>
                <w:lang w:val="vi-VN"/>
              </w:rPr>
            </w:pPr>
            <w:r w:rsidRPr="00BF1898">
              <w:rPr>
                <w:szCs w:val="26"/>
                <w:lang w:val="vi-VN"/>
              </w:rPr>
              <w:t>Công nghệ Kỹ thuật Điện, Điện tử - Điện công nghiệp</w:t>
            </w:r>
          </w:p>
        </w:tc>
        <w:tc>
          <w:tcPr>
            <w:tcW w:w="2067" w:type="dxa"/>
          </w:tcPr>
          <w:p w14:paraId="0091F73F"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7AC6E05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3A9922C7"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1E30B93A" w14:textId="77777777" w:rsidTr="0000094F">
        <w:trPr>
          <w:trHeight w:val="454"/>
        </w:trPr>
        <w:tc>
          <w:tcPr>
            <w:tcW w:w="1502" w:type="dxa"/>
          </w:tcPr>
          <w:p w14:paraId="3CD4DF02" w14:textId="77777777" w:rsidR="00D85B5F" w:rsidRPr="00BF1898" w:rsidRDefault="00D85B5F" w:rsidP="0000094F">
            <w:pPr>
              <w:widowControl w:val="0"/>
              <w:autoSpaceDE w:val="0"/>
              <w:autoSpaceDN w:val="0"/>
              <w:jc w:val="center"/>
              <w:rPr>
                <w:szCs w:val="26"/>
                <w:lang w:val="vi"/>
              </w:rPr>
            </w:pPr>
            <w:r w:rsidRPr="00BF1898">
              <w:rPr>
                <w:szCs w:val="26"/>
                <w:lang w:val="vi"/>
              </w:rPr>
              <w:t>dktdh</w:t>
            </w:r>
          </w:p>
        </w:tc>
        <w:tc>
          <w:tcPr>
            <w:tcW w:w="3190" w:type="dxa"/>
          </w:tcPr>
          <w:p w14:paraId="4D7C2179"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điều khiển và tự động hóa</w:t>
            </w:r>
          </w:p>
        </w:tc>
        <w:tc>
          <w:tcPr>
            <w:tcW w:w="2067" w:type="dxa"/>
          </w:tcPr>
          <w:p w14:paraId="2E1CFF51"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297B9088"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4647D8A"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4B736DA5" w14:textId="77777777" w:rsidTr="0000094F">
        <w:trPr>
          <w:trHeight w:val="454"/>
        </w:trPr>
        <w:tc>
          <w:tcPr>
            <w:tcW w:w="1502" w:type="dxa"/>
          </w:tcPr>
          <w:p w14:paraId="4E3EB259" w14:textId="77777777" w:rsidR="00D85B5F" w:rsidRPr="00BF1898" w:rsidRDefault="00D85B5F" w:rsidP="0000094F">
            <w:pPr>
              <w:widowControl w:val="0"/>
              <w:autoSpaceDE w:val="0"/>
              <w:autoSpaceDN w:val="0"/>
              <w:jc w:val="center"/>
              <w:rPr>
                <w:szCs w:val="26"/>
                <w:lang w:val="vi"/>
              </w:rPr>
            </w:pPr>
            <w:r w:rsidRPr="00BF1898">
              <w:rPr>
                <w:szCs w:val="26"/>
                <w:lang w:val="vi"/>
              </w:rPr>
              <w:t>htd</w:t>
            </w:r>
          </w:p>
        </w:tc>
        <w:tc>
          <w:tcPr>
            <w:tcW w:w="3190" w:type="dxa"/>
          </w:tcPr>
          <w:p w14:paraId="564CD6B9"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Điện, Điện tử - Hệ thống điện</w:t>
            </w:r>
          </w:p>
        </w:tc>
        <w:tc>
          <w:tcPr>
            <w:tcW w:w="2067" w:type="dxa"/>
          </w:tcPr>
          <w:p w14:paraId="5CD6619B"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276B4E74"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5AAD7522" w14:textId="77777777" w:rsidR="00D85B5F" w:rsidRPr="00BF1898" w:rsidRDefault="00D85B5F" w:rsidP="0000094F">
            <w:pPr>
              <w:widowControl w:val="0"/>
              <w:autoSpaceDE w:val="0"/>
              <w:autoSpaceDN w:val="0"/>
              <w:jc w:val="center"/>
              <w:rPr>
                <w:szCs w:val="26"/>
                <w:lang w:val="vi"/>
              </w:rPr>
            </w:pPr>
            <w:r w:rsidRPr="00BF1898">
              <w:rPr>
                <w:szCs w:val="26"/>
                <w:lang w:val="vi"/>
              </w:rPr>
              <w:t>7510301</w:t>
            </w:r>
          </w:p>
        </w:tc>
      </w:tr>
      <w:tr w:rsidR="00D85B5F" w:rsidRPr="00BF1898" w14:paraId="28268C9A" w14:textId="77777777" w:rsidTr="0000094F">
        <w:trPr>
          <w:trHeight w:val="454"/>
        </w:trPr>
        <w:tc>
          <w:tcPr>
            <w:tcW w:w="1502" w:type="dxa"/>
          </w:tcPr>
          <w:p w14:paraId="26423A0B" w14:textId="77777777" w:rsidR="00D85B5F" w:rsidRPr="00BF1898" w:rsidRDefault="00D85B5F" w:rsidP="0000094F">
            <w:pPr>
              <w:widowControl w:val="0"/>
              <w:autoSpaceDE w:val="0"/>
              <w:autoSpaceDN w:val="0"/>
              <w:jc w:val="center"/>
              <w:rPr>
                <w:szCs w:val="26"/>
                <w:lang w:val="vi"/>
              </w:rPr>
            </w:pPr>
            <w:r w:rsidRPr="00BF1898">
              <w:rPr>
                <w:szCs w:val="26"/>
                <w:lang w:val="vi"/>
              </w:rPr>
              <w:t>ot</w:t>
            </w:r>
          </w:p>
        </w:tc>
        <w:tc>
          <w:tcPr>
            <w:tcW w:w="3190" w:type="dxa"/>
          </w:tcPr>
          <w:p w14:paraId="55B98F70"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Ô tô</w:t>
            </w:r>
          </w:p>
        </w:tc>
        <w:tc>
          <w:tcPr>
            <w:tcW w:w="2067" w:type="dxa"/>
          </w:tcPr>
          <w:p w14:paraId="4AC0948D"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590FCF6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4E943E4A" w14:textId="77777777" w:rsidR="00D85B5F" w:rsidRPr="00BF1898" w:rsidRDefault="00D85B5F" w:rsidP="0000094F">
            <w:pPr>
              <w:widowControl w:val="0"/>
              <w:autoSpaceDE w:val="0"/>
              <w:autoSpaceDN w:val="0"/>
              <w:jc w:val="center"/>
              <w:rPr>
                <w:szCs w:val="26"/>
                <w:lang w:val="vi"/>
              </w:rPr>
            </w:pPr>
            <w:r w:rsidRPr="00BF1898">
              <w:rPr>
                <w:szCs w:val="26"/>
                <w:lang w:val="vi"/>
              </w:rPr>
              <w:t>7510205</w:t>
            </w:r>
          </w:p>
        </w:tc>
      </w:tr>
      <w:tr w:rsidR="00D85B5F" w:rsidRPr="00BF1898" w14:paraId="55D5FD5C" w14:textId="77777777" w:rsidTr="0000094F">
        <w:trPr>
          <w:trHeight w:val="454"/>
        </w:trPr>
        <w:tc>
          <w:tcPr>
            <w:tcW w:w="1502" w:type="dxa"/>
          </w:tcPr>
          <w:p w14:paraId="69ECC31D" w14:textId="77777777" w:rsidR="00D85B5F" w:rsidRPr="00BF1898" w:rsidRDefault="00D85B5F" w:rsidP="0000094F">
            <w:pPr>
              <w:widowControl w:val="0"/>
              <w:autoSpaceDE w:val="0"/>
              <w:autoSpaceDN w:val="0"/>
              <w:jc w:val="center"/>
              <w:rPr>
                <w:szCs w:val="26"/>
                <w:lang w:val="vi"/>
              </w:rPr>
            </w:pPr>
            <w:r w:rsidRPr="00BF1898">
              <w:rPr>
                <w:szCs w:val="26"/>
                <w:lang w:val="vi"/>
              </w:rPr>
              <w:t>ttnt</w:t>
            </w:r>
          </w:p>
        </w:tc>
        <w:tc>
          <w:tcPr>
            <w:tcW w:w="3190" w:type="dxa"/>
          </w:tcPr>
          <w:p w14:paraId="3B062134"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Trí tuệ nhân tạo</w:t>
            </w:r>
          </w:p>
        </w:tc>
        <w:tc>
          <w:tcPr>
            <w:tcW w:w="2067" w:type="dxa"/>
          </w:tcPr>
          <w:p w14:paraId="7534906B"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7C95527A"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78A0B09" w14:textId="77777777" w:rsidR="00D85B5F" w:rsidRPr="00BF1898" w:rsidRDefault="00D85B5F" w:rsidP="0000094F">
            <w:pPr>
              <w:widowControl w:val="0"/>
              <w:autoSpaceDE w:val="0"/>
              <w:autoSpaceDN w:val="0"/>
              <w:jc w:val="center"/>
              <w:rPr>
                <w:szCs w:val="26"/>
                <w:lang w:val="vi"/>
              </w:rPr>
            </w:pPr>
            <w:r w:rsidRPr="00BF1898">
              <w:rPr>
                <w:szCs w:val="26"/>
                <w:lang w:val="vi"/>
              </w:rPr>
              <w:t>7480107</w:t>
            </w:r>
          </w:p>
        </w:tc>
      </w:tr>
      <w:tr w:rsidR="00D85B5F" w:rsidRPr="00BF1898" w14:paraId="75F0403D" w14:textId="77777777" w:rsidTr="0000094F">
        <w:trPr>
          <w:trHeight w:val="454"/>
        </w:trPr>
        <w:tc>
          <w:tcPr>
            <w:tcW w:w="1502" w:type="dxa"/>
          </w:tcPr>
          <w:p w14:paraId="0D6588E4" w14:textId="77777777" w:rsidR="00D85B5F" w:rsidRPr="00BF1898" w:rsidRDefault="00D85B5F" w:rsidP="0000094F">
            <w:pPr>
              <w:widowControl w:val="0"/>
              <w:autoSpaceDE w:val="0"/>
              <w:autoSpaceDN w:val="0"/>
              <w:jc w:val="center"/>
              <w:rPr>
                <w:szCs w:val="26"/>
                <w:lang w:val="vi"/>
              </w:rPr>
            </w:pPr>
            <w:r w:rsidRPr="00BF1898">
              <w:rPr>
                <w:szCs w:val="26"/>
                <w:lang w:val="vi"/>
              </w:rPr>
              <w:t>xd</w:t>
            </w:r>
          </w:p>
        </w:tc>
        <w:tc>
          <w:tcPr>
            <w:tcW w:w="3190" w:type="dxa"/>
          </w:tcPr>
          <w:p w14:paraId="0B415DD6" w14:textId="77777777" w:rsidR="00D85B5F" w:rsidRPr="00BF1898" w:rsidRDefault="00D85B5F" w:rsidP="000C7C14">
            <w:pPr>
              <w:widowControl w:val="0"/>
              <w:autoSpaceDE w:val="0"/>
              <w:autoSpaceDN w:val="0"/>
              <w:spacing w:line="360" w:lineRule="auto"/>
              <w:jc w:val="both"/>
              <w:rPr>
                <w:szCs w:val="26"/>
                <w:lang w:val="vi"/>
              </w:rPr>
            </w:pPr>
            <w:r w:rsidRPr="00BF1898">
              <w:rPr>
                <w:szCs w:val="26"/>
                <w:lang w:val="vi"/>
              </w:rPr>
              <w:t>Công nghệ Kỹ thuật công trình xây dựng</w:t>
            </w:r>
          </w:p>
        </w:tc>
        <w:tc>
          <w:tcPr>
            <w:tcW w:w="2067" w:type="dxa"/>
          </w:tcPr>
          <w:p w14:paraId="65B98766"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198C37C9"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3344EACB" w14:textId="77777777" w:rsidR="00D85B5F" w:rsidRPr="00BF1898" w:rsidRDefault="00D85B5F" w:rsidP="0000094F">
            <w:pPr>
              <w:widowControl w:val="0"/>
              <w:autoSpaceDE w:val="0"/>
              <w:autoSpaceDN w:val="0"/>
              <w:jc w:val="center"/>
              <w:rPr>
                <w:szCs w:val="26"/>
                <w:lang w:val="vi"/>
              </w:rPr>
            </w:pPr>
          </w:p>
        </w:tc>
      </w:tr>
      <w:tr w:rsidR="00D85B5F" w:rsidRPr="00BF1898" w14:paraId="61FD2A89" w14:textId="77777777" w:rsidTr="0000094F">
        <w:trPr>
          <w:trHeight w:val="454"/>
        </w:trPr>
        <w:tc>
          <w:tcPr>
            <w:tcW w:w="1502" w:type="dxa"/>
          </w:tcPr>
          <w:p w14:paraId="1CDD63D7" w14:textId="77777777" w:rsidR="00D85B5F" w:rsidRPr="00BF1898" w:rsidRDefault="00D85B5F" w:rsidP="0000094F">
            <w:pPr>
              <w:widowControl w:val="0"/>
              <w:autoSpaceDE w:val="0"/>
              <w:autoSpaceDN w:val="0"/>
              <w:jc w:val="center"/>
              <w:rPr>
                <w:szCs w:val="26"/>
                <w:lang w:val="vi"/>
              </w:rPr>
            </w:pPr>
            <w:r w:rsidRPr="00BF1898">
              <w:rPr>
                <w:szCs w:val="26"/>
                <w:lang w:val="vi"/>
              </w:rPr>
              <w:t>xdgt</w:t>
            </w:r>
          </w:p>
        </w:tc>
        <w:tc>
          <w:tcPr>
            <w:tcW w:w="3190" w:type="dxa"/>
          </w:tcPr>
          <w:p w14:paraId="744BF65C" w14:textId="77777777" w:rsidR="00D85B5F" w:rsidRPr="00BF1898" w:rsidRDefault="00D85B5F" w:rsidP="008D3AAD">
            <w:pPr>
              <w:widowControl w:val="0"/>
              <w:autoSpaceDE w:val="0"/>
              <w:autoSpaceDN w:val="0"/>
              <w:spacing w:line="360" w:lineRule="auto"/>
              <w:jc w:val="both"/>
              <w:rPr>
                <w:szCs w:val="26"/>
                <w:lang w:val="vi"/>
              </w:rPr>
            </w:pPr>
            <w:r w:rsidRPr="00BF1898">
              <w:rPr>
                <w:szCs w:val="26"/>
                <w:lang w:val="vi"/>
              </w:rPr>
              <w:t>Kỹ thuật Xây dựng Công trình Giao thông</w:t>
            </w:r>
          </w:p>
        </w:tc>
        <w:tc>
          <w:tcPr>
            <w:tcW w:w="2067" w:type="dxa"/>
          </w:tcPr>
          <w:p w14:paraId="21371DA9"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193" w:type="dxa"/>
          </w:tcPr>
          <w:p w14:paraId="5A79A825" w14:textId="77777777" w:rsidR="00D85B5F" w:rsidRPr="00BF1898" w:rsidRDefault="00D85B5F" w:rsidP="0000094F">
            <w:pPr>
              <w:widowControl w:val="0"/>
              <w:autoSpaceDE w:val="0"/>
              <w:autoSpaceDN w:val="0"/>
              <w:jc w:val="center"/>
              <w:rPr>
                <w:szCs w:val="26"/>
                <w:lang w:val="vi"/>
              </w:rPr>
            </w:pPr>
            <w:r w:rsidRPr="00BF1898">
              <w:rPr>
                <w:szCs w:val="26"/>
                <w:lang w:val="vi"/>
              </w:rPr>
              <w:t>null</w:t>
            </w:r>
          </w:p>
        </w:tc>
        <w:tc>
          <w:tcPr>
            <w:tcW w:w="1387" w:type="dxa"/>
          </w:tcPr>
          <w:p w14:paraId="083485C9" w14:textId="77777777" w:rsidR="00D85B5F" w:rsidRPr="00BF1898" w:rsidRDefault="00D85B5F" w:rsidP="0000094F">
            <w:pPr>
              <w:widowControl w:val="0"/>
              <w:autoSpaceDE w:val="0"/>
              <w:autoSpaceDN w:val="0"/>
              <w:jc w:val="center"/>
              <w:rPr>
                <w:szCs w:val="26"/>
                <w:lang w:val="vi"/>
              </w:rPr>
            </w:pPr>
            <w:r w:rsidRPr="00BF1898">
              <w:rPr>
                <w:szCs w:val="26"/>
                <w:lang w:val="vi"/>
              </w:rPr>
              <w:t>7580205</w:t>
            </w:r>
          </w:p>
        </w:tc>
      </w:tr>
    </w:tbl>
    <w:p w14:paraId="0FB3D870" w14:textId="6ED683A1" w:rsidR="001514A4" w:rsidRPr="001514A4" w:rsidRDefault="00412367" w:rsidP="00895620">
      <w:pPr>
        <w:pStyle w:val="BodyText"/>
        <w:rPr>
          <w:lang w:val="vi-VN"/>
        </w:rPr>
      </w:pPr>
      <w:r>
        <w:rPr>
          <w:lang w:val="vi-VN"/>
        </w:rPr>
        <w:t xml:space="preserve">Dựa vào Quyết định về </w:t>
      </w:r>
      <w:r w:rsidR="00C8476A">
        <w:rPr>
          <w:lang w:val="vi-VN"/>
        </w:rPr>
        <w:t>c</w:t>
      </w:r>
      <w:r>
        <w:rPr>
          <w:lang w:val="vi-VN"/>
        </w:rPr>
        <w:t xml:space="preserve">hương trình </w:t>
      </w:r>
      <w:r w:rsidR="00C8476A">
        <w:rPr>
          <w:lang w:val="vi-VN"/>
        </w:rPr>
        <w:t>đ</w:t>
      </w:r>
      <w:r>
        <w:rPr>
          <w:lang w:val="vi-VN"/>
        </w:rPr>
        <w:t xml:space="preserve">ào tạo Đại học ngành </w:t>
      </w:r>
      <w:r w:rsidR="001514A4">
        <w:rPr>
          <w:lang w:val="vi-VN"/>
        </w:rPr>
        <w:t xml:space="preserve">Công nghệ Thông tin, </w:t>
      </w:r>
      <w:r w:rsidR="00C91DD6">
        <w:rPr>
          <w:lang w:val="vi-VN"/>
        </w:rPr>
        <w:t xml:space="preserve">các </w:t>
      </w:r>
      <w:r w:rsidR="001514A4">
        <w:rPr>
          <w:lang w:val="vi-VN"/>
        </w:rPr>
        <w:t>môn</w:t>
      </w:r>
      <w:r w:rsidR="00DB2B10">
        <w:rPr>
          <w:lang w:val="vi-VN"/>
        </w:rPr>
        <w:t xml:space="preserve"> học</w:t>
      </w:r>
      <w:r w:rsidR="004F059A">
        <w:rPr>
          <w:lang w:val="vi-VN"/>
        </w:rPr>
        <w:t xml:space="preserve"> </w:t>
      </w:r>
      <w:r w:rsidR="00835F78">
        <w:rPr>
          <w:lang w:val="vi-VN"/>
        </w:rPr>
        <w:t>trong</w:t>
      </w:r>
      <w:r w:rsidR="004F059A">
        <w:rPr>
          <w:lang w:val="vi-VN"/>
        </w:rPr>
        <w:t xml:space="preserve"> chương trình</w:t>
      </w:r>
      <w:r w:rsidR="001514A4">
        <w:rPr>
          <w:lang w:val="vi-VN"/>
        </w:rPr>
        <w:t xml:space="preserve"> được chia thành </w:t>
      </w:r>
      <w:r w:rsidR="001C66B7">
        <w:rPr>
          <w:lang w:val="vi-VN"/>
        </w:rPr>
        <w:t>các nhóm khác nhau</w:t>
      </w:r>
      <w:r w:rsidR="001514A4">
        <w:rPr>
          <w:lang w:val="vi-VN"/>
        </w:rPr>
        <w:t xml:space="preserve">. </w:t>
      </w:r>
      <w:r w:rsidR="00B0140E">
        <w:rPr>
          <w:lang w:val="vi-VN"/>
        </w:rPr>
        <w:t xml:space="preserve">Các môn học có </w:t>
      </w:r>
      <w:r w:rsidR="000C7FD9">
        <w:rPr>
          <w:lang w:val="vi-VN"/>
        </w:rPr>
        <w:t xml:space="preserve">sự </w:t>
      </w:r>
      <w:r w:rsidR="00B0140E">
        <w:rPr>
          <w:lang w:val="vi-VN"/>
        </w:rPr>
        <w:t xml:space="preserve">tương đồng về nội </w:t>
      </w:r>
      <w:r w:rsidR="008E41B0">
        <w:rPr>
          <w:lang w:val="vi-VN"/>
        </w:rPr>
        <w:t>dung</w:t>
      </w:r>
      <w:r w:rsidR="00B0140E">
        <w:rPr>
          <w:lang w:val="vi-VN"/>
        </w:rPr>
        <w:t xml:space="preserve"> giảng dạy</w:t>
      </w:r>
      <w:r w:rsidR="00CD19DE">
        <w:rPr>
          <w:lang w:val="vi-VN"/>
        </w:rPr>
        <w:t xml:space="preserve"> hoặc là môn tiên quyết của nhau</w:t>
      </w:r>
      <w:r w:rsidR="00495E30">
        <w:rPr>
          <w:lang w:val="vi-VN"/>
        </w:rPr>
        <w:t xml:space="preserve"> sẽ được xếp vào cùng 1 nhóm.</w:t>
      </w:r>
    </w:p>
    <w:p w14:paraId="23B446CC" w14:textId="5C2ADBD5" w:rsidR="00AB6E6E" w:rsidRPr="00BF1898" w:rsidRDefault="001514A4" w:rsidP="00E90E57">
      <w:pPr>
        <w:pStyle w:val="Caption"/>
        <w:keepNext/>
        <w:jc w:val="both"/>
        <w:rPr>
          <w:lang w:val="vi-VN"/>
        </w:rPr>
      </w:pPr>
      <w:bookmarkStart w:id="88" w:name="_Toc17338825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25</w:t>
      </w:r>
      <w:r w:rsidR="00DD5465">
        <w:fldChar w:fldCharType="end"/>
      </w:r>
      <w:r w:rsidRPr="00BF1898">
        <w:rPr>
          <w:lang w:val="vi-VN"/>
        </w:rPr>
        <w:t>. Dữ liệu bảng nhóm môn (nhom_mon)</w:t>
      </w:r>
      <w:bookmarkEnd w:id="88"/>
    </w:p>
    <w:tbl>
      <w:tblPr>
        <w:tblStyle w:val="Chm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4"/>
        <w:gridCol w:w="6795"/>
      </w:tblGrid>
      <w:tr w:rsidR="00AB6E6E" w:rsidRPr="00BF1898" w14:paraId="75921160" w14:textId="77777777" w:rsidTr="004244F8">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560CCDCF" w14:textId="77777777" w:rsidR="00AB6E6E" w:rsidRPr="00BF1898" w:rsidRDefault="00AB6E6E" w:rsidP="0000094F">
            <w:pPr>
              <w:widowControl w:val="0"/>
              <w:autoSpaceDE w:val="0"/>
              <w:autoSpaceDN w:val="0"/>
              <w:spacing w:line="360" w:lineRule="auto"/>
              <w:rPr>
                <w:b w:val="0"/>
                <w:szCs w:val="26"/>
                <w:lang w:val="vi"/>
              </w:rPr>
            </w:pPr>
            <w:r w:rsidRPr="00BF1898">
              <w:rPr>
                <w:szCs w:val="26"/>
                <w:lang w:val="vi"/>
              </w:rPr>
              <w:t>ma_nhom_mon</w:t>
            </w:r>
          </w:p>
        </w:tc>
        <w:tc>
          <w:tcPr>
            <w:tcW w:w="6795" w:type="dxa"/>
          </w:tcPr>
          <w:p w14:paraId="444065E6" w14:textId="77777777" w:rsidR="00AB6E6E" w:rsidRPr="00BF1898" w:rsidRDefault="00AB6E6E" w:rsidP="0000094F">
            <w:pPr>
              <w:widowControl w:val="0"/>
              <w:autoSpaceDE w:val="0"/>
              <w:autoSpaceDN w:val="0"/>
              <w:spacing w:line="360" w:lineRule="auto"/>
              <w:rPr>
                <w:szCs w:val="26"/>
                <w:lang w:val="vi"/>
              </w:rPr>
            </w:pPr>
            <w:r w:rsidRPr="00BF1898">
              <w:rPr>
                <w:szCs w:val="26"/>
                <w:lang w:val="vi"/>
              </w:rPr>
              <w:t>ten_nhom_mon</w:t>
            </w:r>
          </w:p>
        </w:tc>
      </w:tr>
      <w:tr w:rsidR="00AB6E6E" w:rsidRPr="00BF1898" w14:paraId="7CC997F0" w14:textId="77777777" w:rsidTr="004244F8">
        <w:trPr>
          <w:trHeight w:val="454"/>
        </w:trPr>
        <w:tc>
          <w:tcPr>
            <w:tcW w:w="2544" w:type="dxa"/>
            <w:shd w:val="clear" w:color="auto" w:fill="FFFFFF"/>
            <w:vAlign w:val="center"/>
          </w:tcPr>
          <w:p w14:paraId="7FB1947F" w14:textId="77777777" w:rsidR="00AB6E6E" w:rsidRPr="00BF1898" w:rsidRDefault="00AB6E6E" w:rsidP="0000094F">
            <w:pPr>
              <w:widowControl w:val="0"/>
              <w:autoSpaceDE w:val="0"/>
              <w:autoSpaceDN w:val="0"/>
              <w:spacing w:line="360" w:lineRule="auto"/>
              <w:jc w:val="center"/>
              <w:rPr>
                <w:szCs w:val="26"/>
                <w:lang w:val="vi"/>
              </w:rPr>
            </w:pPr>
            <w:r w:rsidRPr="00BF1898">
              <w:rPr>
                <w:color w:val="000000"/>
                <w:szCs w:val="26"/>
              </w:rPr>
              <w:t>1</w:t>
            </w:r>
          </w:p>
        </w:tc>
        <w:tc>
          <w:tcPr>
            <w:tcW w:w="6795" w:type="dxa"/>
            <w:shd w:val="clear" w:color="auto" w:fill="FFFFFF"/>
            <w:vAlign w:val="center"/>
          </w:tcPr>
          <w:p w14:paraId="5A9AB975" w14:textId="77777777" w:rsidR="00AB6E6E" w:rsidRPr="00BF1898" w:rsidRDefault="00AB6E6E" w:rsidP="0000094F">
            <w:pPr>
              <w:widowControl w:val="0"/>
              <w:autoSpaceDE w:val="0"/>
              <w:autoSpaceDN w:val="0"/>
              <w:spacing w:line="360" w:lineRule="auto"/>
              <w:rPr>
                <w:szCs w:val="26"/>
                <w:lang w:val="vi"/>
              </w:rPr>
            </w:pPr>
            <w:r w:rsidRPr="00BF1898">
              <w:rPr>
                <w:color w:val="000000"/>
                <w:szCs w:val="26"/>
              </w:rPr>
              <w:t>cntt20-Toán, Tin học, Khoa học tự nhiên</w:t>
            </w:r>
          </w:p>
        </w:tc>
      </w:tr>
      <w:tr w:rsidR="00AB6E6E" w:rsidRPr="00BF1898" w14:paraId="3C4A31AF" w14:textId="77777777" w:rsidTr="004244F8">
        <w:trPr>
          <w:trHeight w:val="454"/>
        </w:trPr>
        <w:tc>
          <w:tcPr>
            <w:tcW w:w="2544" w:type="dxa"/>
            <w:shd w:val="clear" w:color="auto" w:fill="FFFFFF"/>
            <w:vAlign w:val="center"/>
          </w:tcPr>
          <w:p w14:paraId="5CD6DB9B"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2</w:t>
            </w:r>
          </w:p>
        </w:tc>
        <w:tc>
          <w:tcPr>
            <w:tcW w:w="6795" w:type="dxa"/>
            <w:shd w:val="clear" w:color="auto" w:fill="FFFFFF"/>
            <w:vAlign w:val="center"/>
          </w:tcPr>
          <w:p w14:paraId="39B3A83E"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cntt20-Lý luận chính trị</w:t>
            </w:r>
          </w:p>
        </w:tc>
      </w:tr>
      <w:tr w:rsidR="00AB6E6E" w:rsidRPr="00BF1898" w14:paraId="4D19FFD0" w14:textId="77777777" w:rsidTr="004244F8">
        <w:trPr>
          <w:trHeight w:val="454"/>
        </w:trPr>
        <w:tc>
          <w:tcPr>
            <w:tcW w:w="2544" w:type="dxa"/>
            <w:shd w:val="clear" w:color="auto" w:fill="FFFFFF"/>
            <w:vAlign w:val="center"/>
          </w:tcPr>
          <w:p w14:paraId="0560D447"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3</w:t>
            </w:r>
          </w:p>
        </w:tc>
        <w:tc>
          <w:tcPr>
            <w:tcW w:w="6795" w:type="dxa"/>
            <w:shd w:val="clear" w:color="auto" w:fill="FFFFFF"/>
            <w:vAlign w:val="center"/>
          </w:tcPr>
          <w:p w14:paraId="6EBC6921"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cntt20-GD thể chất, Quốc phòng – An ninh</w:t>
            </w:r>
          </w:p>
        </w:tc>
      </w:tr>
      <w:tr w:rsidR="00AB6E6E" w:rsidRPr="00BF1898" w14:paraId="0C75A257" w14:textId="77777777" w:rsidTr="004244F8">
        <w:trPr>
          <w:trHeight w:val="454"/>
        </w:trPr>
        <w:tc>
          <w:tcPr>
            <w:tcW w:w="2544" w:type="dxa"/>
            <w:shd w:val="clear" w:color="auto" w:fill="FFFFFF"/>
            <w:vAlign w:val="center"/>
          </w:tcPr>
          <w:p w14:paraId="7977ACE5"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4</w:t>
            </w:r>
          </w:p>
        </w:tc>
        <w:tc>
          <w:tcPr>
            <w:tcW w:w="6795" w:type="dxa"/>
            <w:shd w:val="clear" w:color="auto" w:fill="FFFFFF"/>
            <w:vAlign w:val="center"/>
          </w:tcPr>
          <w:p w14:paraId="7F30C154"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cntt20-Ngoại ngữ</w:t>
            </w:r>
          </w:p>
        </w:tc>
      </w:tr>
      <w:tr w:rsidR="00AB6E6E" w:rsidRPr="00BF1898" w14:paraId="3AA7390B" w14:textId="77777777" w:rsidTr="004244F8">
        <w:trPr>
          <w:trHeight w:val="454"/>
        </w:trPr>
        <w:tc>
          <w:tcPr>
            <w:tcW w:w="2544" w:type="dxa"/>
            <w:shd w:val="clear" w:color="auto" w:fill="FFFFFF"/>
            <w:vAlign w:val="center"/>
          </w:tcPr>
          <w:p w14:paraId="17E18999"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5</w:t>
            </w:r>
          </w:p>
        </w:tc>
        <w:tc>
          <w:tcPr>
            <w:tcW w:w="6795" w:type="dxa"/>
            <w:shd w:val="clear" w:color="auto" w:fill="FFFFFF"/>
            <w:vAlign w:val="center"/>
          </w:tcPr>
          <w:p w14:paraId="42686994"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cntt20-Kỹ năng mềm</w:t>
            </w:r>
          </w:p>
        </w:tc>
      </w:tr>
      <w:tr w:rsidR="00AB6E6E" w:rsidRPr="00BF1898" w14:paraId="41873449" w14:textId="77777777" w:rsidTr="004244F8">
        <w:trPr>
          <w:trHeight w:val="454"/>
        </w:trPr>
        <w:tc>
          <w:tcPr>
            <w:tcW w:w="2544" w:type="dxa"/>
            <w:shd w:val="clear" w:color="auto" w:fill="FFFFFF"/>
            <w:vAlign w:val="center"/>
          </w:tcPr>
          <w:p w14:paraId="3C443283"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6</w:t>
            </w:r>
          </w:p>
        </w:tc>
        <w:tc>
          <w:tcPr>
            <w:tcW w:w="6795" w:type="dxa"/>
            <w:shd w:val="clear" w:color="auto" w:fill="FFFFFF"/>
            <w:vAlign w:val="center"/>
          </w:tcPr>
          <w:p w14:paraId="1F52AB6D"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cntt20-Khoa học xã hội - Nhân văn nghệ thuật</w:t>
            </w:r>
          </w:p>
        </w:tc>
      </w:tr>
      <w:tr w:rsidR="00AB6E6E" w:rsidRPr="00BF1898" w14:paraId="3A5FED06" w14:textId="77777777" w:rsidTr="004244F8">
        <w:trPr>
          <w:trHeight w:val="454"/>
        </w:trPr>
        <w:tc>
          <w:tcPr>
            <w:tcW w:w="2544" w:type="dxa"/>
            <w:shd w:val="clear" w:color="auto" w:fill="FFFFFF"/>
            <w:vAlign w:val="center"/>
          </w:tcPr>
          <w:p w14:paraId="7AEDBD7E"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7</w:t>
            </w:r>
          </w:p>
        </w:tc>
        <w:tc>
          <w:tcPr>
            <w:tcW w:w="6795" w:type="dxa"/>
            <w:shd w:val="clear" w:color="auto" w:fill="FFFFFF"/>
            <w:vAlign w:val="center"/>
          </w:tcPr>
          <w:p w14:paraId="0D8B76F9"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cntt20-Hệ thống máy tính</w:t>
            </w:r>
          </w:p>
        </w:tc>
      </w:tr>
      <w:tr w:rsidR="00AB6E6E" w:rsidRPr="00BF1898" w14:paraId="36AABB47" w14:textId="77777777" w:rsidTr="004244F8">
        <w:trPr>
          <w:trHeight w:val="454"/>
        </w:trPr>
        <w:tc>
          <w:tcPr>
            <w:tcW w:w="2544" w:type="dxa"/>
            <w:shd w:val="clear" w:color="auto" w:fill="FFFFFF"/>
            <w:vAlign w:val="center"/>
          </w:tcPr>
          <w:p w14:paraId="0D14CC5C"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8</w:t>
            </w:r>
          </w:p>
        </w:tc>
        <w:tc>
          <w:tcPr>
            <w:tcW w:w="6795" w:type="dxa"/>
            <w:shd w:val="clear" w:color="auto" w:fill="FFFFFF"/>
            <w:vAlign w:val="center"/>
          </w:tcPr>
          <w:p w14:paraId="71F09C57"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cntt20-Dữ liệu, Kỹ thuật phần mềm</w:t>
            </w:r>
          </w:p>
        </w:tc>
      </w:tr>
      <w:tr w:rsidR="00AB6E6E" w:rsidRPr="00BF1898" w14:paraId="43EC5F72" w14:textId="77777777" w:rsidTr="004244F8">
        <w:trPr>
          <w:trHeight w:val="454"/>
        </w:trPr>
        <w:tc>
          <w:tcPr>
            <w:tcW w:w="2544" w:type="dxa"/>
            <w:shd w:val="clear" w:color="auto" w:fill="FFFFFF"/>
            <w:vAlign w:val="center"/>
          </w:tcPr>
          <w:p w14:paraId="4EDF6E6E"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lastRenderedPageBreak/>
              <w:t>9</w:t>
            </w:r>
          </w:p>
        </w:tc>
        <w:tc>
          <w:tcPr>
            <w:tcW w:w="6795" w:type="dxa"/>
            <w:shd w:val="clear" w:color="auto" w:fill="FFFFFF"/>
            <w:vAlign w:val="center"/>
          </w:tcPr>
          <w:p w14:paraId="6C9C516B"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cntt20-Ngôn ngữ lập trình</w:t>
            </w:r>
          </w:p>
        </w:tc>
      </w:tr>
      <w:tr w:rsidR="00AB6E6E" w:rsidRPr="00BF1898" w14:paraId="25F32EA1" w14:textId="77777777" w:rsidTr="004244F8">
        <w:trPr>
          <w:trHeight w:val="454"/>
        </w:trPr>
        <w:tc>
          <w:tcPr>
            <w:tcW w:w="2544" w:type="dxa"/>
            <w:shd w:val="clear" w:color="auto" w:fill="FFFFFF"/>
            <w:vAlign w:val="center"/>
          </w:tcPr>
          <w:p w14:paraId="5E166FB4" w14:textId="77777777" w:rsidR="00AB6E6E" w:rsidRPr="00BF1898" w:rsidRDefault="00AB6E6E" w:rsidP="0000094F">
            <w:pPr>
              <w:widowControl w:val="0"/>
              <w:autoSpaceDE w:val="0"/>
              <w:autoSpaceDN w:val="0"/>
              <w:spacing w:line="360" w:lineRule="auto"/>
              <w:jc w:val="center"/>
              <w:rPr>
                <w:color w:val="000000"/>
                <w:szCs w:val="26"/>
              </w:rPr>
            </w:pPr>
            <w:r w:rsidRPr="00BF1898">
              <w:rPr>
                <w:color w:val="000000"/>
                <w:szCs w:val="26"/>
              </w:rPr>
              <w:t>10</w:t>
            </w:r>
          </w:p>
        </w:tc>
        <w:tc>
          <w:tcPr>
            <w:tcW w:w="6795" w:type="dxa"/>
            <w:shd w:val="clear" w:color="auto" w:fill="FFFFFF"/>
            <w:vAlign w:val="center"/>
          </w:tcPr>
          <w:p w14:paraId="1DC83DAF" w14:textId="77777777" w:rsidR="00AB6E6E" w:rsidRPr="00BF1898" w:rsidRDefault="00AB6E6E" w:rsidP="0000094F">
            <w:pPr>
              <w:widowControl w:val="0"/>
              <w:autoSpaceDE w:val="0"/>
              <w:autoSpaceDN w:val="0"/>
              <w:spacing w:line="360" w:lineRule="auto"/>
              <w:rPr>
                <w:color w:val="000000"/>
                <w:szCs w:val="26"/>
              </w:rPr>
            </w:pPr>
            <w:r w:rsidRPr="00BF1898">
              <w:rPr>
                <w:color w:val="000000"/>
                <w:szCs w:val="26"/>
              </w:rPr>
              <w:t>cntt20-Thực tập, khóa luận</w:t>
            </w:r>
          </w:p>
        </w:tc>
      </w:tr>
    </w:tbl>
    <w:p w14:paraId="210CE6CB" w14:textId="41021538" w:rsidR="002269CA" w:rsidRPr="002269CA" w:rsidRDefault="002269CA" w:rsidP="0051292B">
      <w:pPr>
        <w:pStyle w:val="BodyText"/>
        <w:rPr>
          <w:lang w:val="vi-VN"/>
        </w:rPr>
      </w:pPr>
      <w:r>
        <w:t>Với</w:t>
      </w:r>
      <w:r>
        <w:rPr>
          <w:lang w:val="vi-VN"/>
        </w:rPr>
        <w:t xml:space="preserve"> </w:t>
      </w:r>
      <w:r w:rsidR="008B3DC3">
        <w:rPr>
          <w:lang w:val="vi-VN"/>
        </w:rPr>
        <w:t>dữ liệu 2 chương trình đào tạo Công nghệ thông tin</w:t>
      </w:r>
      <w:r w:rsidR="006A71B7">
        <w:rPr>
          <w:lang w:val="vi-VN"/>
        </w:rPr>
        <w:t xml:space="preserve"> </w:t>
      </w:r>
      <w:r w:rsidR="008A6747">
        <w:rPr>
          <w:lang w:val="vi-VN"/>
        </w:rPr>
        <w:t>(</w:t>
      </w:r>
      <w:r w:rsidR="006A71B7">
        <w:rPr>
          <w:lang w:val="vi-VN"/>
        </w:rPr>
        <w:t xml:space="preserve">dành cho khóa 2019 và 2020, </w:t>
      </w:r>
      <w:r w:rsidR="00304C3E">
        <w:rPr>
          <w:lang w:val="vi-VN"/>
        </w:rPr>
        <w:t>2021)</w:t>
      </w:r>
      <w:r w:rsidR="00357806">
        <w:rPr>
          <w:lang w:val="vi-VN"/>
        </w:rPr>
        <w:t xml:space="preserve"> hiện trong cơ sở dữ liệu có 98 môn </w:t>
      </w:r>
      <w:r w:rsidR="00126DB6">
        <w:rPr>
          <w:lang w:val="vi-VN"/>
        </w:rPr>
        <w:t>học.</w:t>
      </w:r>
      <w:r w:rsidR="00E73E04">
        <w:rPr>
          <w:lang w:val="vi-VN"/>
        </w:rPr>
        <w:t xml:space="preserve"> </w:t>
      </w:r>
      <w:r w:rsidR="00DD4DA5">
        <w:rPr>
          <w:lang w:val="vi-VN"/>
        </w:rPr>
        <w:t xml:space="preserve">Dưới đây là một số môn học thuộc chương trình đào tạo Công nghệ Thông tin dành </w:t>
      </w:r>
      <w:r w:rsidR="008A6747">
        <w:rPr>
          <w:lang w:val="vi-VN"/>
        </w:rPr>
        <w:t>cho khóa</w:t>
      </w:r>
      <w:r w:rsidR="00F606A0">
        <w:rPr>
          <w:lang w:val="vi-VN"/>
        </w:rPr>
        <w:t xml:space="preserve"> 2020, </w:t>
      </w:r>
      <w:r w:rsidR="00AD2E6F">
        <w:rPr>
          <w:lang w:val="vi-VN"/>
        </w:rPr>
        <w:t>2021.</w:t>
      </w:r>
    </w:p>
    <w:p w14:paraId="06FBB1CD" w14:textId="176193A3" w:rsidR="007473BE" w:rsidRPr="00BF1898" w:rsidRDefault="002269CA" w:rsidP="007473BE">
      <w:pPr>
        <w:pStyle w:val="Caption"/>
        <w:keepNext/>
        <w:jc w:val="both"/>
        <w:rPr>
          <w:lang w:val="vi-VN"/>
        </w:rPr>
      </w:pPr>
      <w:bookmarkStart w:id="89" w:name="_Toc17338825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26</w:t>
      </w:r>
      <w:r w:rsidR="00DD5465">
        <w:fldChar w:fldCharType="end"/>
      </w:r>
      <w:r w:rsidRPr="00BF1898">
        <w:rPr>
          <w:lang w:val="vi-VN"/>
        </w:rPr>
        <w:t xml:space="preserve">. </w:t>
      </w:r>
      <w:r w:rsidR="00FD65C8">
        <w:rPr>
          <w:lang w:val="vi-VN"/>
        </w:rPr>
        <w:t>Một số d</w:t>
      </w:r>
      <w:r w:rsidRPr="00BF1898">
        <w:rPr>
          <w:lang w:val="vi-VN"/>
        </w:rPr>
        <w:t>ữ liệu</w:t>
      </w:r>
      <w:r w:rsidR="00FD65C8">
        <w:rPr>
          <w:lang w:val="vi-VN"/>
        </w:rPr>
        <w:t xml:space="preserve"> trích từ</w:t>
      </w:r>
      <w:r w:rsidRPr="00BF1898">
        <w:rPr>
          <w:lang w:val="vi-VN"/>
        </w:rPr>
        <w:t xml:space="preserve"> bảng môn học (mon_hoc)</w:t>
      </w:r>
      <w:bookmarkEnd w:id="89"/>
    </w:p>
    <w:tbl>
      <w:tblPr>
        <w:tblStyle w:val="Chm1"/>
        <w:tblW w:w="0" w:type="auto"/>
        <w:tblLook w:val="04A0" w:firstRow="1" w:lastRow="0" w:firstColumn="1" w:lastColumn="0" w:noHBand="0" w:noVBand="1"/>
      </w:tblPr>
      <w:tblGrid>
        <w:gridCol w:w="2544"/>
        <w:gridCol w:w="4678"/>
        <w:gridCol w:w="2117"/>
      </w:tblGrid>
      <w:tr w:rsidR="007473BE" w:rsidRPr="00BF1898" w14:paraId="51FF3129"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00E0BB94" w14:textId="77777777" w:rsidR="007473BE" w:rsidRPr="00BF1898" w:rsidRDefault="007473BE" w:rsidP="0000094F">
            <w:pPr>
              <w:widowControl w:val="0"/>
              <w:autoSpaceDE w:val="0"/>
              <w:autoSpaceDN w:val="0"/>
              <w:spacing w:line="360" w:lineRule="auto"/>
              <w:rPr>
                <w:b w:val="0"/>
                <w:szCs w:val="26"/>
                <w:lang w:val="vi"/>
              </w:rPr>
            </w:pPr>
            <w:r w:rsidRPr="00BF1898">
              <w:rPr>
                <w:szCs w:val="26"/>
                <w:lang w:val="vi"/>
              </w:rPr>
              <w:t>ma_nhom_mon</w:t>
            </w:r>
          </w:p>
        </w:tc>
        <w:tc>
          <w:tcPr>
            <w:tcW w:w="4678" w:type="dxa"/>
          </w:tcPr>
          <w:p w14:paraId="4888BAED" w14:textId="77777777" w:rsidR="007473BE" w:rsidRPr="00BF1898" w:rsidRDefault="007473BE" w:rsidP="0000094F">
            <w:pPr>
              <w:widowControl w:val="0"/>
              <w:autoSpaceDE w:val="0"/>
              <w:autoSpaceDN w:val="0"/>
              <w:spacing w:line="360" w:lineRule="auto"/>
              <w:rPr>
                <w:szCs w:val="26"/>
                <w:lang w:val="vi"/>
              </w:rPr>
            </w:pPr>
            <w:r w:rsidRPr="00BF1898">
              <w:rPr>
                <w:szCs w:val="26"/>
                <w:lang w:val="vi"/>
              </w:rPr>
              <w:t>ten_nhom_mon</w:t>
            </w:r>
          </w:p>
        </w:tc>
        <w:tc>
          <w:tcPr>
            <w:tcW w:w="2117" w:type="dxa"/>
          </w:tcPr>
          <w:p w14:paraId="4077E0FD" w14:textId="77777777" w:rsidR="007473BE" w:rsidRPr="00BF1898" w:rsidRDefault="007473BE" w:rsidP="0000094F">
            <w:pPr>
              <w:widowControl w:val="0"/>
              <w:autoSpaceDE w:val="0"/>
              <w:autoSpaceDN w:val="0"/>
              <w:spacing w:line="360" w:lineRule="auto"/>
              <w:rPr>
                <w:szCs w:val="26"/>
                <w:lang w:val="vi"/>
              </w:rPr>
            </w:pPr>
            <w:r w:rsidRPr="00BF1898">
              <w:rPr>
                <w:szCs w:val="26"/>
                <w:lang w:val="vi"/>
              </w:rPr>
              <w:t>So_tin_chi</w:t>
            </w:r>
          </w:p>
        </w:tc>
      </w:tr>
      <w:tr w:rsidR="007473BE" w:rsidRPr="00BF1898" w14:paraId="33795580"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460DD746" w14:textId="77777777" w:rsidR="007473BE" w:rsidRPr="00BF1898" w:rsidRDefault="007473BE" w:rsidP="0000094F">
            <w:pPr>
              <w:widowControl w:val="0"/>
              <w:autoSpaceDE w:val="0"/>
              <w:autoSpaceDN w:val="0"/>
              <w:spacing w:line="360" w:lineRule="auto"/>
              <w:jc w:val="center"/>
              <w:rPr>
                <w:color w:val="000000"/>
                <w:szCs w:val="26"/>
              </w:rPr>
            </w:pPr>
            <w:r w:rsidRPr="00BF1898">
              <w:t>000004</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C08690E" w14:textId="77777777" w:rsidR="007473BE" w:rsidRPr="00BF1898" w:rsidRDefault="007473BE" w:rsidP="0000094F">
            <w:pPr>
              <w:widowControl w:val="0"/>
              <w:autoSpaceDE w:val="0"/>
              <w:autoSpaceDN w:val="0"/>
              <w:spacing w:line="360" w:lineRule="auto"/>
              <w:rPr>
                <w:color w:val="000000"/>
                <w:szCs w:val="26"/>
              </w:rPr>
            </w:pPr>
            <w:r w:rsidRPr="00BF1898">
              <w:t>Khóa luận tốt nghiệp</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9B302A6" w14:textId="77777777" w:rsidR="007473BE" w:rsidRPr="00BF1898" w:rsidRDefault="007473BE" w:rsidP="0000094F">
            <w:pPr>
              <w:widowControl w:val="0"/>
              <w:autoSpaceDE w:val="0"/>
              <w:autoSpaceDN w:val="0"/>
              <w:spacing w:line="360" w:lineRule="auto"/>
              <w:jc w:val="center"/>
              <w:rPr>
                <w:szCs w:val="26"/>
                <w:lang w:val="vi"/>
              </w:rPr>
            </w:pPr>
            <w:r w:rsidRPr="00BF1898">
              <w:rPr>
                <w:szCs w:val="26"/>
                <w:lang w:val="vi"/>
              </w:rPr>
              <w:t>7</w:t>
            </w:r>
          </w:p>
        </w:tc>
      </w:tr>
      <w:tr w:rsidR="007473BE" w:rsidRPr="00BF1898" w14:paraId="7C5EEDF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0D1D602" w14:textId="77777777" w:rsidR="007473BE" w:rsidRPr="00BF1898" w:rsidRDefault="007473BE" w:rsidP="0000094F">
            <w:pPr>
              <w:widowControl w:val="0"/>
              <w:autoSpaceDE w:val="0"/>
              <w:autoSpaceDN w:val="0"/>
              <w:spacing w:line="360" w:lineRule="auto"/>
              <w:jc w:val="center"/>
              <w:rPr>
                <w:szCs w:val="26"/>
                <w:lang w:val="vi"/>
              </w:rPr>
            </w:pPr>
            <w:r w:rsidRPr="00BF1898">
              <w:rPr>
                <w:color w:val="000000"/>
                <w:szCs w:val="26"/>
              </w:rPr>
              <w:t>110001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D0BE1A5" w14:textId="77777777" w:rsidR="007473BE" w:rsidRPr="00BF1898" w:rsidRDefault="007473BE" w:rsidP="0000094F">
            <w:pPr>
              <w:widowControl w:val="0"/>
              <w:autoSpaceDE w:val="0"/>
              <w:autoSpaceDN w:val="0"/>
              <w:spacing w:line="360" w:lineRule="auto"/>
              <w:rPr>
                <w:szCs w:val="26"/>
                <w:lang w:val="vi"/>
              </w:rPr>
            </w:pPr>
            <w:r w:rsidRPr="00BF1898">
              <w:rPr>
                <w:color w:val="000000"/>
                <w:szCs w:val="26"/>
              </w:rPr>
              <w:t>Đại số tuyến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6BDC4564" w14:textId="77777777" w:rsidR="007473BE" w:rsidRPr="00BF1898" w:rsidRDefault="007473BE" w:rsidP="0000094F">
            <w:pPr>
              <w:widowControl w:val="0"/>
              <w:autoSpaceDE w:val="0"/>
              <w:autoSpaceDN w:val="0"/>
              <w:spacing w:line="360" w:lineRule="auto"/>
              <w:jc w:val="center"/>
              <w:rPr>
                <w:szCs w:val="26"/>
                <w:lang w:val="vi"/>
              </w:rPr>
            </w:pPr>
            <w:r w:rsidRPr="00BF1898">
              <w:rPr>
                <w:color w:val="000000"/>
                <w:szCs w:val="26"/>
              </w:rPr>
              <w:t>2</w:t>
            </w:r>
          </w:p>
        </w:tc>
      </w:tr>
      <w:tr w:rsidR="007473BE" w:rsidRPr="00BF1898" w14:paraId="2BBCEEAE"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0DCC2A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110002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0253081" w14:textId="6E6B8C2A" w:rsidR="007473BE" w:rsidRPr="00BF1898" w:rsidRDefault="009024A3" w:rsidP="0000094F">
            <w:pPr>
              <w:widowControl w:val="0"/>
              <w:autoSpaceDE w:val="0"/>
              <w:autoSpaceDN w:val="0"/>
              <w:spacing w:line="360" w:lineRule="auto"/>
              <w:rPr>
                <w:color w:val="000000"/>
                <w:szCs w:val="26"/>
              </w:rPr>
            </w:pPr>
            <w:r w:rsidRPr="00BF1898">
              <w:rPr>
                <w:color w:val="000000"/>
                <w:szCs w:val="26"/>
              </w:rPr>
              <w:t>Vi tích phân A2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7DC28D8A"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93F8847"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0A1D5352"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110003</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2212168E"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Toán rời rạc</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AF80E0B"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488E769F"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55BBBD2"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110042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0B4151B1" w14:textId="62C5718A" w:rsidR="007473BE" w:rsidRPr="00BF1898" w:rsidRDefault="009024A3" w:rsidP="0000094F">
            <w:pPr>
              <w:widowControl w:val="0"/>
              <w:autoSpaceDE w:val="0"/>
              <w:autoSpaceDN w:val="0"/>
              <w:spacing w:line="360" w:lineRule="auto"/>
              <w:rPr>
                <w:color w:val="000000"/>
                <w:szCs w:val="26"/>
                <w:lang w:val="vi-VN"/>
              </w:rPr>
            </w:pPr>
            <w:r w:rsidRPr="00BF1898">
              <w:rPr>
                <w:color w:val="000000"/>
                <w:szCs w:val="26"/>
              </w:rPr>
              <w:t>Vi tích phân A1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63E7A414" w14:textId="33B24B31" w:rsidR="007473BE" w:rsidRPr="00BF1898" w:rsidRDefault="000941C9" w:rsidP="0000094F">
            <w:pPr>
              <w:widowControl w:val="0"/>
              <w:autoSpaceDE w:val="0"/>
              <w:autoSpaceDN w:val="0"/>
              <w:spacing w:line="360" w:lineRule="auto"/>
              <w:jc w:val="center"/>
              <w:rPr>
                <w:color w:val="000000"/>
                <w:szCs w:val="26"/>
              </w:rPr>
            </w:pPr>
            <w:r w:rsidRPr="00BF1898">
              <w:rPr>
                <w:color w:val="000000"/>
                <w:szCs w:val="26"/>
              </w:rPr>
              <w:t>3</w:t>
            </w:r>
          </w:p>
        </w:tc>
      </w:tr>
      <w:tr w:rsidR="007473BE" w:rsidRPr="00BF1898" w14:paraId="2D2C169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1C69860F"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110057</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1748AE31"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Quy hoạch tuyến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A4F3EE1"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5252ABC"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0F6BFC1F"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110079</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3CB3F380"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Kiến trúc máy tính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E913EDA"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3</w:t>
            </w:r>
          </w:p>
        </w:tc>
      </w:tr>
      <w:tr w:rsidR="007473BE" w:rsidRPr="00BF1898" w14:paraId="6C66CD21"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7DE5133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120004</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581FD3B1"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Vật lý đại cương</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809008C"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7473BE" w:rsidRPr="00BF1898" w14:paraId="088D6B7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3ED855C3"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150001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0C5EED8A" w14:textId="77777777" w:rsidR="007473BE" w:rsidRPr="00BF1898" w:rsidRDefault="007473BE" w:rsidP="0000094F">
            <w:pPr>
              <w:widowControl w:val="0"/>
              <w:autoSpaceDE w:val="0"/>
              <w:autoSpaceDN w:val="0"/>
              <w:spacing w:line="360" w:lineRule="auto"/>
              <w:rPr>
                <w:color w:val="000000"/>
                <w:szCs w:val="26"/>
              </w:rPr>
            </w:pPr>
            <w:r w:rsidRPr="00BF1898">
              <w:rPr>
                <w:color w:val="000000"/>
                <w:szCs w:val="26"/>
              </w:rPr>
              <w:t>Kỹ năng mềm (5 kỹ năng)</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30CB767D" w14:textId="77777777" w:rsidR="007473BE" w:rsidRPr="00BF1898" w:rsidRDefault="007473BE" w:rsidP="0000094F">
            <w:pPr>
              <w:widowControl w:val="0"/>
              <w:autoSpaceDE w:val="0"/>
              <w:autoSpaceDN w:val="0"/>
              <w:spacing w:line="360" w:lineRule="auto"/>
              <w:jc w:val="center"/>
              <w:rPr>
                <w:color w:val="000000"/>
                <w:szCs w:val="26"/>
              </w:rPr>
            </w:pPr>
            <w:r w:rsidRPr="00BF1898">
              <w:rPr>
                <w:color w:val="000000"/>
                <w:szCs w:val="26"/>
              </w:rPr>
              <w:t>2</w:t>
            </w:r>
          </w:p>
        </w:tc>
      </w:tr>
      <w:tr w:rsidR="0059628F" w:rsidRPr="00BF1898" w14:paraId="5BD6A792"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34603D5F" w14:textId="77FB0774" w:rsidR="0059628F" w:rsidRPr="00BF1898" w:rsidRDefault="0059628F" w:rsidP="0000094F">
            <w:pPr>
              <w:widowControl w:val="0"/>
              <w:autoSpaceDE w:val="0"/>
              <w:autoSpaceDN w:val="0"/>
              <w:spacing w:line="360" w:lineRule="auto"/>
              <w:jc w:val="center"/>
              <w:rPr>
                <w:color w:val="000000"/>
                <w:szCs w:val="26"/>
              </w:rPr>
            </w:pPr>
            <w:r w:rsidRPr="00BF1898">
              <w:rPr>
                <w:color w:val="000000"/>
                <w:szCs w:val="26"/>
              </w:rPr>
              <w:t>170011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6B1F457E" w14:textId="77777777" w:rsidR="0059628F" w:rsidRPr="00BF1898" w:rsidRDefault="0059628F" w:rsidP="0000094F">
            <w:pPr>
              <w:widowControl w:val="0"/>
              <w:autoSpaceDE w:val="0"/>
              <w:autoSpaceDN w:val="0"/>
              <w:spacing w:line="360" w:lineRule="auto"/>
              <w:rPr>
                <w:color w:val="000000"/>
                <w:szCs w:val="26"/>
              </w:rPr>
            </w:pPr>
            <w:r w:rsidRPr="00BF1898">
              <w:rPr>
                <w:color w:val="000000"/>
                <w:szCs w:val="26"/>
              </w:rPr>
              <w:t>Tiếng Việt thực hành</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9B9E6C4" w14:textId="77777777" w:rsidR="0059628F" w:rsidRPr="00BF1898" w:rsidRDefault="0059628F" w:rsidP="0000094F">
            <w:pPr>
              <w:widowControl w:val="0"/>
              <w:autoSpaceDE w:val="0"/>
              <w:autoSpaceDN w:val="0"/>
              <w:spacing w:line="360" w:lineRule="auto"/>
              <w:jc w:val="center"/>
              <w:rPr>
                <w:color w:val="000000"/>
                <w:szCs w:val="26"/>
              </w:rPr>
            </w:pPr>
            <w:r w:rsidRPr="00BF1898">
              <w:rPr>
                <w:color w:val="000000"/>
                <w:szCs w:val="26"/>
              </w:rPr>
              <w:t>2</w:t>
            </w:r>
          </w:p>
        </w:tc>
      </w:tr>
      <w:tr w:rsidR="0059628F" w:rsidRPr="00BF1898" w14:paraId="13C0E4B4"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4E778FC" w14:textId="37804B79" w:rsidR="0059628F" w:rsidRPr="00BF1898" w:rsidRDefault="0059628F" w:rsidP="00572E26">
            <w:pPr>
              <w:widowControl w:val="0"/>
              <w:autoSpaceDE w:val="0"/>
              <w:autoSpaceDN w:val="0"/>
              <w:spacing w:line="360" w:lineRule="auto"/>
              <w:jc w:val="center"/>
              <w:rPr>
                <w:color w:val="000000"/>
                <w:szCs w:val="26"/>
              </w:rPr>
            </w:pPr>
            <w:r w:rsidRPr="00BF1898">
              <w:rPr>
                <w:color w:val="000000"/>
                <w:szCs w:val="26"/>
              </w:rPr>
              <w:t>180051</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4F19396E" w14:textId="54178303" w:rsidR="0059628F" w:rsidRPr="00BF1898" w:rsidRDefault="0059628F" w:rsidP="00572E26">
            <w:pPr>
              <w:widowControl w:val="0"/>
              <w:autoSpaceDE w:val="0"/>
              <w:autoSpaceDN w:val="0"/>
              <w:spacing w:line="360" w:lineRule="auto"/>
              <w:rPr>
                <w:color w:val="000000"/>
                <w:szCs w:val="26"/>
              </w:rPr>
            </w:pPr>
            <w:r w:rsidRPr="00BF1898">
              <w:t>Kinh tế chính trị Mác - Lênin</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15BD21A8" w14:textId="2509EE0C" w:rsidR="0059628F" w:rsidRPr="00BF1898" w:rsidRDefault="0059628F" w:rsidP="00572E26">
            <w:pPr>
              <w:widowControl w:val="0"/>
              <w:autoSpaceDE w:val="0"/>
              <w:autoSpaceDN w:val="0"/>
              <w:spacing w:line="360" w:lineRule="auto"/>
              <w:jc w:val="center"/>
              <w:rPr>
                <w:color w:val="000000"/>
                <w:szCs w:val="26"/>
              </w:rPr>
            </w:pPr>
            <w:r w:rsidRPr="00BF1898">
              <w:t>2</w:t>
            </w:r>
          </w:p>
        </w:tc>
      </w:tr>
      <w:tr w:rsidR="0059628F" w:rsidRPr="00BF1898" w14:paraId="77793740"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A12897B" w14:textId="4FFEE7D0" w:rsidR="0059628F" w:rsidRPr="00BF1898" w:rsidRDefault="0059628F" w:rsidP="00613899">
            <w:pPr>
              <w:widowControl w:val="0"/>
              <w:autoSpaceDE w:val="0"/>
              <w:autoSpaceDN w:val="0"/>
              <w:spacing w:line="360" w:lineRule="auto"/>
              <w:jc w:val="center"/>
              <w:rPr>
                <w:color w:val="000000"/>
                <w:szCs w:val="26"/>
              </w:rPr>
            </w:pPr>
            <w:r w:rsidRPr="00BF1898">
              <w:rPr>
                <w:color w:val="000000"/>
                <w:szCs w:val="26"/>
              </w:rPr>
              <w:t>180052</w:t>
            </w:r>
          </w:p>
        </w:tc>
        <w:tc>
          <w:tcPr>
            <w:tcW w:w="4678" w:type="dxa"/>
            <w:tcBorders>
              <w:top w:val="single" w:sz="2" w:space="0" w:color="auto"/>
              <w:left w:val="single" w:sz="2" w:space="0" w:color="auto"/>
              <w:bottom w:val="single" w:sz="2" w:space="0" w:color="auto"/>
              <w:right w:val="single" w:sz="2" w:space="0" w:color="auto"/>
            </w:tcBorders>
            <w:shd w:val="clear" w:color="auto" w:fill="FFFFFF"/>
          </w:tcPr>
          <w:p w14:paraId="64312772" w14:textId="596DBA01" w:rsidR="0059628F" w:rsidRPr="00BF1898" w:rsidRDefault="0059628F" w:rsidP="00460F04">
            <w:pPr>
              <w:widowControl w:val="0"/>
              <w:autoSpaceDE w:val="0"/>
              <w:autoSpaceDN w:val="0"/>
              <w:spacing w:line="360" w:lineRule="auto"/>
              <w:rPr>
                <w:color w:val="000000"/>
                <w:szCs w:val="26"/>
              </w:rPr>
            </w:pPr>
            <w:r w:rsidRPr="00BF1898">
              <w:t>Chủ nghĩa xã hội khoa học</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4CC3329B" w14:textId="6961D599" w:rsidR="0059628F" w:rsidRPr="00BF1898" w:rsidRDefault="0059628F" w:rsidP="00460F04">
            <w:pPr>
              <w:widowControl w:val="0"/>
              <w:autoSpaceDE w:val="0"/>
              <w:autoSpaceDN w:val="0"/>
              <w:spacing w:line="360" w:lineRule="auto"/>
              <w:jc w:val="center"/>
              <w:rPr>
                <w:color w:val="000000"/>
                <w:szCs w:val="26"/>
              </w:rPr>
            </w:pPr>
            <w:r w:rsidRPr="00BF1898">
              <w:t>2</w:t>
            </w:r>
          </w:p>
        </w:tc>
      </w:tr>
    </w:tbl>
    <w:p w14:paraId="1DEE4805" w14:textId="44B717CE" w:rsidR="00C34E2D" w:rsidRDefault="00C34E2D" w:rsidP="00D406BF">
      <w:pPr>
        <w:pStyle w:val="BodyText"/>
        <w:rPr>
          <w:lang w:val="vi-VN"/>
        </w:rPr>
      </w:pPr>
      <w:r>
        <w:t>Mỗi</w:t>
      </w:r>
      <w:r>
        <w:rPr>
          <w:lang w:val="vi-VN"/>
        </w:rPr>
        <w:t xml:space="preserve"> nhóm môn có thể có 1 hoặc nhiều môn học, mỗi môn có thể thuộc 1 hoặc nhiều nhóm khác </w:t>
      </w:r>
      <w:r w:rsidR="00F56516">
        <w:rPr>
          <w:lang w:val="vi-VN"/>
        </w:rPr>
        <w:t>nhau.</w:t>
      </w:r>
    </w:p>
    <w:p w14:paraId="4F4696C1" w14:textId="41EE76FF" w:rsidR="0048533E" w:rsidRPr="00C34E2D" w:rsidRDefault="009B7CE4" w:rsidP="00D406BF">
      <w:pPr>
        <w:pStyle w:val="BodyText"/>
        <w:rPr>
          <w:lang w:val="vi-VN"/>
        </w:rPr>
      </w:pPr>
      <w:r>
        <w:rPr>
          <w:lang w:val="vi-VN"/>
        </w:rPr>
        <w:t>Ví dụ:</w:t>
      </w:r>
      <w:r w:rsidR="0048533E" w:rsidRPr="0048533E">
        <w:rPr>
          <w:color w:val="000000"/>
        </w:rPr>
        <w:t xml:space="preserve"> </w:t>
      </w:r>
      <w:r w:rsidR="0048533E" w:rsidRPr="00BF1898">
        <w:rPr>
          <w:color w:val="000000"/>
        </w:rPr>
        <w:t xml:space="preserve">Đại số tuyến </w:t>
      </w:r>
      <w:r w:rsidR="0048533E">
        <w:rPr>
          <w:color w:val="000000"/>
        </w:rPr>
        <w:t>tính</w:t>
      </w:r>
      <w:r w:rsidR="0048533E">
        <w:rPr>
          <w:color w:val="000000"/>
          <w:lang w:val="vi-VN"/>
        </w:rPr>
        <w:t>, vi tích phân A1, vi tích phân A2 thuộc nhóm</w:t>
      </w:r>
      <w:r w:rsidR="00A10F0E">
        <w:rPr>
          <w:color w:val="000000"/>
          <w:lang w:val="vi-VN"/>
        </w:rPr>
        <w:t xml:space="preserve"> </w:t>
      </w:r>
      <w:r w:rsidR="00A10F0E" w:rsidRPr="00BF1898">
        <w:rPr>
          <w:color w:val="000000"/>
        </w:rPr>
        <w:t xml:space="preserve">cntt20-Toán, Tin học, Khoa học tự </w:t>
      </w:r>
      <w:r w:rsidR="00B9752F">
        <w:rPr>
          <w:color w:val="000000"/>
        </w:rPr>
        <w:t>nhiên</w:t>
      </w:r>
      <w:r w:rsidR="00B9752F">
        <w:rPr>
          <w:color w:val="000000"/>
          <w:lang w:val="vi-VN"/>
        </w:rPr>
        <w:t xml:space="preserve">. </w:t>
      </w:r>
      <w:r w:rsidR="0071345E">
        <w:rPr>
          <w:color w:val="000000"/>
          <w:lang w:val="vi-VN"/>
        </w:rPr>
        <w:t xml:space="preserve">Toán rời rạc, kiến trúc máy tính thuộc nhóm </w:t>
      </w:r>
      <w:r w:rsidR="0071345E" w:rsidRPr="00BF1898">
        <w:rPr>
          <w:color w:val="000000"/>
        </w:rPr>
        <w:t xml:space="preserve">cntt20-Hệ thống máy </w:t>
      </w:r>
      <w:r w:rsidR="0071345E">
        <w:rPr>
          <w:color w:val="000000"/>
        </w:rPr>
        <w:t>tính</w:t>
      </w:r>
      <w:r w:rsidR="0071345E">
        <w:rPr>
          <w:color w:val="000000"/>
          <w:lang w:val="vi-VN"/>
        </w:rPr>
        <w:t>.</w:t>
      </w:r>
    </w:p>
    <w:p w14:paraId="2DDE38DC" w14:textId="19749BBB" w:rsidR="00F83FAE" w:rsidRPr="00BF1898" w:rsidRDefault="00C34E2D" w:rsidP="0058701E">
      <w:pPr>
        <w:pStyle w:val="Caption"/>
        <w:keepNext/>
        <w:jc w:val="both"/>
        <w:rPr>
          <w:lang w:val="vi-VN"/>
        </w:rPr>
      </w:pPr>
      <w:bookmarkStart w:id="90" w:name="_Toc17338825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27</w:t>
      </w:r>
      <w:r w:rsidR="00DD5465">
        <w:fldChar w:fldCharType="end"/>
      </w:r>
      <w:r w:rsidRPr="00BF1898">
        <w:rPr>
          <w:lang w:val="vi-VN"/>
        </w:rPr>
        <w:t xml:space="preserve">. </w:t>
      </w:r>
      <w:r w:rsidR="00F1519C">
        <w:rPr>
          <w:lang w:val="vi-VN"/>
        </w:rPr>
        <w:t>Một số d</w:t>
      </w:r>
      <w:r w:rsidRPr="00BF1898">
        <w:rPr>
          <w:lang w:val="vi-VN"/>
        </w:rPr>
        <w:t>ữ liệu</w:t>
      </w:r>
      <w:r w:rsidR="002E6E26">
        <w:rPr>
          <w:lang w:val="vi-VN"/>
        </w:rPr>
        <w:t xml:space="preserve"> trích</w:t>
      </w:r>
      <w:r w:rsidR="00AF594F">
        <w:rPr>
          <w:lang w:val="vi-VN"/>
        </w:rPr>
        <w:t xml:space="preserve"> từ</w:t>
      </w:r>
      <w:r w:rsidRPr="00BF1898">
        <w:rPr>
          <w:lang w:val="vi-VN"/>
        </w:rPr>
        <w:t xml:space="preserve"> bảng thuộc nhóm môn (thuoc_nhom_mon)</w:t>
      </w:r>
      <w:bookmarkEnd w:id="90"/>
    </w:p>
    <w:tbl>
      <w:tblPr>
        <w:tblStyle w:val="Chm11"/>
        <w:tblW w:w="0" w:type="auto"/>
        <w:tblLook w:val="04A0" w:firstRow="1" w:lastRow="0" w:firstColumn="1" w:lastColumn="0" w:noHBand="0" w:noVBand="1"/>
      </w:tblPr>
      <w:tblGrid>
        <w:gridCol w:w="3820"/>
        <w:gridCol w:w="5519"/>
      </w:tblGrid>
      <w:tr w:rsidR="00F83FAE" w:rsidRPr="00BF1898" w14:paraId="32972FC2"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3820" w:type="dxa"/>
          </w:tcPr>
          <w:p w14:paraId="41382052" w14:textId="77777777" w:rsidR="00F83FAE" w:rsidRPr="00BF1898" w:rsidRDefault="00F83FAE" w:rsidP="0000094F">
            <w:pPr>
              <w:widowControl w:val="0"/>
              <w:autoSpaceDE w:val="0"/>
              <w:autoSpaceDN w:val="0"/>
              <w:spacing w:line="360" w:lineRule="auto"/>
              <w:rPr>
                <w:b w:val="0"/>
                <w:szCs w:val="26"/>
                <w:lang w:val="vi"/>
              </w:rPr>
            </w:pPr>
            <w:r w:rsidRPr="00BF1898">
              <w:rPr>
                <w:szCs w:val="26"/>
                <w:lang w:val="vi"/>
              </w:rPr>
              <w:t>ma_nhom_mon</w:t>
            </w:r>
          </w:p>
        </w:tc>
        <w:tc>
          <w:tcPr>
            <w:tcW w:w="5519" w:type="dxa"/>
          </w:tcPr>
          <w:p w14:paraId="213CBFCF" w14:textId="77777777" w:rsidR="00F83FAE" w:rsidRPr="00BF1898" w:rsidRDefault="00F83FAE" w:rsidP="0000094F">
            <w:pPr>
              <w:widowControl w:val="0"/>
              <w:autoSpaceDE w:val="0"/>
              <w:autoSpaceDN w:val="0"/>
              <w:spacing w:line="360" w:lineRule="auto"/>
              <w:rPr>
                <w:szCs w:val="26"/>
                <w:lang w:val="vi"/>
              </w:rPr>
            </w:pPr>
            <w:r w:rsidRPr="00BF1898">
              <w:rPr>
                <w:szCs w:val="26"/>
                <w:lang w:val="vi"/>
              </w:rPr>
              <w:t>ma_mon_hoc</w:t>
            </w:r>
          </w:p>
        </w:tc>
      </w:tr>
      <w:tr w:rsidR="00F83FAE" w:rsidRPr="00BF1898" w14:paraId="403AE465"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D0FEADC" w14:textId="77777777" w:rsidR="00F83FAE" w:rsidRPr="00BF1898" w:rsidRDefault="00F83FAE" w:rsidP="0000094F">
            <w:pPr>
              <w:widowControl w:val="0"/>
              <w:autoSpaceDE w:val="0"/>
              <w:autoSpaceDN w:val="0"/>
              <w:spacing w:line="360" w:lineRule="auto"/>
              <w:jc w:val="center"/>
              <w:rPr>
                <w:szCs w:val="26"/>
                <w:lang w:val="vi"/>
              </w:rPr>
            </w:pPr>
            <w:r w:rsidRPr="00BF1898">
              <w:rPr>
                <w:color w:val="000000"/>
                <w:szCs w:val="26"/>
              </w:rPr>
              <w:t>10</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6B1DB68" w14:textId="77777777" w:rsidR="00F83FAE" w:rsidRPr="00BF1898" w:rsidRDefault="00F83FAE" w:rsidP="0000094F">
            <w:pPr>
              <w:widowControl w:val="0"/>
              <w:autoSpaceDE w:val="0"/>
              <w:autoSpaceDN w:val="0"/>
              <w:spacing w:line="360" w:lineRule="auto"/>
              <w:jc w:val="center"/>
              <w:rPr>
                <w:szCs w:val="26"/>
                <w:lang w:val="vi"/>
              </w:rPr>
            </w:pPr>
            <w:r w:rsidRPr="00BF1898">
              <w:t>000004</w:t>
            </w:r>
          </w:p>
        </w:tc>
      </w:tr>
      <w:tr w:rsidR="00F83FAE" w:rsidRPr="00BF1898" w14:paraId="7CF7C5BC"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2E58D8B3"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217E14F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110001</w:t>
            </w:r>
          </w:p>
        </w:tc>
      </w:tr>
      <w:tr w:rsidR="00F83FAE" w:rsidRPr="00BF1898" w14:paraId="16B63F9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869B45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lastRenderedPageBreak/>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A38F907" w14:textId="77777777" w:rsidR="00F83FAE" w:rsidRPr="00BF1898" w:rsidRDefault="00F83FAE" w:rsidP="0000094F">
            <w:pPr>
              <w:widowControl w:val="0"/>
              <w:autoSpaceDE w:val="0"/>
              <w:autoSpaceDN w:val="0"/>
              <w:spacing w:line="360" w:lineRule="auto"/>
              <w:jc w:val="center"/>
              <w:rPr>
                <w:color w:val="000000"/>
                <w:szCs w:val="26"/>
                <w:lang w:val="vi-VN"/>
              </w:rPr>
            </w:pPr>
            <w:r w:rsidRPr="00BF1898">
              <w:rPr>
                <w:color w:val="000000"/>
                <w:szCs w:val="26"/>
              </w:rPr>
              <w:t>110002</w:t>
            </w:r>
          </w:p>
        </w:tc>
      </w:tr>
      <w:tr w:rsidR="00F83FAE" w:rsidRPr="00BF1898" w14:paraId="614F5949"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8B2204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7</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148C3163" w14:textId="77777777" w:rsidR="00F83FAE" w:rsidRPr="00BF1898" w:rsidRDefault="00F83FAE" w:rsidP="0000094F">
            <w:pPr>
              <w:widowControl w:val="0"/>
              <w:autoSpaceDE w:val="0"/>
              <w:autoSpaceDN w:val="0"/>
              <w:spacing w:line="360" w:lineRule="auto"/>
              <w:jc w:val="center"/>
              <w:rPr>
                <w:color w:val="000000"/>
                <w:szCs w:val="26"/>
                <w:lang w:val="vi-VN"/>
              </w:rPr>
            </w:pPr>
            <w:r w:rsidRPr="00BF1898">
              <w:rPr>
                <w:color w:val="000000"/>
                <w:szCs w:val="26"/>
              </w:rPr>
              <w:t>110003</w:t>
            </w:r>
          </w:p>
        </w:tc>
      </w:tr>
      <w:tr w:rsidR="00F83FAE" w:rsidRPr="00BF1898" w14:paraId="40B91B83"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C2139C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1B39071"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110042</w:t>
            </w:r>
          </w:p>
        </w:tc>
      </w:tr>
      <w:tr w:rsidR="00F83FAE" w:rsidRPr="00BF1898" w14:paraId="5C97CF2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18614FFA"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45E60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110057</w:t>
            </w:r>
          </w:p>
        </w:tc>
      </w:tr>
      <w:tr w:rsidR="00F83FAE" w:rsidRPr="00BF1898" w14:paraId="5469FBEB"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6F2CEC1"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7</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BF295CE"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110079</w:t>
            </w:r>
          </w:p>
        </w:tc>
      </w:tr>
      <w:tr w:rsidR="00F83FAE" w:rsidRPr="00BF1898" w14:paraId="171FD0A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00F2386C"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76B36BD"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120004</w:t>
            </w:r>
          </w:p>
        </w:tc>
      </w:tr>
      <w:tr w:rsidR="00F83FAE" w:rsidRPr="00BF1898" w14:paraId="7E0729FF"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A942308"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5</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010C29F"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150001</w:t>
            </w:r>
          </w:p>
        </w:tc>
      </w:tr>
      <w:tr w:rsidR="00F83FAE" w:rsidRPr="00BF1898" w14:paraId="28BF17EA"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73E30C7A"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6</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62937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170011</w:t>
            </w:r>
          </w:p>
        </w:tc>
      </w:tr>
      <w:tr w:rsidR="00F83FAE" w:rsidRPr="00BF1898" w14:paraId="08DB0A2C"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460538E2"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51641DE0"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180051</w:t>
            </w:r>
          </w:p>
        </w:tc>
      </w:tr>
      <w:tr w:rsidR="00F83FAE" w:rsidRPr="00BF1898" w14:paraId="34EBC416"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5621EDC2"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EAB1905" w14:textId="77777777" w:rsidR="00F83FAE" w:rsidRPr="00BF1898" w:rsidRDefault="00F83FAE" w:rsidP="0000094F">
            <w:pPr>
              <w:widowControl w:val="0"/>
              <w:autoSpaceDE w:val="0"/>
              <w:autoSpaceDN w:val="0"/>
              <w:spacing w:line="360" w:lineRule="auto"/>
              <w:jc w:val="center"/>
              <w:rPr>
                <w:color w:val="000000"/>
                <w:szCs w:val="26"/>
              </w:rPr>
            </w:pPr>
            <w:r w:rsidRPr="00BF1898">
              <w:rPr>
                <w:color w:val="000000"/>
                <w:szCs w:val="26"/>
              </w:rPr>
              <w:t>180052</w:t>
            </w:r>
          </w:p>
        </w:tc>
      </w:tr>
    </w:tbl>
    <w:p w14:paraId="6E7B3FE2" w14:textId="3AB0D448" w:rsidR="00ED71C5" w:rsidRPr="00BF1898" w:rsidRDefault="00ED71C5" w:rsidP="00ED71C5">
      <w:pPr>
        <w:pStyle w:val="Caption"/>
        <w:keepNext/>
        <w:jc w:val="both"/>
        <w:rPr>
          <w:lang w:val="vi-VN"/>
        </w:rPr>
      </w:pPr>
      <w:bookmarkStart w:id="91" w:name="_Toc17338825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28</w:t>
      </w:r>
      <w:r w:rsidR="00DD5465">
        <w:fldChar w:fldCharType="end"/>
      </w:r>
      <w:r w:rsidR="00545704" w:rsidRPr="00BF1898">
        <w:rPr>
          <w:lang w:val="vi-VN"/>
        </w:rPr>
        <w:t>. Dữ liệu bảng</w:t>
      </w:r>
      <w:r w:rsidR="009F46A9" w:rsidRPr="00BF1898">
        <w:rPr>
          <w:lang w:val="vi-VN"/>
        </w:rPr>
        <w:t xml:space="preserve"> loại học </w:t>
      </w:r>
      <w:r w:rsidR="00CA6F4A" w:rsidRPr="00BF1898">
        <w:rPr>
          <w:lang w:val="vi-VN"/>
        </w:rPr>
        <w:t>phần (loai_hoc_</w:t>
      </w:r>
      <w:r w:rsidR="006E211A" w:rsidRPr="00BF1898">
        <w:rPr>
          <w:lang w:val="vi-VN"/>
        </w:rPr>
        <w:t>phan</w:t>
      </w:r>
      <w:r w:rsidR="00CA6F4A" w:rsidRPr="00BF1898">
        <w:rPr>
          <w:lang w:val="vi-VN"/>
        </w:rPr>
        <w:t>)</w:t>
      </w:r>
      <w:bookmarkEnd w:id="91"/>
    </w:p>
    <w:tbl>
      <w:tblPr>
        <w:tblStyle w:val="Chm11"/>
        <w:tblW w:w="0" w:type="auto"/>
        <w:tblLook w:val="04A0" w:firstRow="1" w:lastRow="0" w:firstColumn="1" w:lastColumn="0" w:noHBand="0" w:noVBand="1"/>
      </w:tblPr>
      <w:tblGrid>
        <w:gridCol w:w="3820"/>
        <w:gridCol w:w="5519"/>
      </w:tblGrid>
      <w:tr w:rsidR="00B31E95" w:rsidRPr="00BF1898" w14:paraId="22992591"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3820" w:type="dxa"/>
          </w:tcPr>
          <w:p w14:paraId="46B88AB5" w14:textId="65DB4D90" w:rsidR="00B31E95" w:rsidRPr="00BF1898" w:rsidRDefault="00B31E95" w:rsidP="0000094F">
            <w:pPr>
              <w:widowControl w:val="0"/>
              <w:autoSpaceDE w:val="0"/>
              <w:autoSpaceDN w:val="0"/>
              <w:spacing w:line="360" w:lineRule="auto"/>
              <w:rPr>
                <w:b w:val="0"/>
                <w:szCs w:val="26"/>
                <w:lang w:val="vi"/>
              </w:rPr>
            </w:pPr>
            <w:r w:rsidRPr="00BF1898">
              <w:rPr>
                <w:szCs w:val="26"/>
                <w:lang w:val="vi"/>
              </w:rPr>
              <w:t>ma_loai_hoc_phan</w:t>
            </w:r>
          </w:p>
        </w:tc>
        <w:tc>
          <w:tcPr>
            <w:tcW w:w="5519" w:type="dxa"/>
          </w:tcPr>
          <w:p w14:paraId="30AE1CF1" w14:textId="101AF49C" w:rsidR="00B31E95" w:rsidRPr="00BF1898" w:rsidRDefault="00B31E95" w:rsidP="0000094F">
            <w:pPr>
              <w:widowControl w:val="0"/>
              <w:autoSpaceDE w:val="0"/>
              <w:autoSpaceDN w:val="0"/>
              <w:spacing w:line="360" w:lineRule="auto"/>
              <w:rPr>
                <w:szCs w:val="26"/>
                <w:lang w:val="vi"/>
              </w:rPr>
            </w:pPr>
            <w:r w:rsidRPr="00BF1898">
              <w:rPr>
                <w:szCs w:val="26"/>
                <w:lang w:val="vi"/>
              </w:rPr>
              <w:t>ten_loai_hoc_phan</w:t>
            </w:r>
          </w:p>
        </w:tc>
      </w:tr>
      <w:tr w:rsidR="00B31E95" w:rsidRPr="00BF1898" w14:paraId="61E2226F"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6842E13F" w14:textId="6109F2B2" w:rsidR="00B31E95" w:rsidRPr="00BF1898" w:rsidRDefault="00366D9A" w:rsidP="0000094F">
            <w:pPr>
              <w:widowControl w:val="0"/>
              <w:autoSpaceDE w:val="0"/>
              <w:autoSpaceDN w:val="0"/>
              <w:spacing w:line="360" w:lineRule="auto"/>
              <w:jc w:val="center"/>
              <w:rPr>
                <w:szCs w:val="26"/>
                <w:lang w:val="vi"/>
              </w:rPr>
            </w:pPr>
            <w:r w:rsidRPr="00BF1898">
              <w:rPr>
                <w:color w:val="000000"/>
                <w:szCs w:val="26"/>
              </w:rPr>
              <w:t>1</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68C82937" w14:textId="70889DED" w:rsidR="00B31E95" w:rsidRPr="00BF1898" w:rsidRDefault="00366D9A" w:rsidP="005C0330">
            <w:pPr>
              <w:widowControl w:val="0"/>
              <w:autoSpaceDE w:val="0"/>
              <w:autoSpaceDN w:val="0"/>
              <w:spacing w:line="360" w:lineRule="auto"/>
              <w:rPr>
                <w:szCs w:val="26"/>
                <w:lang w:val="vi-VN"/>
              </w:rPr>
            </w:pPr>
            <w:r w:rsidRPr="00BF1898">
              <w:rPr>
                <w:lang w:val="vi-VN"/>
              </w:rPr>
              <w:t>Bắt buộc</w:t>
            </w:r>
          </w:p>
        </w:tc>
      </w:tr>
      <w:tr w:rsidR="00B31E95" w:rsidRPr="00BF1898" w14:paraId="7DD6817D" w14:textId="77777777" w:rsidTr="0000094F">
        <w:trPr>
          <w:trHeight w:val="454"/>
        </w:trPr>
        <w:tc>
          <w:tcPr>
            <w:tcW w:w="3820" w:type="dxa"/>
            <w:tcBorders>
              <w:top w:val="single" w:sz="2" w:space="0" w:color="auto"/>
              <w:left w:val="single" w:sz="2" w:space="0" w:color="auto"/>
              <w:bottom w:val="single" w:sz="2" w:space="0" w:color="auto"/>
              <w:right w:val="single" w:sz="2" w:space="0" w:color="auto"/>
            </w:tcBorders>
            <w:shd w:val="clear" w:color="auto" w:fill="FFFFFF"/>
            <w:vAlign w:val="center"/>
          </w:tcPr>
          <w:p w14:paraId="3B4FD50A" w14:textId="557100C6" w:rsidR="00B31E95" w:rsidRPr="00BF1898" w:rsidRDefault="00366D9A" w:rsidP="0000094F">
            <w:pPr>
              <w:widowControl w:val="0"/>
              <w:autoSpaceDE w:val="0"/>
              <w:autoSpaceDN w:val="0"/>
              <w:spacing w:line="360" w:lineRule="auto"/>
              <w:jc w:val="center"/>
              <w:rPr>
                <w:color w:val="000000"/>
                <w:szCs w:val="26"/>
              </w:rPr>
            </w:pPr>
            <w:r w:rsidRPr="00BF1898">
              <w:rPr>
                <w:color w:val="000000"/>
                <w:szCs w:val="26"/>
              </w:rPr>
              <w:t>2</w:t>
            </w:r>
          </w:p>
        </w:tc>
        <w:tc>
          <w:tcPr>
            <w:tcW w:w="5519" w:type="dxa"/>
            <w:tcBorders>
              <w:top w:val="single" w:sz="2" w:space="0" w:color="auto"/>
              <w:left w:val="single" w:sz="2" w:space="0" w:color="auto"/>
              <w:bottom w:val="single" w:sz="2" w:space="0" w:color="auto"/>
              <w:right w:val="single" w:sz="2" w:space="0" w:color="auto"/>
            </w:tcBorders>
            <w:shd w:val="clear" w:color="auto" w:fill="FFFFFF"/>
          </w:tcPr>
          <w:p w14:paraId="00ACBCE0" w14:textId="5F5F5440" w:rsidR="00B31E95" w:rsidRPr="00BF1898" w:rsidRDefault="00DA0D3E" w:rsidP="005C0330">
            <w:pPr>
              <w:widowControl w:val="0"/>
              <w:autoSpaceDE w:val="0"/>
              <w:autoSpaceDN w:val="0"/>
              <w:spacing w:line="360" w:lineRule="auto"/>
              <w:rPr>
                <w:color w:val="000000"/>
                <w:szCs w:val="26"/>
                <w:lang w:val="vi-VN"/>
              </w:rPr>
            </w:pPr>
            <w:r w:rsidRPr="00BF1898">
              <w:rPr>
                <w:color w:val="000000"/>
                <w:szCs w:val="26"/>
              </w:rPr>
              <w:t>Tự</w:t>
            </w:r>
            <w:r w:rsidRPr="00BF1898">
              <w:rPr>
                <w:color w:val="000000"/>
                <w:szCs w:val="26"/>
                <w:lang w:val="vi-VN"/>
              </w:rPr>
              <w:t xml:space="preserve"> chọn</w:t>
            </w:r>
          </w:p>
        </w:tc>
      </w:tr>
    </w:tbl>
    <w:p w14:paraId="5DBD983D" w14:textId="00741CDB" w:rsidR="00CB0419" w:rsidRPr="00BF1898" w:rsidRDefault="00CB0419" w:rsidP="00CB0419">
      <w:pPr>
        <w:pStyle w:val="Caption"/>
        <w:keepNext/>
        <w:jc w:val="both"/>
        <w:rPr>
          <w:lang w:val="vi-VN"/>
        </w:rPr>
      </w:pPr>
      <w:bookmarkStart w:id="92" w:name="_Toc17338825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29</w:t>
      </w:r>
      <w:r w:rsidR="00DD5465">
        <w:fldChar w:fldCharType="end"/>
      </w:r>
      <w:r w:rsidR="00B70C5A" w:rsidRPr="00BF1898">
        <w:rPr>
          <w:lang w:val="vi-VN"/>
        </w:rPr>
        <w:t>. Dữ liệu bảng khối kiến thức (khoi_kien_thuc)</w:t>
      </w:r>
      <w:bookmarkEnd w:id="92"/>
    </w:p>
    <w:tbl>
      <w:tblPr>
        <w:tblStyle w:val="Chm11"/>
        <w:tblW w:w="0" w:type="auto"/>
        <w:tblLook w:val="04A0" w:firstRow="1" w:lastRow="0" w:firstColumn="1" w:lastColumn="0" w:noHBand="0" w:noVBand="1"/>
      </w:tblPr>
      <w:tblGrid>
        <w:gridCol w:w="2827"/>
        <w:gridCol w:w="6512"/>
      </w:tblGrid>
      <w:tr w:rsidR="00626E37" w:rsidRPr="00BF1898" w14:paraId="7351E8AA" w14:textId="77777777" w:rsidTr="00980D28">
        <w:trPr>
          <w:cnfStyle w:val="100000000000" w:firstRow="1" w:lastRow="0" w:firstColumn="0" w:lastColumn="0" w:oddVBand="0" w:evenVBand="0" w:oddHBand="0" w:evenHBand="0" w:firstRowFirstColumn="0" w:firstRowLastColumn="0" w:lastRowFirstColumn="0" w:lastRowLastColumn="0"/>
          <w:trHeight w:val="454"/>
          <w:tblHeader/>
        </w:trPr>
        <w:tc>
          <w:tcPr>
            <w:tcW w:w="2827" w:type="dxa"/>
          </w:tcPr>
          <w:p w14:paraId="138C0813" w14:textId="7700DB50" w:rsidR="00626E37" w:rsidRPr="00BF1898" w:rsidRDefault="00626E37" w:rsidP="0000094F">
            <w:pPr>
              <w:widowControl w:val="0"/>
              <w:autoSpaceDE w:val="0"/>
              <w:autoSpaceDN w:val="0"/>
              <w:spacing w:line="360" w:lineRule="auto"/>
              <w:rPr>
                <w:b w:val="0"/>
                <w:szCs w:val="26"/>
                <w:lang w:val="vi"/>
              </w:rPr>
            </w:pPr>
            <w:r w:rsidRPr="00BF1898">
              <w:rPr>
                <w:szCs w:val="26"/>
                <w:lang w:val="vi"/>
              </w:rPr>
              <w:t>ma_</w:t>
            </w:r>
            <w:r w:rsidR="003F6FFD" w:rsidRPr="00BF1898">
              <w:rPr>
                <w:szCs w:val="26"/>
                <w:lang w:val="vi"/>
              </w:rPr>
              <w:t>khoi_kien_thuc</w:t>
            </w:r>
          </w:p>
        </w:tc>
        <w:tc>
          <w:tcPr>
            <w:tcW w:w="6512" w:type="dxa"/>
          </w:tcPr>
          <w:p w14:paraId="7E1E8143" w14:textId="2A0FCFB3" w:rsidR="00626E37" w:rsidRPr="00BF1898" w:rsidRDefault="00626E37" w:rsidP="0000094F">
            <w:pPr>
              <w:widowControl w:val="0"/>
              <w:autoSpaceDE w:val="0"/>
              <w:autoSpaceDN w:val="0"/>
              <w:spacing w:line="360" w:lineRule="auto"/>
              <w:rPr>
                <w:szCs w:val="26"/>
                <w:lang w:val="vi"/>
              </w:rPr>
            </w:pPr>
            <w:r w:rsidRPr="00BF1898">
              <w:rPr>
                <w:szCs w:val="26"/>
                <w:lang w:val="vi"/>
              </w:rPr>
              <w:t>ten_</w:t>
            </w:r>
            <w:r w:rsidR="0036442E" w:rsidRPr="00BF1898">
              <w:rPr>
                <w:szCs w:val="26"/>
                <w:lang w:val="vi"/>
              </w:rPr>
              <w:t>khoi_kien_thuc</w:t>
            </w:r>
          </w:p>
        </w:tc>
      </w:tr>
      <w:tr w:rsidR="00980D28" w:rsidRPr="00BF1898" w14:paraId="7D44C001"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2857AF61" w14:textId="20C20D96" w:rsidR="00980D28" w:rsidRPr="00BF1898" w:rsidRDefault="00980D28" w:rsidP="00980D28">
            <w:pPr>
              <w:widowControl w:val="0"/>
              <w:autoSpaceDE w:val="0"/>
              <w:autoSpaceDN w:val="0"/>
              <w:spacing w:line="360" w:lineRule="auto"/>
              <w:jc w:val="center"/>
              <w:rPr>
                <w:szCs w:val="26"/>
                <w:lang w:val="vi"/>
              </w:rPr>
            </w:pPr>
            <w:r w:rsidRPr="00BF1898">
              <w:t>1</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46EFEC30" w14:textId="5F490201" w:rsidR="00980D28" w:rsidRPr="00BF1898" w:rsidRDefault="00980D28" w:rsidP="00980D28">
            <w:pPr>
              <w:widowControl w:val="0"/>
              <w:autoSpaceDE w:val="0"/>
              <w:autoSpaceDN w:val="0"/>
              <w:spacing w:line="360" w:lineRule="auto"/>
              <w:rPr>
                <w:szCs w:val="26"/>
                <w:lang w:val="vi-VN"/>
              </w:rPr>
            </w:pPr>
            <w:r w:rsidRPr="00BF1898">
              <w:t>Chuyên ngành</w:t>
            </w:r>
          </w:p>
        </w:tc>
      </w:tr>
      <w:tr w:rsidR="00980D28" w:rsidRPr="00BF1898" w14:paraId="57D21430"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5186ED02" w14:textId="14B94A9D" w:rsidR="00980D28" w:rsidRPr="00BF1898" w:rsidRDefault="00980D28" w:rsidP="00980D28">
            <w:pPr>
              <w:widowControl w:val="0"/>
              <w:autoSpaceDE w:val="0"/>
              <w:autoSpaceDN w:val="0"/>
              <w:spacing w:line="360" w:lineRule="auto"/>
              <w:jc w:val="center"/>
              <w:rPr>
                <w:color w:val="000000"/>
                <w:szCs w:val="26"/>
              </w:rPr>
            </w:pPr>
            <w:r w:rsidRPr="00BF1898">
              <w:t>2</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403F4F4D" w14:textId="1FBA96FD" w:rsidR="00980D28" w:rsidRPr="00BF1898" w:rsidRDefault="00980D28" w:rsidP="00980D28">
            <w:pPr>
              <w:widowControl w:val="0"/>
              <w:autoSpaceDE w:val="0"/>
              <w:autoSpaceDN w:val="0"/>
              <w:spacing w:line="360" w:lineRule="auto"/>
              <w:rPr>
                <w:color w:val="000000"/>
                <w:szCs w:val="26"/>
                <w:lang w:val="vi-VN"/>
              </w:rPr>
            </w:pPr>
            <w:r w:rsidRPr="00BF1898">
              <w:t>Cơ sở ngành</w:t>
            </w:r>
          </w:p>
        </w:tc>
      </w:tr>
      <w:tr w:rsidR="00980D28" w:rsidRPr="00BF1898" w14:paraId="52F691C4"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1EF72069" w14:textId="543F1FBB" w:rsidR="00980D28" w:rsidRPr="00BF1898" w:rsidRDefault="00980D28" w:rsidP="00980D28">
            <w:pPr>
              <w:widowControl w:val="0"/>
              <w:autoSpaceDE w:val="0"/>
              <w:autoSpaceDN w:val="0"/>
              <w:spacing w:line="360" w:lineRule="auto"/>
              <w:jc w:val="center"/>
              <w:rPr>
                <w:color w:val="000000"/>
                <w:szCs w:val="26"/>
              </w:rPr>
            </w:pPr>
            <w:r w:rsidRPr="00BF1898">
              <w:t>3</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09A32607" w14:textId="14B12F24" w:rsidR="00980D28" w:rsidRPr="00BF1898" w:rsidRDefault="00980D28" w:rsidP="00980D28">
            <w:pPr>
              <w:widowControl w:val="0"/>
              <w:autoSpaceDE w:val="0"/>
              <w:autoSpaceDN w:val="0"/>
              <w:spacing w:line="360" w:lineRule="auto"/>
              <w:rPr>
                <w:color w:val="000000"/>
                <w:szCs w:val="26"/>
              </w:rPr>
            </w:pPr>
            <w:r w:rsidRPr="00BF1898">
              <w:t>Giáo dục thể chất, Giáo dục Quốc phòng – An ninh</w:t>
            </w:r>
          </w:p>
        </w:tc>
      </w:tr>
      <w:tr w:rsidR="00980D28" w:rsidRPr="00BF1898" w14:paraId="02F893D7"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5842E105" w14:textId="6C6A2243" w:rsidR="00980D28" w:rsidRPr="00BF1898" w:rsidRDefault="00980D28" w:rsidP="00980D28">
            <w:pPr>
              <w:widowControl w:val="0"/>
              <w:autoSpaceDE w:val="0"/>
              <w:autoSpaceDN w:val="0"/>
              <w:spacing w:line="360" w:lineRule="auto"/>
              <w:jc w:val="center"/>
              <w:rPr>
                <w:color w:val="000000"/>
                <w:szCs w:val="26"/>
              </w:rPr>
            </w:pPr>
            <w:r w:rsidRPr="00BF1898">
              <w:t>4</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18BF6E56" w14:textId="3EB1484B" w:rsidR="00980D28" w:rsidRPr="00BF1898" w:rsidRDefault="00980D28" w:rsidP="00980D28">
            <w:pPr>
              <w:widowControl w:val="0"/>
              <w:autoSpaceDE w:val="0"/>
              <w:autoSpaceDN w:val="0"/>
              <w:spacing w:line="360" w:lineRule="auto"/>
              <w:rPr>
                <w:color w:val="000000"/>
                <w:szCs w:val="26"/>
              </w:rPr>
            </w:pPr>
            <w:r w:rsidRPr="00BF1898">
              <w:t>Khoa học xã hội - Nhân văn nghệ thuật</w:t>
            </w:r>
          </w:p>
        </w:tc>
      </w:tr>
      <w:tr w:rsidR="00980D28" w:rsidRPr="00BF1898" w14:paraId="1E412BE5"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67F19575" w14:textId="322F4B13" w:rsidR="00980D28" w:rsidRPr="00BF1898" w:rsidRDefault="00980D28" w:rsidP="00980D28">
            <w:pPr>
              <w:widowControl w:val="0"/>
              <w:autoSpaceDE w:val="0"/>
              <w:autoSpaceDN w:val="0"/>
              <w:spacing w:line="360" w:lineRule="auto"/>
              <w:jc w:val="center"/>
              <w:rPr>
                <w:color w:val="000000"/>
                <w:szCs w:val="26"/>
              </w:rPr>
            </w:pPr>
            <w:r w:rsidRPr="00BF1898">
              <w:t>5</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39FF9D45" w14:textId="5B5FEBF8" w:rsidR="00980D28" w:rsidRPr="00BF1898" w:rsidRDefault="00980D28" w:rsidP="00980D28">
            <w:pPr>
              <w:widowControl w:val="0"/>
              <w:autoSpaceDE w:val="0"/>
              <w:autoSpaceDN w:val="0"/>
              <w:spacing w:line="360" w:lineRule="auto"/>
              <w:rPr>
                <w:color w:val="000000"/>
                <w:szCs w:val="26"/>
              </w:rPr>
            </w:pPr>
            <w:r w:rsidRPr="00BF1898">
              <w:t>Kỹ năng ngoại khóa</w:t>
            </w:r>
          </w:p>
        </w:tc>
      </w:tr>
      <w:tr w:rsidR="00980D28" w:rsidRPr="00BF1898" w14:paraId="142A0738"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453DC323" w14:textId="09EC81A8" w:rsidR="00980D28" w:rsidRPr="00BF1898" w:rsidRDefault="00980D28" w:rsidP="00980D28">
            <w:pPr>
              <w:widowControl w:val="0"/>
              <w:autoSpaceDE w:val="0"/>
              <w:autoSpaceDN w:val="0"/>
              <w:spacing w:line="360" w:lineRule="auto"/>
              <w:jc w:val="center"/>
              <w:rPr>
                <w:color w:val="000000"/>
                <w:szCs w:val="26"/>
              </w:rPr>
            </w:pPr>
            <w:r w:rsidRPr="00BF1898">
              <w:t>6</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6D73F279" w14:textId="5136C779" w:rsidR="00980D28" w:rsidRPr="00BF1898" w:rsidRDefault="00980D28" w:rsidP="00980D28">
            <w:pPr>
              <w:widowControl w:val="0"/>
              <w:autoSpaceDE w:val="0"/>
              <w:autoSpaceDN w:val="0"/>
              <w:spacing w:line="360" w:lineRule="auto"/>
              <w:rPr>
                <w:color w:val="000000"/>
                <w:szCs w:val="26"/>
              </w:rPr>
            </w:pPr>
            <w:r w:rsidRPr="00BF1898">
              <w:t>Lý luận chính trị</w:t>
            </w:r>
          </w:p>
        </w:tc>
      </w:tr>
      <w:tr w:rsidR="00980D28" w:rsidRPr="00BF1898" w14:paraId="1AE43CE9"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2B639B2E" w14:textId="3D8F44B3" w:rsidR="00980D28" w:rsidRPr="00BF1898" w:rsidRDefault="00980D28" w:rsidP="00980D28">
            <w:pPr>
              <w:widowControl w:val="0"/>
              <w:autoSpaceDE w:val="0"/>
              <w:autoSpaceDN w:val="0"/>
              <w:spacing w:line="360" w:lineRule="auto"/>
              <w:jc w:val="center"/>
              <w:rPr>
                <w:color w:val="000000"/>
                <w:szCs w:val="26"/>
              </w:rPr>
            </w:pPr>
            <w:r w:rsidRPr="00BF1898">
              <w:t>7</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2744F127" w14:textId="3C4B5567" w:rsidR="00980D28" w:rsidRPr="00BF1898" w:rsidRDefault="00980D28" w:rsidP="00980D28">
            <w:pPr>
              <w:widowControl w:val="0"/>
              <w:autoSpaceDE w:val="0"/>
              <w:autoSpaceDN w:val="0"/>
              <w:spacing w:line="360" w:lineRule="auto"/>
              <w:rPr>
                <w:color w:val="000000"/>
                <w:szCs w:val="26"/>
              </w:rPr>
            </w:pPr>
            <w:r w:rsidRPr="00BF1898">
              <w:t>Ngoại ngữ</w:t>
            </w:r>
          </w:p>
        </w:tc>
      </w:tr>
      <w:tr w:rsidR="00980D28" w:rsidRPr="00BF1898" w14:paraId="582940F6"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41018505" w14:textId="31182A1C" w:rsidR="00980D28" w:rsidRPr="00BF1898" w:rsidRDefault="00980D28" w:rsidP="00980D28">
            <w:pPr>
              <w:widowControl w:val="0"/>
              <w:autoSpaceDE w:val="0"/>
              <w:autoSpaceDN w:val="0"/>
              <w:spacing w:line="360" w:lineRule="auto"/>
              <w:jc w:val="center"/>
              <w:rPr>
                <w:color w:val="000000"/>
                <w:szCs w:val="26"/>
              </w:rPr>
            </w:pPr>
            <w:r w:rsidRPr="00BF1898">
              <w:t>8</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7258EA81" w14:textId="071437E9" w:rsidR="00980D28" w:rsidRPr="00BF1898" w:rsidRDefault="00980D28" w:rsidP="00980D28">
            <w:pPr>
              <w:widowControl w:val="0"/>
              <w:autoSpaceDE w:val="0"/>
              <w:autoSpaceDN w:val="0"/>
              <w:spacing w:line="360" w:lineRule="auto"/>
              <w:rPr>
                <w:color w:val="000000"/>
                <w:szCs w:val="26"/>
              </w:rPr>
            </w:pPr>
            <w:r w:rsidRPr="00BF1898">
              <w:t>Toán, Tin học, Khoa học tự nhiên</w:t>
            </w:r>
          </w:p>
        </w:tc>
      </w:tr>
      <w:tr w:rsidR="00980D28" w:rsidRPr="00BF1898" w14:paraId="6848F257" w14:textId="77777777" w:rsidTr="00980D28">
        <w:trPr>
          <w:trHeight w:val="454"/>
        </w:trPr>
        <w:tc>
          <w:tcPr>
            <w:tcW w:w="2827" w:type="dxa"/>
            <w:tcBorders>
              <w:top w:val="single" w:sz="2" w:space="0" w:color="auto"/>
              <w:left w:val="single" w:sz="2" w:space="0" w:color="auto"/>
              <w:bottom w:val="single" w:sz="2" w:space="0" w:color="auto"/>
              <w:right w:val="single" w:sz="2" w:space="0" w:color="auto"/>
            </w:tcBorders>
            <w:shd w:val="clear" w:color="auto" w:fill="FFFFFF"/>
          </w:tcPr>
          <w:p w14:paraId="1D13CB1E" w14:textId="2DB1A0EA" w:rsidR="00980D28" w:rsidRPr="00BF1898" w:rsidRDefault="00980D28" w:rsidP="00980D28">
            <w:pPr>
              <w:widowControl w:val="0"/>
              <w:autoSpaceDE w:val="0"/>
              <w:autoSpaceDN w:val="0"/>
              <w:spacing w:line="360" w:lineRule="auto"/>
              <w:jc w:val="center"/>
              <w:rPr>
                <w:color w:val="000000"/>
                <w:szCs w:val="26"/>
              </w:rPr>
            </w:pPr>
            <w:r w:rsidRPr="00BF1898">
              <w:t>9</w:t>
            </w:r>
          </w:p>
        </w:tc>
        <w:tc>
          <w:tcPr>
            <w:tcW w:w="6512" w:type="dxa"/>
            <w:tcBorders>
              <w:top w:val="single" w:sz="2" w:space="0" w:color="auto"/>
              <w:left w:val="single" w:sz="2" w:space="0" w:color="auto"/>
              <w:bottom w:val="single" w:sz="2" w:space="0" w:color="auto"/>
              <w:right w:val="single" w:sz="2" w:space="0" w:color="auto"/>
            </w:tcBorders>
            <w:shd w:val="clear" w:color="auto" w:fill="FFFFFF"/>
          </w:tcPr>
          <w:p w14:paraId="1B640CBA" w14:textId="1276FE7D" w:rsidR="00980D28" w:rsidRPr="00BF1898" w:rsidRDefault="00980D28" w:rsidP="00980D28">
            <w:pPr>
              <w:widowControl w:val="0"/>
              <w:autoSpaceDE w:val="0"/>
              <w:autoSpaceDN w:val="0"/>
              <w:spacing w:line="360" w:lineRule="auto"/>
              <w:rPr>
                <w:color w:val="000000"/>
                <w:szCs w:val="26"/>
              </w:rPr>
            </w:pPr>
            <w:r w:rsidRPr="00BF1898">
              <w:t>Tốt nghiệp</w:t>
            </w:r>
          </w:p>
        </w:tc>
      </w:tr>
    </w:tbl>
    <w:p w14:paraId="16BA5A99" w14:textId="77777777" w:rsidR="00926468" w:rsidRDefault="00441D27" w:rsidP="00441D27">
      <w:pPr>
        <w:pStyle w:val="BodyText"/>
        <w:rPr>
          <w:spacing w:val="2"/>
          <w:lang w:val="vi-VN"/>
        </w:rPr>
      </w:pPr>
      <w:r w:rsidRPr="00B244DF">
        <w:rPr>
          <w:spacing w:val="2"/>
        </w:rPr>
        <w:t>Mỗi</w:t>
      </w:r>
      <w:r w:rsidRPr="00B244DF">
        <w:rPr>
          <w:spacing w:val="2"/>
          <w:lang w:val="vi-VN"/>
        </w:rPr>
        <w:t xml:space="preserve"> chương trình</w:t>
      </w:r>
      <w:r w:rsidR="00C57B68" w:rsidRPr="00B244DF">
        <w:rPr>
          <w:spacing w:val="2"/>
          <w:lang w:val="vi-VN"/>
        </w:rPr>
        <w:t xml:space="preserve"> có các môn học và số lượng môn khác nhau.</w:t>
      </w:r>
    </w:p>
    <w:p w14:paraId="37CE7B63" w14:textId="66F9C2FD" w:rsidR="00441D27" w:rsidRPr="00B244DF" w:rsidRDefault="00EB23F3" w:rsidP="00441D27">
      <w:pPr>
        <w:pStyle w:val="BodyText"/>
        <w:rPr>
          <w:spacing w:val="2"/>
          <w:lang w:val="vi-VN"/>
        </w:rPr>
      </w:pPr>
      <w:r w:rsidRPr="00B244DF">
        <w:rPr>
          <w:spacing w:val="2"/>
          <w:lang w:val="vi-VN"/>
        </w:rPr>
        <w:t xml:space="preserve">Với các chương trình khác nhau, </w:t>
      </w:r>
      <w:r w:rsidR="007D1A72" w:rsidRPr="00B244DF">
        <w:rPr>
          <w:spacing w:val="2"/>
          <w:lang w:val="vi-VN"/>
        </w:rPr>
        <w:t xml:space="preserve">các </w:t>
      </w:r>
      <w:r w:rsidRPr="00B244DF">
        <w:rPr>
          <w:spacing w:val="2"/>
          <w:lang w:val="vi-VN"/>
        </w:rPr>
        <w:t>môn học có thể có loại học phần, mã khối kiến thức và thứ tự học kỳ khác nhau</w:t>
      </w:r>
      <w:r w:rsidR="00EA7BD5" w:rsidRPr="00B244DF">
        <w:rPr>
          <w:spacing w:val="2"/>
          <w:lang w:val="vi-VN"/>
        </w:rPr>
        <w:t>.</w:t>
      </w:r>
    </w:p>
    <w:p w14:paraId="59BCE696" w14:textId="4C06A0C6" w:rsidR="002E6926" w:rsidRPr="00BF1898" w:rsidRDefault="00441D27" w:rsidP="002E6926">
      <w:pPr>
        <w:pStyle w:val="Caption"/>
        <w:keepNext/>
        <w:jc w:val="both"/>
        <w:rPr>
          <w:lang w:val="vi-VN"/>
        </w:rPr>
      </w:pPr>
      <w:bookmarkStart w:id="93" w:name="_Toc173388258"/>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30</w:t>
      </w:r>
      <w:r w:rsidR="00DD5465">
        <w:fldChar w:fldCharType="end"/>
      </w:r>
      <w:r w:rsidRPr="00BF1898">
        <w:rPr>
          <w:lang w:val="vi-VN"/>
        </w:rPr>
        <w:t xml:space="preserve">. </w:t>
      </w:r>
      <w:r w:rsidR="008965CD">
        <w:rPr>
          <w:lang w:val="vi-VN"/>
        </w:rPr>
        <w:t>Một số dữ</w:t>
      </w:r>
      <w:r w:rsidRPr="00BF1898">
        <w:rPr>
          <w:lang w:val="vi-VN"/>
        </w:rPr>
        <w:t xml:space="preserve"> liệu </w:t>
      </w:r>
      <w:r w:rsidR="00A23A0C">
        <w:rPr>
          <w:lang w:val="vi-VN"/>
        </w:rPr>
        <w:t xml:space="preserve">trích từ </w:t>
      </w:r>
      <w:r w:rsidRPr="00BF1898">
        <w:rPr>
          <w:lang w:val="vi-VN"/>
        </w:rPr>
        <w:t>bảng thuộc chương trình đào tạo (thuoc_chuong_trinh_dao_tao)</w:t>
      </w:r>
      <w:bookmarkEnd w:id="93"/>
    </w:p>
    <w:tbl>
      <w:tblPr>
        <w:tblStyle w:val="Chm11"/>
        <w:tblW w:w="0" w:type="auto"/>
        <w:tblLook w:val="04A0" w:firstRow="1" w:lastRow="0" w:firstColumn="1" w:lastColumn="0" w:noHBand="0" w:noVBand="1"/>
      </w:tblPr>
      <w:tblGrid>
        <w:gridCol w:w="2051"/>
        <w:gridCol w:w="2052"/>
        <w:gridCol w:w="1745"/>
        <w:gridCol w:w="1745"/>
        <w:gridCol w:w="1746"/>
      </w:tblGrid>
      <w:tr w:rsidR="00125198" w:rsidRPr="00BF1898" w14:paraId="0EBB351A" w14:textId="44064D4B" w:rsidTr="00125198">
        <w:trPr>
          <w:cnfStyle w:val="100000000000" w:firstRow="1" w:lastRow="0" w:firstColumn="0" w:lastColumn="0" w:oddVBand="0" w:evenVBand="0" w:oddHBand="0" w:evenHBand="0" w:firstRowFirstColumn="0" w:firstRowLastColumn="0" w:lastRowFirstColumn="0" w:lastRowLastColumn="0"/>
          <w:trHeight w:val="454"/>
          <w:tblHeader/>
        </w:trPr>
        <w:tc>
          <w:tcPr>
            <w:tcW w:w="2051" w:type="dxa"/>
          </w:tcPr>
          <w:p w14:paraId="5B125A0D" w14:textId="77777777" w:rsidR="00BE5DFA" w:rsidRPr="00BF1898" w:rsidRDefault="00F020C9" w:rsidP="0000094F">
            <w:pPr>
              <w:widowControl w:val="0"/>
              <w:autoSpaceDE w:val="0"/>
              <w:autoSpaceDN w:val="0"/>
              <w:spacing w:line="360" w:lineRule="auto"/>
              <w:rPr>
                <w:b w:val="0"/>
                <w:szCs w:val="26"/>
                <w:lang w:val="vi"/>
              </w:rPr>
            </w:pPr>
            <w:r w:rsidRPr="00BF1898">
              <w:rPr>
                <w:szCs w:val="26"/>
                <w:lang w:val="vi"/>
              </w:rPr>
              <w:t>ma_</w:t>
            </w:r>
          </w:p>
          <w:p w14:paraId="31D52054" w14:textId="6A157951" w:rsidR="00F020C9" w:rsidRPr="00BF1898" w:rsidRDefault="00132B78" w:rsidP="00BE5DFA">
            <w:pPr>
              <w:widowControl w:val="0"/>
              <w:autoSpaceDE w:val="0"/>
              <w:autoSpaceDN w:val="0"/>
              <w:spacing w:line="360" w:lineRule="auto"/>
              <w:rPr>
                <w:b w:val="0"/>
                <w:szCs w:val="26"/>
                <w:lang w:val="vi"/>
              </w:rPr>
            </w:pPr>
            <w:r w:rsidRPr="00BF1898">
              <w:rPr>
                <w:szCs w:val="26"/>
                <w:lang w:val="vi"/>
              </w:rPr>
              <w:t>chuon</w:t>
            </w:r>
            <w:r w:rsidR="00F020C9" w:rsidRPr="00BF1898">
              <w:rPr>
                <w:szCs w:val="26"/>
                <w:lang w:val="vi"/>
              </w:rPr>
              <w:t>g_trinh</w:t>
            </w:r>
          </w:p>
        </w:tc>
        <w:tc>
          <w:tcPr>
            <w:tcW w:w="2052" w:type="dxa"/>
          </w:tcPr>
          <w:p w14:paraId="2805245F" w14:textId="77777777" w:rsidR="00DA3314" w:rsidRPr="00BF1898" w:rsidRDefault="00B12624" w:rsidP="0000094F">
            <w:pPr>
              <w:widowControl w:val="0"/>
              <w:autoSpaceDE w:val="0"/>
              <w:autoSpaceDN w:val="0"/>
              <w:spacing w:line="360" w:lineRule="auto"/>
              <w:rPr>
                <w:b w:val="0"/>
                <w:szCs w:val="26"/>
                <w:lang w:val="vi"/>
              </w:rPr>
            </w:pPr>
            <w:r w:rsidRPr="00BF1898">
              <w:rPr>
                <w:szCs w:val="26"/>
                <w:lang w:val="vi"/>
              </w:rPr>
              <w:t>ma_</w:t>
            </w:r>
          </w:p>
          <w:p w14:paraId="5845F455" w14:textId="5612BDB8" w:rsidR="00F020C9" w:rsidRPr="00BF1898" w:rsidRDefault="00B12624" w:rsidP="0000094F">
            <w:pPr>
              <w:widowControl w:val="0"/>
              <w:autoSpaceDE w:val="0"/>
              <w:autoSpaceDN w:val="0"/>
              <w:spacing w:line="360" w:lineRule="auto"/>
              <w:rPr>
                <w:szCs w:val="26"/>
                <w:lang w:val="vi"/>
              </w:rPr>
            </w:pPr>
            <w:r w:rsidRPr="00BF1898">
              <w:rPr>
                <w:szCs w:val="26"/>
                <w:lang w:val="vi"/>
              </w:rPr>
              <w:t>mon_hoc</w:t>
            </w:r>
          </w:p>
        </w:tc>
        <w:tc>
          <w:tcPr>
            <w:tcW w:w="1745" w:type="dxa"/>
          </w:tcPr>
          <w:p w14:paraId="594CA1C8" w14:textId="77777777" w:rsidR="00457BCE" w:rsidRPr="00BF1898" w:rsidRDefault="00B12624" w:rsidP="0000094F">
            <w:pPr>
              <w:widowControl w:val="0"/>
              <w:autoSpaceDE w:val="0"/>
              <w:autoSpaceDN w:val="0"/>
              <w:spacing w:line="360" w:lineRule="auto"/>
              <w:rPr>
                <w:b w:val="0"/>
                <w:szCs w:val="26"/>
                <w:lang w:val="vi"/>
              </w:rPr>
            </w:pPr>
            <w:r w:rsidRPr="00BF1898">
              <w:rPr>
                <w:szCs w:val="26"/>
                <w:lang w:val="vi"/>
              </w:rPr>
              <w:t>ma_loai_</w:t>
            </w:r>
          </w:p>
          <w:p w14:paraId="2FD0CF63" w14:textId="69AE284B" w:rsidR="00F020C9" w:rsidRPr="00BF1898" w:rsidRDefault="00B12624" w:rsidP="0000094F">
            <w:pPr>
              <w:widowControl w:val="0"/>
              <w:autoSpaceDE w:val="0"/>
              <w:autoSpaceDN w:val="0"/>
              <w:spacing w:line="360" w:lineRule="auto"/>
              <w:rPr>
                <w:szCs w:val="26"/>
                <w:lang w:val="vi"/>
              </w:rPr>
            </w:pPr>
            <w:r w:rsidRPr="00BF1898">
              <w:rPr>
                <w:szCs w:val="26"/>
                <w:lang w:val="vi"/>
              </w:rPr>
              <w:t>hoc_phan</w:t>
            </w:r>
          </w:p>
        </w:tc>
        <w:tc>
          <w:tcPr>
            <w:tcW w:w="1745" w:type="dxa"/>
          </w:tcPr>
          <w:p w14:paraId="67260E9E" w14:textId="77777777" w:rsidR="00592217" w:rsidRPr="00BF1898" w:rsidRDefault="00B12624" w:rsidP="0000094F">
            <w:pPr>
              <w:widowControl w:val="0"/>
              <w:autoSpaceDE w:val="0"/>
              <w:autoSpaceDN w:val="0"/>
              <w:spacing w:line="360" w:lineRule="auto"/>
              <w:rPr>
                <w:b w:val="0"/>
                <w:szCs w:val="26"/>
                <w:lang w:val="vi"/>
              </w:rPr>
            </w:pPr>
            <w:r w:rsidRPr="00BF1898">
              <w:rPr>
                <w:szCs w:val="26"/>
                <w:lang w:val="vi"/>
              </w:rPr>
              <w:t>ma_khoi_</w:t>
            </w:r>
          </w:p>
          <w:p w14:paraId="40D006CB" w14:textId="775A8826" w:rsidR="00F020C9" w:rsidRPr="00BF1898" w:rsidRDefault="00B12624" w:rsidP="0000094F">
            <w:pPr>
              <w:widowControl w:val="0"/>
              <w:autoSpaceDE w:val="0"/>
              <w:autoSpaceDN w:val="0"/>
              <w:spacing w:line="360" w:lineRule="auto"/>
              <w:rPr>
                <w:szCs w:val="26"/>
                <w:lang w:val="vi"/>
              </w:rPr>
            </w:pPr>
            <w:r w:rsidRPr="00BF1898">
              <w:rPr>
                <w:szCs w:val="26"/>
                <w:lang w:val="vi"/>
              </w:rPr>
              <w:t>kien_thuc</w:t>
            </w:r>
          </w:p>
        </w:tc>
        <w:tc>
          <w:tcPr>
            <w:tcW w:w="1746" w:type="dxa"/>
          </w:tcPr>
          <w:p w14:paraId="54B9D40F" w14:textId="77777777" w:rsidR="00CB3BB4" w:rsidRPr="00BF1898" w:rsidRDefault="00B12624" w:rsidP="0000094F">
            <w:pPr>
              <w:widowControl w:val="0"/>
              <w:autoSpaceDE w:val="0"/>
              <w:autoSpaceDN w:val="0"/>
              <w:spacing w:line="360" w:lineRule="auto"/>
              <w:rPr>
                <w:b w:val="0"/>
                <w:szCs w:val="26"/>
                <w:lang w:val="vi"/>
              </w:rPr>
            </w:pPr>
            <w:r w:rsidRPr="00BF1898">
              <w:rPr>
                <w:szCs w:val="26"/>
                <w:lang w:val="vi"/>
              </w:rPr>
              <w:t>thu_tu_</w:t>
            </w:r>
          </w:p>
          <w:p w14:paraId="07A17DB4" w14:textId="318BA15A" w:rsidR="00F020C9" w:rsidRPr="00BF1898" w:rsidRDefault="00B12624" w:rsidP="0000094F">
            <w:pPr>
              <w:widowControl w:val="0"/>
              <w:autoSpaceDE w:val="0"/>
              <w:autoSpaceDN w:val="0"/>
              <w:spacing w:line="360" w:lineRule="auto"/>
              <w:rPr>
                <w:szCs w:val="26"/>
                <w:lang w:val="vi"/>
              </w:rPr>
            </w:pPr>
            <w:r w:rsidRPr="00BF1898">
              <w:rPr>
                <w:szCs w:val="26"/>
                <w:lang w:val="vi"/>
              </w:rPr>
              <w:t>hoc_ky</w:t>
            </w:r>
          </w:p>
        </w:tc>
      </w:tr>
      <w:tr w:rsidR="00ED69BE" w:rsidRPr="00BF1898" w14:paraId="7401A1FC" w14:textId="596021B4"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EF0E037" w14:textId="54EB9C54" w:rsidR="00ED69BE" w:rsidRPr="00BF1898" w:rsidRDefault="00000000" w:rsidP="00ED69BE">
            <w:pPr>
              <w:widowControl w:val="0"/>
              <w:autoSpaceDE w:val="0"/>
              <w:autoSpaceDN w:val="0"/>
              <w:spacing w:line="360" w:lineRule="auto"/>
              <w:jc w:val="center"/>
              <w:rPr>
                <w:szCs w:val="26"/>
                <w:lang w:val="vi"/>
              </w:rPr>
            </w:pPr>
            <w:hyperlink r:id="rId3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9D6798B" w14:textId="3E91902D" w:rsidR="00ED69BE" w:rsidRPr="00BF1898" w:rsidRDefault="00000000" w:rsidP="00DB0C04">
            <w:pPr>
              <w:widowControl w:val="0"/>
              <w:autoSpaceDE w:val="0"/>
              <w:autoSpaceDN w:val="0"/>
              <w:spacing w:line="360" w:lineRule="auto"/>
              <w:jc w:val="center"/>
              <w:rPr>
                <w:szCs w:val="26"/>
                <w:lang w:val="vi-VN"/>
              </w:rPr>
            </w:pPr>
            <w:hyperlink r:id="rId32" w:tooltip="000004" w:history="1">
              <w:r w:rsidR="00ED69BE" w:rsidRPr="00BF1898">
                <w:rPr>
                  <w:rStyle w:val="Hyperlink"/>
                  <w:color w:val="auto"/>
                  <w:szCs w:val="26"/>
                  <w:u w:val="none"/>
                </w:rPr>
                <w:t>000004</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05F3F88" w14:textId="62C0BB12" w:rsidR="00ED69BE" w:rsidRPr="00BF1898" w:rsidRDefault="00000000" w:rsidP="00445947">
            <w:pPr>
              <w:widowControl w:val="0"/>
              <w:autoSpaceDE w:val="0"/>
              <w:autoSpaceDN w:val="0"/>
              <w:spacing w:line="360" w:lineRule="auto"/>
              <w:jc w:val="center"/>
              <w:rPr>
                <w:szCs w:val="26"/>
              </w:rPr>
            </w:pPr>
            <w:hyperlink r:id="rId33"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7F9E2E3" w14:textId="16D59528" w:rsidR="00ED69BE" w:rsidRPr="00BF1898" w:rsidRDefault="00000000" w:rsidP="00445947">
            <w:pPr>
              <w:widowControl w:val="0"/>
              <w:autoSpaceDE w:val="0"/>
              <w:autoSpaceDN w:val="0"/>
              <w:spacing w:line="360" w:lineRule="auto"/>
              <w:jc w:val="center"/>
              <w:rPr>
                <w:szCs w:val="26"/>
              </w:rPr>
            </w:pPr>
            <w:hyperlink r:id="rId34" w:tooltip="Tốt nghiệp" w:history="1">
              <w:r w:rsidR="00ED69BE" w:rsidRPr="00BF1898">
                <w:rPr>
                  <w:rStyle w:val="Hyperlink"/>
                  <w:color w:val="auto"/>
                  <w:szCs w:val="26"/>
                  <w:u w:val="none"/>
                </w:rPr>
                <w:t>4</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2881F8E8" w14:textId="1AC7DD6D" w:rsidR="00ED69BE" w:rsidRPr="00BF1898" w:rsidRDefault="00ED69BE" w:rsidP="00445947">
            <w:pPr>
              <w:widowControl w:val="0"/>
              <w:autoSpaceDE w:val="0"/>
              <w:autoSpaceDN w:val="0"/>
              <w:spacing w:line="360" w:lineRule="auto"/>
              <w:jc w:val="center"/>
              <w:rPr>
                <w:szCs w:val="26"/>
              </w:rPr>
            </w:pPr>
            <w:r w:rsidRPr="00BF1898">
              <w:rPr>
                <w:szCs w:val="26"/>
              </w:rPr>
              <w:t>8</w:t>
            </w:r>
          </w:p>
        </w:tc>
      </w:tr>
      <w:tr w:rsidR="00ED69BE" w:rsidRPr="00BF1898" w14:paraId="4E54F8B4" w14:textId="1D3698FA"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7DB02E3D" w14:textId="6C915C0F" w:rsidR="00ED69BE" w:rsidRPr="00BF1898" w:rsidRDefault="00000000" w:rsidP="00ED69BE">
            <w:pPr>
              <w:widowControl w:val="0"/>
              <w:autoSpaceDE w:val="0"/>
              <w:autoSpaceDN w:val="0"/>
              <w:spacing w:line="360" w:lineRule="auto"/>
              <w:jc w:val="center"/>
              <w:rPr>
                <w:szCs w:val="26"/>
              </w:rPr>
            </w:pPr>
            <w:hyperlink r:id="rId35"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6AEAD75D" w14:textId="620F1427" w:rsidR="00ED69BE" w:rsidRPr="00BF1898" w:rsidRDefault="00000000" w:rsidP="00DB0C04">
            <w:pPr>
              <w:widowControl w:val="0"/>
              <w:autoSpaceDE w:val="0"/>
              <w:autoSpaceDN w:val="0"/>
              <w:spacing w:line="360" w:lineRule="auto"/>
              <w:jc w:val="center"/>
              <w:rPr>
                <w:szCs w:val="26"/>
                <w:lang w:val="vi-VN"/>
              </w:rPr>
            </w:pPr>
            <w:hyperlink r:id="rId36" w:tooltip="110001" w:history="1">
              <w:r w:rsidR="00ED69BE" w:rsidRPr="00BF1898">
                <w:rPr>
                  <w:rStyle w:val="Hyperlink"/>
                  <w:color w:val="auto"/>
                  <w:szCs w:val="26"/>
                  <w:u w:val="none"/>
                </w:rPr>
                <w:t>110001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264267E" w14:textId="45540013" w:rsidR="00ED69BE" w:rsidRPr="00BF1898" w:rsidRDefault="00000000" w:rsidP="00445947">
            <w:pPr>
              <w:widowControl w:val="0"/>
              <w:autoSpaceDE w:val="0"/>
              <w:autoSpaceDN w:val="0"/>
              <w:spacing w:line="360" w:lineRule="auto"/>
              <w:jc w:val="center"/>
              <w:rPr>
                <w:szCs w:val="26"/>
              </w:rPr>
            </w:pPr>
            <w:hyperlink r:id="rId37"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297673E" w14:textId="4293C493" w:rsidR="00ED69BE" w:rsidRPr="00BF1898" w:rsidRDefault="00000000" w:rsidP="00445947">
            <w:pPr>
              <w:widowControl w:val="0"/>
              <w:autoSpaceDE w:val="0"/>
              <w:autoSpaceDN w:val="0"/>
              <w:spacing w:line="360" w:lineRule="auto"/>
              <w:jc w:val="center"/>
              <w:rPr>
                <w:szCs w:val="26"/>
              </w:rPr>
            </w:pPr>
            <w:hyperlink r:id="rId38"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156086C0" w14:textId="39E915EB" w:rsidR="00ED69BE" w:rsidRPr="00BF1898" w:rsidRDefault="00ED69BE" w:rsidP="00445947">
            <w:pPr>
              <w:widowControl w:val="0"/>
              <w:autoSpaceDE w:val="0"/>
              <w:autoSpaceDN w:val="0"/>
              <w:spacing w:line="360" w:lineRule="auto"/>
              <w:jc w:val="center"/>
              <w:rPr>
                <w:szCs w:val="26"/>
              </w:rPr>
            </w:pPr>
            <w:r w:rsidRPr="00BF1898">
              <w:rPr>
                <w:szCs w:val="26"/>
              </w:rPr>
              <w:t>1</w:t>
            </w:r>
          </w:p>
        </w:tc>
      </w:tr>
      <w:tr w:rsidR="00ED69BE" w:rsidRPr="00BF1898" w14:paraId="027D12F6" w14:textId="331E2355"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2CD5FD37" w14:textId="53C7419C" w:rsidR="00ED69BE" w:rsidRPr="00BF1898" w:rsidRDefault="00000000" w:rsidP="00ED69BE">
            <w:pPr>
              <w:widowControl w:val="0"/>
              <w:autoSpaceDE w:val="0"/>
              <w:autoSpaceDN w:val="0"/>
              <w:spacing w:line="360" w:lineRule="auto"/>
              <w:jc w:val="center"/>
              <w:rPr>
                <w:szCs w:val="26"/>
              </w:rPr>
            </w:pPr>
            <w:hyperlink r:id="rId39"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285FE912" w14:textId="38DEB391" w:rsidR="00ED69BE" w:rsidRPr="00BF1898" w:rsidRDefault="00000000" w:rsidP="00DB0C04">
            <w:pPr>
              <w:widowControl w:val="0"/>
              <w:autoSpaceDE w:val="0"/>
              <w:autoSpaceDN w:val="0"/>
              <w:spacing w:line="360" w:lineRule="auto"/>
              <w:jc w:val="center"/>
              <w:rPr>
                <w:szCs w:val="26"/>
              </w:rPr>
            </w:pPr>
            <w:hyperlink r:id="rId40" w:tooltip="110002" w:history="1">
              <w:r w:rsidR="00ED69BE" w:rsidRPr="00BF1898">
                <w:rPr>
                  <w:rStyle w:val="Hyperlink"/>
                  <w:color w:val="auto"/>
                  <w:szCs w:val="26"/>
                  <w:u w:val="none"/>
                </w:rPr>
                <w:t>110002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1EA0E14" w14:textId="529B8436" w:rsidR="00ED69BE" w:rsidRPr="00BF1898" w:rsidRDefault="00000000" w:rsidP="00445947">
            <w:pPr>
              <w:widowControl w:val="0"/>
              <w:autoSpaceDE w:val="0"/>
              <w:autoSpaceDN w:val="0"/>
              <w:spacing w:line="360" w:lineRule="auto"/>
              <w:jc w:val="center"/>
              <w:rPr>
                <w:szCs w:val="26"/>
              </w:rPr>
            </w:pPr>
            <w:hyperlink r:id="rId41"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263E3478" w14:textId="332BF0D9" w:rsidR="00ED69BE" w:rsidRPr="00BF1898" w:rsidRDefault="00000000" w:rsidP="00445947">
            <w:pPr>
              <w:widowControl w:val="0"/>
              <w:autoSpaceDE w:val="0"/>
              <w:autoSpaceDN w:val="0"/>
              <w:spacing w:line="360" w:lineRule="auto"/>
              <w:jc w:val="center"/>
              <w:rPr>
                <w:szCs w:val="26"/>
              </w:rPr>
            </w:pPr>
            <w:hyperlink r:id="rId42"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3B6FA919" w14:textId="7AA0ADC2" w:rsidR="00ED69BE" w:rsidRPr="00BF1898" w:rsidRDefault="003B6148" w:rsidP="00445947">
            <w:pPr>
              <w:widowControl w:val="0"/>
              <w:autoSpaceDE w:val="0"/>
              <w:autoSpaceDN w:val="0"/>
              <w:spacing w:line="360" w:lineRule="auto"/>
              <w:jc w:val="center"/>
              <w:rPr>
                <w:szCs w:val="26"/>
              </w:rPr>
            </w:pPr>
            <w:r w:rsidRPr="00BF1898">
              <w:rPr>
                <w:szCs w:val="26"/>
              </w:rPr>
              <w:t>3</w:t>
            </w:r>
          </w:p>
        </w:tc>
      </w:tr>
      <w:tr w:rsidR="00ED69BE" w:rsidRPr="00BF1898" w14:paraId="351EDF2D" w14:textId="45B70530"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134D1C6B" w14:textId="222DD2F9" w:rsidR="00ED69BE" w:rsidRPr="00BF1898" w:rsidRDefault="00000000" w:rsidP="00ED69BE">
            <w:pPr>
              <w:widowControl w:val="0"/>
              <w:autoSpaceDE w:val="0"/>
              <w:autoSpaceDN w:val="0"/>
              <w:spacing w:line="360" w:lineRule="auto"/>
              <w:jc w:val="center"/>
              <w:rPr>
                <w:szCs w:val="26"/>
              </w:rPr>
            </w:pPr>
            <w:hyperlink r:id="rId43"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1047FF6E" w14:textId="44C84DD8" w:rsidR="00ED69BE" w:rsidRPr="00BF1898" w:rsidRDefault="00000000" w:rsidP="00DB0C04">
            <w:pPr>
              <w:widowControl w:val="0"/>
              <w:autoSpaceDE w:val="0"/>
              <w:autoSpaceDN w:val="0"/>
              <w:spacing w:line="360" w:lineRule="auto"/>
              <w:jc w:val="center"/>
              <w:rPr>
                <w:szCs w:val="26"/>
              </w:rPr>
            </w:pPr>
            <w:hyperlink r:id="rId44" w:tooltip="110003" w:history="1">
              <w:r w:rsidR="00ED69BE" w:rsidRPr="00BF1898">
                <w:rPr>
                  <w:rStyle w:val="Hyperlink"/>
                  <w:color w:val="auto"/>
                  <w:szCs w:val="26"/>
                  <w:u w:val="none"/>
                </w:rPr>
                <w:t>110003</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45567D7" w14:textId="535F33EE" w:rsidR="00ED69BE" w:rsidRPr="00BF1898" w:rsidRDefault="00000000" w:rsidP="00445947">
            <w:pPr>
              <w:widowControl w:val="0"/>
              <w:autoSpaceDE w:val="0"/>
              <w:autoSpaceDN w:val="0"/>
              <w:spacing w:line="360" w:lineRule="auto"/>
              <w:jc w:val="center"/>
              <w:rPr>
                <w:szCs w:val="26"/>
              </w:rPr>
            </w:pPr>
            <w:hyperlink r:id="rId4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194EEBDD" w14:textId="065810D9" w:rsidR="00ED69BE" w:rsidRPr="00BF1898" w:rsidRDefault="00000000" w:rsidP="00445947">
            <w:pPr>
              <w:widowControl w:val="0"/>
              <w:autoSpaceDE w:val="0"/>
              <w:autoSpaceDN w:val="0"/>
              <w:spacing w:line="360" w:lineRule="auto"/>
              <w:jc w:val="center"/>
              <w:rPr>
                <w:szCs w:val="26"/>
              </w:rPr>
            </w:pPr>
            <w:hyperlink r:id="rId46"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03BB4692" w14:textId="134462CB" w:rsidR="00ED69BE" w:rsidRPr="00BF1898" w:rsidRDefault="003B6148" w:rsidP="00445947">
            <w:pPr>
              <w:widowControl w:val="0"/>
              <w:autoSpaceDE w:val="0"/>
              <w:autoSpaceDN w:val="0"/>
              <w:spacing w:line="360" w:lineRule="auto"/>
              <w:jc w:val="center"/>
              <w:rPr>
                <w:szCs w:val="26"/>
              </w:rPr>
            </w:pPr>
            <w:r w:rsidRPr="00BF1898">
              <w:rPr>
                <w:szCs w:val="26"/>
              </w:rPr>
              <w:t>2</w:t>
            </w:r>
          </w:p>
        </w:tc>
      </w:tr>
      <w:tr w:rsidR="00ED69BE" w:rsidRPr="00BF1898" w14:paraId="572C1A55" w14:textId="428EF4E1"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7C648E5F" w14:textId="1670FA7A" w:rsidR="00ED69BE" w:rsidRPr="00BF1898" w:rsidRDefault="00000000" w:rsidP="00ED69BE">
            <w:pPr>
              <w:widowControl w:val="0"/>
              <w:autoSpaceDE w:val="0"/>
              <w:autoSpaceDN w:val="0"/>
              <w:spacing w:line="360" w:lineRule="auto"/>
              <w:jc w:val="center"/>
              <w:rPr>
                <w:szCs w:val="26"/>
              </w:rPr>
            </w:pPr>
            <w:hyperlink r:id="rId47"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8B6C83A" w14:textId="1E8FBEC8" w:rsidR="00ED69BE" w:rsidRPr="00BF1898" w:rsidRDefault="00000000" w:rsidP="00DB0C04">
            <w:pPr>
              <w:widowControl w:val="0"/>
              <w:autoSpaceDE w:val="0"/>
              <w:autoSpaceDN w:val="0"/>
              <w:spacing w:line="360" w:lineRule="auto"/>
              <w:jc w:val="center"/>
              <w:rPr>
                <w:szCs w:val="26"/>
              </w:rPr>
            </w:pPr>
            <w:hyperlink r:id="rId48" w:tooltip="110042" w:history="1">
              <w:r w:rsidR="00ED69BE" w:rsidRPr="00BF1898">
                <w:rPr>
                  <w:rStyle w:val="Hyperlink"/>
                  <w:color w:val="auto"/>
                  <w:szCs w:val="26"/>
                  <w:u w:val="none"/>
                </w:rPr>
                <w:t>110042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6FEE04A7" w14:textId="0B96B4AF" w:rsidR="00ED69BE" w:rsidRPr="00BF1898" w:rsidRDefault="00000000" w:rsidP="00445947">
            <w:pPr>
              <w:widowControl w:val="0"/>
              <w:autoSpaceDE w:val="0"/>
              <w:autoSpaceDN w:val="0"/>
              <w:spacing w:line="360" w:lineRule="auto"/>
              <w:jc w:val="center"/>
              <w:rPr>
                <w:szCs w:val="26"/>
              </w:rPr>
            </w:pPr>
            <w:hyperlink r:id="rId49"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1552B2B" w14:textId="2F9E4FA1" w:rsidR="00ED69BE" w:rsidRPr="00BF1898" w:rsidRDefault="00000000" w:rsidP="00445947">
            <w:pPr>
              <w:widowControl w:val="0"/>
              <w:autoSpaceDE w:val="0"/>
              <w:autoSpaceDN w:val="0"/>
              <w:spacing w:line="360" w:lineRule="auto"/>
              <w:jc w:val="center"/>
              <w:rPr>
                <w:szCs w:val="26"/>
              </w:rPr>
            </w:pPr>
            <w:hyperlink r:id="rId50"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3B65B26A" w14:textId="4E894EF7" w:rsidR="00ED69BE" w:rsidRPr="00BF1898" w:rsidRDefault="003B6148" w:rsidP="00445947">
            <w:pPr>
              <w:widowControl w:val="0"/>
              <w:autoSpaceDE w:val="0"/>
              <w:autoSpaceDN w:val="0"/>
              <w:spacing w:line="360" w:lineRule="auto"/>
              <w:jc w:val="center"/>
              <w:rPr>
                <w:szCs w:val="26"/>
              </w:rPr>
            </w:pPr>
            <w:r w:rsidRPr="00BF1898">
              <w:rPr>
                <w:szCs w:val="26"/>
              </w:rPr>
              <w:t>1</w:t>
            </w:r>
          </w:p>
        </w:tc>
      </w:tr>
      <w:tr w:rsidR="00ED69BE" w:rsidRPr="00BF1898" w14:paraId="3A147FA5" w14:textId="477A634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51FB10BC" w14:textId="6F40D8A0" w:rsidR="00ED69BE" w:rsidRPr="00BF1898" w:rsidRDefault="00000000" w:rsidP="00ED69BE">
            <w:pPr>
              <w:widowControl w:val="0"/>
              <w:autoSpaceDE w:val="0"/>
              <w:autoSpaceDN w:val="0"/>
              <w:spacing w:line="360" w:lineRule="auto"/>
              <w:jc w:val="center"/>
              <w:rPr>
                <w:szCs w:val="26"/>
              </w:rPr>
            </w:pPr>
            <w:hyperlink r:id="rId5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27BDDEAE" w14:textId="54200831" w:rsidR="00ED69BE" w:rsidRPr="00BF1898" w:rsidRDefault="00000000" w:rsidP="00DB0C04">
            <w:pPr>
              <w:widowControl w:val="0"/>
              <w:autoSpaceDE w:val="0"/>
              <w:autoSpaceDN w:val="0"/>
              <w:spacing w:line="360" w:lineRule="auto"/>
              <w:jc w:val="center"/>
              <w:rPr>
                <w:szCs w:val="26"/>
              </w:rPr>
            </w:pPr>
            <w:hyperlink r:id="rId52" w:tooltip="110057" w:history="1">
              <w:r w:rsidR="00ED69BE" w:rsidRPr="00BF1898">
                <w:rPr>
                  <w:rStyle w:val="Hyperlink"/>
                  <w:color w:val="auto"/>
                  <w:szCs w:val="26"/>
                  <w:u w:val="none"/>
                </w:rPr>
                <w:t>110057</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4304954" w14:textId="6BE72D0B" w:rsidR="00ED69BE" w:rsidRPr="00BF1898" w:rsidRDefault="00000000" w:rsidP="00445947">
            <w:pPr>
              <w:widowControl w:val="0"/>
              <w:autoSpaceDE w:val="0"/>
              <w:autoSpaceDN w:val="0"/>
              <w:spacing w:line="360" w:lineRule="auto"/>
              <w:jc w:val="center"/>
              <w:rPr>
                <w:szCs w:val="26"/>
              </w:rPr>
            </w:pPr>
            <w:hyperlink r:id="rId53"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D3F66C5" w14:textId="1EB7F8C2" w:rsidR="00ED69BE" w:rsidRPr="00BF1898" w:rsidRDefault="00000000" w:rsidP="00445947">
            <w:pPr>
              <w:widowControl w:val="0"/>
              <w:autoSpaceDE w:val="0"/>
              <w:autoSpaceDN w:val="0"/>
              <w:spacing w:line="360" w:lineRule="auto"/>
              <w:jc w:val="center"/>
              <w:rPr>
                <w:szCs w:val="26"/>
              </w:rPr>
            </w:pPr>
            <w:hyperlink r:id="rId54"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44567473" w14:textId="3E4F0C61" w:rsidR="00ED69BE" w:rsidRPr="00BF1898" w:rsidRDefault="003B6148" w:rsidP="00445947">
            <w:pPr>
              <w:widowControl w:val="0"/>
              <w:autoSpaceDE w:val="0"/>
              <w:autoSpaceDN w:val="0"/>
              <w:spacing w:line="360" w:lineRule="auto"/>
              <w:jc w:val="center"/>
              <w:rPr>
                <w:szCs w:val="26"/>
              </w:rPr>
            </w:pPr>
            <w:r w:rsidRPr="00BF1898">
              <w:rPr>
                <w:szCs w:val="26"/>
              </w:rPr>
              <w:t>4</w:t>
            </w:r>
          </w:p>
        </w:tc>
      </w:tr>
      <w:tr w:rsidR="00ED69BE" w:rsidRPr="00BF1898" w14:paraId="04F81E57" w14:textId="43BE344C"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F71ACE4" w14:textId="6DCCE353" w:rsidR="00ED69BE" w:rsidRPr="00BF1898" w:rsidRDefault="00000000" w:rsidP="00ED69BE">
            <w:pPr>
              <w:widowControl w:val="0"/>
              <w:autoSpaceDE w:val="0"/>
              <w:autoSpaceDN w:val="0"/>
              <w:spacing w:line="360" w:lineRule="auto"/>
              <w:jc w:val="center"/>
              <w:rPr>
                <w:szCs w:val="26"/>
              </w:rPr>
            </w:pPr>
            <w:hyperlink r:id="rId55"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07027967" w14:textId="100E8427" w:rsidR="00ED69BE" w:rsidRPr="00BF1898" w:rsidRDefault="00000000" w:rsidP="00DB0C04">
            <w:pPr>
              <w:widowControl w:val="0"/>
              <w:autoSpaceDE w:val="0"/>
              <w:autoSpaceDN w:val="0"/>
              <w:spacing w:line="360" w:lineRule="auto"/>
              <w:jc w:val="center"/>
              <w:rPr>
                <w:szCs w:val="26"/>
              </w:rPr>
            </w:pPr>
            <w:hyperlink r:id="rId56" w:tooltip="110079" w:history="1">
              <w:r w:rsidR="00ED69BE" w:rsidRPr="00BF1898">
                <w:rPr>
                  <w:rStyle w:val="Hyperlink"/>
                  <w:color w:val="auto"/>
                  <w:szCs w:val="26"/>
                  <w:u w:val="none"/>
                </w:rPr>
                <w:t>110079</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4ECF6C5D" w14:textId="17F07BAD" w:rsidR="00ED69BE" w:rsidRPr="00BF1898" w:rsidRDefault="00000000" w:rsidP="00445947">
            <w:pPr>
              <w:widowControl w:val="0"/>
              <w:autoSpaceDE w:val="0"/>
              <w:autoSpaceDN w:val="0"/>
              <w:spacing w:line="360" w:lineRule="auto"/>
              <w:jc w:val="center"/>
              <w:rPr>
                <w:szCs w:val="26"/>
              </w:rPr>
            </w:pPr>
            <w:hyperlink r:id="rId57"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2E91D40" w14:textId="7FC55577" w:rsidR="00ED69BE" w:rsidRPr="00BF1898" w:rsidRDefault="00000000" w:rsidP="00445947">
            <w:pPr>
              <w:widowControl w:val="0"/>
              <w:autoSpaceDE w:val="0"/>
              <w:autoSpaceDN w:val="0"/>
              <w:spacing w:line="360" w:lineRule="auto"/>
              <w:jc w:val="center"/>
              <w:rPr>
                <w:szCs w:val="26"/>
              </w:rPr>
            </w:pPr>
            <w:hyperlink r:id="rId58" w:tooltip="Cơ sở ngành" w:history="1">
              <w:r w:rsidR="00ED69BE" w:rsidRPr="00BF1898">
                <w:rPr>
                  <w:rStyle w:val="Hyperlink"/>
                  <w:color w:val="auto"/>
                  <w:szCs w:val="26"/>
                  <w:u w:val="none"/>
                </w:rPr>
                <w:t>5</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741411B0" w14:textId="387F19FB" w:rsidR="00ED69BE" w:rsidRPr="00BF1898" w:rsidRDefault="003B6148" w:rsidP="00445947">
            <w:pPr>
              <w:widowControl w:val="0"/>
              <w:autoSpaceDE w:val="0"/>
              <w:autoSpaceDN w:val="0"/>
              <w:spacing w:line="360" w:lineRule="auto"/>
              <w:jc w:val="center"/>
              <w:rPr>
                <w:szCs w:val="26"/>
              </w:rPr>
            </w:pPr>
            <w:r w:rsidRPr="00BF1898">
              <w:rPr>
                <w:szCs w:val="26"/>
              </w:rPr>
              <w:t>3</w:t>
            </w:r>
          </w:p>
        </w:tc>
      </w:tr>
      <w:tr w:rsidR="00ED69BE" w:rsidRPr="00BF1898" w14:paraId="4B128C83" w14:textId="40F78D71"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3DB0B2BE" w14:textId="1E925AE3" w:rsidR="00ED69BE" w:rsidRPr="00BF1898" w:rsidRDefault="00ED69BE" w:rsidP="00ED69BE">
            <w:pPr>
              <w:widowControl w:val="0"/>
              <w:autoSpaceDE w:val="0"/>
              <w:autoSpaceDN w:val="0"/>
              <w:spacing w:line="360" w:lineRule="auto"/>
              <w:jc w:val="center"/>
              <w:rPr>
                <w:szCs w:val="26"/>
              </w:rPr>
            </w:pPr>
            <w:r w:rsidRPr="00BF1898">
              <w:rPr>
                <w:szCs w:val="26"/>
              </w:rPr>
              <w:t>c</w:t>
            </w:r>
            <w:hyperlink r:id="rId59" w:tooltip="cntt20" w:history="1">
              <w:r w:rsidRPr="00BF1898">
                <w:rPr>
                  <w:rStyle w:val="Hyperlink"/>
                  <w:color w:val="auto"/>
                  <w:szCs w:val="26"/>
                  <w:u w:val="none"/>
                </w:rPr>
                <w:t>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3EC5F346" w14:textId="7976D1BD" w:rsidR="00ED69BE" w:rsidRPr="00BF1898" w:rsidRDefault="00000000" w:rsidP="00DB0C04">
            <w:pPr>
              <w:widowControl w:val="0"/>
              <w:autoSpaceDE w:val="0"/>
              <w:autoSpaceDN w:val="0"/>
              <w:spacing w:line="360" w:lineRule="auto"/>
              <w:jc w:val="center"/>
              <w:rPr>
                <w:szCs w:val="26"/>
              </w:rPr>
            </w:pPr>
            <w:hyperlink r:id="rId60" w:tooltip="120004" w:history="1">
              <w:r w:rsidR="00ED69BE" w:rsidRPr="00BF1898">
                <w:rPr>
                  <w:rStyle w:val="Hyperlink"/>
                  <w:color w:val="auto"/>
                  <w:szCs w:val="26"/>
                  <w:u w:val="none"/>
                </w:rPr>
                <w:t>120004</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04144AE6" w14:textId="5E592796" w:rsidR="00ED69BE" w:rsidRPr="00BF1898" w:rsidRDefault="00000000" w:rsidP="00445947">
            <w:pPr>
              <w:widowControl w:val="0"/>
              <w:autoSpaceDE w:val="0"/>
              <w:autoSpaceDN w:val="0"/>
              <w:spacing w:line="360" w:lineRule="auto"/>
              <w:jc w:val="center"/>
              <w:rPr>
                <w:szCs w:val="26"/>
              </w:rPr>
            </w:pPr>
            <w:hyperlink r:id="rId61" w:tooltip="Tự chọn" w:history="1">
              <w:r w:rsidR="00ED69BE" w:rsidRPr="00BF1898">
                <w:rPr>
                  <w:rStyle w:val="Hyperlink"/>
                  <w:color w:val="auto"/>
                  <w:szCs w:val="26"/>
                  <w:u w:val="none"/>
                </w:rPr>
                <w:t>2</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3F9EF4E" w14:textId="1D507CF0" w:rsidR="00ED69BE" w:rsidRPr="00BF1898" w:rsidRDefault="00000000" w:rsidP="00445947">
            <w:pPr>
              <w:widowControl w:val="0"/>
              <w:autoSpaceDE w:val="0"/>
              <w:autoSpaceDN w:val="0"/>
              <w:spacing w:line="360" w:lineRule="auto"/>
              <w:jc w:val="center"/>
              <w:rPr>
                <w:szCs w:val="26"/>
              </w:rPr>
            </w:pPr>
            <w:hyperlink r:id="rId62" w:tooltip="Toán, Tin học, Khoa học tự nhiên" w:history="1">
              <w:r w:rsidR="00ED69BE" w:rsidRPr="00BF1898">
                <w:rPr>
                  <w:rStyle w:val="Hyperlink"/>
                  <w:color w:val="auto"/>
                  <w:szCs w:val="26"/>
                  <w:u w:val="none"/>
                </w:rPr>
                <w:t>8</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tcPr>
          <w:p w14:paraId="565E7992" w14:textId="33A31214" w:rsidR="00ED69BE" w:rsidRPr="00BF1898" w:rsidRDefault="003B6148" w:rsidP="00445947">
            <w:pPr>
              <w:widowControl w:val="0"/>
              <w:autoSpaceDE w:val="0"/>
              <w:autoSpaceDN w:val="0"/>
              <w:spacing w:line="360" w:lineRule="auto"/>
              <w:jc w:val="center"/>
              <w:rPr>
                <w:szCs w:val="26"/>
              </w:rPr>
            </w:pPr>
            <w:r w:rsidRPr="00BF1898">
              <w:rPr>
                <w:szCs w:val="26"/>
              </w:rPr>
              <w:t>4</w:t>
            </w:r>
          </w:p>
        </w:tc>
      </w:tr>
      <w:tr w:rsidR="00ED69BE" w:rsidRPr="00BF1898" w14:paraId="7A68FAE4" w14:textId="016AC829"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21A54D64" w14:textId="0F703DC5" w:rsidR="00ED69BE" w:rsidRPr="00BF1898" w:rsidRDefault="00000000" w:rsidP="00ED69BE">
            <w:pPr>
              <w:widowControl w:val="0"/>
              <w:autoSpaceDE w:val="0"/>
              <w:autoSpaceDN w:val="0"/>
              <w:spacing w:line="360" w:lineRule="auto"/>
              <w:jc w:val="center"/>
              <w:rPr>
                <w:szCs w:val="26"/>
              </w:rPr>
            </w:pPr>
            <w:hyperlink r:id="rId63"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5D96B9F6" w14:textId="3F20795B" w:rsidR="00ED69BE" w:rsidRPr="00BF1898" w:rsidRDefault="00000000" w:rsidP="00DB0C04">
            <w:pPr>
              <w:widowControl w:val="0"/>
              <w:autoSpaceDE w:val="0"/>
              <w:autoSpaceDN w:val="0"/>
              <w:spacing w:line="360" w:lineRule="auto"/>
              <w:jc w:val="center"/>
              <w:rPr>
                <w:szCs w:val="26"/>
              </w:rPr>
            </w:pPr>
            <w:hyperlink r:id="rId64" w:tooltip="150001" w:history="1">
              <w:r w:rsidR="00ED69BE" w:rsidRPr="00BF1898">
                <w:rPr>
                  <w:rStyle w:val="Hyperlink"/>
                  <w:color w:val="auto"/>
                  <w:szCs w:val="26"/>
                  <w:u w:val="none"/>
                </w:rPr>
                <w:t>150001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E65319F" w14:textId="5BDC69F4" w:rsidR="00ED69BE" w:rsidRPr="00BF1898" w:rsidRDefault="00000000" w:rsidP="00445947">
            <w:pPr>
              <w:widowControl w:val="0"/>
              <w:autoSpaceDE w:val="0"/>
              <w:autoSpaceDN w:val="0"/>
              <w:spacing w:line="360" w:lineRule="auto"/>
              <w:jc w:val="center"/>
              <w:rPr>
                <w:szCs w:val="26"/>
              </w:rPr>
            </w:pPr>
            <w:hyperlink r:id="rId6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788D7281" w14:textId="31D9A3F0" w:rsidR="00ED69BE" w:rsidRPr="00BF1898" w:rsidRDefault="00000000" w:rsidP="00445947">
            <w:pPr>
              <w:widowControl w:val="0"/>
              <w:autoSpaceDE w:val="0"/>
              <w:autoSpaceDN w:val="0"/>
              <w:spacing w:line="360" w:lineRule="auto"/>
              <w:jc w:val="center"/>
              <w:rPr>
                <w:szCs w:val="26"/>
              </w:rPr>
            </w:pPr>
            <w:hyperlink r:id="rId66" w:tooltip="Kỹ năng ngoại khóa" w:history="1">
              <w:r w:rsidR="00ED69BE" w:rsidRPr="00BF1898">
                <w:rPr>
                  <w:rStyle w:val="Hyperlink"/>
                  <w:color w:val="auto"/>
                  <w:szCs w:val="26"/>
                  <w:u w:val="none"/>
                </w:rPr>
                <w:t>9</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656EC61C" w14:textId="0572F00E"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385E861A"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033B405A" w14:textId="57C7D314" w:rsidR="00ED69BE" w:rsidRPr="00BF1898" w:rsidRDefault="00000000" w:rsidP="00ED69BE">
            <w:pPr>
              <w:widowControl w:val="0"/>
              <w:autoSpaceDE w:val="0"/>
              <w:autoSpaceDN w:val="0"/>
              <w:spacing w:line="360" w:lineRule="auto"/>
              <w:jc w:val="center"/>
              <w:rPr>
                <w:szCs w:val="26"/>
              </w:rPr>
            </w:pPr>
            <w:hyperlink r:id="rId67"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vAlign w:val="center"/>
          </w:tcPr>
          <w:p w14:paraId="13206190" w14:textId="2A83542C" w:rsidR="00ED69BE" w:rsidRPr="00BF1898" w:rsidRDefault="00000000" w:rsidP="00DB0C04">
            <w:pPr>
              <w:widowControl w:val="0"/>
              <w:autoSpaceDE w:val="0"/>
              <w:autoSpaceDN w:val="0"/>
              <w:spacing w:line="360" w:lineRule="auto"/>
              <w:jc w:val="center"/>
              <w:rPr>
                <w:szCs w:val="26"/>
              </w:rPr>
            </w:pPr>
            <w:hyperlink r:id="rId68" w:tooltip="170011" w:history="1">
              <w:r w:rsidR="00ED69BE" w:rsidRPr="00BF1898">
                <w:rPr>
                  <w:rStyle w:val="Hyperlink"/>
                  <w:color w:val="auto"/>
                  <w:szCs w:val="26"/>
                  <w:u w:val="none"/>
                </w:rPr>
                <w:t>170011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C4B92E0" w14:textId="0B40D934" w:rsidR="00ED69BE" w:rsidRPr="00BF1898" w:rsidRDefault="00000000" w:rsidP="00445947">
            <w:pPr>
              <w:widowControl w:val="0"/>
              <w:autoSpaceDE w:val="0"/>
              <w:autoSpaceDN w:val="0"/>
              <w:spacing w:line="360" w:lineRule="auto"/>
              <w:jc w:val="center"/>
              <w:rPr>
                <w:szCs w:val="26"/>
              </w:rPr>
            </w:pPr>
            <w:hyperlink r:id="rId69"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5A4E89BE" w14:textId="51D962BA" w:rsidR="00ED69BE" w:rsidRPr="00BF1898" w:rsidRDefault="00000000" w:rsidP="00445947">
            <w:pPr>
              <w:widowControl w:val="0"/>
              <w:autoSpaceDE w:val="0"/>
              <w:autoSpaceDN w:val="0"/>
              <w:spacing w:line="360" w:lineRule="auto"/>
              <w:jc w:val="center"/>
              <w:rPr>
                <w:szCs w:val="26"/>
              </w:rPr>
            </w:pPr>
            <w:hyperlink r:id="rId70" w:tooltip="Khoa học xã hội - Nhân văn nghệ thuật" w:history="1">
              <w:r w:rsidR="00ED69BE" w:rsidRPr="00BF1898">
                <w:rPr>
                  <w:rStyle w:val="Hyperlink"/>
                  <w:color w:val="auto"/>
                  <w:szCs w:val="26"/>
                  <w:u w:val="none"/>
                </w:rPr>
                <w:t>7</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12072D38" w14:textId="1BAD5450"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68D5D89E"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1D4B553C" w14:textId="06F8D194" w:rsidR="00ED69BE" w:rsidRPr="00BF1898" w:rsidRDefault="00000000" w:rsidP="00ED69BE">
            <w:pPr>
              <w:widowControl w:val="0"/>
              <w:autoSpaceDE w:val="0"/>
              <w:autoSpaceDN w:val="0"/>
              <w:spacing w:line="360" w:lineRule="auto"/>
              <w:jc w:val="center"/>
              <w:rPr>
                <w:szCs w:val="26"/>
              </w:rPr>
            </w:pPr>
            <w:hyperlink r:id="rId71" w:tooltip="cntt20" w:history="1">
              <w:r w:rsidR="00ED69BE" w:rsidRPr="00BF1898">
                <w:rPr>
                  <w:rStyle w:val="Hyperlink"/>
                  <w:color w:val="auto"/>
                  <w:szCs w:val="26"/>
                  <w:u w:val="none"/>
                </w:rPr>
                <w:t>cntt20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tcPr>
          <w:p w14:paraId="6E11A4B4" w14:textId="50FF21F1" w:rsidR="00ED69BE" w:rsidRPr="00BF1898" w:rsidRDefault="00ED69BE" w:rsidP="00DB0C04">
            <w:pPr>
              <w:widowControl w:val="0"/>
              <w:autoSpaceDE w:val="0"/>
              <w:autoSpaceDN w:val="0"/>
              <w:spacing w:line="360" w:lineRule="auto"/>
              <w:jc w:val="center"/>
              <w:rPr>
                <w:szCs w:val="26"/>
              </w:rPr>
            </w:pPr>
            <w:r w:rsidRPr="00BF1898">
              <w:rPr>
                <w:szCs w:val="26"/>
              </w:rPr>
              <w:t>180051</w:t>
            </w:r>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5E8794A" w14:textId="6B52B277" w:rsidR="00ED69BE" w:rsidRPr="00BF1898" w:rsidRDefault="00000000" w:rsidP="00445947">
            <w:pPr>
              <w:widowControl w:val="0"/>
              <w:autoSpaceDE w:val="0"/>
              <w:autoSpaceDN w:val="0"/>
              <w:spacing w:line="360" w:lineRule="auto"/>
              <w:jc w:val="center"/>
              <w:rPr>
                <w:szCs w:val="26"/>
              </w:rPr>
            </w:pPr>
            <w:hyperlink r:id="rId72"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281D4F0" w14:textId="5E957FBB" w:rsidR="00ED69BE" w:rsidRPr="00BF1898" w:rsidRDefault="00000000" w:rsidP="00445947">
            <w:pPr>
              <w:widowControl w:val="0"/>
              <w:autoSpaceDE w:val="0"/>
              <w:autoSpaceDN w:val="0"/>
              <w:spacing w:line="360" w:lineRule="auto"/>
              <w:jc w:val="center"/>
              <w:rPr>
                <w:szCs w:val="26"/>
              </w:rPr>
            </w:pPr>
            <w:hyperlink r:id="rId73" w:tooltip="Lý luận chính trị" w:history="1">
              <w:r w:rsidR="00ED69BE" w:rsidRPr="00BF1898">
                <w:rPr>
                  <w:rStyle w:val="Hyperlink"/>
                  <w:color w:val="auto"/>
                  <w:szCs w:val="26"/>
                  <w:u w:val="none"/>
                </w:rPr>
                <w:t>1</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39D2D8D9" w14:textId="7914FC08" w:rsidR="00ED69BE" w:rsidRPr="00BF1898" w:rsidRDefault="00ED69BE" w:rsidP="00445947">
            <w:pPr>
              <w:widowControl w:val="0"/>
              <w:autoSpaceDE w:val="0"/>
              <w:autoSpaceDN w:val="0"/>
              <w:spacing w:line="360" w:lineRule="auto"/>
              <w:jc w:val="center"/>
              <w:rPr>
                <w:szCs w:val="26"/>
              </w:rPr>
            </w:pPr>
            <w:r w:rsidRPr="00BF1898">
              <w:rPr>
                <w:szCs w:val="26"/>
              </w:rPr>
              <w:t>2</w:t>
            </w:r>
          </w:p>
        </w:tc>
      </w:tr>
      <w:tr w:rsidR="00ED69BE" w:rsidRPr="00BF1898" w14:paraId="41E49343" w14:textId="77777777" w:rsidTr="0000094F">
        <w:trPr>
          <w:trHeight w:val="454"/>
        </w:trPr>
        <w:tc>
          <w:tcPr>
            <w:tcW w:w="2051" w:type="dxa"/>
            <w:tcBorders>
              <w:top w:val="single" w:sz="2" w:space="0" w:color="auto"/>
              <w:left w:val="single" w:sz="2" w:space="0" w:color="auto"/>
              <w:bottom w:val="single" w:sz="2" w:space="0" w:color="auto"/>
              <w:right w:val="single" w:sz="2" w:space="0" w:color="auto"/>
            </w:tcBorders>
            <w:shd w:val="clear" w:color="auto" w:fill="FFFFFF"/>
            <w:vAlign w:val="center"/>
          </w:tcPr>
          <w:p w14:paraId="6EE412CB" w14:textId="5E6ECA11" w:rsidR="00ED69BE" w:rsidRPr="00BF1898" w:rsidRDefault="00ED69BE" w:rsidP="00ED69BE">
            <w:pPr>
              <w:widowControl w:val="0"/>
              <w:autoSpaceDE w:val="0"/>
              <w:autoSpaceDN w:val="0"/>
              <w:spacing w:line="360" w:lineRule="auto"/>
              <w:jc w:val="center"/>
              <w:rPr>
                <w:szCs w:val="26"/>
              </w:rPr>
            </w:pPr>
            <w:r w:rsidRPr="00BF1898">
              <w:rPr>
                <w:szCs w:val="26"/>
              </w:rPr>
              <w:t>c</w:t>
            </w:r>
            <w:hyperlink r:id="rId74" w:tooltip="cntt20" w:history="1">
              <w:r w:rsidRPr="00BF1898">
                <w:rPr>
                  <w:rStyle w:val="Hyperlink"/>
                  <w:color w:val="auto"/>
                  <w:szCs w:val="26"/>
                  <w:u w:val="none"/>
                </w:rPr>
                <w:t>ntt20</w:t>
              </w:r>
            </w:hyperlink>
          </w:p>
        </w:tc>
        <w:tc>
          <w:tcPr>
            <w:tcW w:w="2052" w:type="dxa"/>
            <w:tcBorders>
              <w:top w:val="single" w:sz="2" w:space="0" w:color="auto"/>
              <w:left w:val="single" w:sz="2" w:space="0" w:color="auto"/>
              <w:bottom w:val="single" w:sz="2" w:space="0" w:color="auto"/>
              <w:right w:val="single" w:sz="2" w:space="0" w:color="auto"/>
            </w:tcBorders>
            <w:shd w:val="clear" w:color="auto" w:fill="FFFFFF"/>
          </w:tcPr>
          <w:p w14:paraId="3EB1D714" w14:textId="57090649" w:rsidR="00ED69BE" w:rsidRPr="00BF1898" w:rsidRDefault="00ED69BE" w:rsidP="00DB0C04">
            <w:pPr>
              <w:widowControl w:val="0"/>
              <w:autoSpaceDE w:val="0"/>
              <w:autoSpaceDN w:val="0"/>
              <w:spacing w:line="360" w:lineRule="auto"/>
              <w:jc w:val="center"/>
              <w:rPr>
                <w:szCs w:val="26"/>
              </w:rPr>
            </w:pPr>
            <w:r w:rsidRPr="00BF1898">
              <w:rPr>
                <w:szCs w:val="26"/>
              </w:rPr>
              <w:t>180052</w:t>
            </w:r>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4794F24E" w14:textId="42F68EA1" w:rsidR="00ED69BE" w:rsidRPr="00BF1898" w:rsidRDefault="00000000" w:rsidP="00445947">
            <w:pPr>
              <w:widowControl w:val="0"/>
              <w:autoSpaceDE w:val="0"/>
              <w:autoSpaceDN w:val="0"/>
              <w:spacing w:line="360" w:lineRule="auto"/>
              <w:jc w:val="center"/>
              <w:rPr>
                <w:szCs w:val="26"/>
              </w:rPr>
            </w:pPr>
            <w:hyperlink r:id="rId75" w:tooltip="Bắt buộc" w:history="1">
              <w:r w:rsidR="00ED69BE" w:rsidRPr="00BF1898">
                <w:rPr>
                  <w:rStyle w:val="Hyperlink"/>
                  <w:color w:val="auto"/>
                  <w:szCs w:val="26"/>
                  <w:u w:val="none"/>
                </w:rPr>
                <w:t>1</w:t>
              </w:r>
            </w:hyperlink>
          </w:p>
        </w:tc>
        <w:tc>
          <w:tcPr>
            <w:tcW w:w="1745" w:type="dxa"/>
            <w:tcBorders>
              <w:top w:val="single" w:sz="2" w:space="0" w:color="auto"/>
              <w:left w:val="single" w:sz="2" w:space="0" w:color="auto"/>
              <w:bottom w:val="single" w:sz="2" w:space="0" w:color="auto"/>
              <w:right w:val="single" w:sz="2" w:space="0" w:color="auto"/>
            </w:tcBorders>
            <w:shd w:val="clear" w:color="auto" w:fill="FFFFFF"/>
            <w:vAlign w:val="center"/>
          </w:tcPr>
          <w:p w14:paraId="38208496" w14:textId="07CA8551" w:rsidR="00ED69BE" w:rsidRPr="00BF1898" w:rsidRDefault="00000000" w:rsidP="00445947">
            <w:pPr>
              <w:widowControl w:val="0"/>
              <w:autoSpaceDE w:val="0"/>
              <w:autoSpaceDN w:val="0"/>
              <w:spacing w:line="360" w:lineRule="auto"/>
              <w:jc w:val="center"/>
              <w:rPr>
                <w:szCs w:val="26"/>
              </w:rPr>
            </w:pPr>
            <w:hyperlink r:id="rId76" w:tooltip="Lý luận chính trị" w:history="1">
              <w:r w:rsidR="00ED69BE" w:rsidRPr="00BF1898">
                <w:rPr>
                  <w:rStyle w:val="Hyperlink"/>
                  <w:color w:val="auto"/>
                  <w:szCs w:val="26"/>
                  <w:u w:val="none"/>
                </w:rPr>
                <w:t>1</w:t>
              </w:r>
            </w:hyperlink>
          </w:p>
        </w:tc>
        <w:tc>
          <w:tcPr>
            <w:tcW w:w="1746" w:type="dxa"/>
            <w:tcBorders>
              <w:top w:val="single" w:sz="2" w:space="0" w:color="auto"/>
              <w:left w:val="single" w:sz="2" w:space="0" w:color="auto"/>
              <w:bottom w:val="single" w:sz="2" w:space="0" w:color="auto"/>
              <w:right w:val="single" w:sz="2" w:space="0" w:color="auto"/>
            </w:tcBorders>
            <w:shd w:val="clear" w:color="auto" w:fill="FFFFFF"/>
            <w:vAlign w:val="center"/>
          </w:tcPr>
          <w:p w14:paraId="528B37B2" w14:textId="49264465" w:rsidR="00ED69BE" w:rsidRPr="00BF1898" w:rsidRDefault="00ED69BE" w:rsidP="00445947">
            <w:pPr>
              <w:widowControl w:val="0"/>
              <w:autoSpaceDE w:val="0"/>
              <w:autoSpaceDN w:val="0"/>
              <w:spacing w:line="360" w:lineRule="auto"/>
              <w:jc w:val="center"/>
              <w:rPr>
                <w:szCs w:val="26"/>
              </w:rPr>
            </w:pPr>
            <w:r w:rsidRPr="00BF1898">
              <w:rPr>
                <w:szCs w:val="26"/>
              </w:rPr>
              <w:t>3</w:t>
            </w:r>
          </w:p>
        </w:tc>
      </w:tr>
    </w:tbl>
    <w:p w14:paraId="3D1A08D1" w14:textId="255E0C0F" w:rsidR="001317AD" w:rsidRPr="00BF1898" w:rsidRDefault="001317AD" w:rsidP="001317AD">
      <w:pPr>
        <w:pStyle w:val="Caption"/>
        <w:keepNext/>
        <w:jc w:val="both"/>
        <w:rPr>
          <w:lang w:val="vi-VN"/>
        </w:rPr>
      </w:pPr>
      <w:bookmarkStart w:id="94" w:name="_Toc17338825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31</w:t>
      </w:r>
      <w:r w:rsidR="00DD5465">
        <w:fldChar w:fldCharType="end"/>
      </w:r>
      <w:r w:rsidR="00656201" w:rsidRPr="00BF1898">
        <w:rPr>
          <w:lang w:val="vi-VN"/>
        </w:rPr>
        <w:t>. Dữ liệu bảng lớp (lop)</w:t>
      </w:r>
      <w:bookmarkEnd w:id="94"/>
    </w:p>
    <w:tbl>
      <w:tblPr>
        <w:tblStyle w:val="Chm11"/>
        <w:tblW w:w="9348" w:type="dxa"/>
        <w:tblLook w:val="04A0" w:firstRow="1" w:lastRow="0" w:firstColumn="1" w:lastColumn="0" w:noHBand="0" w:noVBand="1"/>
      </w:tblPr>
      <w:tblGrid>
        <w:gridCol w:w="1977"/>
        <w:gridCol w:w="4961"/>
        <w:gridCol w:w="2410"/>
      </w:tblGrid>
      <w:tr w:rsidR="00977D9D" w:rsidRPr="00BF1898" w14:paraId="5E3626D9" w14:textId="6311517D" w:rsidTr="00AD2854">
        <w:trPr>
          <w:cnfStyle w:val="100000000000" w:firstRow="1" w:lastRow="0" w:firstColumn="0" w:lastColumn="0" w:oddVBand="0" w:evenVBand="0" w:oddHBand="0" w:evenHBand="0" w:firstRowFirstColumn="0" w:firstRowLastColumn="0" w:lastRowFirstColumn="0" w:lastRowLastColumn="0"/>
          <w:trHeight w:val="454"/>
          <w:tblHeader/>
        </w:trPr>
        <w:tc>
          <w:tcPr>
            <w:tcW w:w="1977" w:type="dxa"/>
          </w:tcPr>
          <w:p w14:paraId="27063E44" w14:textId="348E2D8A" w:rsidR="00977D9D" w:rsidRPr="00BF1898" w:rsidRDefault="00977D9D" w:rsidP="0000094F">
            <w:pPr>
              <w:widowControl w:val="0"/>
              <w:autoSpaceDE w:val="0"/>
              <w:autoSpaceDN w:val="0"/>
              <w:spacing w:line="360" w:lineRule="auto"/>
              <w:rPr>
                <w:b w:val="0"/>
                <w:szCs w:val="26"/>
                <w:lang w:val="vi"/>
              </w:rPr>
            </w:pPr>
            <w:r w:rsidRPr="00BF1898">
              <w:rPr>
                <w:szCs w:val="26"/>
                <w:lang w:val="vi"/>
              </w:rPr>
              <w:t>ma_lop</w:t>
            </w:r>
          </w:p>
        </w:tc>
        <w:tc>
          <w:tcPr>
            <w:tcW w:w="4961" w:type="dxa"/>
          </w:tcPr>
          <w:p w14:paraId="358F86E1" w14:textId="0D204ACA" w:rsidR="00977D9D" w:rsidRPr="00BF1898" w:rsidRDefault="00977D9D" w:rsidP="0000094F">
            <w:pPr>
              <w:widowControl w:val="0"/>
              <w:autoSpaceDE w:val="0"/>
              <w:autoSpaceDN w:val="0"/>
              <w:spacing w:line="360" w:lineRule="auto"/>
              <w:rPr>
                <w:szCs w:val="26"/>
                <w:lang w:val="vi"/>
              </w:rPr>
            </w:pPr>
            <w:r w:rsidRPr="00BF1898">
              <w:rPr>
                <w:szCs w:val="26"/>
                <w:lang w:val="vi"/>
              </w:rPr>
              <w:t>ten_lop</w:t>
            </w:r>
          </w:p>
        </w:tc>
        <w:tc>
          <w:tcPr>
            <w:tcW w:w="2410" w:type="dxa"/>
          </w:tcPr>
          <w:p w14:paraId="6B2F7795" w14:textId="6287C2B4" w:rsidR="00977D9D" w:rsidRPr="00BF1898" w:rsidRDefault="00977D9D" w:rsidP="0000094F">
            <w:pPr>
              <w:widowControl w:val="0"/>
              <w:autoSpaceDE w:val="0"/>
              <w:autoSpaceDN w:val="0"/>
              <w:spacing w:line="360" w:lineRule="auto"/>
              <w:rPr>
                <w:szCs w:val="26"/>
                <w:lang w:val="vi"/>
              </w:rPr>
            </w:pPr>
            <w:r w:rsidRPr="00BF1898">
              <w:rPr>
                <w:szCs w:val="26"/>
                <w:lang w:val="vi"/>
              </w:rPr>
              <w:t>ma_chuong_trinh</w:t>
            </w:r>
          </w:p>
        </w:tc>
      </w:tr>
      <w:tr w:rsidR="00D94636" w:rsidRPr="00BF1898" w14:paraId="2584B694" w14:textId="28ED4213"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5E7D4D1D" w14:textId="51033C7A" w:rsidR="00D94636" w:rsidRPr="00BF1898" w:rsidRDefault="00D94636" w:rsidP="00D94636">
            <w:pPr>
              <w:widowControl w:val="0"/>
              <w:autoSpaceDE w:val="0"/>
              <w:autoSpaceDN w:val="0"/>
              <w:spacing w:line="360" w:lineRule="auto"/>
              <w:jc w:val="center"/>
              <w:rPr>
                <w:szCs w:val="26"/>
                <w:lang w:val="vi"/>
              </w:rPr>
            </w:pPr>
            <w:r w:rsidRPr="00BF1898">
              <w:rPr>
                <w:szCs w:val="26"/>
              </w:rPr>
              <w:t>DA19TTA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08043C29" w14:textId="0433FFD9" w:rsidR="00D94636" w:rsidRPr="00BF1898" w:rsidRDefault="00D94636" w:rsidP="00D94636">
            <w:pPr>
              <w:widowControl w:val="0"/>
              <w:autoSpaceDE w:val="0"/>
              <w:autoSpaceDN w:val="0"/>
              <w:spacing w:line="360" w:lineRule="auto"/>
              <w:rPr>
                <w:szCs w:val="26"/>
                <w:lang w:val="vi-VN"/>
              </w:rPr>
            </w:pPr>
            <w:r w:rsidRPr="00BF1898">
              <w:rPr>
                <w:szCs w:val="26"/>
              </w:rPr>
              <w:t>Đại học Công nghệ Thông tin A khóa 19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F365C45" w14:textId="4898CCDE" w:rsidR="00D94636" w:rsidRPr="00BF1898" w:rsidRDefault="00D94636" w:rsidP="00911BFF">
            <w:pPr>
              <w:widowControl w:val="0"/>
              <w:autoSpaceDE w:val="0"/>
              <w:autoSpaceDN w:val="0"/>
              <w:spacing w:line="360" w:lineRule="auto"/>
              <w:jc w:val="center"/>
              <w:rPr>
                <w:szCs w:val="26"/>
                <w:lang w:val="vi-VN"/>
              </w:rPr>
            </w:pPr>
            <w:r w:rsidRPr="00BF1898">
              <w:rPr>
                <w:szCs w:val="26"/>
                <w:lang w:val="vi-VN"/>
              </w:rPr>
              <w:t>cntt19</w:t>
            </w:r>
          </w:p>
        </w:tc>
      </w:tr>
      <w:tr w:rsidR="00D94636" w:rsidRPr="00BF1898" w14:paraId="41EBCABA" w14:textId="4C96DA5A"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6F5D22C1" w14:textId="1FEF6E44" w:rsidR="00D94636" w:rsidRPr="00BF1898" w:rsidRDefault="00D94636" w:rsidP="00D94636">
            <w:pPr>
              <w:widowControl w:val="0"/>
              <w:autoSpaceDE w:val="0"/>
              <w:autoSpaceDN w:val="0"/>
              <w:spacing w:line="360" w:lineRule="auto"/>
              <w:jc w:val="center"/>
              <w:rPr>
                <w:szCs w:val="26"/>
              </w:rPr>
            </w:pPr>
            <w:r w:rsidRPr="00BF1898">
              <w:rPr>
                <w:szCs w:val="26"/>
              </w:rPr>
              <w:t>DA19TTB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630B41E5" w14:textId="3F65DA41" w:rsidR="00D94636" w:rsidRPr="00BF1898" w:rsidRDefault="00D94636" w:rsidP="00D94636">
            <w:pPr>
              <w:widowControl w:val="0"/>
              <w:autoSpaceDE w:val="0"/>
              <w:autoSpaceDN w:val="0"/>
              <w:spacing w:line="360" w:lineRule="auto"/>
              <w:rPr>
                <w:szCs w:val="26"/>
                <w:lang w:val="vi-VN"/>
              </w:rPr>
            </w:pPr>
            <w:r w:rsidRPr="00BF1898">
              <w:rPr>
                <w:szCs w:val="26"/>
              </w:rPr>
              <w:t>Đại học Công nghệ Thông tin B khóa 19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374E5062" w14:textId="693EF85D" w:rsidR="00D94636" w:rsidRPr="00BF1898" w:rsidRDefault="00D94636" w:rsidP="00911BFF">
            <w:pPr>
              <w:widowControl w:val="0"/>
              <w:autoSpaceDE w:val="0"/>
              <w:autoSpaceDN w:val="0"/>
              <w:spacing w:line="360" w:lineRule="auto"/>
              <w:jc w:val="center"/>
              <w:rPr>
                <w:szCs w:val="26"/>
              </w:rPr>
            </w:pPr>
            <w:r w:rsidRPr="00BF1898">
              <w:rPr>
                <w:szCs w:val="26"/>
                <w:lang w:val="vi-VN"/>
              </w:rPr>
              <w:t>cntt19</w:t>
            </w:r>
          </w:p>
        </w:tc>
      </w:tr>
      <w:tr w:rsidR="00D94636" w:rsidRPr="00BF1898" w14:paraId="69B29B1F" w14:textId="05AB6C7F"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293A9004" w14:textId="6B793AE1" w:rsidR="00D94636" w:rsidRPr="00BF1898" w:rsidRDefault="00D94636" w:rsidP="00D94636">
            <w:pPr>
              <w:widowControl w:val="0"/>
              <w:autoSpaceDE w:val="0"/>
              <w:autoSpaceDN w:val="0"/>
              <w:spacing w:line="360" w:lineRule="auto"/>
              <w:jc w:val="center"/>
              <w:rPr>
                <w:szCs w:val="26"/>
              </w:rPr>
            </w:pPr>
            <w:r w:rsidRPr="00BF1898">
              <w:rPr>
                <w:szCs w:val="26"/>
              </w:rPr>
              <w:t>DA20TTA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46B3BA74" w14:textId="24D4BEB4" w:rsidR="00D94636" w:rsidRPr="00BF1898" w:rsidRDefault="00D94636" w:rsidP="00D94636">
            <w:pPr>
              <w:widowControl w:val="0"/>
              <w:autoSpaceDE w:val="0"/>
              <w:autoSpaceDN w:val="0"/>
              <w:spacing w:line="360" w:lineRule="auto"/>
              <w:rPr>
                <w:szCs w:val="26"/>
              </w:rPr>
            </w:pPr>
            <w:r w:rsidRPr="00BF1898">
              <w:rPr>
                <w:szCs w:val="26"/>
              </w:rPr>
              <w:t>Đại học Công nghệ Thông tin A khóa 20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804C2D0" w14:textId="09293D63"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1C745985" w14:textId="3F5FAF20"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03F5F451" w14:textId="1C8DDC5F" w:rsidR="00D94636" w:rsidRPr="00BF1898" w:rsidRDefault="00D94636" w:rsidP="00D94636">
            <w:pPr>
              <w:widowControl w:val="0"/>
              <w:autoSpaceDE w:val="0"/>
              <w:autoSpaceDN w:val="0"/>
              <w:spacing w:line="360" w:lineRule="auto"/>
              <w:jc w:val="center"/>
              <w:rPr>
                <w:szCs w:val="26"/>
              </w:rPr>
            </w:pPr>
            <w:r w:rsidRPr="00BF1898">
              <w:rPr>
                <w:szCs w:val="26"/>
              </w:rPr>
              <w:t>DA20TTB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0DAA8B2A" w14:textId="094BE0C9" w:rsidR="00D94636" w:rsidRPr="00BF1898" w:rsidRDefault="00D94636" w:rsidP="00D94636">
            <w:pPr>
              <w:widowControl w:val="0"/>
              <w:autoSpaceDE w:val="0"/>
              <w:autoSpaceDN w:val="0"/>
              <w:spacing w:line="360" w:lineRule="auto"/>
              <w:rPr>
                <w:szCs w:val="26"/>
              </w:rPr>
            </w:pPr>
            <w:r w:rsidRPr="00BF1898">
              <w:rPr>
                <w:szCs w:val="26"/>
              </w:rPr>
              <w:t>Đại học Công nghệ Thông tin B khóa 20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62A98586" w14:textId="3748DC76"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601F22D5" w14:textId="04FA4EAF"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47EE9A65" w14:textId="482B8885" w:rsidR="00D94636" w:rsidRPr="00BF1898" w:rsidRDefault="00D94636" w:rsidP="00D94636">
            <w:pPr>
              <w:widowControl w:val="0"/>
              <w:autoSpaceDE w:val="0"/>
              <w:autoSpaceDN w:val="0"/>
              <w:spacing w:line="360" w:lineRule="auto"/>
              <w:jc w:val="center"/>
              <w:rPr>
                <w:szCs w:val="26"/>
              </w:rPr>
            </w:pPr>
            <w:r w:rsidRPr="00BF1898">
              <w:rPr>
                <w:szCs w:val="26"/>
              </w:rPr>
              <w:t>DA21TTA</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27A5FF8A" w14:textId="49213C85" w:rsidR="00D94636" w:rsidRPr="00BF1898" w:rsidRDefault="00D94636" w:rsidP="00D94636">
            <w:pPr>
              <w:widowControl w:val="0"/>
              <w:autoSpaceDE w:val="0"/>
              <w:autoSpaceDN w:val="0"/>
              <w:spacing w:line="360" w:lineRule="auto"/>
              <w:rPr>
                <w:szCs w:val="26"/>
              </w:rPr>
            </w:pPr>
            <w:r w:rsidRPr="00BF1898">
              <w:rPr>
                <w:szCs w:val="26"/>
              </w:rPr>
              <w:t>Đại học Công nghệ Thông tin A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6492BB9" w14:textId="013E795B"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4CE436AA" w14:textId="26081530"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25884249" w14:textId="0AAB243E" w:rsidR="00D94636" w:rsidRPr="00BF1898" w:rsidRDefault="00D94636" w:rsidP="00D94636">
            <w:pPr>
              <w:widowControl w:val="0"/>
              <w:autoSpaceDE w:val="0"/>
              <w:autoSpaceDN w:val="0"/>
              <w:spacing w:line="360" w:lineRule="auto"/>
              <w:jc w:val="center"/>
              <w:rPr>
                <w:szCs w:val="26"/>
              </w:rPr>
            </w:pPr>
            <w:r w:rsidRPr="00BF1898">
              <w:rPr>
                <w:szCs w:val="26"/>
              </w:rPr>
              <w:t>DA21TTB</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7763BC7D" w14:textId="629A1DD6" w:rsidR="00D94636" w:rsidRPr="00BF1898" w:rsidRDefault="00D94636" w:rsidP="00D94636">
            <w:pPr>
              <w:widowControl w:val="0"/>
              <w:autoSpaceDE w:val="0"/>
              <w:autoSpaceDN w:val="0"/>
              <w:spacing w:line="360" w:lineRule="auto"/>
              <w:rPr>
                <w:szCs w:val="26"/>
              </w:rPr>
            </w:pPr>
            <w:r w:rsidRPr="00BF1898">
              <w:rPr>
                <w:szCs w:val="26"/>
              </w:rPr>
              <w:t>Đại học Công nghệ Thông tin B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842FCAC" w14:textId="54C24D68" w:rsidR="00D94636" w:rsidRPr="00BF1898" w:rsidRDefault="00D94636" w:rsidP="00911BFF">
            <w:pPr>
              <w:widowControl w:val="0"/>
              <w:autoSpaceDE w:val="0"/>
              <w:autoSpaceDN w:val="0"/>
              <w:spacing w:line="360" w:lineRule="auto"/>
              <w:jc w:val="center"/>
              <w:rPr>
                <w:szCs w:val="26"/>
              </w:rPr>
            </w:pPr>
            <w:r w:rsidRPr="00BF1898">
              <w:rPr>
                <w:szCs w:val="26"/>
              </w:rPr>
              <w:t>cntt20</w:t>
            </w:r>
          </w:p>
        </w:tc>
      </w:tr>
      <w:tr w:rsidR="00D94636" w:rsidRPr="00BF1898" w14:paraId="4305FC62" w14:textId="68E3BC96" w:rsidTr="00AD2854">
        <w:trPr>
          <w:trHeight w:val="454"/>
        </w:trPr>
        <w:tc>
          <w:tcPr>
            <w:tcW w:w="1977" w:type="dxa"/>
            <w:tcBorders>
              <w:top w:val="single" w:sz="2" w:space="0" w:color="auto"/>
              <w:left w:val="single" w:sz="2" w:space="0" w:color="auto"/>
              <w:bottom w:val="single" w:sz="2" w:space="0" w:color="auto"/>
              <w:right w:val="single" w:sz="2" w:space="0" w:color="auto"/>
            </w:tcBorders>
            <w:shd w:val="clear" w:color="auto" w:fill="FFFFFF"/>
          </w:tcPr>
          <w:p w14:paraId="6A11EBFA" w14:textId="7D8C0998" w:rsidR="00D94636" w:rsidRPr="00BF1898" w:rsidRDefault="00D94636" w:rsidP="00D94636">
            <w:pPr>
              <w:widowControl w:val="0"/>
              <w:autoSpaceDE w:val="0"/>
              <w:autoSpaceDN w:val="0"/>
              <w:spacing w:line="360" w:lineRule="auto"/>
              <w:jc w:val="center"/>
              <w:rPr>
                <w:szCs w:val="26"/>
              </w:rPr>
            </w:pPr>
            <w:r w:rsidRPr="00BF1898">
              <w:rPr>
                <w:szCs w:val="26"/>
              </w:rPr>
              <w:t>DA21TTC</w:t>
            </w:r>
          </w:p>
        </w:tc>
        <w:tc>
          <w:tcPr>
            <w:tcW w:w="4961" w:type="dxa"/>
            <w:tcBorders>
              <w:top w:val="single" w:sz="2" w:space="0" w:color="auto"/>
              <w:left w:val="single" w:sz="2" w:space="0" w:color="auto"/>
              <w:bottom w:val="single" w:sz="2" w:space="0" w:color="auto"/>
              <w:right w:val="single" w:sz="2" w:space="0" w:color="auto"/>
            </w:tcBorders>
            <w:shd w:val="clear" w:color="auto" w:fill="FFFFFF"/>
          </w:tcPr>
          <w:p w14:paraId="4C96B5F4" w14:textId="005915A4" w:rsidR="00D94636" w:rsidRPr="00BF1898" w:rsidRDefault="00D94636" w:rsidP="00D94636">
            <w:pPr>
              <w:widowControl w:val="0"/>
              <w:autoSpaceDE w:val="0"/>
              <w:autoSpaceDN w:val="0"/>
              <w:spacing w:line="360" w:lineRule="auto"/>
              <w:rPr>
                <w:szCs w:val="26"/>
              </w:rPr>
            </w:pPr>
            <w:r w:rsidRPr="00BF1898">
              <w:rPr>
                <w:szCs w:val="26"/>
              </w:rPr>
              <w:t>Đại học Công nghệ Thông tin C khóa 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CCF2D34" w14:textId="3D207536" w:rsidR="00D94636" w:rsidRPr="00BF1898" w:rsidRDefault="00D94636" w:rsidP="00911BFF">
            <w:pPr>
              <w:widowControl w:val="0"/>
              <w:autoSpaceDE w:val="0"/>
              <w:autoSpaceDN w:val="0"/>
              <w:spacing w:line="360" w:lineRule="auto"/>
              <w:jc w:val="center"/>
              <w:rPr>
                <w:szCs w:val="26"/>
              </w:rPr>
            </w:pPr>
            <w:r w:rsidRPr="00BF1898">
              <w:rPr>
                <w:szCs w:val="26"/>
              </w:rPr>
              <w:t>cntt20</w:t>
            </w:r>
          </w:p>
        </w:tc>
      </w:tr>
    </w:tbl>
    <w:p w14:paraId="6764FFA5" w14:textId="43AD2FF4" w:rsidR="004E339A" w:rsidRPr="00986ED5" w:rsidRDefault="004E339A" w:rsidP="004E339A">
      <w:pPr>
        <w:pStyle w:val="BodyText"/>
        <w:rPr>
          <w:spacing w:val="2"/>
          <w:lang w:val="vi-VN"/>
        </w:rPr>
        <w:sectPr w:rsidR="004E339A" w:rsidRPr="00986ED5" w:rsidSect="006B5FF9">
          <w:pgSz w:w="11907" w:h="16840" w:code="9"/>
          <w:pgMar w:top="1134" w:right="1134" w:bottom="1134" w:left="1418" w:header="720" w:footer="720" w:gutter="0"/>
          <w:cols w:space="720"/>
          <w:docGrid w:linePitch="360"/>
        </w:sectPr>
      </w:pPr>
      <w:r w:rsidRPr="00986ED5">
        <w:rPr>
          <w:spacing w:val="2"/>
        </w:rPr>
        <w:t>Trạng</w:t>
      </w:r>
      <w:r w:rsidRPr="00986ED5">
        <w:rPr>
          <w:spacing w:val="2"/>
          <w:lang w:val="vi-VN"/>
        </w:rPr>
        <w:t xml:space="preserve"> thái</w:t>
      </w:r>
      <w:r w:rsidR="00753367" w:rsidRPr="00986ED5">
        <w:rPr>
          <w:spacing w:val="2"/>
          <w:lang w:val="vi-VN"/>
        </w:rPr>
        <w:t xml:space="preserve"> học của sinh viên mặc định là </w:t>
      </w:r>
      <w:r w:rsidR="0023586C" w:rsidRPr="00986ED5">
        <w:rPr>
          <w:spacing w:val="2"/>
          <w:lang w:val="vi-VN"/>
        </w:rPr>
        <w:t>“Đ</w:t>
      </w:r>
      <w:r w:rsidR="00753367" w:rsidRPr="00986ED5">
        <w:rPr>
          <w:spacing w:val="2"/>
          <w:lang w:val="vi-VN"/>
        </w:rPr>
        <w:t xml:space="preserve">ang </w:t>
      </w:r>
      <w:r w:rsidR="0023586C" w:rsidRPr="00986ED5">
        <w:rPr>
          <w:spacing w:val="2"/>
          <w:lang w:val="vi-VN"/>
        </w:rPr>
        <w:t>học”</w:t>
      </w:r>
      <w:r w:rsidR="00753367" w:rsidRPr="00986ED5">
        <w:rPr>
          <w:spacing w:val="2"/>
          <w:lang w:val="vi-VN"/>
        </w:rPr>
        <w:t xml:space="preserve"> khi thêm mới. Khi sinh viên thôi học thì trạng thái chuyển thành “Thôi học”</w:t>
      </w:r>
      <w:r w:rsidRPr="00986ED5">
        <w:rPr>
          <w:spacing w:val="2"/>
          <w:lang w:val="vi-VN"/>
        </w:rPr>
        <w:t xml:space="preserve"> </w:t>
      </w:r>
      <w:r w:rsidR="00660FAA" w:rsidRPr="00986ED5">
        <w:rPr>
          <w:spacing w:val="2"/>
          <w:lang w:val="vi-VN"/>
        </w:rPr>
        <w:t>, sinh viên đã tốt nghiệp có trạng thái “Đã tốt nghiệp”</w:t>
      </w:r>
      <w:r w:rsidR="00986ED5" w:rsidRPr="00986ED5">
        <w:rPr>
          <w:spacing w:val="2"/>
          <w:lang w:val="vi-VN"/>
        </w:rPr>
        <w:t>.</w:t>
      </w:r>
    </w:p>
    <w:p w14:paraId="39238EB4" w14:textId="3E656E0E" w:rsidR="009D31B8" w:rsidRPr="00BF1898" w:rsidRDefault="009D31B8" w:rsidP="009D31B8">
      <w:pPr>
        <w:pStyle w:val="Caption"/>
        <w:keepNext/>
        <w:jc w:val="both"/>
        <w:rPr>
          <w:lang w:val="vi-VN"/>
        </w:rPr>
      </w:pPr>
      <w:bookmarkStart w:id="95" w:name="_Toc173388260"/>
      <w:r w:rsidRPr="00BF1898">
        <w:lastRenderedPageBreak/>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32</w:t>
      </w:r>
      <w:r w:rsidR="00DD5465">
        <w:fldChar w:fldCharType="end"/>
      </w:r>
      <w:r w:rsidRPr="00BF1898">
        <w:rPr>
          <w:lang w:val="vi-VN"/>
        </w:rPr>
        <w:t xml:space="preserve">. </w:t>
      </w:r>
      <w:r w:rsidR="00AD7F9A">
        <w:rPr>
          <w:lang w:val="vi-VN"/>
        </w:rPr>
        <w:t>Một số dữ liệu</w:t>
      </w:r>
      <w:r w:rsidR="0060355D">
        <w:rPr>
          <w:lang w:val="vi-VN"/>
        </w:rPr>
        <w:t xml:space="preserve"> trích</w:t>
      </w:r>
      <w:r w:rsidR="007045BD">
        <w:rPr>
          <w:lang w:val="vi-VN"/>
        </w:rPr>
        <w:t xml:space="preserve"> từ</w:t>
      </w:r>
      <w:r w:rsidRPr="00BF1898">
        <w:rPr>
          <w:lang w:val="vi-VN"/>
        </w:rPr>
        <w:t xml:space="preserve"> bảng sinh viên</w:t>
      </w:r>
      <w:r w:rsidR="00A91524" w:rsidRPr="00BF1898">
        <w:rPr>
          <w:lang w:val="vi-VN"/>
        </w:rPr>
        <w:t xml:space="preserve"> (sinh_vien)</w:t>
      </w:r>
      <w:bookmarkEnd w:id="95"/>
    </w:p>
    <w:tbl>
      <w:tblPr>
        <w:tblStyle w:val="Chm11"/>
        <w:tblW w:w="0" w:type="auto"/>
        <w:tblLook w:val="04A0" w:firstRow="1" w:lastRow="0" w:firstColumn="1" w:lastColumn="0" w:noHBand="0" w:noVBand="1"/>
      </w:tblPr>
      <w:tblGrid>
        <w:gridCol w:w="1748"/>
        <w:gridCol w:w="2868"/>
        <w:gridCol w:w="1412"/>
        <w:gridCol w:w="1344"/>
        <w:gridCol w:w="1125"/>
        <w:gridCol w:w="1843"/>
        <w:gridCol w:w="953"/>
        <w:gridCol w:w="1357"/>
        <w:gridCol w:w="1906"/>
      </w:tblGrid>
      <w:tr w:rsidR="002E106C" w:rsidRPr="00BF1898" w14:paraId="26F92211" w14:textId="77777777" w:rsidTr="000F1DE1">
        <w:trPr>
          <w:cnfStyle w:val="100000000000" w:firstRow="1" w:lastRow="0" w:firstColumn="0" w:lastColumn="0" w:oddVBand="0" w:evenVBand="0" w:oddHBand="0" w:evenHBand="0" w:firstRowFirstColumn="0" w:firstRowLastColumn="0" w:lastRowFirstColumn="0" w:lastRowLastColumn="0"/>
          <w:trHeight w:val="454"/>
          <w:tblHeader/>
        </w:trPr>
        <w:tc>
          <w:tcPr>
            <w:tcW w:w="1748" w:type="dxa"/>
          </w:tcPr>
          <w:p w14:paraId="77606BA0" w14:textId="7E928D98" w:rsidR="008C3736" w:rsidRPr="00BF1898" w:rsidRDefault="00901A08" w:rsidP="0000094F">
            <w:pPr>
              <w:widowControl w:val="0"/>
              <w:autoSpaceDE w:val="0"/>
              <w:autoSpaceDN w:val="0"/>
              <w:spacing w:line="360" w:lineRule="auto"/>
              <w:rPr>
                <w:szCs w:val="26"/>
                <w:lang w:val="vi"/>
              </w:rPr>
            </w:pPr>
            <w:r w:rsidRPr="00BF1898">
              <w:rPr>
                <w:szCs w:val="26"/>
                <w:lang w:val="vi"/>
              </w:rPr>
              <w:t>ma_sinh_vien</w:t>
            </w:r>
          </w:p>
        </w:tc>
        <w:tc>
          <w:tcPr>
            <w:tcW w:w="2868" w:type="dxa"/>
          </w:tcPr>
          <w:p w14:paraId="5EC31851" w14:textId="74DD6C2F" w:rsidR="008C3736" w:rsidRPr="00BF1898" w:rsidRDefault="00901A08" w:rsidP="0000094F">
            <w:pPr>
              <w:widowControl w:val="0"/>
              <w:autoSpaceDE w:val="0"/>
              <w:autoSpaceDN w:val="0"/>
              <w:spacing w:line="360" w:lineRule="auto"/>
              <w:rPr>
                <w:szCs w:val="26"/>
                <w:lang w:val="vi"/>
              </w:rPr>
            </w:pPr>
            <w:r w:rsidRPr="00BF1898">
              <w:rPr>
                <w:szCs w:val="26"/>
                <w:lang w:val="vi"/>
              </w:rPr>
              <w:t>ho_ten</w:t>
            </w:r>
          </w:p>
        </w:tc>
        <w:tc>
          <w:tcPr>
            <w:tcW w:w="1412" w:type="dxa"/>
          </w:tcPr>
          <w:p w14:paraId="3B7A64D9" w14:textId="12624AAA" w:rsidR="008C3736" w:rsidRPr="00BF1898" w:rsidRDefault="00901A08" w:rsidP="0000094F">
            <w:pPr>
              <w:widowControl w:val="0"/>
              <w:autoSpaceDE w:val="0"/>
              <w:autoSpaceDN w:val="0"/>
              <w:spacing w:line="360" w:lineRule="auto"/>
              <w:rPr>
                <w:szCs w:val="26"/>
                <w:lang w:val="vi"/>
              </w:rPr>
            </w:pPr>
            <w:r w:rsidRPr="00BF1898">
              <w:rPr>
                <w:szCs w:val="26"/>
                <w:lang w:val="vi"/>
              </w:rPr>
              <w:t>gioi_tinh</w:t>
            </w:r>
          </w:p>
        </w:tc>
        <w:tc>
          <w:tcPr>
            <w:tcW w:w="1344" w:type="dxa"/>
          </w:tcPr>
          <w:p w14:paraId="617BAB40" w14:textId="4468F0CA" w:rsidR="008C3736" w:rsidRPr="00BF1898" w:rsidRDefault="00901A08" w:rsidP="0000094F">
            <w:pPr>
              <w:widowControl w:val="0"/>
              <w:autoSpaceDE w:val="0"/>
              <w:autoSpaceDN w:val="0"/>
              <w:spacing w:line="360" w:lineRule="auto"/>
              <w:rPr>
                <w:szCs w:val="26"/>
                <w:lang w:val="vi"/>
              </w:rPr>
            </w:pPr>
            <w:r w:rsidRPr="00BF1898">
              <w:rPr>
                <w:szCs w:val="26"/>
                <w:lang w:val="vi"/>
              </w:rPr>
              <w:t>ngay_sinh</w:t>
            </w:r>
          </w:p>
        </w:tc>
        <w:tc>
          <w:tcPr>
            <w:tcW w:w="1125" w:type="dxa"/>
          </w:tcPr>
          <w:p w14:paraId="6065AEF5" w14:textId="0CBBA69B" w:rsidR="008C3736" w:rsidRPr="00BF1898" w:rsidRDefault="00901A08" w:rsidP="0000094F">
            <w:pPr>
              <w:widowControl w:val="0"/>
              <w:autoSpaceDE w:val="0"/>
              <w:autoSpaceDN w:val="0"/>
              <w:spacing w:line="360" w:lineRule="auto"/>
              <w:rPr>
                <w:szCs w:val="26"/>
                <w:lang w:val="vi"/>
              </w:rPr>
            </w:pPr>
            <w:r w:rsidRPr="00BF1898">
              <w:rPr>
                <w:szCs w:val="26"/>
                <w:lang w:val="vi"/>
              </w:rPr>
              <w:t>dia_chi</w:t>
            </w:r>
          </w:p>
        </w:tc>
        <w:tc>
          <w:tcPr>
            <w:tcW w:w="1843" w:type="dxa"/>
          </w:tcPr>
          <w:p w14:paraId="4342D5E3" w14:textId="3069AEC1" w:rsidR="008C3736" w:rsidRPr="00BF1898" w:rsidRDefault="00901A08" w:rsidP="0000094F">
            <w:pPr>
              <w:widowControl w:val="0"/>
              <w:autoSpaceDE w:val="0"/>
              <w:autoSpaceDN w:val="0"/>
              <w:spacing w:line="360" w:lineRule="auto"/>
              <w:rPr>
                <w:szCs w:val="26"/>
                <w:lang w:val="vi"/>
              </w:rPr>
            </w:pPr>
            <w:r w:rsidRPr="00BF1898">
              <w:rPr>
                <w:szCs w:val="26"/>
                <w:lang w:val="vi"/>
              </w:rPr>
              <w:t>so_dien_thoai</w:t>
            </w:r>
          </w:p>
        </w:tc>
        <w:tc>
          <w:tcPr>
            <w:tcW w:w="953" w:type="dxa"/>
          </w:tcPr>
          <w:p w14:paraId="490DCADE" w14:textId="00B455D2" w:rsidR="008C3736" w:rsidRPr="00BF1898" w:rsidRDefault="00901A08" w:rsidP="0000094F">
            <w:pPr>
              <w:widowControl w:val="0"/>
              <w:autoSpaceDE w:val="0"/>
              <w:autoSpaceDN w:val="0"/>
              <w:spacing w:line="360" w:lineRule="auto"/>
              <w:rPr>
                <w:szCs w:val="26"/>
                <w:lang w:val="vi"/>
              </w:rPr>
            </w:pPr>
            <w:r w:rsidRPr="00BF1898">
              <w:rPr>
                <w:szCs w:val="26"/>
                <w:lang w:val="vi"/>
              </w:rPr>
              <w:t>email</w:t>
            </w:r>
          </w:p>
        </w:tc>
        <w:tc>
          <w:tcPr>
            <w:tcW w:w="1357" w:type="dxa"/>
          </w:tcPr>
          <w:p w14:paraId="0FE3BD20" w14:textId="24A02CD7" w:rsidR="008C3736" w:rsidRPr="00BF1898" w:rsidRDefault="00901A08" w:rsidP="0000094F">
            <w:pPr>
              <w:widowControl w:val="0"/>
              <w:autoSpaceDE w:val="0"/>
              <w:autoSpaceDN w:val="0"/>
              <w:spacing w:line="360" w:lineRule="auto"/>
              <w:rPr>
                <w:szCs w:val="26"/>
                <w:lang w:val="vi"/>
              </w:rPr>
            </w:pPr>
            <w:r w:rsidRPr="00BF1898">
              <w:rPr>
                <w:szCs w:val="26"/>
                <w:lang w:val="vi"/>
              </w:rPr>
              <w:t>ma_lop</w:t>
            </w:r>
          </w:p>
        </w:tc>
        <w:tc>
          <w:tcPr>
            <w:tcW w:w="1906" w:type="dxa"/>
          </w:tcPr>
          <w:p w14:paraId="2EDB1D20" w14:textId="7E83962F" w:rsidR="008C3736" w:rsidRPr="00BF1898" w:rsidRDefault="00901A08" w:rsidP="0000094F">
            <w:pPr>
              <w:widowControl w:val="0"/>
              <w:autoSpaceDE w:val="0"/>
              <w:autoSpaceDN w:val="0"/>
              <w:spacing w:line="360" w:lineRule="auto"/>
              <w:rPr>
                <w:szCs w:val="26"/>
                <w:lang w:val="vi"/>
              </w:rPr>
            </w:pPr>
            <w:r w:rsidRPr="00BF1898">
              <w:rPr>
                <w:szCs w:val="26"/>
                <w:lang w:val="vi"/>
              </w:rPr>
              <w:t>trang_thai_</w:t>
            </w:r>
            <w:r w:rsidR="003A31A6" w:rsidRPr="00BF1898">
              <w:rPr>
                <w:szCs w:val="26"/>
                <w:lang w:val="vi"/>
              </w:rPr>
              <w:t>hoc</w:t>
            </w:r>
          </w:p>
        </w:tc>
      </w:tr>
      <w:tr w:rsidR="000F1DE1" w:rsidRPr="00BF1898" w14:paraId="43974254"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1C31EAC" w14:textId="075526B1" w:rsidR="000F1DE1" w:rsidRPr="00BF1898" w:rsidRDefault="000F1DE1" w:rsidP="000F1DE1">
            <w:pPr>
              <w:widowControl w:val="0"/>
              <w:autoSpaceDE w:val="0"/>
              <w:autoSpaceDN w:val="0"/>
              <w:spacing w:line="360" w:lineRule="auto"/>
              <w:jc w:val="center"/>
              <w:rPr>
                <w:color w:val="000000"/>
                <w:szCs w:val="26"/>
              </w:rPr>
            </w:pPr>
            <w:r w:rsidRPr="00BF1898">
              <w:t>110120002</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03CF1EA7" w14:textId="68BA1B41" w:rsidR="000F1DE1" w:rsidRPr="00BF1898" w:rsidRDefault="000F1DE1" w:rsidP="000F1DE1">
            <w:pPr>
              <w:widowControl w:val="0"/>
              <w:autoSpaceDE w:val="0"/>
              <w:autoSpaceDN w:val="0"/>
              <w:spacing w:line="360" w:lineRule="auto"/>
              <w:rPr>
                <w:color w:val="000000"/>
                <w:szCs w:val="26"/>
              </w:rPr>
            </w:pPr>
            <w:r w:rsidRPr="00BF1898">
              <w:t>Huỳnh Trần Tuấn Anh</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E6F14E2" w14:textId="083D0B3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36811797" w14:textId="0C30ED7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1172CE81" w14:textId="5D4375E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68F50C" w14:textId="74A18D9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057C76E4" w14:textId="7EE1305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vAlign w:val="center"/>
          </w:tcPr>
          <w:p w14:paraId="3E9CA24E" w14:textId="1DD8634C" w:rsidR="000F1DE1" w:rsidRPr="00BF1898" w:rsidRDefault="000F1DE1" w:rsidP="000F1DE1">
            <w:pPr>
              <w:widowControl w:val="0"/>
              <w:autoSpaceDE w:val="0"/>
              <w:autoSpaceDN w:val="0"/>
              <w:spacing w:line="360" w:lineRule="auto"/>
              <w:jc w:val="center"/>
              <w:rPr>
                <w:szCs w:val="26"/>
                <w:lang w:val="vi"/>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A0B6E68" w14:textId="39F2EC32" w:rsidR="000F1DE1" w:rsidRPr="00BF1898" w:rsidRDefault="000F1DE1" w:rsidP="000F1DE1">
            <w:pPr>
              <w:widowControl w:val="0"/>
              <w:autoSpaceDE w:val="0"/>
              <w:autoSpaceDN w:val="0"/>
              <w:spacing w:line="360" w:lineRule="auto"/>
              <w:rPr>
                <w:szCs w:val="26"/>
                <w:lang w:val="vi-VN"/>
              </w:rPr>
            </w:pPr>
            <w:r w:rsidRPr="00BF1898">
              <w:rPr>
                <w:szCs w:val="26"/>
                <w:lang w:val="vi-VN"/>
              </w:rPr>
              <w:t>Đang học</w:t>
            </w:r>
          </w:p>
        </w:tc>
      </w:tr>
      <w:tr w:rsidR="000F1DE1" w:rsidRPr="00BF1898" w14:paraId="142BE03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E091591" w14:textId="15F8AABF" w:rsidR="000F1DE1" w:rsidRPr="00BF1898" w:rsidRDefault="000F1DE1" w:rsidP="000F1DE1">
            <w:pPr>
              <w:widowControl w:val="0"/>
              <w:autoSpaceDE w:val="0"/>
              <w:autoSpaceDN w:val="0"/>
              <w:spacing w:line="360" w:lineRule="auto"/>
              <w:jc w:val="center"/>
              <w:rPr>
                <w:color w:val="000000"/>
                <w:szCs w:val="26"/>
              </w:rPr>
            </w:pPr>
            <w:r w:rsidRPr="00BF1898">
              <w:t>110120004</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57309F41" w14:textId="499D371E" w:rsidR="000F1DE1" w:rsidRPr="00BF1898" w:rsidRDefault="000F1DE1" w:rsidP="000F1DE1">
            <w:pPr>
              <w:widowControl w:val="0"/>
              <w:autoSpaceDE w:val="0"/>
              <w:autoSpaceDN w:val="0"/>
              <w:spacing w:line="360" w:lineRule="auto"/>
              <w:rPr>
                <w:color w:val="000000"/>
                <w:szCs w:val="26"/>
              </w:rPr>
            </w:pPr>
            <w:r w:rsidRPr="00BF1898">
              <w:t>Trần Tiến Anh</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0290A20" w14:textId="4A34CE8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217664B0" w14:textId="4C135BD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6017F77" w14:textId="000E8466"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2604EB9" w14:textId="74C2A87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2D8D2974" w14:textId="2008F97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1CD87359" w14:textId="2B9A27A8"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36CDE736" w14:textId="6319013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1754E74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3A5F90D3" w14:textId="7D089524" w:rsidR="000F1DE1" w:rsidRPr="00BF1898" w:rsidRDefault="000F1DE1" w:rsidP="000F1DE1">
            <w:pPr>
              <w:widowControl w:val="0"/>
              <w:autoSpaceDE w:val="0"/>
              <w:autoSpaceDN w:val="0"/>
              <w:spacing w:line="360" w:lineRule="auto"/>
              <w:jc w:val="center"/>
            </w:pPr>
            <w:r w:rsidRPr="00BF1898">
              <w:t>110120006</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F43B921" w14:textId="5790D4C4" w:rsidR="000F1DE1" w:rsidRPr="00BF1898" w:rsidRDefault="000F1DE1" w:rsidP="000F1DE1">
            <w:pPr>
              <w:widowControl w:val="0"/>
              <w:autoSpaceDE w:val="0"/>
              <w:autoSpaceDN w:val="0"/>
              <w:spacing w:line="360" w:lineRule="auto"/>
            </w:pPr>
            <w:r w:rsidRPr="00BF1898">
              <w:t>Đặng Kim Bắc</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42215F5" w14:textId="66E319F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0AB1324C" w14:textId="1DB6AD2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AE33C5D" w14:textId="47F9E4F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A8FA2D1" w14:textId="6AC67EF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4365D609" w14:textId="1357EF9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4D0F442" w14:textId="53F0298D"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4F374B69" w14:textId="5150ED9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6B2AAFD8"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F38F9AA" w14:textId="78040710" w:rsidR="000F1DE1" w:rsidRPr="00BF1898" w:rsidRDefault="000F1DE1" w:rsidP="000F1DE1">
            <w:pPr>
              <w:widowControl w:val="0"/>
              <w:autoSpaceDE w:val="0"/>
              <w:autoSpaceDN w:val="0"/>
              <w:spacing w:line="360" w:lineRule="auto"/>
              <w:jc w:val="center"/>
            </w:pPr>
            <w:r w:rsidRPr="00BF1898">
              <w:t>110120008</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7CEC00E" w14:textId="4D8FDCEF" w:rsidR="000F1DE1" w:rsidRPr="00BF1898" w:rsidRDefault="000F1DE1" w:rsidP="000F1DE1">
            <w:pPr>
              <w:widowControl w:val="0"/>
              <w:autoSpaceDE w:val="0"/>
              <w:autoSpaceDN w:val="0"/>
              <w:spacing w:line="360" w:lineRule="auto"/>
            </w:pPr>
            <w:r w:rsidRPr="00BF1898">
              <w:t>Nguyễn Thị Ngọc Chăm</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11AAB600" w14:textId="413BAD43"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5D14DA77" w14:textId="041E9D66"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040DF77A" w14:textId="58D2B6F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6DBBA8B" w14:textId="5C02263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6903B50" w14:textId="2F8EB8F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76405D93" w14:textId="3F76F80A"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E52D7BA" w14:textId="28B81D7D"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47377941"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D043581" w14:textId="4F907F8E" w:rsidR="000F1DE1" w:rsidRPr="00BF1898" w:rsidRDefault="000F1DE1" w:rsidP="000F1DE1">
            <w:pPr>
              <w:widowControl w:val="0"/>
              <w:autoSpaceDE w:val="0"/>
              <w:autoSpaceDN w:val="0"/>
              <w:spacing w:line="360" w:lineRule="auto"/>
              <w:jc w:val="center"/>
            </w:pPr>
            <w:r w:rsidRPr="00BF1898">
              <w:t>110120010</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458557BA" w14:textId="757A5B80" w:rsidR="000F1DE1" w:rsidRPr="00BF1898" w:rsidRDefault="000F1DE1" w:rsidP="000F1DE1">
            <w:pPr>
              <w:widowControl w:val="0"/>
              <w:autoSpaceDE w:val="0"/>
              <w:autoSpaceDN w:val="0"/>
              <w:spacing w:line="360" w:lineRule="auto"/>
            </w:pPr>
            <w:r w:rsidRPr="00BF1898">
              <w:t>Hà Minh Chiến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27834773" w14:textId="3A7C2AB3"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7258C830" w14:textId="258903C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304C93B" w14:textId="26C32A2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9A8B692" w14:textId="5982083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870EC95" w14:textId="115A980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7F30FF8B" w14:textId="52166E19"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5C87B86" w14:textId="3A501782"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7376C8BE"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36338795" w14:textId="4EF5D41B" w:rsidR="000F1DE1" w:rsidRPr="00BF1898" w:rsidRDefault="000F1DE1" w:rsidP="000F1DE1">
            <w:pPr>
              <w:widowControl w:val="0"/>
              <w:autoSpaceDE w:val="0"/>
              <w:autoSpaceDN w:val="0"/>
              <w:spacing w:line="360" w:lineRule="auto"/>
              <w:jc w:val="center"/>
            </w:pPr>
            <w:r w:rsidRPr="00BF1898">
              <w:t>110120021</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1E53837" w14:textId="47D6FA82" w:rsidR="000F1DE1" w:rsidRPr="00BF1898" w:rsidRDefault="000F1DE1" w:rsidP="000F1DE1">
            <w:pPr>
              <w:widowControl w:val="0"/>
              <w:autoSpaceDE w:val="0"/>
              <w:autoSpaceDN w:val="0"/>
              <w:spacing w:line="360" w:lineRule="auto"/>
            </w:pPr>
            <w:r w:rsidRPr="00BF1898">
              <w:t>Vủ Duy Đức</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01AA9510" w14:textId="1D5519E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08253CB1" w14:textId="1463E70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1795F66C" w14:textId="2834177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F1B4678" w14:textId="6C8305B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046B51DC" w14:textId="5B87E6A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24302224" w14:textId="418AA673" w:rsidR="000F1DE1" w:rsidRPr="00BF1898" w:rsidRDefault="000F1DE1" w:rsidP="000F1DE1">
            <w:pPr>
              <w:widowControl w:val="0"/>
              <w:autoSpaceDE w:val="0"/>
              <w:autoSpaceDN w:val="0"/>
              <w:spacing w:line="360" w:lineRule="auto"/>
              <w:jc w:val="center"/>
              <w:rPr>
                <w:color w:val="000000"/>
                <w:szCs w:val="26"/>
              </w:rPr>
            </w:pPr>
            <w:r w:rsidRPr="00BF1898">
              <w:rPr>
                <w:szCs w:val="26"/>
                <w:lang w:val="vi"/>
              </w:rPr>
              <w:t>DA20TTA</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659A81EA" w14:textId="2DA29A90"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0F6E786B"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F001FF4" w14:textId="64CE9F9B" w:rsidR="000F1DE1" w:rsidRPr="00BF1898" w:rsidRDefault="000F1DE1" w:rsidP="000F1DE1">
            <w:pPr>
              <w:widowControl w:val="0"/>
              <w:autoSpaceDE w:val="0"/>
              <w:autoSpaceDN w:val="0"/>
              <w:spacing w:line="360" w:lineRule="auto"/>
              <w:jc w:val="center"/>
            </w:pPr>
            <w:r w:rsidRPr="00BF1898">
              <w:t>110120026</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2D6A217" w14:textId="65CDF976" w:rsidR="000F1DE1" w:rsidRPr="00BF1898" w:rsidRDefault="000F1DE1" w:rsidP="000F1DE1">
            <w:pPr>
              <w:widowControl w:val="0"/>
              <w:autoSpaceDE w:val="0"/>
              <w:autoSpaceDN w:val="0"/>
              <w:spacing w:line="360" w:lineRule="auto"/>
            </w:pPr>
            <w:r w:rsidRPr="00BF1898">
              <w:t>Lâm Ngọc Hân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F152D03" w14:textId="29E8233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1A6CB212" w14:textId="57A3C92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56F81841" w14:textId="71761F0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6C76CE7" w14:textId="797E48F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2BA993FD" w14:textId="07A8ED97"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239F21FC" w14:textId="36EDC3FB"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2AE7888E" w14:textId="521052F7"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28B80D9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1C0E69A1" w14:textId="499CF9A2" w:rsidR="000F1DE1" w:rsidRPr="00BF1898" w:rsidRDefault="000F1DE1" w:rsidP="000F1DE1">
            <w:pPr>
              <w:widowControl w:val="0"/>
              <w:autoSpaceDE w:val="0"/>
              <w:autoSpaceDN w:val="0"/>
              <w:spacing w:line="360" w:lineRule="auto"/>
              <w:jc w:val="center"/>
            </w:pPr>
            <w:r w:rsidRPr="00BF1898">
              <w:t>110120027</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6FF70746" w14:textId="26219C36" w:rsidR="000F1DE1" w:rsidRPr="00BF1898" w:rsidRDefault="000F1DE1" w:rsidP="000F1DE1">
            <w:pPr>
              <w:widowControl w:val="0"/>
              <w:autoSpaceDE w:val="0"/>
              <w:autoSpaceDN w:val="0"/>
              <w:spacing w:line="360" w:lineRule="auto"/>
            </w:pPr>
            <w:r w:rsidRPr="00BF1898">
              <w:t>Lê Minh Hận</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72DEF4B3" w14:textId="72728DB8" w:rsidR="000F1DE1" w:rsidRPr="00BF1898" w:rsidRDefault="000F1DE1" w:rsidP="000F1DE1">
            <w:pPr>
              <w:widowControl w:val="0"/>
              <w:autoSpaceDE w:val="0"/>
              <w:autoSpaceDN w:val="0"/>
              <w:spacing w:line="360" w:lineRule="auto"/>
              <w:jc w:val="center"/>
              <w:rPr>
                <w:color w:val="000000"/>
                <w:szCs w:val="26"/>
                <w:lang w:val="vi-VN"/>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6E5E62FF" w14:textId="41696298"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3608C719" w14:textId="5B904839"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9CAEAAB" w14:textId="7CC21AB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48995AC4" w14:textId="76AF678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E3BF755" w14:textId="6C6BF5FA"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D8C4176" w14:textId="574BA09A"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764AB15D"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53DA7CF8" w14:textId="2FB3BE56" w:rsidR="000F1DE1" w:rsidRPr="00BF1898" w:rsidRDefault="000F1DE1" w:rsidP="000F1DE1">
            <w:pPr>
              <w:widowControl w:val="0"/>
              <w:autoSpaceDE w:val="0"/>
              <w:autoSpaceDN w:val="0"/>
              <w:spacing w:line="360" w:lineRule="auto"/>
              <w:jc w:val="center"/>
            </w:pPr>
            <w:r w:rsidRPr="00BF1898">
              <w:t>110120029</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7FF9073D" w14:textId="1D99B1B3" w:rsidR="000F1DE1" w:rsidRPr="00BF1898" w:rsidRDefault="000F1DE1" w:rsidP="000F1DE1">
            <w:pPr>
              <w:widowControl w:val="0"/>
              <w:autoSpaceDE w:val="0"/>
              <w:autoSpaceDN w:val="0"/>
              <w:spacing w:line="360" w:lineRule="auto"/>
            </w:pPr>
            <w:r w:rsidRPr="00BF1898">
              <w:t>Huỳnh Hữu Hiếu</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0F97A480" w14:textId="2C42EC4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478E875C" w14:textId="02F8313F"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1EBAB7D" w14:textId="492F8B0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91EB6CD" w14:textId="3D871F5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7A578886" w14:textId="4224D18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0B1D6369" w14:textId="20DAA745"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017B67D3" w14:textId="0B5D09BE"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3390FFFA"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2A8320F8" w14:textId="1E7042BB" w:rsidR="000F1DE1" w:rsidRPr="00BF1898" w:rsidRDefault="000F1DE1" w:rsidP="000F1DE1">
            <w:pPr>
              <w:widowControl w:val="0"/>
              <w:autoSpaceDE w:val="0"/>
              <w:autoSpaceDN w:val="0"/>
              <w:spacing w:line="360" w:lineRule="auto"/>
              <w:jc w:val="center"/>
            </w:pPr>
            <w:r w:rsidRPr="00BF1898">
              <w:t>110120034</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03948391" w14:textId="53BCC3F8" w:rsidR="000F1DE1" w:rsidRPr="00BF1898" w:rsidRDefault="000F1DE1" w:rsidP="000F1DE1">
            <w:pPr>
              <w:widowControl w:val="0"/>
              <w:autoSpaceDE w:val="0"/>
              <w:autoSpaceDN w:val="0"/>
              <w:spacing w:line="360" w:lineRule="auto"/>
            </w:pPr>
            <w:r w:rsidRPr="00BF1898">
              <w:t>Trương Vũ Huy</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7388115D" w14:textId="0BB6D83D"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460F05C2" w14:textId="0685F111"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495CCFBF" w14:textId="3FF62B1E"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89ABE4A" w14:textId="03C93BA0"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3382BF93" w14:textId="19864C1C"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9FC4810" w14:textId="6348274F"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1E65699A" w14:textId="0B4B70AE"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25912625"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5CB8FB27" w14:textId="00925928" w:rsidR="000F1DE1" w:rsidRPr="00BF1898" w:rsidRDefault="000F1DE1" w:rsidP="000F1DE1">
            <w:pPr>
              <w:widowControl w:val="0"/>
              <w:autoSpaceDE w:val="0"/>
              <w:autoSpaceDN w:val="0"/>
              <w:spacing w:line="360" w:lineRule="auto"/>
              <w:jc w:val="center"/>
            </w:pPr>
            <w:r w:rsidRPr="00BF1898">
              <w:t>110120047</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3F87DF22" w14:textId="09730177" w:rsidR="000F1DE1" w:rsidRPr="00BF1898" w:rsidRDefault="000F1DE1" w:rsidP="000F1DE1">
            <w:pPr>
              <w:widowControl w:val="0"/>
              <w:autoSpaceDE w:val="0"/>
              <w:autoSpaceDN w:val="0"/>
              <w:spacing w:line="360" w:lineRule="auto"/>
            </w:pPr>
            <w:r w:rsidRPr="00BF1898">
              <w:t>Trầm Hữu Lợi</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5A87FEA1" w14:textId="1C0BF2F9"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Nam</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2E405A2E" w14:textId="5B7DCEF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75D05B91" w14:textId="61E0FCFB"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5555C71B" w14:textId="5A010A6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56C43358" w14:textId="5022868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3FF29D52" w14:textId="6E0146CC"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598A3146" w14:textId="682E6E98"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r w:rsidR="000F1DE1" w:rsidRPr="00BF1898" w14:paraId="448182DD" w14:textId="77777777" w:rsidTr="000F1DE1">
        <w:trPr>
          <w:trHeight w:val="454"/>
        </w:trPr>
        <w:tc>
          <w:tcPr>
            <w:tcW w:w="1748" w:type="dxa"/>
            <w:tcBorders>
              <w:top w:val="single" w:sz="2" w:space="0" w:color="auto"/>
              <w:left w:val="single" w:sz="2" w:space="0" w:color="auto"/>
              <w:bottom w:val="single" w:sz="2" w:space="0" w:color="auto"/>
              <w:right w:val="single" w:sz="2" w:space="0" w:color="auto"/>
            </w:tcBorders>
            <w:shd w:val="clear" w:color="auto" w:fill="FFFFFF"/>
          </w:tcPr>
          <w:p w14:paraId="4C711981" w14:textId="01F5A822" w:rsidR="000F1DE1" w:rsidRPr="00BF1898" w:rsidRDefault="000F1DE1" w:rsidP="000F1DE1">
            <w:pPr>
              <w:widowControl w:val="0"/>
              <w:autoSpaceDE w:val="0"/>
              <w:autoSpaceDN w:val="0"/>
              <w:spacing w:line="360" w:lineRule="auto"/>
              <w:jc w:val="center"/>
            </w:pPr>
            <w:r w:rsidRPr="00BF1898">
              <w:t>110120049</w:t>
            </w:r>
          </w:p>
        </w:tc>
        <w:tc>
          <w:tcPr>
            <w:tcW w:w="2868" w:type="dxa"/>
            <w:tcBorders>
              <w:top w:val="single" w:sz="2" w:space="0" w:color="auto"/>
              <w:left w:val="single" w:sz="2" w:space="0" w:color="auto"/>
              <w:bottom w:val="single" w:sz="2" w:space="0" w:color="auto"/>
              <w:right w:val="single" w:sz="2" w:space="0" w:color="auto"/>
            </w:tcBorders>
            <w:shd w:val="clear" w:color="auto" w:fill="FFFFFF"/>
          </w:tcPr>
          <w:p w14:paraId="29EC4F51" w14:textId="483FD420" w:rsidR="000F1DE1" w:rsidRPr="00BF1898" w:rsidRDefault="000F1DE1" w:rsidP="000F1DE1">
            <w:pPr>
              <w:widowControl w:val="0"/>
              <w:autoSpaceDE w:val="0"/>
              <w:autoSpaceDN w:val="0"/>
              <w:spacing w:line="360" w:lineRule="auto"/>
            </w:pPr>
            <w:r w:rsidRPr="00BF1898">
              <w:t>Lê Bảo Nghi</w:t>
            </w:r>
          </w:p>
        </w:tc>
        <w:tc>
          <w:tcPr>
            <w:tcW w:w="1412" w:type="dxa"/>
            <w:tcBorders>
              <w:top w:val="single" w:sz="2" w:space="0" w:color="auto"/>
              <w:left w:val="single" w:sz="2" w:space="0" w:color="auto"/>
              <w:bottom w:val="single" w:sz="2" w:space="0" w:color="auto"/>
              <w:right w:val="single" w:sz="2" w:space="0" w:color="auto"/>
            </w:tcBorders>
            <w:shd w:val="clear" w:color="auto" w:fill="FFFFFF"/>
          </w:tcPr>
          <w:p w14:paraId="69ABAE04" w14:textId="53B9BD2C" w:rsidR="000F1DE1" w:rsidRPr="00BF1898" w:rsidRDefault="000F1DE1" w:rsidP="000F1DE1">
            <w:pPr>
              <w:widowControl w:val="0"/>
              <w:autoSpaceDE w:val="0"/>
              <w:autoSpaceDN w:val="0"/>
              <w:spacing w:line="360" w:lineRule="auto"/>
              <w:jc w:val="center"/>
              <w:rPr>
                <w:color w:val="000000"/>
                <w:szCs w:val="26"/>
              </w:rPr>
            </w:pPr>
            <w:r w:rsidRPr="00BF1898">
              <w:t>Nữ</w:t>
            </w:r>
          </w:p>
        </w:tc>
        <w:tc>
          <w:tcPr>
            <w:tcW w:w="1344" w:type="dxa"/>
            <w:tcBorders>
              <w:top w:val="single" w:sz="2" w:space="0" w:color="auto"/>
              <w:left w:val="single" w:sz="2" w:space="0" w:color="auto"/>
              <w:bottom w:val="single" w:sz="2" w:space="0" w:color="auto"/>
              <w:right w:val="single" w:sz="2" w:space="0" w:color="auto"/>
            </w:tcBorders>
            <w:shd w:val="clear" w:color="auto" w:fill="FFFFFF"/>
          </w:tcPr>
          <w:p w14:paraId="7A3FB640" w14:textId="047A2754"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125" w:type="dxa"/>
            <w:tcBorders>
              <w:top w:val="single" w:sz="2" w:space="0" w:color="auto"/>
              <w:left w:val="single" w:sz="2" w:space="0" w:color="auto"/>
              <w:bottom w:val="single" w:sz="2" w:space="0" w:color="auto"/>
              <w:right w:val="single" w:sz="2" w:space="0" w:color="auto"/>
            </w:tcBorders>
            <w:shd w:val="clear" w:color="auto" w:fill="FFFFFF"/>
          </w:tcPr>
          <w:p w14:paraId="793FBD8B" w14:textId="0F561648"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D5766EC" w14:textId="74F8910A"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953" w:type="dxa"/>
            <w:tcBorders>
              <w:top w:val="single" w:sz="2" w:space="0" w:color="auto"/>
              <w:left w:val="single" w:sz="2" w:space="0" w:color="auto"/>
              <w:bottom w:val="single" w:sz="2" w:space="0" w:color="auto"/>
              <w:right w:val="single" w:sz="2" w:space="0" w:color="auto"/>
            </w:tcBorders>
            <w:shd w:val="clear" w:color="auto" w:fill="FFFFFF"/>
          </w:tcPr>
          <w:p w14:paraId="3D143517" w14:textId="578F6692" w:rsidR="000F1DE1" w:rsidRPr="00BF1898" w:rsidRDefault="000F1DE1" w:rsidP="000F1DE1">
            <w:pPr>
              <w:widowControl w:val="0"/>
              <w:autoSpaceDE w:val="0"/>
              <w:autoSpaceDN w:val="0"/>
              <w:spacing w:line="360" w:lineRule="auto"/>
              <w:jc w:val="center"/>
              <w:rPr>
                <w:color w:val="000000"/>
                <w:szCs w:val="26"/>
              </w:rPr>
            </w:pPr>
            <w:r w:rsidRPr="00BF1898">
              <w:rPr>
                <w:color w:val="000000"/>
                <w:szCs w:val="26"/>
              </w:rPr>
              <w:t>null</w:t>
            </w:r>
          </w:p>
        </w:tc>
        <w:tc>
          <w:tcPr>
            <w:tcW w:w="1357" w:type="dxa"/>
            <w:tcBorders>
              <w:top w:val="single" w:sz="2" w:space="0" w:color="auto"/>
              <w:left w:val="single" w:sz="2" w:space="0" w:color="auto"/>
              <w:bottom w:val="single" w:sz="2" w:space="0" w:color="auto"/>
              <w:right w:val="single" w:sz="2" w:space="0" w:color="auto"/>
            </w:tcBorders>
            <w:shd w:val="clear" w:color="auto" w:fill="FFFFFF"/>
          </w:tcPr>
          <w:p w14:paraId="4B458687" w14:textId="302D4D4A" w:rsidR="000F1DE1" w:rsidRPr="00BF1898" w:rsidRDefault="00AD2854" w:rsidP="000F1DE1">
            <w:pPr>
              <w:widowControl w:val="0"/>
              <w:autoSpaceDE w:val="0"/>
              <w:autoSpaceDN w:val="0"/>
              <w:spacing w:line="360" w:lineRule="auto"/>
              <w:jc w:val="center"/>
              <w:rPr>
                <w:color w:val="000000"/>
                <w:szCs w:val="26"/>
              </w:rPr>
            </w:pPr>
            <w:r>
              <w:rPr>
                <w:szCs w:val="26"/>
                <w:lang w:val="vi"/>
              </w:rPr>
              <w:t>DA20TTB</w:t>
            </w:r>
          </w:p>
        </w:tc>
        <w:tc>
          <w:tcPr>
            <w:tcW w:w="1906" w:type="dxa"/>
            <w:tcBorders>
              <w:top w:val="single" w:sz="2" w:space="0" w:color="auto"/>
              <w:left w:val="single" w:sz="2" w:space="0" w:color="auto"/>
              <w:bottom w:val="single" w:sz="2" w:space="0" w:color="auto"/>
              <w:right w:val="single" w:sz="2" w:space="0" w:color="auto"/>
            </w:tcBorders>
            <w:shd w:val="clear" w:color="auto" w:fill="FFFFFF"/>
          </w:tcPr>
          <w:p w14:paraId="4546B459" w14:textId="58559D93" w:rsidR="000F1DE1" w:rsidRPr="00BF1898" w:rsidRDefault="000F1DE1" w:rsidP="000F1DE1">
            <w:pPr>
              <w:widowControl w:val="0"/>
              <w:autoSpaceDE w:val="0"/>
              <w:autoSpaceDN w:val="0"/>
              <w:spacing w:line="360" w:lineRule="auto"/>
              <w:rPr>
                <w:color w:val="000000"/>
                <w:szCs w:val="26"/>
                <w:lang w:val="vi-VN"/>
              </w:rPr>
            </w:pPr>
            <w:r w:rsidRPr="00BF1898">
              <w:rPr>
                <w:szCs w:val="26"/>
                <w:lang w:val="vi-VN"/>
              </w:rPr>
              <w:t>Đang học</w:t>
            </w:r>
          </w:p>
        </w:tc>
      </w:tr>
    </w:tbl>
    <w:p w14:paraId="150F0690" w14:textId="59FACD4C" w:rsidR="00E97393" w:rsidRPr="00BF1898" w:rsidRDefault="00E97393" w:rsidP="00E97393">
      <w:pPr>
        <w:pStyle w:val="Caption"/>
        <w:keepNext/>
        <w:jc w:val="both"/>
        <w:rPr>
          <w:lang w:val="vi-VN"/>
        </w:rPr>
      </w:pPr>
      <w:bookmarkStart w:id="96" w:name="_Toc173388261"/>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33</w:t>
      </w:r>
      <w:r w:rsidR="00DD5465">
        <w:fldChar w:fldCharType="end"/>
      </w:r>
      <w:r w:rsidRPr="00BF1898">
        <w:rPr>
          <w:lang w:val="vi-VN"/>
        </w:rPr>
        <w:t>.</w:t>
      </w:r>
      <w:r w:rsidR="001F6544" w:rsidRPr="00BF1898">
        <w:rPr>
          <w:lang w:val="vi-VN"/>
        </w:rPr>
        <w:t xml:space="preserve"> </w:t>
      </w:r>
      <w:r w:rsidR="005B457E">
        <w:rPr>
          <w:lang w:val="vi-VN"/>
        </w:rPr>
        <w:t>Một số d</w:t>
      </w:r>
      <w:r w:rsidR="001F6544" w:rsidRPr="00BF1898">
        <w:rPr>
          <w:lang w:val="vi-VN"/>
        </w:rPr>
        <w:t xml:space="preserve">ữ liệu </w:t>
      </w:r>
      <w:r w:rsidR="005B457E">
        <w:rPr>
          <w:lang w:val="vi-VN"/>
        </w:rPr>
        <w:t xml:space="preserve">trích từ </w:t>
      </w:r>
      <w:r w:rsidR="001F6544" w:rsidRPr="00BF1898">
        <w:rPr>
          <w:lang w:val="vi-VN"/>
        </w:rPr>
        <w:t>bảng giảng vien (</w:t>
      </w:r>
      <w:r w:rsidR="002464CF" w:rsidRPr="00BF1898">
        <w:rPr>
          <w:lang w:val="vi-VN"/>
        </w:rPr>
        <w:t>giang</w:t>
      </w:r>
      <w:r w:rsidR="001F6544" w:rsidRPr="00BF1898">
        <w:rPr>
          <w:lang w:val="vi-VN"/>
        </w:rPr>
        <w:t>_</w:t>
      </w:r>
      <w:r w:rsidR="00DF26B0" w:rsidRPr="00BF1898">
        <w:rPr>
          <w:lang w:val="vi-VN"/>
        </w:rPr>
        <w:t>viên</w:t>
      </w:r>
      <w:r w:rsidR="001F6544" w:rsidRPr="00BF1898">
        <w:rPr>
          <w:lang w:val="vi-VN"/>
        </w:rPr>
        <w:t>)</w:t>
      </w:r>
      <w:bookmarkEnd w:id="96"/>
    </w:p>
    <w:tbl>
      <w:tblPr>
        <w:tblStyle w:val="Chm11"/>
        <w:tblW w:w="0" w:type="auto"/>
        <w:tblLook w:val="04A0" w:firstRow="1" w:lastRow="0" w:firstColumn="1" w:lastColumn="0" w:noHBand="0" w:noVBand="1"/>
      </w:tblPr>
      <w:tblGrid>
        <w:gridCol w:w="2119"/>
        <w:gridCol w:w="3543"/>
        <w:gridCol w:w="1843"/>
        <w:gridCol w:w="1843"/>
        <w:gridCol w:w="1701"/>
        <w:gridCol w:w="1984"/>
        <w:gridCol w:w="1523"/>
      </w:tblGrid>
      <w:tr w:rsidR="00127CF8" w:rsidRPr="00BF1898" w14:paraId="6D9CC06F" w14:textId="77777777" w:rsidTr="001502B9">
        <w:trPr>
          <w:cnfStyle w:val="100000000000" w:firstRow="1" w:lastRow="0" w:firstColumn="0" w:lastColumn="0" w:oddVBand="0" w:evenVBand="0" w:oddHBand="0" w:evenHBand="0" w:firstRowFirstColumn="0" w:firstRowLastColumn="0" w:lastRowFirstColumn="0" w:lastRowLastColumn="0"/>
          <w:trHeight w:val="454"/>
          <w:tblHeader/>
        </w:trPr>
        <w:tc>
          <w:tcPr>
            <w:tcW w:w="2119" w:type="dxa"/>
          </w:tcPr>
          <w:p w14:paraId="1F8193D6" w14:textId="77AFBE01" w:rsidR="00127CF8" w:rsidRPr="00BF1898" w:rsidRDefault="00127CF8" w:rsidP="0000094F">
            <w:pPr>
              <w:widowControl w:val="0"/>
              <w:autoSpaceDE w:val="0"/>
              <w:autoSpaceDN w:val="0"/>
              <w:spacing w:line="360" w:lineRule="auto"/>
              <w:rPr>
                <w:szCs w:val="26"/>
                <w:lang w:val="vi"/>
              </w:rPr>
            </w:pPr>
            <w:r w:rsidRPr="00BF1898">
              <w:rPr>
                <w:szCs w:val="26"/>
                <w:lang w:val="vi"/>
              </w:rPr>
              <w:t>ma_giang_vien</w:t>
            </w:r>
          </w:p>
        </w:tc>
        <w:tc>
          <w:tcPr>
            <w:tcW w:w="3543" w:type="dxa"/>
          </w:tcPr>
          <w:p w14:paraId="49114817"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ho_ten</w:t>
            </w:r>
          </w:p>
        </w:tc>
        <w:tc>
          <w:tcPr>
            <w:tcW w:w="1843" w:type="dxa"/>
          </w:tcPr>
          <w:p w14:paraId="370781E8"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gioi_tinh</w:t>
            </w:r>
          </w:p>
        </w:tc>
        <w:tc>
          <w:tcPr>
            <w:tcW w:w="1843" w:type="dxa"/>
          </w:tcPr>
          <w:p w14:paraId="360F7C2C"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ngay_sinh</w:t>
            </w:r>
          </w:p>
        </w:tc>
        <w:tc>
          <w:tcPr>
            <w:tcW w:w="1701" w:type="dxa"/>
          </w:tcPr>
          <w:p w14:paraId="0B1B6420"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dia_chi</w:t>
            </w:r>
          </w:p>
        </w:tc>
        <w:tc>
          <w:tcPr>
            <w:tcW w:w="1984" w:type="dxa"/>
          </w:tcPr>
          <w:p w14:paraId="34DCE5AF" w14:textId="77777777" w:rsidR="00127CF8" w:rsidRPr="00BF1898" w:rsidRDefault="00127CF8" w:rsidP="0000094F">
            <w:pPr>
              <w:widowControl w:val="0"/>
              <w:autoSpaceDE w:val="0"/>
              <w:autoSpaceDN w:val="0"/>
              <w:spacing w:line="360" w:lineRule="auto"/>
              <w:rPr>
                <w:szCs w:val="26"/>
                <w:lang w:val="vi"/>
              </w:rPr>
            </w:pPr>
            <w:r w:rsidRPr="00BF1898">
              <w:rPr>
                <w:szCs w:val="26"/>
                <w:lang w:val="vi"/>
              </w:rPr>
              <w:t>so_dien_thoai</w:t>
            </w:r>
          </w:p>
        </w:tc>
        <w:tc>
          <w:tcPr>
            <w:tcW w:w="1523" w:type="dxa"/>
          </w:tcPr>
          <w:p w14:paraId="4BC55D65" w14:textId="42992C6C" w:rsidR="00127CF8" w:rsidRPr="00BF1898" w:rsidRDefault="00127CF8" w:rsidP="0000094F">
            <w:pPr>
              <w:widowControl w:val="0"/>
              <w:autoSpaceDE w:val="0"/>
              <w:autoSpaceDN w:val="0"/>
              <w:spacing w:line="360" w:lineRule="auto"/>
              <w:rPr>
                <w:szCs w:val="26"/>
                <w:lang w:val="vi"/>
              </w:rPr>
            </w:pPr>
            <w:r w:rsidRPr="00BF1898">
              <w:rPr>
                <w:szCs w:val="26"/>
                <w:lang w:val="vi"/>
              </w:rPr>
              <w:t>email</w:t>
            </w:r>
          </w:p>
        </w:tc>
      </w:tr>
      <w:tr w:rsidR="00D811D5" w:rsidRPr="00BF1898" w14:paraId="69468ECB"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318F4CE0" w14:textId="77E13453" w:rsidR="00D811D5" w:rsidRPr="00BF1898" w:rsidRDefault="00E47386" w:rsidP="00D811D5">
            <w:pPr>
              <w:widowControl w:val="0"/>
              <w:autoSpaceDE w:val="0"/>
              <w:autoSpaceDN w:val="0"/>
              <w:spacing w:line="360" w:lineRule="auto"/>
              <w:jc w:val="center"/>
              <w:rPr>
                <w:color w:val="000000"/>
                <w:szCs w:val="26"/>
              </w:rPr>
            </w:pPr>
            <w:r>
              <w:t>00250</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184EC3D" w14:textId="2DE32B1F" w:rsidR="00D811D5" w:rsidRPr="00BF1898" w:rsidRDefault="00D811D5" w:rsidP="00D811D5">
            <w:pPr>
              <w:widowControl w:val="0"/>
              <w:autoSpaceDE w:val="0"/>
              <w:autoSpaceDN w:val="0"/>
              <w:spacing w:line="360" w:lineRule="auto"/>
              <w:rPr>
                <w:color w:val="000000"/>
                <w:szCs w:val="26"/>
              </w:rPr>
            </w:pPr>
            <w:r w:rsidRPr="00BF1898">
              <w:t>Võ Thành C</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4367C936" w14:textId="5C6D1C99" w:rsidR="00D811D5" w:rsidRPr="00BF1898" w:rsidRDefault="00D811D5" w:rsidP="00D811D5">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F9EE96A" w14:textId="7300D730"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0E6D8EAF" w14:textId="7927F520"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1C0776C4" w14:textId="17840624" w:rsidR="00D811D5" w:rsidRPr="00BF1898" w:rsidRDefault="00D811D5" w:rsidP="00D811D5">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388919A" w14:textId="3B9A451F" w:rsidR="00D811D5" w:rsidRPr="00BF1898" w:rsidRDefault="00D811D5"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5F430A3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12913EBE" w14:textId="6FD31934" w:rsidR="00876F33" w:rsidRPr="00BF1898" w:rsidRDefault="00E47386" w:rsidP="00876F33">
            <w:pPr>
              <w:widowControl w:val="0"/>
              <w:autoSpaceDE w:val="0"/>
              <w:autoSpaceDN w:val="0"/>
              <w:spacing w:line="360" w:lineRule="auto"/>
              <w:jc w:val="center"/>
            </w:pPr>
            <w:r>
              <w:t>03546</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920BFAF" w14:textId="1D712598" w:rsidR="00876F33" w:rsidRPr="00BF1898" w:rsidRDefault="00876F33" w:rsidP="00876F33">
            <w:pPr>
              <w:widowControl w:val="0"/>
              <w:autoSpaceDE w:val="0"/>
              <w:autoSpaceDN w:val="0"/>
              <w:spacing w:line="360" w:lineRule="auto"/>
            </w:pPr>
            <w:r w:rsidRPr="00BF1898">
              <w:t>Phan Thị Phương 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866936A" w14:textId="18BBE75A" w:rsidR="00876F33" w:rsidRPr="00BF1898" w:rsidRDefault="00876F33" w:rsidP="00876F33">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2320022" w14:textId="024C4108"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533BDBC9" w14:textId="0CF3C603"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A6B9A25" w14:textId="3EEC52B1"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D054C0A" w14:textId="285A87C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176035B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30DAE386" w14:textId="3E347B6B" w:rsidR="00876F33" w:rsidRPr="00BF1898" w:rsidRDefault="00E47386" w:rsidP="00876F33">
            <w:pPr>
              <w:widowControl w:val="0"/>
              <w:autoSpaceDE w:val="0"/>
              <w:autoSpaceDN w:val="0"/>
              <w:spacing w:line="360" w:lineRule="auto"/>
              <w:jc w:val="center"/>
            </w:pPr>
            <w:r>
              <w:t>00243</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8575F73" w14:textId="1D59D232" w:rsidR="00876F33" w:rsidRPr="00BF1898" w:rsidRDefault="00876F33" w:rsidP="00876F33">
            <w:pPr>
              <w:widowControl w:val="0"/>
              <w:autoSpaceDE w:val="0"/>
              <w:autoSpaceDN w:val="0"/>
              <w:spacing w:line="360" w:lineRule="auto"/>
            </w:pPr>
            <w:r w:rsidRPr="00BF1898">
              <w:t>Huỳnh Văn Thanh</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AF59B77" w14:textId="19E17726"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B59F228" w14:textId="4267754C"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4ABBEC6" w14:textId="7F001E74"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BC28E64" w14:textId="0B2D324F" w:rsidR="00876F33" w:rsidRPr="00BF1898" w:rsidRDefault="00876F33" w:rsidP="00876F33">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31DD71B7" w14:textId="3417F57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41BF9C82"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0F9D58B" w14:textId="3F147766" w:rsidR="00876F33" w:rsidRPr="00BF1898" w:rsidRDefault="00E47386" w:rsidP="00876F33">
            <w:pPr>
              <w:widowControl w:val="0"/>
              <w:autoSpaceDE w:val="0"/>
              <w:autoSpaceDN w:val="0"/>
              <w:spacing w:line="360" w:lineRule="auto"/>
              <w:jc w:val="center"/>
            </w:pPr>
            <w:r>
              <w:lastRenderedPageBreak/>
              <w:t>03539</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B821F71" w14:textId="607925DB" w:rsidR="00876F33" w:rsidRPr="00BF1898" w:rsidRDefault="00876F33" w:rsidP="00876F33">
            <w:pPr>
              <w:widowControl w:val="0"/>
              <w:autoSpaceDE w:val="0"/>
              <w:autoSpaceDN w:val="0"/>
              <w:spacing w:line="360" w:lineRule="auto"/>
            </w:pPr>
            <w:r w:rsidRPr="00BF1898">
              <w:t>Lê Minh Tự</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9FD2C1B" w14:textId="0D0E4086"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9203F8" w14:textId="160BB098"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CAEF3D1" w14:textId="429D3F47"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5ECC9801" w14:textId="5FEFCAA7"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69F04623" w14:textId="1630F96D"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876F33" w:rsidRPr="00BF1898" w14:paraId="0139260D"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4D83BC4E" w14:textId="0473DB11" w:rsidR="00876F33" w:rsidRPr="00BF1898" w:rsidRDefault="00E47386" w:rsidP="00876F33">
            <w:pPr>
              <w:widowControl w:val="0"/>
              <w:autoSpaceDE w:val="0"/>
              <w:autoSpaceDN w:val="0"/>
              <w:spacing w:line="360" w:lineRule="auto"/>
              <w:jc w:val="center"/>
            </w:pPr>
            <w:r>
              <w:t>00253</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1DBDF9D" w14:textId="5BC1336A" w:rsidR="00876F33" w:rsidRPr="00BF1898" w:rsidRDefault="00876F33" w:rsidP="00876F33">
            <w:pPr>
              <w:widowControl w:val="0"/>
              <w:autoSpaceDE w:val="0"/>
              <w:autoSpaceDN w:val="0"/>
              <w:spacing w:line="360" w:lineRule="auto"/>
            </w:pPr>
            <w:r w:rsidRPr="00BF1898">
              <w:t>Đoàn Phước Miền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B1E7DB9" w14:textId="7285821B" w:rsidR="00876F33" w:rsidRPr="00BF1898" w:rsidRDefault="00876F33" w:rsidP="00876F33">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5BCA0D6E" w14:textId="59826260"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1720C1A" w14:textId="25915971"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F4724CD" w14:textId="0D3E4D3A" w:rsidR="00876F33" w:rsidRPr="00BF1898" w:rsidRDefault="00876F33"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275BA0EB" w14:textId="6FDD9599" w:rsidR="00876F33" w:rsidRPr="00BF1898" w:rsidRDefault="00876F33"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13E77D8D"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08756990" w14:textId="425A8404" w:rsidR="002F1116" w:rsidRPr="00BF1898" w:rsidRDefault="00E47386" w:rsidP="002F1116">
            <w:pPr>
              <w:widowControl w:val="0"/>
              <w:autoSpaceDE w:val="0"/>
              <w:autoSpaceDN w:val="0"/>
              <w:spacing w:line="360" w:lineRule="auto"/>
              <w:jc w:val="center"/>
            </w:pPr>
            <w:r>
              <w:t>00245</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B5F6C91" w14:textId="74698AF1" w:rsidR="002F1116" w:rsidRPr="00BF1898" w:rsidRDefault="002F1116" w:rsidP="002F1116">
            <w:pPr>
              <w:widowControl w:val="0"/>
              <w:autoSpaceDE w:val="0"/>
              <w:autoSpaceDN w:val="0"/>
              <w:spacing w:line="360" w:lineRule="auto"/>
            </w:pPr>
            <w:r w:rsidRPr="00BF1898">
              <w:t>Nguyễn Bảo Ân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6D4BEF2" w14:textId="100444DA"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AAE17F4" w14:textId="7A04EEB0"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23D9B91E" w14:textId="542104F0"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729F86B1" w14:textId="2A25546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6CFF297C" w14:textId="22C107F8"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61249C5E"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7D0BD2B3" w14:textId="263A461D" w:rsidR="002F1116" w:rsidRPr="00BF1898" w:rsidRDefault="00E47386" w:rsidP="002F1116">
            <w:pPr>
              <w:widowControl w:val="0"/>
              <w:autoSpaceDE w:val="0"/>
              <w:autoSpaceDN w:val="0"/>
              <w:spacing w:line="360" w:lineRule="auto"/>
              <w:jc w:val="center"/>
            </w:pPr>
            <w:r>
              <w:t>00246</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499F10A4" w14:textId="7B9FA232" w:rsidR="002F1116" w:rsidRPr="00BF1898" w:rsidRDefault="002F1116" w:rsidP="002F1116">
            <w:pPr>
              <w:widowControl w:val="0"/>
              <w:autoSpaceDE w:val="0"/>
              <w:autoSpaceDN w:val="0"/>
              <w:spacing w:line="360" w:lineRule="auto"/>
            </w:pPr>
            <w:r w:rsidRPr="00BF1898">
              <w:t>Nguyễn Ngọc Đan Thanh</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64E47E7" w14:textId="361E5D16" w:rsidR="002F1116" w:rsidRPr="00BF1898" w:rsidRDefault="002F1116" w:rsidP="002F1116">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4297170" w14:textId="2A45D2C5"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4F1ADBB" w14:textId="11C75092"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6A2A2D2" w14:textId="7523E54E"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184D1B7F" w14:textId="625B7275"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1C902753"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548FBC0E" w14:textId="177456EA" w:rsidR="002F1116" w:rsidRPr="00BF1898" w:rsidRDefault="00E47386" w:rsidP="002F1116">
            <w:pPr>
              <w:widowControl w:val="0"/>
              <w:autoSpaceDE w:val="0"/>
              <w:autoSpaceDN w:val="0"/>
              <w:spacing w:line="360" w:lineRule="auto"/>
              <w:jc w:val="center"/>
            </w:pPr>
            <w:r>
              <w:t>00254</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292E533B" w14:textId="7BAA270E" w:rsidR="002F1116" w:rsidRPr="00BF1898" w:rsidRDefault="002F1116" w:rsidP="002F1116">
            <w:pPr>
              <w:widowControl w:val="0"/>
              <w:autoSpaceDE w:val="0"/>
              <w:autoSpaceDN w:val="0"/>
              <w:spacing w:line="360" w:lineRule="auto"/>
            </w:pPr>
            <w:r w:rsidRPr="00BF1898">
              <w:t>Ngô Thanh Huy</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713BD8B8" w14:textId="49A92E42"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1FF60654" w14:textId="53B39AB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3C5D852E" w14:textId="266A9B4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6ACB062E" w14:textId="7D20E522"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09B91610" w14:textId="6942E9A3"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6627F28B"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4B1F2D9" w14:textId="096FEBD8" w:rsidR="002F1116" w:rsidRPr="00BF1898" w:rsidRDefault="00E47386" w:rsidP="002F1116">
            <w:pPr>
              <w:widowControl w:val="0"/>
              <w:autoSpaceDE w:val="0"/>
              <w:autoSpaceDN w:val="0"/>
              <w:spacing w:line="360" w:lineRule="auto"/>
              <w:jc w:val="center"/>
              <w:rPr>
                <w:lang w:val="vi-VN"/>
              </w:rPr>
            </w:pPr>
            <w:r>
              <w:t>00248</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9BE514A" w14:textId="3715A535" w:rsidR="002F1116" w:rsidRPr="00BF1898" w:rsidRDefault="002F1116" w:rsidP="002F1116">
            <w:pPr>
              <w:widowControl w:val="0"/>
              <w:autoSpaceDE w:val="0"/>
              <w:autoSpaceDN w:val="0"/>
              <w:spacing w:line="360" w:lineRule="auto"/>
            </w:pPr>
            <w:r w:rsidRPr="00BF1898">
              <w:t>Phạm Minh Đương</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35415149" w14:textId="546FBA72"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5D82959" w14:textId="2C4365C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0B70E46" w14:textId="62D49D88"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39AB968E" w14:textId="720336AB"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06BB9AA2" w14:textId="470A0B13"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099B8313"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15726571" w14:textId="027ADA26" w:rsidR="002F1116" w:rsidRPr="00BF1898" w:rsidRDefault="00E47386" w:rsidP="002F1116">
            <w:pPr>
              <w:widowControl w:val="0"/>
              <w:autoSpaceDE w:val="0"/>
              <w:autoSpaceDN w:val="0"/>
              <w:spacing w:line="360" w:lineRule="auto"/>
              <w:jc w:val="center"/>
              <w:rPr>
                <w:lang w:val="vi-VN"/>
              </w:rPr>
            </w:pPr>
            <w:r>
              <w:t>00249</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60AA4DE8" w14:textId="7C1C5BE4" w:rsidR="002F1116" w:rsidRPr="00BF1898" w:rsidRDefault="002F1116" w:rsidP="002F1116">
            <w:pPr>
              <w:widowControl w:val="0"/>
              <w:autoSpaceDE w:val="0"/>
              <w:autoSpaceDN w:val="0"/>
              <w:spacing w:line="360" w:lineRule="auto"/>
            </w:pPr>
            <w:r w:rsidRPr="00BF1898">
              <w:t>Hà Thị Thúy Vi</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07B9D6B" w14:textId="66FE2E90" w:rsidR="002F1116" w:rsidRPr="00BF1898" w:rsidRDefault="002F1116" w:rsidP="002F1116">
            <w:pPr>
              <w:widowControl w:val="0"/>
              <w:autoSpaceDE w:val="0"/>
              <w:autoSpaceDN w:val="0"/>
              <w:spacing w:line="360" w:lineRule="auto"/>
              <w:jc w:val="center"/>
              <w:rPr>
                <w:color w:val="000000"/>
                <w:szCs w:val="26"/>
              </w:rPr>
            </w:pPr>
            <w:r w:rsidRPr="00BF1898">
              <w:t>Nữ</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2152C713" w14:textId="30A544F6"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FABD607" w14:textId="11AC4BF7"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7E3EC3BC" w14:textId="00553EE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48E80F30" w14:textId="6757B137"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2F1116" w:rsidRPr="00BF1898" w14:paraId="32ED32DA"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42498A23" w14:textId="7457176B" w:rsidR="002F1116" w:rsidRPr="00BF1898" w:rsidRDefault="00E47386" w:rsidP="002F1116">
            <w:pPr>
              <w:widowControl w:val="0"/>
              <w:autoSpaceDE w:val="0"/>
              <w:autoSpaceDN w:val="0"/>
              <w:spacing w:line="360" w:lineRule="auto"/>
              <w:jc w:val="center"/>
              <w:rPr>
                <w:lang w:val="vi-VN"/>
              </w:rPr>
            </w:pPr>
            <w:r>
              <w:t>00241</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1A4543C6" w14:textId="7913232B" w:rsidR="002F1116" w:rsidRPr="00BF1898" w:rsidRDefault="002F1116" w:rsidP="002F1116">
            <w:pPr>
              <w:widowControl w:val="0"/>
              <w:autoSpaceDE w:val="0"/>
              <w:autoSpaceDN w:val="0"/>
              <w:spacing w:line="360" w:lineRule="auto"/>
            </w:pPr>
            <w:r w:rsidRPr="00BF1898">
              <w:t>Nguyễn Hoàng Duy Thiện</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E45BB59" w14:textId="6E392274" w:rsidR="002F1116" w:rsidRPr="00BF1898" w:rsidRDefault="002F1116" w:rsidP="002F1116">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4313CEC" w14:textId="4F5362E3"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6FFAD950" w14:textId="19EB093E"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056FB905" w14:textId="615BC6DD" w:rsidR="002F1116" w:rsidRPr="00BF1898" w:rsidRDefault="002F1116"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2A19981C" w14:textId="2A36789A" w:rsidR="002F1116" w:rsidRPr="00BF1898" w:rsidRDefault="002F1116" w:rsidP="00615D34">
            <w:pPr>
              <w:widowControl w:val="0"/>
              <w:autoSpaceDE w:val="0"/>
              <w:autoSpaceDN w:val="0"/>
              <w:spacing w:line="360" w:lineRule="auto"/>
              <w:jc w:val="center"/>
              <w:rPr>
                <w:szCs w:val="26"/>
                <w:lang w:val="vi-VN"/>
              </w:rPr>
            </w:pPr>
            <w:r w:rsidRPr="00BF1898">
              <w:rPr>
                <w:color w:val="000000"/>
                <w:szCs w:val="26"/>
              </w:rPr>
              <w:t>null</w:t>
            </w:r>
          </w:p>
        </w:tc>
      </w:tr>
      <w:tr w:rsidR="00D336DE" w:rsidRPr="00BF1898" w14:paraId="02911FA9" w14:textId="77777777" w:rsidTr="001502B9">
        <w:trPr>
          <w:trHeight w:val="454"/>
        </w:trPr>
        <w:tc>
          <w:tcPr>
            <w:tcW w:w="2119" w:type="dxa"/>
            <w:tcBorders>
              <w:top w:val="single" w:sz="2" w:space="0" w:color="auto"/>
              <w:left w:val="single" w:sz="2" w:space="0" w:color="auto"/>
              <w:bottom w:val="single" w:sz="2" w:space="0" w:color="auto"/>
              <w:right w:val="single" w:sz="2" w:space="0" w:color="auto"/>
            </w:tcBorders>
            <w:shd w:val="clear" w:color="auto" w:fill="FFFFFF"/>
          </w:tcPr>
          <w:p w14:paraId="6434E2C1" w14:textId="0F56F536" w:rsidR="00D336DE" w:rsidRPr="00BF1898" w:rsidRDefault="00E47386" w:rsidP="00D336DE">
            <w:pPr>
              <w:widowControl w:val="0"/>
              <w:autoSpaceDE w:val="0"/>
              <w:autoSpaceDN w:val="0"/>
              <w:spacing w:line="360" w:lineRule="auto"/>
              <w:jc w:val="center"/>
              <w:rPr>
                <w:lang w:val="vi-VN"/>
              </w:rPr>
            </w:pPr>
            <w:r>
              <w:t>00251</w:t>
            </w:r>
          </w:p>
        </w:tc>
        <w:tc>
          <w:tcPr>
            <w:tcW w:w="3543" w:type="dxa"/>
            <w:tcBorders>
              <w:top w:val="single" w:sz="2" w:space="0" w:color="auto"/>
              <w:left w:val="single" w:sz="2" w:space="0" w:color="auto"/>
              <w:bottom w:val="single" w:sz="2" w:space="0" w:color="auto"/>
              <w:right w:val="single" w:sz="2" w:space="0" w:color="auto"/>
            </w:tcBorders>
            <w:shd w:val="clear" w:color="auto" w:fill="FFFFFF"/>
          </w:tcPr>
          <w:p w14:paraId="5BEBEBF0" w14:textId="755E360C" w:rsidR="00D336DE" w:rsidRPr="00BF1898" w:rsidRDefault="00D336DE" w:rsidP="00D336DE">
            <w:pPr>
              <w:widowControl w:val="0"/>
              <w:autoSpaceDE w:val="0"/>
              <w:autoSpaceDN w:val="0"/>
              <w:spacing w:line="360" w:lineRule="auto"/>
            </w:pPr>
            <w:r w:rsidRPr="00BF1898">
              <w:t>Trịnh Quốc Việt</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04C750A0" w14:textId="3A4C5309" w:rsidR="00D336DE" w:rsidRPr="00BF1898" w:rsidRDefault="00D336DE" w:rsidP="00D336DE">
            <w:pPr>
              <w:widowControl w:val="0"/>
              <w:autoSpaceDE w:val="0"/>
              <w:autoSpaceDN w:val="0"/>
              <w:spacing w:line="360" w:lineRule="auto"/>
              <w:jc w:val="center"/>
              <w:rPr>
                <w:color w:val="000000"/>
                <w:szCs w:val="26"/>
              </w:rPr>
            </w:pPr>
            <w:r w:rsidRPr="00BF1898">
              <w:t>Nam</w:t>
            </w:r>
          </w:p>
        </w:tc>
        <w:tc>
          <w:tcPr>
            <w:tcW w:w="1843" w:type="dxa"/>
            <w:tcBorders>
              <w:top w:val="single" w:sz="2" w:space="0" w:color="auto"/>
              <w:left w:val="single" w:sz="2" w:space="0" w:color="auto"/>
              <w:bottom w:val="single" w:sz="2" w:space="0" w:color="auto"/>
              <w:right w:val="single" w:sz="2" w:space="0" w:color="auto"/>
            </w:tcBorders>
            <w:shd w:val="clear" w:color="auto" w:fill="FFFFFF"/>
          </w:tcPr>
          <w:p w14:paraId="6D6CB5F5" w14:textId="4D059048"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701" w:type="dxa"/>
            <w:tcBorders>
              <w:top w:val="single" w:sz="2" w:space="0" w:color="auto"/>
              <w:left w:val="single" w:sz="2" w:space="0" w:color="auto"/>
              <w:bottom w:val="single" w:sz="2" w:space="0" w:color="auto"/>
              <w:right w:val="single" w:sz="2" w:space="0" w:color="auto"/>
            </w:tcBorders>
            <w:shd w:val="clear" w:color="auto" w:fill="FFFFFF"/>
          </w:tcPr>
          <w:p w14:paraId="7E8D5BCE" w14:textId="68CE4013"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984" w:type="dxa"/>
            <w:tcBorders>
              <w:top w:val="single" w:sz="2" w:space="0" w:color="auto"/>
              <w:left w:val="single" w:sz="2" w:space="0" w:color="auto"/>
              <w:bottom w:val="single" w:sz="2" w:space="0" w:color="auto"/>
              <w:right w:val="single" w:sz="2" w:space="0" w:color="auto"/>
            </w:tcBorders>
            <w:shd w:val="clear" w:color="auto" w:fill="FFFFFF"/>
          </w:tcPr>
          <w:p w14:paraId="1007EBF2" w14:textId="18E8F20B" w:rsidR="00D336DE" w:rsidRPr="00BF1898" w:rsidRDefault="00D336DE" w:rsidP="00615D34">
            <w:pPr>
              <w:widowControl w:val="0"/>
              <w:autoSpaceDE w:val="0"/>
              <w:autoSpaceDN w:val="0"/>
              <w:spacing w:line="360" w:lineRule="auto"/>
              <w:jc w:val="center"/>
              <w:rPr>
                <w:color w:val="000000"/>
                <w:szCs w:val="26"/>
              </w:rPr>
            </w:pPr>
            <w:r w:rsidRPr="00BF1898">
              <w:rPr>
                <w:color w:val="000000"/>
                <w:szCs w:val="26"/>
              </w:rPr>
              <w:t>null</w:t>
            </w:r>
          </w:p>
        </w:tc>
        <w:tc>
          <w:tcPr>
            <w:tcW w:w="1523" w:type="dxa"/>
            <w:tcBorders>
              <w:top w:val="single" w:sz="2" w:space="0" w:color="auto"/>
              <w:left w:val="single" w:sz="2" w:space="0" w:color="auto"/>
              <w:bottom w:val="single" w:sz="2" w:space="0" w:color="auto"/>
              <w:right w:val="single" w:sz="2" w:space="0" w:color="auto"/>
            </w:tcBorders>
            <w:shd w:val="clear" w:color="auto" w:fill="FFFFFF"/>
          </w:tcPr>
          <w:p w14:paraId="1AF34B01" w14:textId="06BD7BD3" w:rsidR="00D336DE" w:rsidRPr="00BF1898" w:rsidRDefault="00D336DE" w:rsidP="00615D34">
            <w:pPr>
              <w:widowControl w:val="0"/>
              <w:autoSpaceDE w:val="0"/>
              <w:autoSpaceDN w:val="0"/>
              <w:spacing w:line="360" w:lineRule="auto"/>
              <w:jc w:val="center"/>
              <w:rPr>
                <w:szCs w:val="26"/>
                <w:lang w:val="vi-VN"/>
              </w:rPr>
            </w:pPr>
            <w:r w:rsidRPr="00BF1898">
              <w:rPr>
                <w:color w:val="000000"/>
                <w:szCs w:val="26"/>
              </w:rPr>
              <w:t>null</w:t>
            </w:r>
          </w:p>
        </w:tc>
      </w:tr>
    </w:tbl>
    <w:p w14:paraId="5E4F516D" w14:textId="77777777" w:rsidR="00DF529E" w:rsidRPr="00BF1898" w:rsidRDefault="00CE53D9">
      <w:pPr>
        <w:spacing w:after="160" w:line="259" w:lineRule="auto"/>
        <w:rPr>
          <w:lang w:val="vi-VN"/>
        </w:rPr>
        <w:sectPr w:rsidR="00DF529E" w:rsidRPr="00BF1898" w:rsidSect="00080463">
          <w:pgSz w:w="16840" w:h="11907" w:orient="landscape" w:code="9"/>
          <w:pgMar w:top="1418" w:right="1134" w:bottom="1134" w:left="1134" w:header="720" w:footer="720" w:gutter="0"/>
          <w:cols w:space="720"/>
          <w:docGrid w:linePitch="360"/>
        </w:sectPr>
      </w:pPr>
      <w:r w:rsidRPr="00BF1898">
        <w:rPr>
          <w:lang w:val="vi-VN"/>
        </w:rPr>
        <w:br w:type="page"/>
      </w:r>
    </w:p>
    <w:p w14:paraId="5637A4D7" w14:textId="7E737138" w:rsidR="003310AD" w:rsidRPr="003310AD" w:rsidRDefault="003310AD" w:rsidP="003310AD">
      <w:pPr>
        <w:pStyle w:val="BodyText"/>
        <w:rPr>
          <w:lang w:val="vi-VN"/>
        </w:rPr>
      </w:pPr>
      <w:r>
        <w:lastRenderedPageBreak/>
        <w:t>Mỗi</w:t>
      </w:r>
      <w:r>
        <w:rPr>
          <w:lang w:val="vi-VN"/>
        </w:rPr>
        <w:t xml:space="preserve"> giảng viên chỉ có thể làm cố vấn </w:t>
      </w:r>
      <w:r w:rsidR="00926468">
        <w:rPr>
          <w:lang w:val="vi-VN"/>
        </w:rPr>
        <w:t xml:space="preserve">học tập </w:t>
      </w:r>
      <w:r>
        <w:rPr>
          <w:lang w:val="vi-VN"/>
        </w:rPr>
        <w:t xml:space="preserve">cho </w:t>
      </w:r>
      <w:r w:rsidR="00926468">
        <w:rPr>
          <w:lang w:val="vi-VN"/>
        </w:rPr>
        <w:t>một</w:t>
      </w:r>
      <w:r>
        <w:rPr>
          <w:lang w:val="vi-VN"/>
        </w:rPr>
        <w:t xml:space="preserve"> lớp duy nhất ở 1 thời điểm. Trường hợp lớp đã tốt nghiệp hoặc đổi cố vấn học tập thì </w:t>
      </w:r>
      <w:r w:rsidR="008363E0">
        <w:rPr>
          <w:lang w:val="vi-VN"/>
        </w:rPr>
        <w:t xml:space="preserve">có trạng thái hết hiệu </w:t>
      </w:r>
      <w:r w:rsidR="001E76B4">
        <w:rPr>
          <w:lang w:val="vi-VN"/>
        </w:rPr>
        <w:t>lực.</w:t>
      </w:r>
    </w:p>
    <w:p w14:paraId="367929F5" w14:textId="5BC5FD3D" w:rsidR="001C013C" w:rsidRPr="00BF1898" w:rsidRDefault="003310AD" w:rsidP="009C6B67">
      <w:pPr>
        <w:pStyle w:val="Caption"/>
        <w:keepNext/>
        <w:jc w:val="both"/>
        <w:rPr>
          <w:lang w:val="vi-VN"/>
        </w:rPr>
      </w:pPr>
      <w:bookmarkStart w:id="97" w:name="_Toc173388262"/>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34</w:t>
      </w:r>
      <w:r w:rsidR="00DD5465">
        <w:fldChar w:fldCharType="end"/>
      </w:r>
      <w:r w:rsidRPr="00BF1898">
        <w:rPr>
          <w:lang w:val="vi-VN"/>
        </w:rPr>
        <w:t>. Dữ liệu quản lý lớp (quan_ly_lop)</w:t>
      </w:r>
      <w:bookmarkEnd w:id="97"/>
    </w:p>
    <w:tbl>
      <w:tblPr>
        <w:tblStyle w:val="Chm1"/>
        <w:tblW w:w="0" w:type="auto"/>
        <w:tblLook w:val="04A0" w:firstRow="1" w:lastRow="0" w:firstColumn="1" w:lastColumn="0" w:noHBand="0" w:noVBand="1"/>
      </w:tblPr>
      <w:tblGrid>
        <w:gridCol w:w="3113"/>
        <w:gridCol w:w="3113"/>
        <w:gridCol w:w="3113"/>
      </w:tblGrid>
      <w:tr w:rsidR="00DB3D97" w:rsidRPr="00BF1898" w14:paraId="0872C59A" w14:textId="77777777" w:rsidTr="00BF2D4C">
        <w:trPr>
          <w:cnfStyle w:val="100000000000" w:firstRow="1" w:lastRow="0" w:firstColumn="0" w:lastColumn="0" w:oddVBand="0" w:evenVBand="0" w:oddHBand="0" w:evenHBand="0" w:firstRowFirstColumn="0" w:firstRowLastColumn="0" w:lastRowFirstColumn="0" w:lastRowLastColumn="0"/>
          <w:trHeight w:val="454"/>
          <w:tblHeader/>
        </w:trPr>
        <w:tc>
          <w:tcPr>
            <w:tcW w:w="3113" w:type="dxa"/>
          </w:tcPr>
          <w:p w14:paraId="50A37B5E" w14:textId="67C35F0A" w:rsidR="001C013C" w:rsidRPr="00BF1898" w:rsidRDefault="002B619A" w:rsidP="0000094F">
            <w:pPr>
              <w:widowControl w:val="0"/>
              <w:autoSpaceDE w:val="0"/>
              <w:autoSpaceDN w:val="0"/>
              <w:spacing w:line="360" w:lineRule="auto"/>
              <w:rPr>
                <w:b w:val="0"/>
                <w:szCs w:val="26"/>
                <w:lang w:val="vi"/>
              </w:rPr>
            </w:pPr>
            <w:r w:rsidRPr="00BF1898">
              <w:rPr>
                <w:szCs w:val="26"/>
                <w:lang w:val="vi"/>
              </w:rPr>
              <w:t>ma_lop</w:t>
            </w:r>
          </w:p>
        </w:tc>
        <w:tc>
          <w:tcPr>
            <w:tcW w:w="3113" w:type="dxa"/>
          </w:tcPr>
          <w:p w14:paraId="2AC0AB51" w14:textId="049BD41E" w:rsidR="001C013C" w:rsidRPr="00BF1898" w:rsidRDefault="002B619A" w:rsidP="0000094F">
            <w:pPr>
              <w:widowControl w:val="0"/>
              <w:autoSpaceDE w:val="0"/>
              <w:autoSpaceDN w:val="0"/>
              <w:spacing w:line="360" w:lineRule="auto"/>
              <w:rPr>
                <w:szCs w:val="26"/>
                <w:lang w:val="vi"/>
              </w:rPr>
            </w:pPr>
            <w:r w:rsidRPr="00BF1898">
              <w:rPr>
                <w:szCs w:val="26"/>
                <w:lang w:val="vi"/>
              </w:rPr>
              <w:t>ma_giang_vien</w:t>
            </w:r>
          </w:p>
        </w:tc>
        <w:tc>
          <w:tcPr>
            <w:tcW w:w="3113" w:type="dxa"/>
          </w:tcPr>
          <w:p w14:paraId="3C78FC45" w14:textId="34CC6B0E" w:rsidR="001C013C" w:rsidRPr="00BF1898" w:rsidRDefault="002B619A" w:rsidP="0000094F">
            <w:pPr>
              <w:widowControl w:val="0"/>
              <w:autoSpaceDE w:val="0"/>
              <w:autoSpaceDN w:val="0"/>
              <w:spacing w:line="360" w:lineRule="auto"/>
              <w:rPr>
                <w:szCs w:val="26"/>
                <w:lang w:val="vi"/>
              </w:rPr>
            </w:pPr>
            <w:r w:rsidRPr="00BF1898">
              <w:rPr>
                <w:szCs w:val="26"/>
                <w:lang w:val="vi"/>
              </w:rPr>
              <w:t>trang_thai</w:t>
            </w:r>
          </w:p>
        </w:tc>
      </w:tr>
      <w:tr w:rsidR="00DB3D97" w:rsidRPr="00BF1898" w14:paraId="01E376E9"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361352F4" w14:textId="470476AD" w:rsidR="002F54EB" w:rsidRPr="00BF1898" w:rsidRDefault="002F54EB" w:rsidP="00006B60">
            <w:pPr>
              <w:widowControl w:val="0"/>
              <w:autoSpaceDE w:val="0"/>
              <w:autoSpaceDN w:val="0"/>
              <w:spacing w:line="360" w:lineRule="auto"/>
              <w:jc w:val="center"/>
              <w:rPr>
                <w:szCs w:val="26"/>
              </w:rPr>
            </w:pPr>
            <w:r w:rsidRPr="00BF1898">
              <w:rPr>
                <w:szCs w:val="26"/>
              </w:rPr>
              <w:t>DA19TTA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E622259" w14:textId="165E9AC0" w:rsidR="002F54EB" w:rsidRPr="00BF1898" w:rsidRDefault="00E47386" w:rsidP="00006B60">
            <w:pPr>
              <w:widowControl w:val="0"/>
              <w:autoSpaceDE w:val="0"/>
              <w:autoSpaceDN w:val="0"/>
              <w:spacing w:line="360" w:lineRule="auto"/>
              <w:jc w:val="center"/>
              <w:rPr>
                <w:szCs w:val="26"/>
              </w:rPr>
            </w:pPr>
            <w:r>
              <w:rPr>
                <w:szCs w:val="26"/>
              </w:rPr>
              <w:t>00250</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35CC83A7" w14:textId="543546D3" w:rsidR="002F54EB" w:rsidRPr="00BF1898" w:rsidRDefault="002F54EB" w:rsidP="002C4F2E">
            <w:pPr>
              <w:widowControl w:val="0"/>
              <w:autoSpaceDE w:val="0"/>
              <w:autoSpaceDN w:val="0"/>
              <w:spacing w:line="360" w:lineRule="auto"/>
              <w:jc w:val="both"/>
              <w:rPr>
                <w:szCs w:val="26"/>
                <w:lang w:val="vi"/>
              </w:rPr>
            </w:pPr>
            <w:r w:rsidRPr="00BF1898">
              <w:rPr>
                <w:szCs w:val="26"/>
              </w:rPr>
              <w:t>Hết hiệu lực</w:t>
            </w:r>
          </w:p>
        </w:tc>
      </w:tr>
      <w:tr w:rsidR="00DB3D97" w:rsidRPr="00BF1898" w14:paraId="5FC9EB2D"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0E5588F0" w14:textId="4FFAF439" w:rsidR="002F54EB" w:rsidRPr="00BF1898" w:rsidRDefault="002F54EB" w:rsidP="00006B60">
            <w:pPr>
              <w:widowControl w:val="0"/>
              <w:autoSpaceDE w:val="0"/>
              <w:autoSpaceDN w:val="0"/>
              <w:spacing w:line="360" w:lineRule="auto"/>
              <w:jc w:val="center"/>
              <w:rPr>
                <w:szCs w:val="26"/>
                <w:lang w:val="vi"/>
              </w:rPr>
            </w:pPr>
            <w:r w:rsidRPr="00BF1898">
              <w:rPr>
                <w:szCs w:val="26"/>
              </w:rPr>
              <w:t>DA19TTB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02730CD3" w14:textId="545E5131" w:rsidR="002F54EB" w:rsidRPr="00BF1898" w:rsidRDefault="00E47386" w:rsidP="00006B60">
            <w:pPr>
              <w:widowControl w:val="0"/>
              <w:autoSpaceDE w:val="0"/>
              <w:autoSpaceDN w:val="0"/>
              <w:spacing w:line="360" w:lineRule="auto"/>
              <w:jc w:val="center"/>
              <w:rPr>
                <w:szCs w:val="26"/>
                <w:lang w:val="vi"/>
              </w:rPr>
            </w:pPr>
            <w:r>
              <w:rPr>
                <w:szCs w:val="26"/>
              </w:rPr>
              <w:t>03546</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2BFB686" w14:textId="0266B6FB" w:rsidR="002F54EB" w:rsidRPr="00BF1898" w:rsidRDefault="002F54EB" w:rsidP="002C4F2E">
            <w:pPr>
              <w:widowControl w:val="0"/>
              <w:autoSpaceDE w:val="0"/>
              <w:autoSpaceDN w:val="0"/>
              <w:spacing w:line="360" w:lineRule="auto"/>
              <w:jc w:val="both"/>
              <w:rPr>
                <w:szCs w:val="26"/>
                <w:lang w:val="vi"/>
              </w:rPr>
            </w:pPr>
            <w:r w:rsidRPr="00BF1898">
              <w:rPr>
                <w:szCs w:val="26"/>
              </w:rPr>
              <w:t>Hết hiệu lực</w:t>
            </w:r>
          </w:p>
        </w:tc>
      </w:tr>
      <w:tr w:rsidR="00DB3D97" w:rsidRPr="00BF1898" w14:paraId="595FD97A"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60500C8A" w14:textId="3DA78C20" w:rsidR="002F54EB" w:rsidRPr="00BF1898" w:rsidRDefault="002F54EB" w:rsidP="00006B60">
            <w:pPr>
              <w:widowControl w:val="0"/>
              <w:autoSpaceDE w:val="0"/>
              <w:autoSpaceDN w:val="0"/>
              <w:spacing w:line="360" w:lineRule="auto"/>
              <w:jc w:val="center"/>
              <w:rPr>
                <w:szCs w:val="26"/>
              </w:rPr>
            </w:pPr>
            <w:r w:rsidRPr="00BF1898">
              <w:rPr>
                <w:szCs w:val="26"/>
              </w:rPr>
              <w:t>DA20TTA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79FDF940" w14:textId="3E04F947" w:rsidR="002F54EB" w:rsidRPr="00BF1898" w:rsidRDefault="00E47386" w:rsidP="00006B60">
            <w:pPr>
              <w:widowControl w:val="0"/>
              <w:autoSpaceDE w:val="0"/>
              <w:autoSpaceDN w:val="0"/>
              <w:spacing w:line="360" w:lineRule="auto"/>
              <w:jc w:val="center"/>
              <w:rPr>
                <w:szCs w:val="26"/>
              </w:rPr>
            </w:pPr>
            <w:r>
              <w:rPr>
                <w:szCs w:val="26"/>
              </w:rPr>
              <w:t>00246</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F4FF467" w14:textId="7B2B5B9D"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537C762A"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4D26F0CA" w14:textId="1DF72384" w:rsidR="002F54EB" w:rsidRPr="00BF1898" w:rsidRDefault="002F54EB" w:rsidP="00006B60">
            <w:pPr>
              <w:widowControl w:val="0"/>
              <w:autoSpaceDE w:val="0"/>
              <w:autoSpaceDN w:val="0"/>
              <w:spacing w:line="360" w:lineRule="auto"/>
              <w:jc w:val="center"/>
              <w:rPr>
                <w:szCs w:val="26"/>
              </w:rPr>
            </w:pPr>
            <w:r w:rsidRPr="00BF1898">
              <w:rPr>
                <w:szCs w:val="26"/>
              </w:rPr>
              <w:t>DA20TTB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69F05C8F" w14:textId="4B02A7BA" w:rsidR="002F54EB" w:rsidRPr="00C53AA2" w:rsidRDefault="00C53AA2" w:rsidP="00006B60">
            <w:pPr>
              <w:widowControl w:val="0"/>
              <w:autoSpaceDE w:val="0"/>
              <w:autoSpaceDN w:val="0"/>
              <w:spacing w:line="360" w:lineRule="auto"/>
              <w:jc w:val="center"/>
              <w:rPr>
                <w:szCs w:val="26"/>
              </w:rPr>
            </w:pPr>
            <w:r w:rsidRPr="00C53AA2">
              <w:rPr>
                <w:szCs w:val="26"/>
              </w:rPr>
              <w:t>00255</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451BB85C" w14:textId="3E0125DA"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6DB3B04E"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68CE13CE" w14:textId="64E1AB88" w:rsidR="002F54EB" w:rsidRPr="00BF1898" w:rsidRDefault="002F54EB" w:rsidP="00006B60">
            <w:pPr>
              <w:widowControl w:val="0"/>
              <w:autoSpaceDE w:val="0"/>
              <w:autoSpaceDN w:val="0"/>
              <w:spacing w:line="360" w:lineRule="auto"/>
              <w:jc w:val="center"/>
              <w:rPr>
                <w:szCs w:val="26"/>
              </w:rPr>
            </w:pPr>
            <w:r w:rsidRPr="00BF1898">
              <w:rPr>
                <w:szCs w:val="26"/>
              </w:rPr>
              <w:t>DA21TTA</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44DAAAEA" w14:textId="0D3D6D6B" w:rsidR="002F54EB" w:rsidRPr="00BF1898" w:rsidRDefault="00E47386" w:rsidP="00006B60">
            <w:pPr>
              <w:widowControl w:val="0"/>
              <w:autoSpaceDE w:val="0"/>
              <w:autoSpaceDN w:val="0"/>
              <w:spacing w:line="360" w:lineRule="auto"/>
              <w:jc w:val="center"/>
              <w:rPr>
                <w:szCs w:val="26"/>
                <w:lang w:val="vi-VN"/>
              </w:rPr>
            </w:pPr>
            <w:r>
              <w:rPr>
                <w:szCs w:val="26"/>
              </w:rPr>
              <w:t>03539</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13DBAE20" w14:textId="27B4FCDD"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527F9B17"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217F8065" w14:textId="4C66FCE4" w:rsidR="002F54EB" w:rsidRPr="00BF1898" w:rsidRDefault="002F54EB" w:rsidP="00006B60">
            <w:pPr>
              <w:widowControl w:val="0"/>
              <w:autoSpaceDE w:val="0"/>
              <w:autoSpaceDN w:val="0"/>
              <w:spacing w:line="360" w:lineRule="auto"/>
              <w:jc w:val="center"/>
              <w:rPr>
                <w:szCs w:val="26"/>
              </w:rPr>
            </w:pPr>
            <w:r w:rsidRPr="00BF1898">
              <w:rPr>
                <w:szCs w:val="26"/>
              </w:rPr>
              <w:t>DA21TTB</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336D7770" w14:textId="1E8A7B89" w:rsidR="002F54EB" w:rsidRPr="00BF1898" w:rsidRDefault="00E47386" w:rsidP="00006B60">
            <w:pPr>
              <w:widowControl w:val="0"/>
              <w:autoSpaceDE w:val="0"/>
              <w:autoSpaceDN w:val="0"/>
              <w:spacing w:line="360" w:lineRule="auto"/>
              <w:jc w:val="center"/>
              <w:rPr>
                <w:szCs w:val="26"/>
              </w:rPr>
            </w:pPr>
            <w:r>
              <w:rPr>
                <w:szCs w:val="26"/>
              </w:rPr>
              <w:t>00253</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098BC7E0" w14:textId="2E378BFA" w:rsidR="002F54EB" w:rsidRPr="00BF1898" w:rsidRDefault="002F54EB" w:rsidP="002C4F2E">
            <w:pPr>
              <w:widowControl w:val="0"/>
              <w:autoSpaceDE w:val="0"/>
              <w:autoSpaceDN w:val="0"/>
              <w:spacing w:line="360" w:lineRule="auto"/>
              <w:jc w:val="both"/>
              <w:rPr>
                <w:szCs w:val="26"/>
              </w:rPr>
            </w:pPr>
            <w:r w:rsidRPr="00BF1898">
              <w:rPr>
                <w:szCs w:val="26"/>
              </w:rPr>
              <w:t>Hiệu lực</w:t>
            </w:r>
          </w:p>
        </w:tc>
      </w:tr>
      <w:tr w:rsidR="00DB3D97" w:rsidRPr="00BF1898" w14:paraId="07D7A72D" w14:textId="77777777" w:rsidTr="00BF2D4C">
        <w:trPr>
          <w:trHeight w:val="454"/>
        </w:trPr>
        <w:tc>
          <w:tcPr>
            <w:tcW w:w="3113" w:type="dxa"/>
            <w:tcBorders>
              <w:top w:val="single" w:sz="2" w:space="0" w:color="auto"/>
              <w:left w:val="single" w:sz="2" w:space="0" w:color="auto"/>
              <w:bottom w:val="single" w:sz="2" w:space="0" w:color="auto"/>
              <w:right w:val="single" w:sz="2" w:space="0" w:color="auto"/>
            </w:tcBorders>
            <w:shd w:val="clear" w:color="auto" w:fill="FFFFFF"/>
          </w:tcPr>
          <w:p w14:paraId="046D9C79" w14:textId="00A08BF1" w:rsidR="00DB3D97" w:rsidRPr="00BF1898" w:rsidRDefault="00DB3D97" w:rsidP="00006B60">
            <w:pPr>
              <w:widowControl w:val="0"/>
              <w:autoSpaceDE w:val="0"/>
              <w:autoSpaceDN w:val="0"/>
              <w:spacing w:line="360" w:lineRule="auto"/>
              <w:jc w:val="center"/>
              <w:rPr>
                <w:szCs w:val="26"/>
              </w:rPr>
            </w:pPr>
            <w:r w:rsidRPr="00BF1898">
              <w:rPr>
                <w:szCs w:val="26"/>
              </w:rPr>
              <w:t>DA21TTC</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7C187CA2" w14:textId="5764507A" w:rsidR="00DB3D97" w:rsidRPr="00BF1898" w:rsidRDefault="00E47386" w:rsidP="00006B60">
            <w:pPr>
              <w:widowControl w:val="0"/>
              <w:autoSpaceDE w:val="0"/>
              <w:autoSpaceDN w:val="0"/>
              <w:spacing w:line="360" w:lineRule="auto"/>
              <w:jc w:val="center"/>
              <w:rPr>
                <w:szCs w:val="26"/>
              </w:rPr>
            </w:pPr>
            <w:r>
              <w:rPr>
                <w:szCs w:val="26"/>
              </w:rPr>
              <w:t>00245</w:t>
            </w:r>
          </w:p>
        </w:tc>
        <w:tc>
          <w:tcPr>
            <w:tcW w:w="3113" w:type="dxa"/>
            <w:tcBorders>
              <w:top w:val="single" w:sz="2" w:space="0" w:color="auto"/>
              <w:left w:val="single" w:sz="2" w:space="0" w:color="auto"/>
              <w:bottom w:val="single" w:sz="2" w:space="0" w:color="auto"/>
              <w:right w:val="single" w:sz="2" w:space="0" w:color="auto"/>
            </w:tcBorders>
            <w:shd w:val="clear" w:color="auto" w:fill="FFFFFF"/>
            <w:vAlign w:val="center"/>
          </w:tcPr>
          <w:p w14:paraId="52725946" w14:textId="32A3C53F" w:rsidR="00DB3D97" w:rsidRPr="00BF1898" w:rsidRDefault="00DB3D97" w:rsidP="002C4F2E">
            <w:pPr>
              <w:widowControl w:val="0"/>
              <w:autoSpaceDE w:val="0"/>
              <w:autoSpaceDN w:val="0"/>
              <w:spacing w:line="360" w:lineRule="auto"/>
              <w:jc w:val="both"/>
              <w:rPr>
                <w:szCs w:val="26"/>
              </w:rPr>
            </w:pPr>
            <w:r w:rsidRPr="00BF1898">
              <w:rPr>
                <w:szCs w:val="26"/>
              </w:rPr>
              <w:t>Hiệu lực</w:t>
            </w:r>
          </w:p>
        </w:tc>
      </w:tr>
    </w:tbl>
    <w:p w14:paraId="4F4BD467" w14:textId="1FA6D70C" w:rsidR="003F6E37" w:rsidRDefault="003F6E37" w:rsidP="003F6E37">
      <w:pPr>
        <w:pStyle w:val="BodyText"/>
        <w:rPr>
          <w:lang w:val="vi-VN"/>
        </w:rPr>
      </w:pPr>
      <w:r>
        <w:t>Hệ</w:t>
      </w:r>
      <w:r>
        <w:rPr>
          <w:lang w:val="vi-VN"/>
        </w:rPr>
        <w:t xml:space="preserve"> thống có </w:t>
      </w:r>
      <w:r w:rsidR="00B4753C">
        <w:rPr>
          <w:lang w:val="vi-VN"/>
        </w:rPr>
        <w:t>ba</w:t>
      </w:r>
      <w:r>
        <w:rPr>
          <w:lang w:val="vi-VN"/>
        </w:rPr>
        <w:t xml:space="preserve"> phân quyền chính, nếu là tài khoản quản trị thì có quyền try cập là 0, cố vấn học tập </w:t>
      </w:r>
      <w:r w:rsidR="00093663">
        <w:rPr>
          <w:lang w:val="vi-VN"/>
        </w:rPr>
        <w:t>có</w:t>
      </w:r>
      <w:r>
        <w:rPr>
          <w:lang w:val="vi-VN"/>
        </w:rPr>
        <w:t xml:space="preserve"> quyền truy cập là </w:t>
      </w:r>
      <w:r w:rsidR="0053226E">
        <w:rPr>
          <w:lang w:val="vi-VN"/>
        </w:rPr>
        <w:t xml:space="preserve">1 và sinh viên là 2. </w:t>
      </w:r>
      <w:r w:rsidR="00D219CD">
        <w:rPr>
          <w:lang w:val="vi-VN"/>
        </w:rPr>
        <w:t>Mỗi quyền truy cập sẽ có quyền thực hiện những chức năng nhất định như đã nêu ở</w:t>
      </w:r>
      <w:r w:rsidR="00B04B96">
        <w:rPr>
          <w:lang w:val="vi-VN"/>
        </w:rPr>
        <w:t xml:space="preserve"> mô tả đề tài.</w:t>
      </w:r>
    </w:p>
    <w:p w14:paraId="6381724C" w14:textId="5F7FF9C3" w:rsidR="00B04B96" w:rsidRPr="003F6E37" w:rsidRDefault="00B04B96" w:rsidP="003F6E37">
      <w:pPr>
        <w:pStyle w:val="BodyText"/>
        <w:rPr>
          <w:lang w:val="vi-VN"/>
        </w:rPr>
      </w:pPr>
      <w:r>
        <w:rPr>
          <w:lang w:val="vi-VN"/>
        </w:rPr>
        <w:t xml:space="preserve">Trạng thái tài khoản mặc định là </w:t>
      </w:r>
      <w:r w:rsidR="006C7E2C">
        <w:rPr>
          <w:lang w:val="vi-VN"/>
        </w:rPr>
        <w:t>0, người dùng có thể truy cập vào hệ thống bằng tài khoản này.</w:t>
      </w:r>
      <w:r>
        <w:rPr>
          <w:lang w:val="vi-VN"/>
        </w:rPr>
        <w:t xml:space="preserve"> </w:t>
      </w:r>
      <w:r w:rsidR="006C7E2C">
        <w:rPr>
          <w:lang w:val="vi-VN"/>
        </w:rPr>
        <w:t>T</w:t>
      </w:r>
      <w:r>
        <w:rPr>
          <w:lang w:val="vi-VN"/>
        </w:rPr>
        <w:t xml:space="preserve">rong </w:t>
      </w:r>
      <w:r w:rsidR="00FF2F19">
        <w:rPr>
          <w:lang w:val="vi-VN"/>
        </w:rPr>
        <w:t xml:space="preserve">một số </w:t>
      </w:r>
      <w:r>
        <w:rPr>
          <w:lang w:val="vi-VN"/>
        </w:rPr>
        <w:t xml:space="preserve">trường </w:t>
      </w:r>
      <w:r w:rsidR="005C2301">
        <w:rPr>
          <w:lang w:val="vi-VN"/>
        </w:rPr>
        <w:t>hợp</w:t>
      </w:r>
      <w:r w:rsidR="0014003C">
        <w:rPr>
          <w:lang w:val="vi-VN"/>
        </w:rPr>
        <w:t xml:space="preserve"> cần khóa tài khoản nhằm ngăn người dùng truy cập vào</w:t>
      </w:r>
      <w:r w:rsidR="00517D33">
        <w:rPr>
          <w:lang w:val="vi-VN"/>
        </w:rPr>
        <w:t xml:space="preserve"> hệ thống</w:t>
      </w:r>
      <w:r w:rsidR="00FF2F19">
        <w:rPr>
          <w:lang w:val="vi-VN"/>
        </w:rPr>
        <w:t xml:space="preserve">, quản trị sẽ là người </w:t>
      </w:r>
      <w:r w:rsidR="007849E5">
        <w:rPr>
          <w:lang w:val="vi-VN"/>
        </w:rPr>
        <w:t xml:space="preserve">thực hiện </w:t>
      </w:r>
      <w:r w:rsidR="00FF2F19">
        <w:rPr>
          <w:lang w:val="vi-VN"/>
        </w:rPr>
        <w:t xml:space="preserve">vô hiệu hóa tài khoản </w:t>
      </w:r>
      <w:r w:rsidR="00757DEC">
        <w:rPr>
          <w:lang w:val="vi-VN"/>
        </w:rPr>
        <w:t xml:space="preserve">của người </w:t>
      </w:r>
      <w:r w:rsidR="00AD5C50">
        <w:rPr>
          <w:lang w:val="vi-VN"/>
        </w:rPr>
        <w:t>dùng, trạng thái tài khoản sẽ chuyển thành 1.</w:t>
      </w:r>
    </w:p>
    <w:p w14:paraId="5A8CFE74" w14:textId="65F497CA" w:rsidR="00435B2D" w:rsidRPr="00BF1898" w:rsidRDefault="003F6E37" w:rsidP="00435B2D">
      <w:pPr>
        <w:pStyle w:val="Caption"/>
        <w:keepNext/>
        <w:jc w:val="both"/>
        <w:rPr>
          <w:lang w:val="vi-VN"/>
        </w:rPr>
      </w:pPr>
      <w:bookmarkStart w:id="98" w:name="_Toc173388263"/>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35</w:t>
      </w:r>
      <w:r w:rsidR="00DD5465">
        <w:fldChar w:fldCharType="end"/>
      </w:r>
      <w:r w:rsidRPr="00BF1898">
        <w:rPr>
          <w:lang w:val="vi-VN"/>
        </w:rPr>
        <w:t xml:space="preserve">. </w:t>
      </w:r>
      <w:r w:rsidR="00E538C3">
        <w:rPr>
          <w:lang w:val="vi-VN"/>
        </w:rPr>
        <w:t>Một số d</w:t>
      </w:r>
      <w:r w:rsidRPr="00BF1898">
        <w:rPr>
          <w:lang w:val="vi-VN"/>
        </w:rPr>
        <w:t>ữ liệu</w:t>
      </w:r>
      <w:r w:rsidR="00884694">
        <w:rPr>
          <w:lang w:val="vi-VN"/>
        </w:rPr>
        <w:t xml:space="preserve"> trích từ</w:t>
      </w:r>
      <w:r w:rsidRPr="00BF1898">
        <w:rPr>
          <w:lang w:val="vi-VN"/>
        </w:rPr>
        <w:t xml:space="preserve"> bảng tài khoản (tai_khoan)</w:t>
      </w:r>
      <w:bookmarkEnd w:id="98"/>
    </w:p>
    <w:tbl>
      <w:tblPr>
        <w:tblStyle w:val="Chm1"/>
        <w:tblW w:w="0" w:type="auto"/>
        <w:tblLook w:val="04A0" w:firstRow="1" w:lastRow="0" w:firstColumn="1" w:lastColumn="0" w:noHBand="0" w:noVBand="1"/>
      </w:tblPr>
      <w:tblGrid>
        <w:gridCol w:w="2544"/>
        <w:gridCol w:w="2268"/>
        <w:gridCol w:w="2410"/>
        <w:gridCol w:w="2117"/>
      </w:tblGrid>
      <w:tr w:rsidR="000C21CE" w:rsidRPr="00BF1898" w14:paraId="08345942" w14:textId="77777777" w:rsidTr="00135D0B">
        <w:trPr>
          <w:cnfStyle w:val="100000000000" w:firstRow="1" w:lastRow="0" w:firstColumn="0" w:lastColumn="0" w:oddVBand="0" w:evenVBand="0" w:oddHBand="0" w:evenHBand="0" w:firstRowFirstColumn="0" w:firstRowLastColumn="0" w:lastRowFirstColumn="0" w:lastRowLastColumn="0"/>
          <w:trHeight w:val="454"/>
          <w:tblHeader/>
        </w:trPr>
        <w:tc>
          <w:tcPr>
            <w:tcW w:w="2544" w:type="dxa"/>
          </w:tcPr>
          <w:p w14:paraId="7BBF32BF" w14:textId="017CA8BB" w:rsidR="000C21CE" w:rsidRPr="00BF1898" w:rsidRDefault="00845E6A" w:rsidP="00F820E3">
            <w:pPr>
              <w:widowControl w:val="0"/>
              <w:autoSpaceDE w:val="0"/>
              <w:autoSpaceDN w:val="0"/>
              <w:spacing w:line="360" w:lineRule="auto"/>
              <w:rPr>
                <w:szCs w:val="26"/>
                <w:lang w:val="vi"/>
              </w:rPr>
            </w:pPr>
            <w:r w:rsidRPr="00BF1898">
              <w:rPr>
                <w:szCs w:val="26"/>
                <w:lang w:val="vi"/>
              </w:rPr>
              <w:t>ten_dang_nhap</w:t>
            </w:r>
          </w:p>
        </w:tc>
        <w:tc>
          <w:tcPr>
            <w:tcW w:w="2268" w:type="dxa"/>
          </w:tcPr>
          <w:p w14:paraId="710ACDC8" w14:textId="63A210E2" w:rsidR="000C21CE" w:rsidRPr="00BF1898" w:rsidRDefault="00F0374F" w:rsidP="00F820E3">
            <w:pPr>
              <w:widowControl w:val="0"/>
              <w:autoSpaceDE w:val="0"/>
              <w:autoSpaceDN w:val="0"/>
              <w:spacing w:line="360" w:lineRule="auto"/>
              <w:rPr>
                <w:szCs w:val="26"/>
                <w:lang w:val="vi"/>
              </w:rPr>
            </w:pPr>
            <w:r w:rsidRPr="00BF1898">
              <w:rPr>
                <w:szCs w:val="26"/>
                <w:lang w:val="vi"/>
              </w:rPr>
              <w:t>mat_khau</w:t>
            </w:r>
          </w:p>
        </w:tc>
        <w:tc>
          <w:tcPr>
            <w:tcW w:w="2410" w:type="dxa"/>
          </w:tcPr>
          <w:p w14:paraId="30BAE530" w14:textId="5D6B6134" w:rsidR="000C21CE" w:rsidRPr="00BF1898" w:rsidRDefault="007825BA" w:rsidP="00F820E3">
            <w:pPr>
              <w:widowControl w:val="0"/>
              <w:autoSpaceDE w:val="0"/>
              <w:autoSpaceDN w:val="0"/>
              <w:spacing w:line="360" w:lineRule="auto"/>
              <w:rPr>
                <w:szCs w:val="26"/>
                <w:lang w:val="vi"/>
              </w:rPr>
            </w:pPr>
            <w:r w:rsidRPr="00BF1898">
              <w:rPr>
                <w:szCs w:val="26"/>
                <w:lang w:val="vi"/>
              </w:rPr>
              <w:t>quyen_truy_cap</w:t>
            </w:r>
          </w:p>
        </w:tc>
        <w:tc>
          <w:tcPr>
            <w:tcW w:w="2117" w:type="dxa"/>
          </w:tcPr>
          <w:p w14:paraId="4685705C" w14:textId="4592EDD5" w:rsidR="000C21CE" w:rsidRPr="00BF1898" w:rsidRDefault="000C21CE" w:rsidP="00F820E3">
            <w:pPr>
              <w:widowControl w:val="0"/>
              <w:autoSpaceDE w:val="0"/>
              <w:autoSpaceDN w:val="0"/>
              <w:spacing w:line="360" w:lineRule="auto"/>
              <w:rPr>
                <w:szCs w:val="26"/>
                <w:lang w:val="vi"/>
              </w:rPr>
            </w:pPr>
            <w:r w:rsidRPr="00BF1898">
              <w:rPr>
                <w:szCs w:val="26"/>
                <w:lang w:val="vi"/>
              </w:rPr>
              <w:t>trang_thai</w:t>
            </w:r>
          </w:p>
        </w:tc>
      </w:tr>
      <w:tr w:rsidR="000C21CE" w:rsidRPr="00BF1898" w14:paraId="44AF8AEB" w14:textId="77777777" w:rsidTr="00135D0B">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B50F8AA" w14:textId="14EB9848" w:rsidR="000C21CE" w:rsidRPr="00BF1898" w:rsidRDefault="00135D0B" w:rsidP="00EE6C48">
            <w:pPr>
              <w:widowControl w:val="0"/>
              <w:autoSpaceDE w:val="0"/>
              <w:autoSpaceDN w:val="0"/>
              <w:spacing w:line="360" w:lineRule="auto"/>
              <w:jc w:val="center"/>
              <w:rPr>
                <w:bCs/>
                <w:szCs w:val="26"/>
              </w:rPr>
            </w:pPr>
            <w:r w:rsidRPr="00BF1898">
              <w:rPr>
                <w:bCs/>
                <w:szCs w:val="26"/>
              </w:rPr>
              <w:t>ngoccham</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4C607ABB" w14:textId="107B3891" w:rsidR="000C21CE" w:rsidRPr="00BF1898" w:rsidRDefault="00135D0B" w:rsidP="00135D0B">
            <w:pPr>
              <w:pStyle w:val="BodyText"/>
              <w:spacing w:before="0" w:after="0"/>
              <w:ind w:firstLine="0"/>
              <w:jc w:val="center"/>
              <w:rPr>
                <w:bCs/>
              </w:rPr>
            </w:pPr>
            <w:r w:rsidRPr="00BF1898">
              <w:rPr>
                <w:bCs/>
              </w:rPr>
              <w:t>ngoccham</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01F8D6AE" w14:textId="70B67729" w:rsidR="000C21CE" w:rsidRPr="00BF1898" w:rsidRDefault="00135D0B" w:rsidP="00EE6C48">
            <w:pPr>
              <w:widowControl w:val="0"/>
              <w:autoSpaceDE w:val="0"/>
              <w:autoSpaceDN w:val="0"/>
              <w:spacing w:line="360" w:lineRule="auto"/>
              <w:jc w:val="center"/>
              <w:rPr>
                <w:bCs/>
                <w:szCs w:val="26"/>
              </w:rPr>
            </w:pPr>
            <w:r w:rsidRPr="00BF1898">
              <w:rPr>
                <w:bCs/>
                <w:szCs w:val="26"/>
              </w:rPr>
              <w:t>0</w:t>
            </w:r>
          </w:p>
        </w:tc>
        <w:tc>
          <w:tcPr>
            <w:tcW w:w="2117" w:type="dxa"/>
            <w:tcBorders>
              <w:top w:val="single" w:sz="2" w:space="0" w:color="auto"/>
              <w:left w:val="single" w:sz="2" w:space="0" w:color="auto"/>
              <w:bottom w:val="single" w:sz="2" w:space="0" w:color="auto"/>
              <w:right w:val="single" w:sz="2" w:space="0" w:color="auto"/>
            </w:tcBorders>
            <w:shd w:val="clear" w:color="auto" w:fill="FFFFFF"/>
            <w:vAlign w:val="center"/>
          </w:tcPr>
          <w:p w14:paraId="2C514422" w14:textId="1E767F89" w:rsidR="000C21CE" w:rsidRPr="00BF1898" w:rsidRDefault="00470BA2" w:rsidP="00EE6C48">
            <w:pPr>
              <w:widowControl w:val="0"/>
              <w:autoSpaceDE w:val="0"/>
              <w:autoSpaceDN w:val="0"/>
              <w:spacing w:line="360" w:lineRule="auto"/>
              <w:jc w:val="center"/>
              <w:rPr>
                <w:bCs/>
                <w:szCs w:val="26"/>
                <w:lang w:val="vi"/>
              </w:rPr>
            </w:pPr>
            <w:r w:rsidRPr="00BF1898">
              <w:rPr>
                <w:bCs/>
                <w:szCs w:val="26"/>
                <w:lang w:val="vi"/>
              </w:rPr>
              <w:t>0</w:t>
            </w:r>
          </w:p>
        </w:tc>
      </w:tr>
      <w:tr w:rsidR="002143EE" w:rsidRPr="00BF1898" w14:paraId="69867963"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1D71268D" w14:textId="111263E5" w:rsidR="002143EE" w:rsidRPr="00BF1898" w:rsidRDefault="00E47386" w:rsidP="002143EE">
            <w:pPr>
              <w:widowControl w:val="0"/>
              <w:autoSpaceDE w:val="0"/>
              <w:autoSpaceDN w:val="0"/>
              <w:spacing w:line="360" w:lineRule="auto"/>
              <w:jc w:val="center"/>
              <w:rPr>
                <w:bCs/>
                <w:szCs w:val="26"/>
                <w:lang w:val="vi"/>
              </w:rPr>
            </w:pPr>
            <w:r>
              <w:rPr>
                <w:szCs w:val="26"/>
              </w:rPr>
              <w:t>00246</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18E0A626" w14:textId="4BA4B473" w:rsidR="002143EE" w:rsidRPr="00BF1898" w:rsidRDefault="00E47386" w:rsidP="000A542B">
            <w:pPr>
              <w:pStyle w:val="BodyText"/>
              <w:spacing w:before="0" w:after="0"/>
              <w:ind w:firstLine="30"/>
              <w:jc w:val="center"/>
              <w:rPr>
                <w:bCs/>
              </w:rPr>
            </w:pPr>
            <w:r>
              <w:t>00246</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3BA7FBD" w14:textId="34BDA92F"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7D52B8BF" w14:textId="3C81CF61" w:rsidR="002143EE" w:rsidRPr="00BF1898" w:rsidRDefault="002143EE" w:rsidP="002143EE">
            <w:pPr>
              <w:widowControl w:val="0"/>
              <w:autoSpaceDE w:val="0"/>
              <w:autoSpaceDN w:val="0"/>
              <w:spacing w:line="360" w:lineRule="auto"/>
              <w:jc w:val="center"/>
              <w:rPr>
                <w:bCs/>
                <w:szCs w:val="26"/>
                <w:lang w:val="vi"/>
              </w:rPr>
            </w:pPr>
            <w:r w:rsidRPr="00BF1898">
              <w:rPr>
                <w:bCs/>
                <w:szCs w:val="26"/>
                <w:lang w:val="vi"/>
              </w:rPr>
              <w:t>0</w:t>
            </w:r>
          </w:p>
        </w:tc>
      </w:tr>
      <w:tr w:rsidR="002143EE" w:rsidRPr="00BF1898" w14:paraId="69FA331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66EBAA7F" w14:textId="36406540" w:rsidR="002143EE" w:rsidRPr="00BF1898" w:rsidRDefault="00B83BE9" w:rsidP="002143EE">
            <w:pPr>
              <w:widowControl w:val="0"/>
              <w:autoSpaceDE w:val="0"/>
              <w:autoSpaceDN w:val="0"/>
              <w:spacing w:line="360" w:lineRule="auto"/>
              <w:jc w:val="center"/>
              <w:rPr>
                <w:bCs/>
                <w:szCs w:val="26"/>
              </w:rPr>
            </w:pPr>
            <w:r>
              <w:rPr>
                <w:szCs w:val="26"/>
              </w:rPr>
              <w:t>00255</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79F8BAAD" w14:textId="0F12AF0C" w:rsidR="002143EE" w:rsidRPr="00BF1898" w:rsidRDefault="00B83BE9" w:rsidP="000A542B">
            <w:pPr>
              <w:pStyle w:val="BodyText"/>
              <w:spacing w:before="0" w:after="0"/>
              <w:ind w:firstLine="30"/>
              <w:jc w:val="center"/>
              <w:rPr>
                <w:bCs/>
              </w:rPr>
            </w:pPr>
            <w:r>
              <w:t>00255</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0FB48261" w14:textId="1E4FE5A0"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61E784E" w14:textId="5AFD95B4"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376871FB"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E878CCB" w14:textId="4BBE36A4" w:rsidR="002143EE" w:rsidRPr="00BF1898" w:rsidRDefault="00E47386" w:rsidP="002143EE">
            <w:pPr>
              <w:widowControl w:val="0"/>
              <w:autoSpaceDE w:val="0"/>
              <w:autoSpaceDN w:val="0"/>
              <w:spacing w:line="360" w:lineRule="auto"/>
              <w:jc w:val="center"/>
              <w:rPr>
                <w:bCs/>
                <w:szCs w:val="26"/>
              </w:rPr>
            </w:pPr>
            <w:r>
              <w:rPr>
                <w:szCs w:val="26"/>
              </w:rPr>
              <w:t>03539</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7131167E" w14:textId="3492EB22" w:rsidR="002143EE" w:rsidRPr="00BF1898" w:rsidRDefault="00E47386" w:rsidP="000A542B">
            <w:pPr>
              <w:pStyle w:val="BodyText"/>
              <w:spacing w:before="0" w:after="0"/>
              <w:ind w:firstLine="30"/>
              <w:jc w:val="center"/>
              <w:rPr>
                <w:bCs/>
              </w:rPr>
            </w:pPr>
            <w:r>
              <w:t>03539</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16CB6F18" w14:textId="49B206FB"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338DC4F" w14:textId="4D64EF95"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438AC435"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CE97544" w14:textId="6123C82E" w:rsidR="002143EE" w:rsidRPr="00BF1898" w:rsidRDefault="00E47386" w:rsidP="002143EE">
            <w:pPr>
              <w:widowControl w:val="0"/>
              <w:autoSpaceDE w:val="0"/>
              <w:autoSpaceDN w:val="0"/>
              <w:spacing w:line="360" w:lineRule="auto"/>
              <w:jc w:val="center"/>
              <w:rPr>
                <w:bCs/>
                <w:szCs w:val="26"/>
              </w:rPr>
            </w:pPr>
            <w:r>
              <w:rPr>
                <w:szCs w:val="26"/>
              </w:rPr>
              <w:t>00253</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63447C54" w14:textId="473C4127" w:rsidR="002143EE" w:rsidRPr="00BF1898" w:rsidRDefault="00E47386" w:rsidP="000A542B">
            <w:pPr>
              <w:pStyle w:val="BodyText"/>
              <w:spacing w:before="0" w:after="0"/>
              <w:ind w:firstLine="30"/>
              <w:jc w:val="center"/>
              <w:rPr>
                <w:bCs/>
                <w:lang w:val="vi-VN"/>
              </w:rPr>
            </w:pPr>
            <w:r>
              <w:t>00253</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3C129A7" w14:textId="66EF5CE8"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5629F6C" w14:textId="34481520"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2143EE" w:rsidRPr="00BF1898" w14:paraId="38A83977"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vAlign w:val="center"/>
          </w:tcPr>
          <w:p w14:paraId="3D95F427" w14:textId="7218B6DD" w:rsidR="002143EE" w:rsidRPr="00BF1898" w:rsidRDefault="00E47386" w:rsidP="002143EE">
            <w:pPr>
              <w:widowControl w:val="0"/>
              <w:autoSpaceDE w:val="0"/>
              <w:autoSpaceDN w:val="0"/>
              <w:spacing w:line="360" w:lineRule="auto"/>
              <w:jc w:val="center"/>
              <w:rPr>
                <w:bCs/>
                <w:szCs w:val="26"/>
              </w:rPr>
            </w:pPr>
            <w:r>
              <w:rPr>
                <w:szCs w:val="26"/>
              </w:rPr>
              <w:t>00245</w:t>
            </w:r>
          </w:p>
        </w:tc>
        <w:tc>
          <w:tcPr>
            <w:tcW w:w="2268" w:type="dxa"/>
            <w:tcBorders>
              <w:top w:val="single" w:sz="2" w:space="0" w:color="auto"/>
              <w:left w:val="single" w:sz="2" w:space="0" w:color="auto"/>
              <w:bottom w:val="single" w:sz="2" w:space="0" w:color="auto"/>
              <w:right w:val="single" w:sz="2" w:space="0" w:color="auto"/>
            </w:tcBorders>
            <w:shd w:val="clear" w:color="auto" w:fill="FFFFFF"/>
            <w:vAlign w:val="center"/>
          </w:tcPr>
          <w:p w14:paraId="3CC46046" w14:textId="70B4BD9B" w:rsidR="002143EE" w:rsidRPr="00BF1898" w:rsidRDefault="00E47386" w:rsidP="000A542B">
            <w:pPr>
              <w:pStyle w:val="BodyText"/>
              <w:spacing w:before="0" w:after="0"/>
              <w:ind w:firstLine="30"/>
              <w:jc w:val="center"/>
              <w:rPr>
                <w:bCs/>
              </w:rPr>
            </w:pPr>
            <w:r>
              <w:t>00245</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E24A5F8" w14:textId="6F7EE6D0" w:rsidR="002143EE" w:rsidRPr="00BF1898" w:rsidRDefault="002143EE" w:rsidP="002143EE">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4AE2AAE" w14:textId="4C5F38FA" w:rsidR="002143EE" w:rsidRPr="00BF1898" w:rsidRDefault="002143EE" w:rsidP="002143EE">
            <w:pPr>
              <w:widowControl w:val="0"/>
              <w:autoSpaceDE w:val="0"/>
              <w:autoSpaceDN w:val="0"/>
              <w:spacing w:line="360" w:lineRule="auto"/>
              <w:jc w:val="center"/>
              <w:rPr>
                <w:bCs/>
                <w:szCs w:val="26"/>
              </w:rPr>
            </w:pPr>
            <w:r w:rsidRPr="00BF1898">
              <w:rPr>
                <w:bCs/>
                <w:szCs w:val="26"/>
                <w:lang w:val="vi"/>
              </w:rPr>
              <w:t>0</w:t>
            </w:r>
          </w:p>
        </w:tc>
      </w:tr>
      <w:tr w:rsidR="0073434D" w:rsidRPr="00BF1898" w14:paraId="27773FA8"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EFFF07A" w14:textId="0AC23696" w:rsidR="0073434D" w:rsidRPr="00BF1898" w:rsidRDefault="00E47386" w:rsidP="0073434D">
            <w:pPr>
              <w:widowControl w:val="0"/>
              <w:autoSpaceDE w:val="0"/>
              <w:autoSpaceDN w:val="0"/>
              <w:spacing w:line="360" w:lineRule="auto"/>
              <w:jc w:val="center"/>
              <w:rPr>
                <w:szCs w:val="26"/>
              </w:rPr>
            </w:pPr>
            <w:r>
              <w:t>00248</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2BB946C6" w14:textId="5109D7D9" w:rsidR="0073434D" w:rsidRPr="00BF1898" w:rsidRDefault="00E47386" w:rsidP="0073434D">
            <w:pPr>
              <w:pStyle w:val="BodyText"/>
              <w:spacing w:before="0" w:after="0"/>
              <w:ind w:firstLine="30"/>
              <w:jc w:val="center"/>
            </w:pPr>
            <w:r>
              <w:t>00248</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DDCD438" w14:textId="14E0C430" w:rsidR="0073434D" w:rsidRPr="00BF1898" w:rsidRDefault="00E36FE4" w:rsidP="0073434D">
            <w:pPr>
              <w:widowControl w:val="0"/>
              <w:autoSpaceDE w:val="0"/>
              <w:autoSpaceDN w:val="0"/>
              <w:spacing w:line="360" w:lineRule="auto"/>
              <w:jc w:val="center"/>
              <w:rPr>
                <w:bCs/>
                <w:szCs w:val="26"/>
              </w:rPr>
            </w:pPr>
            <w:r w:rsidRPr="00BF1898">
              <w:rPr>
                <w:bCs/>
                <w:szCs w:val="26"/>
              </w:rPr>
              <w:t>1</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1BC674B0" w14:textId="48153CD6" w:rsidR="0073434D" w:rsidRPr="00BF1898" w:rsidRDefault="00E36FE4" w:rsidP="0073434D">
            <w:pPr>
              <w:widowControl w:val="0"/>
              <w:autoSpaceDE w:val="0"/>
              <w:autoSpaceDN w:val="0"/>
              <w:spacing w:line="360" w:lineRule="auto"/>
              <w:jc w:val="center"/>
              <w:rPr>
                <w:bCs/>
                <w:szCs w:val="26"/>
                <w:lang w:val="vi"/>
              </w:rPr>
            </w:pPr>
            <w:r w:rsidRPr="00BF1898">
              <w:rPr>
                <w:bCs/>
                <w:szCs w:val="26"/>
                <w:lang w:val="vi"/>
              </w:rPr>
              <w:t>0</w:t>
            </w:r>
          </w:p>
        </w:tc>
      </w:tr>
      <w:tr w:rsidR="00547A6F" w:rsidRPr="00BF1898" w14:paraId="4605E39A"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8B1656C" w14:textId="23EBA7C0" w:rsidR="00547A6F" w:rsidRPr="00BF1898" w:rsidRDefault="00547A6F" w:rsidP="00547A6F">
            <w:pPr>
              <w:widowControl w:val="0"/>
              <w:autoSpaceDE w:val="0"/>
              <w:autoSpaceDN w:val="0"/>
              <w:spacing w:line="360" w:lineRule="auto"/>
              <w:jc w:val="center"/>
              <w:rPr>
                <w:bCs/>
                <w:szCs w:val="26"/>
              </w:rPr>
            </w:pPr>
            <w:r w:rsidRPr="00BF1898">
              <w:t>110120002</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388C95E2" w14:textId="70A85DB4" w:rsidR="00547A6F" w:rsidRPr="00BF1898" w:rsidRDefault="00547A6F" w:rsidP="00547A6F">
            <w:pPr>
              <w:widowControl w:val="0"/>
              <w:autoSpaceDE w:val="0"/>
              <w:autoSpaceDN w:val="0"/>
              <w:spacing w:line="360" w:lineRule="auto"/>
              <w:ind w:firstLine="30"/>
              <w:jc w:val="center"/>
              <w:rPr>
                <w:bCs/>
                <w:szCs w:val="26"/>
              </w:rPr>
            </w:pPr>
            <w:r w:rsidRPr="00BF1898">
              <w:t>110120002</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22CD9CCE" w14:textId="64CB5C5D"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45EDB0B" w14:textId="7C19AC2D"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07E92781"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6993A536" w14:textId="228F40C7" w:rsidR="00547A6F" w:rsidRPr="00BF1898" w:rsidRDefault="00547A6F" w:rsidP="00547A6F">
            <w:pPr>
              <w:widowControl w:val="0"/>
              <w:autoSpaceDE w:val="0"/>
              <w:autoSpaceDN w:val="0"/>
              <w:spacing w:line="360" w:lineRule="auto"/>
              <w:jc w:val="center"/>
              <w:rPr>
                <w:bCs/>
                <w:szCs w:val="26"/>
              </w:rPr>
            </w:pPr>
            <w:r w:rsidRPr="00BF1898">
              <w:t>110120004</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603608BE" w14:textId="061FB70F" w:rsidR="00547A6F" w:rsidRPr="00BF1898" w:rsidRDefault="00547A6F" w:rsidP="00547A6F">
            <w:pPr>
              <w:widowControl w:val="0"/>
              <w:autoSpaceDE w:val="0"/>
              <w:autoSpaceDN w:val="0"/>
              <w:spacing w:line="360" w:lineRule="auto"/>
              <w:ind w:firstLine="30"/>
              <w:jc w:val="center"/>
              <w:rPr>
                <w:bCs/>
                <w:szCs w:val="26"/>
              </w:rPr>
            </w:pPr>
            <w:r w:rsidRPr="00BF1898">
              <w:t>110120004</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13FA5218" w14:textId="6FA3BC71"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52C19DF" w14:textId="7FEF46FC"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6E1C9AB2"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169D28C7" w14:textId="6CB4C577" w:rsidR="00547A6F" w:rsidRPr="00BF1898" w:rsidRDefault="00547A6F" w:rsidP="00547A6F">
            <w:pPr>
              <w:widowControl w:val="0"/>
              <w:autoSpaceDE w:val="0"/>
              <w:autoSpaceDN w:val="0"/>
              <w:spacing w:line="360" w:lineRule="auto"/>
              <w:jc w:val="center"/>
              <w:rPr>
                <w:bCs/>
                <w:szCs w:val="26"/>
              </w:rPr>
            </w:pPr>
            <w:r w:rsidRPr="00BF1898">
              <w:lastRenderedPageBreak/>
              <w:t>110120006</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26321484" w14:textId="09BE66E3" w:rsidR="00547A6F" w:rsidRPr="00BF1898" w:rsidRDefault="00547A6F" w:rsidP="00547A6F">
            <w:pPr>
              <w:widowControl w:val="0"/>
              <w:autoSpaceDE w:val="0"/>
              <w:autoSpaceDN w:val="0"/>
              <w:spacing w:line="360" w:lineRule="auto"/>
              <w:ind w:firstLine="30"/>
              <w:jc w:val="center"/>
              <w:rPr>
                <w:bCs/>
                <w:szCs w:val="26"/>
              </w:rPr>
            </w:pPr>
            <w:r w:rsidRPr="00BF1898">
              <w:t>110120006</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6A49C499" w14:textId="6714DD4C"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B0807B6" w14:textId="19832F81"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6795BF6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5A6786BD" w14:textId="6E0868C1" w:rsidR="00547A6F" w:rsidRPr="00BF1898" w:rsidRDefault="00547A6F" w:rsidP="00547A6F">
            <w:pPr>
              <w:widowControl w:val="0"/>
              <w:autoSpaceDE w:val="0"/>
              <w:autoSpaceDN w:val="0"/>
              <w:spacing w:line="360" w:lineRule="auto"/>
              <w:jc w:val="center"/>
              <w:rPr>
                <w:bCs/>
                <w:szCs w:val="26"/>
              </w:rPr>
            </w:pPr>
            <w:r w:rsidRPr="00BF1898">
              <w:t>110120008</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50A8E60A" w14:textId="687DBAED" w:rsidR="00547A6F" w:rsidRPr="00BF1898" w:rsidRDefault="00547A6F" w:rsidP="00547A6F">
            <w:pPr>
              <w:widowControl w:val="0"/>
              <w:autoSpaceDE w:val="0"/>
              <w:autoSpaceDN w:val="0"/>
              <w:spacing w:line="360" w:lineRule="auto"/>
              <w:ind w:firstLine="30"/>
              <w:jc w:val="center"/>
              <w:rPr>
                <w:bCs/>
                <w:szCs w:val="26"/>
              </w:rPr>
            </w:pPr>
            <w:r w:rsidRPr="00BF1898">
              <w:t>110120008</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7A8DDE41" w14:textId="26750D07"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2F944E8A" w14:textId="58C22860"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75A71896"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76DC9FE4" w14:textId="53A79E23" w:rsidR="00547A6F" w:rsidRPr="00BF1898" w:rsidRDefault="00547A6F" w:rsidP="00547A6F">
            <w:pPr>
              <w:widowControl w:val="0"/>
              <w:autoSpaceDE w:val="0"/>
              <w:autoSpaceDN w:val="0"/>
              <w:spacing w:line="360" w:lineRule="auto"/>
              <w:jc w:val="center"/>
              <w:rPr>
                <w:bCs/>
                <w:szCs w:val="26"/>
              </w:rPr>
            </w:pPr>
            <w:r w:rsidRPr="00BF1898">
              <w:t>110120010</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08EEE6FE" w14:textId="3A78F33C" w:rsidR="00547A6F" w:rsidRPr="00BF1898" w:rsidRDefault="00547A6F" w:rsidP="00547A6F">
            <w:pPr>
              <w:widowControl w:val="0"/>
              <w:autoSpaceDE w:val="0"/>
              <w:autoSpaceDN w:val="0"/>
              <w:spacing w:line="360" w:lineRule="auto"/>
              <w:ind w:firstLine="30"/>
              <w:jc w:val="center"/>
              <w:rPr>
                <w:bCs/>
                <w:szCs w:val="26"/>
              </w:rPr>
            </w:pPr>
            <w:r w:rsidRPr="00BF1898">
              <w:t>110120010</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502046CF" w14:textId="253F2E28"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0149574F" w14:textId="2B93D3C7"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r w:rsidR="00547A6F" w:rsidRPr="00BF1898" w14:paraId="32C8C29C" w14:textId="77777777" w:rsidTr="0000094F">
        <w:trPr>
          <w:trHeight w:val="454"/>
        </w:trPr>
        <w:tc>
          <w:tcPr>
            <w:tcW w:w="2544" w:type="dxa"/>
            <w:tcBorders>
              <w:top w:val="single" w:sz="2" w:space="0" w:color="auto"/>
              <w:left w:val="single" w:sz="2" w:space="0" w:color="auto"/>
              <w:bottom w:val="single" w:sz="2" w:space="0" w:color="auto"/>
              <w:right w:val="single" w:sz="2" w:space="0" w:color="auto"/>
            </w:tcBorders>
            <w:shd w:val="clear" w:color="auto" w:fill="FFFFFF"/>
          </w:tcPr>
          <w:p w14:paraId="266716C0" w14:textId="606A7F74" w:rsidR="00547A6F" w:rsidRPr="00BF1898" w:rsidRDefault="00547A6F" w:rsidP="00547A6F">
            <w:pPr>
              <w:widowControl w:val="0"/>
              <w:autoSpaceDE w:val="0"/>
              <w:autoSpaceDN w:val="0"/>
              <w:spacing w:line="360" w:lineRule="auto"/>
              <w:jc w:val="center"/>
              <w:rPr>
                <w:bCs/>
                <w:szCs w:val="26"/>
              </w:rPr>
            </w:pPr>
            <w:r w:rsidRPr="00BF1898">
              <w:t>110120021</w:t>
            </w:r>
          </w:p>
        </w:tc>
        <w:tc>
          <w:tcPr>
            <w:tcW w:w="2268" w:type="dxa"/>
            <w:tcBorders>
              <w:top w:val="single" w:sz="2" w:space="0" w:color="auto"/>
              <w:left w:val="single" w:sz="2" w:space="0" w:color="auto"/>
              <w:bottom w:val="single" w:sz="2" w:space="0" w:color="auto"/>
              <w:right w:val="single" w:sz="2" w:space="0" w:color="auto"/>
            </w:tcBorders>
            <w:shd w:val="clear" w:color="auto" w:fill="FFFFFF"/>
          </w:tcPr>
          <w:p w14:paraId="5BE0841D" w14:textId="4D18162B" w:rsidR="00547A6F" w:rsidRPr="00BF1898" w:rsidRDefault="00547A6F" w:rsidP="00547A6F">
            <w:pPr>
              <w:widowControl w:val="0"/>
              <w:autoSpaceDE w:val="0"/>
              <w:autoSpaceDN w:val="0"/>
              <w:spacing w:line="360" w:lineRule="auto"/>
              <w:ind w:firstLine="30"/>
              <w:jc w:val="center"/>
              <w:rPr>
                <w:bCs/>
                <w:szCs w:val="26"/>
              </w:rPr>
            </w:pPr>
            <w:r w:rsidRPr="00BF1898">
              <w:t>110120021</w:t>
            </w:r>
          </w:p>
        </w:tc>
        <w:tc>
          <w:tcPr>
            <w:tcW w:w="2410" w:type="dxa"/>
            <w:tcBorders>
              <w:top w:val="single" w:sz="2" w:space="0" w:color="auto"/>
              <w:left w:val="single" w:sz="2" w:space="0" w:color="auto"/>
              <w:bottom w:val="single" w:sz="2" w:space="0" w:color="auto"/>
              <w:right w:val="single" w:sz="2" w:space="0" w:color="auto"/>
            </w:tcBorders>
            <w:shd w:val="clear" w:color="auto" w:fill="FFFFFF"/>
          </w:tcPr>
          <w:p w14:paraId="4F39277F" w14:textId="18CBAE85" w:rsidR="00547A6F" w:rsidRPr="00BF1898" w:rsidRDefault="00C500BD" w:rsidP="00547A6F">
            <w:pPr>
              <w:widowControl w:val="0"/>
              <w:autoSpaceDE w:val="0"/>
              <w:autoSpaceDN w:val="0"/>
              <w:spacing w:line="360" w:lineRule="auto"/>
              <w:jc w:val="center"/>
              <w:rPr>
                <w:bCs/>
                <w:szCs w:val="26"/>
              </w:rPr>
            </w:pPr>
            <w:r w:rsidRPr="00BF1898">
              <w:rPr>
                <w:bCs/>
                <w:szCs w:val="26"/>
              </w:rPr>
              <w:t>2</w:t>
            </w:r>
          </w:p>
        </w:tc>
        <w:tc>
          <w:tcPr>
            <w:tcW w:w="2117" w:type="dxa"/>
            <w:tcBorders>
              <w:top w:val="single" w:sz="2" w:space="0" w:color="auto"/>
              <w:left w:val="single" w:sz="2" w:space="0" w:color="auto"/>
              <w:bottom w:val="single" w:sz="2" w:space="0" w:color="auto"/>
              <w:right w:val="single" w:sz="2" w:space="0" w:color="auto"/>
            </w:tcBorders>
            <w:shd w:val="clear" w:color="auto" w:fill="FFFFFF"/>
          </w:tcPr>
          <w:p w14:paraId="5EAD209B" w14:textId="61303828" w:rsidR="00547A6F" w:rsidRPr="00BF1898" w:rsidRDefault="00547A6F" w:rsidP="00547A6F">
            <w:pPr>
              <w:widowControl w:val="0"/>
              <w:autoSpaceDE w:val="0"/>
              <w:autoSpaceDN w:val="0"/>
              <w:spacing w:line="360" w:lineRule="auto"/>
              <w:jc w:val="center"/>
              <w:rPr>
                <w:bCs/>
                <w:szCs w:val="26"/>
              </w:rPr>
            </w:pPr>
            <w:r w:rsidRPr="00BF1898">
              <w:rPr>
                <w:bCs/>
                <w:szCs w:val="26"/>
                <w:lang w:val="vi"/>
              </w:rPr>
              <w:t>0</w:t>
            </w:r>
          </w:p>
        </w:tc>
      </w:tr>
    </w:tbl>
    <w:p w14:paraId="7F627DC3" w14:textId="78AE0A2E" w:rsidR="004855F5" w:rsidRPr="00BF1898" w:rsidRDefault="005642F1" w:rsidP="004855F5">
      <w:pPr>
        <w:pStyle w:val="Caption"/>
        <w:keepNext/>
        <w:jc w:val="both"/>
        <w:rPr>
          <w:lang w:val="vi-VN"/>
        </w:rPr>
      </w:pPr>
      <w:bookmarkStart w:id="99" w:name="_Toc173388264"/>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36</w:t>
      </w:r>
      <w:r w:rsidR="00DD5465">
        <w:fldChar w:fldCharType="end"/>
      </w:r>
      <w:r w:rsidRPr="00BF1898">
        <w:rPr>
          <w:lang w:val="vi-VN"/>
        </w:rPr>
        <w:t xml:space="preserve">. </w:t>
      </w:r>
      <w:r w:rsidR="00997DB2">
        <w:rPr>
          <w:lang w:val="vi-VN"/>
        </w:rPr>
        <w:t>Một số d</w:t>
      </w:r>
      <w:r w:rsidR="00997DB2" w:rsidRPr="00BF1898">
        <w:rPr>
          <w:lang w:val="vi-VN"/>
        </w:rPr>
        <w:t>ữ liệu</w:t>
      </w:r>
      <w:r w:rsidR="00997DB2">
        <w:rPr>
          <w:lang w:val="vi-VN"/>
        </w:rPr>
        <w:t xml:space="preserve"> trích từ</w:t>
      </w:r>
      <w:r w:rsidR="00997DB2" w:rsidRPr="00BF1898">
        <w:rPr>
          <w:lang w:val="vi-VN"/>
        </w:rPr>
        <w:t xml:space="preserve"> bảng</w:t>
      </w:r>
      <w:r w:rsidRPr="00BF1898">
        <w:rPr>
          <w:lang w:val="vi-VN"/>
        </w:rPr>
        <w:t xml:space="preserve"> </w:t>
      </w:r>
      <w:r w:rsidRPr="00BF1898">
        <w:t>tài</w:t>
      </w:r>
      <w:r w:rsidRPr="00BF1898">
        <w:rPr>
          <w:lang w:val="vi-VN"/>
        </w:rPr>
        <w:t xml:space="preserve"> khoản sinh viên (tai_khoan_sinh_vien)</w:t>
      </w:r>
      <w:bookmarkEnd w:id="99"/>
    </w:p>
    <w:tbl>
      <w:tblPr>
        <w:tblStyle w:val="Chm1"/>
        <w:tblW w:w="0" w:type="auto"/>
        <w:tblLook w:val="04A0" w:firstRow="1" w:lastRow="0" w:firstColumn="1" w:lastColumn="0" w:noHBand="0" w:noVBand="1"/>
      </w:tblPr>
      <w:tblGrid>
        <w:gridCol w:w="4812"/>
        <w:gridCol w:w="4527"/>
      </w:tblGrid>
      <w:tr w:rsidR="007C5433" w:rsidRPr="00BF1898" w14:paraId="56D967F0"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4812" w:type="dxa"/>
          </w:tcPr>
          <w:p w14:paraId="4A62CCF4" w14:textId="47E1A41D" w:rsidR="007C5433" w:rsidRPr="00BF1898" w:rsidRDefault="007C5433" w:rsidP="007C5433">
            <w:pPr>
              <w:widowControl w:val="0"/>
              <w:autoSpaceDE w:val="0"/>
              <w:autoSpaceDN w:val="0"/>
              <w:spacing w:line="360" w:lineRule="auto"/>
              <w:rPr>
                <w:szCs w:val="26"/>
                <w:lang w:val="vi"/>
              </w:rPr>
            </w:pPr>
            <w:r w:rsidRPr="00BF1898">
              <w:rPr>
                <w:szCs w:val="26"/>
                <w:lang w:val="vi"/>
              </w:rPr>
              <w:t>ten_dang_nhap</w:t>
            </w:r>
          </w:p>
        </w:tc>
        <w:tc>
          <w:tcPr>
            <w:tcW w:w="4527" w:type="dxa"/>
          </w:tcPr>
          <w:p w14:paraId="5FAEFAD3" w14:textId="0ABEDE63" w:rsidR="007C5433" w:rsidRPr="00BF1898" w:rsidRDefault="007C5433" w:rsidP="007C5433">
            <w:pPr>
              <w:widowControl w:val="0"/>
              <w:autoSpaceDE w:val="0"/>
              <w:autoSpaceDN w:val="0"/>
              <w:spacing w:line="360" w:lineRule="auto"/>
              <w:rPr>
                <w:szCs w:val="26"/>
                <w:lang w:val="vi"/>
              </w:rPr>
            </w:pPr>
            <w:r w:rsidRPr="00BF1898">
              <w:rPr>
                <w:szCs w:val="26"/>
                <w:lang w:val="vi"/>
              </w:rPr>
              <w:t>ma_sinh_vien</w:t>
            </w:r>
          </w:p>
        </w:tc>
      </w:tr>
      <w:tr w:rsidR="0073434D" w:rsidRPr="00BF1898" w14:paraId="7867FDAA"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46899ED6" w14:textId="50C2CBE1" w:rsidR="0073434D" w:rsidRPr="00BF1898" w:rsidRDefault="0073434D" w:rsidP="0073434D">
            <w:pPr>
              <w:pStyle w:val="BodyText"/>
              <w:spacing w:before="0" w:after="0"/>
              <w:ind w:firstLine="0"/>
              <w:jc w:val="center"/>
              <w:rPr>
                <w:bCs/>
              </w:rPr>
            </w:pPr>
            <w:r w:rsidRPr="00BF1898">
              <w:t>110120002</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00633153" w14:textId="5C144723" w:rsidR="0073434D" w:rsidRPr="00BF1898" w:rsidRDefault="0073434D" w:rsidP="0073434D">
            <w:pPr>
              <w:widowControl w:val="0"/>
              <w:autoSpaceDE w:val="0"/>
              <w:autoSpaceDN w:val="0"/>
              <w:spacing w:line="360" w:lineRule="auto"/>
              <w:jc w:val="center"/>
              <w:rPr>
                <w:bCs/>
                <w:szCs w:val="26"/>
                <w:lang w:val="vi"/>
              </w:rPr>
            </w:pPr>
            <w:r w:rsidRPr="00BF1898">
              <w:t>110120002</w:t>
            </w:r>
          </w:p>
        </w:tc>
      </w:tr>
      <w:tr w:rsidR="0073434D" w:rsidRPr="00BF1898" w14:paraId="5AF11311"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20F0F479" w14:textId="10F9DFBC" w:rsidR="0073434D" w:rsidRPr="00BF1898" w:rsidRDefault="0073434D" w:rsidP="0073434D">
            <w:pPr>
              <w:pStyle w:val="BodyText"/>
              <w:spacing w:before="0" w:after="0"/>
              <w:ind w:firstLine="0"/>
              <w:jc w:val="center"/>
              <w:rPr>
                <w:bCs/>
              </w:rPr>
            </w:pPr>
            <w:r w:rsidRPr="00BF1898">
              <w:t>110120004</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56DF98AD" w14:textId="5D08F6DA" w:rsidR="0073434D" w:rsidRPr="00BF1898" w:rsidRDefault="0073434D" w:rsidP="0073434D">
            <w:pPr>
              <w:widowControl w:val="0"/>
              <w:autoSpaceDE w:val="0"/>
              <w:autoSpaceDN w:val="0"/>
              <w:spacing w:line="360" w:lineRule="auto"/>
              <w:jc w:val="center"/>
              <w:rPr>
                <w:bCs/>
                <w:szCs w:val="26"/>
                <w:lang w:val="vi"/>
              </w:rPr>
            </w:pPr>
            <w:r w:rsidRPr="00BF1898">
              <w:t>110120004</w:t>
            </w:r>
          </w:p>
        </w:tc>
      </w:tr>
      <w:tr w:rsidR="0073434D" w:rsidRPr="00BF1898" w14:paraId="300E7E63"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1000EC45" w14:textId="3BF2F4F1" w:rsidR="0073434D" w:rsidRPr="00BF1898" w:rsidRDefault="0073434D" w:rsidP="0073434D">
            <w:pPr>
              <w:pStyle w:val="BodyText"/>
              <w:spacing w:before="0" w:after="0"/>
              <w:ind w:firstLine="0"/>
              <w:jc w:val="center"/>
              <w:rPr>
                <w:bCs/>
              </w:rPr>
            </w:pPr>
            <w:r w:rsidRPr="00BF1898">
              <w:t>110120006</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0E74C0A0" w14:textId="72ABA308" w:rsidR="0073434D" w:rsidRPr="00BF1898" w:rsidRDefault="0073434D" w:rsidP="0073434D">
            <w:pPr>
              <w:widowControl w:val="0"/>
              <w:autoSpaceDE w:val="0"/>
              <w:autoSpaceDN w:val="0"/>
              <w:spacing w:line="360" w:lineRule="auto"/>
              <w:jc w:val="center"/>
              <w:rPr>
                <w:bCs/>
                <w:szCs w:val="26"/>
                <w:lang w:val="vi"/>
              </w:rPr>
            </w:pPr>
            <w:r w:rsidRPr="00BF1898">
              <w:t>110120006</w:t>
            </w:r>
          </w:p>
        </w:tc>
      </w:tr>
      <w:tr w:rsidR="0073434D" w:rsidRPr="00BF1898" w14:paraId="7CC9DD06"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371361A6" w14:textId="3D9A4FCF" w:rsidR="0073434D" w:rsidRPr="00BF1898" w:rsidRDefault="0073434D" w:rsidP="0073434D">
            <w:pPr>
              <w:pStyle w:val="BodyText"/>
              <w:spacing w:before="0" w:after="0"/>
              <w:ind w:firstLine="0"/>
              <w:jc w:val="center"/>
              <w:rPr>
                <w:bCs/>
              </w:rPr>
            </w:pPr>
            <w:r w:rsidRPr="00BF1898">
              <w:t>110120008</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7D95F44B" w14:textId="63F4933C" w:rsidR="0073434D" w:rsidRPr="00BF1898" w:rsidRDefault="0073434D" w:rsidP="0073434D">
            <w:pPr>
              <w:widowControl w:val="0"/>
              <w:autoSpaceDE w:val="0"/>
              <w:autoSpaceDN w:val="0"/>
              <w:spacing w:line="360" w:lineRule="auto"/>
              <w:jc w:val="center"/>
              <w:rPr>
                <w:bCs/>
                <w:szCs w:val="26"/>
                <w:lang w:val="vi"/>
              </w:rPr>
            </w:pPr>
            <w:r w:rsidRPr="00BF1898">
              <w:t>110120008</w:t>
            </w:r>
          </w:p>
        </w:tc>
      </w:tr>
      <w:tr w:rsidR="0073434D" w:rsidRPr="00BF1898" w14:paraId="1F67820E"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1D53F72C" w14:textId="38C1593C" w:rsidR="0073434D" w:rsidRPr="00BF1898" w:rsidRDefault="0073434D" w:rsidP="0073434D">
            <w:pPr>
              <w:pStyle w:val="BodyText"/>
              <w:spacing w:before="0" w:after="0"/>
              <w:ind w:firstLine="0"/>
              <w:jc w:val="center"/>
              <w:rPr>
                <w:bCs/>
              </w:rPr>
            </w:pPr>
            <w:r w:rsidRPr="00BF1898">
              <w:t>110120010</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93E203C" w14:textId="6C8936F9" w:rsidR="0073434D" w:rsidRPr="00BF1898" w:rsidRDefault="0073434D" w:rsidP="0073434D">
            <w:pPr>
              <w:widowControl w:val="0"/>
              <w:autoSpaceDE w:val="0"/>
              <w:autoSpaceDN w:val="0"/>
              <w:spacing w:line="360" w:lineRule="auto"/>
              <w:jc w:val="center"/>
              <w:rPr>
                <w:bCs/>
                <w:szCs w:val="26"/>
                <w:lang w:val="vi"/>
              </w:rPr>
            </w:pPr>
            <w:r w:rsidRPr="00BF1898">
              <w:t>110120010</w:t>
            </w:r>
          </w:p>
        </w:tc>
      </w:tr>
      <w:tr w:rsidR="0073434D" w:rsidRPr="00BF1898" w14:paraId="527275F8"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60F507E9" w14:textId="670EE90A" w:rsidR="0073434D" w:rsidRPr="00BF1898" w:rsidRDefault="0073434D" w:rsidP="0073434D">
            <w:pPr>
              <w:pStyle w:val="BodyText"/>
              <w:spacing w:before="0" w:after="0"/>
              <w:ind w:firstLine="0"/>
              <w:jc w:val="center"/>
              <w:rPr>
                <w:bCs/>
              </w:rPr>
            </w:pPr>
            <w:r w:rsidRPr="00BF1898">
              <w:t>110120021</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33D51A8" w14:textId="420F04C4" w:rsidR="0073434D" w:rsidRPr="00BF1898" w:rsidRDefault="0073434D" w:rsidP="0073434D">
            <w:pPr>
              <w:widowControl w:val="0"/>
              <w:autoSpaceDE w:val="0"/>
              <w:autoSpaceDN w:val="0"/>
              <w:spacing w:line="360" w:lineRule="auto"/>
              <w:jc w:val="center"/>
              <w:rPr>
                <w:bCs/>
                <w:szCs w:val="26"/>
                <w:lang w:val="vi"/>
              </w:rPr>
            </w:pPr>
            <w:r w:rsidRPr="00BF1898">
              <w:t>110120021</w:t>
            </w:r>
          </w:p>
        </w:tc>
      </w:tr>
    </w:tbl>
    <w:p w14:paraId="1C111E14" w14:textId="7C12B982" w:rsidR="009A7A48" w:rsidRPr="00BF1898" w:rsidRDefault="009A7A48" w:rsidP="009A7A48">
      <w:pPr>
        <w:pStyle w:val="Caption"/>
        <w:keepNext/>
        <w:jc w:val="both"/>
        <w:rPr>
          <w:lang w:val="vi-VN"/>
        </w:rPr>
      </w:pPr>
      <w:bookmarkStart w:id="100" w:name="_Toc173388265"/>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37</w:t>
      </w:r>
      <w:r w:rsidR="00DD5465">
        <w:fldChar w:fldCharType="end"/>
      </w:r>
      <w:r w:rsidR="00736197" w:rsidRPr="00BF1898">
        <w:rPr>
          <w:lang w:val="vi-VN"/>
        </w:rPr>
        <w:t xml:space="preserve">. </w:t>
      </w:r>
      <w:r w:rsidR="00D72E13">
        <w:rPr>
          <w:lang w:val="vi-VN"/>
        </w:rPr>
        <w:t>Một số d</w:t>
      </w:r>
      <w:r w:rsidR="00D72E13" w:rsidRPr="00BF1898">
        <w:rPr>
          <w:lang w:val="vi-VN"/>
        </w:rPr>
        <w:t>ữ liệu</w:t>
      </w:r>
      <w:r w:rsidR="00D72E13">
        <w:rPr>
          <w:lang w:val="vi-VN"/>
        </w:rPr>
        <w:t xml:space="preserve"> trích từ</w:t>
      </w:r>
      <w:r w:rsidR="00D72E13" w:rsidRPr="00BF1898">
        <w:rPr>
          <w:lang w:val="vi-VN"/>
        </w:rPr>
        <w:t xml:space="preserve"> bảng</w:t>
      </w:r>
      <w:r w:rsidR="00736197" w:rsidRPr="00BF1898">
        <w:rPr>
          <w:lang w:val="vi-VN"/>
        </w:rPr>
        <w:t xml:space="preserve"> </w:t>
      </w:r>
      <w:r w:rsidR="00736197" w:rsidRPr="00BF1898">
        <w:t>tài</w:t>
      </w:r>
      <w:r w:rsidR="00736197" w:rsidRPr="00BF1898">
        <w:rPr>
          <w:lang w:val="vi-VN"/>
        </w:rPr>
        <w:t xml:space="preserve"> khoản giảng viên (tai_khoan_</w:t>
      </w:r>
      <w:r w:rsidR="00B10EEB" w:rsidRPr="00BF1898">
        <w:rPr>
          <w:lang w:val="vi-VN"/>
        </w:rPr>
        <w:t>gia</w:t>
      </w:r>
      <w:r w:rsidR="008071DB" w:rsidRPr="00BF1898">
        <w:rPr>
          <w:lang w:val="vi-VN"/>
        </w:rPr>
        <w:t>ng</w:t>
      </w:r>
      <w:r w:rsidR="00736197" w:rsidRPr="00BF1898">
        <w:rPr>
          <w:lang w:val="vi-VN"/>
        </w:rPr>
        <w:t>_vien)</w:t>
      </w:r>
      <w:bookmarkEnd w:id="100"/>
    </w:p>
    <w:tbl>
      <w:tblPr>
        <w:tblStyle w:val="Chm1"/>
        <w:tblW w:w="0" w:type="auto"/>
        <w:tblLook w:val="04A0" w:firstRow="1" w:lastRow="0" w:firstColumn="1" w:lastColumn="0" w:noHBand="0" w:noVBand="1"/>
      </w:tblPr>
      <w:tblGrid>
        <w:gridCol w:w="4812"/>
        <w:gridCol w:w="4527"/>
      </w:tblGrid>
      <w:tr w:rsidR="00E36FE4" w:rsidRPr="00BF1898" w14:paraId="1861EA63" w14:textId="77777777" w:rsidTr="0000094F">
        <w:trPr>
          <w:cnfStyle w:val="100000000000" w:firstRow="1" w:lastRow="0" w:firstColumn="0" w:lastColumn="0" w:oddVBand="0" w:evenVBand="0" w:oddHBand="0" w:evenHBand="0" w:firstRowFirstColumn="0" w:firstRowLastColumn="0" w:lastRowFirstColumn="0" w:lastRowLastColumn="0"/>
          <w:trHeight w:val="454"/>
          <w:tblHeader/>
        </w:trPr>
        <w:tc>
          <w:tcPr>
            <w:tcW w:w="4812" w:type="dxa"/>
          </w:tcPr>
          <w:p w14:paraId="54E3753D" w14:textId="77777777" w:rsidR="00E36FE4" w:rsidRPr="00BF1898" w:rsidRDefault="00E36FE4" w:rsidP="0000094F">
            <w:pPr>
              <w:widowControl w:val="0"/>
              <w:autoSpaceDE w:val="0"/>
              <w:autoSpaceDN w:val="0"/>
              <w:spacing w:line="360" w:lineRule="auto"/>
              <w:rPr>
                <w:szCs w:val="26"/>
                <w:lang w:val="vi"/>
              </w:rPr>
            </w:pPr>
            <w:r w:rsidRPr="00BF1898">
              <w:rPr>
                <w:szCs w:val="26"/>
                <w:lang w:val="vi"/>
              </w:rPr>
              <w:t>ten_dang_nhap</w:t>
            </w:r>
          </w:p>
        </w:tc>
        <w:tc>
          <w:tcPr>
            <w:tcW w:w="4527" w:type="dxa"/>
          </w:tcPr>
          <w:p w14:paraId="35159780" w14:textId="77777777" w:rsidR="00E36FE4" w:rsidRPr="00BF1898" w:rsidRDefault="00E36FE4" w:rsidP="0000094F">
            <w:pPr>
              <w:widowControl w:val="0"/>
              <w:autoSpaceDE w:val="0"/>
              <w:autoSpaceDN w:val="0"/>
              <w:spacing w:line="360" w:lineRule="auto"/>
              <w:rPr>
                <w:szCs w:val="26"/>
                <w:lang w:val="vi"/>
              </w:rPr>
            </w:pPr>
            <w:r w:rsidRPr="00BF1898">
              <w:rPr>
                <w:szCs w:val="26"/>
                <w:lang w:val="vi"/>
              </w:rPr>
              <w:t>ma_sinh_vien</w:t>
            </w:r>
          </w:p>
        </w:tc>
      </w:tr>
      <w:tr w:rsidR="00C500BD" w:rsidRPr="00BF1898" w14:paraId="746D176E"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7F69861E" w14:textId="37371F1F" w:rsidR="00C500BD" w:rsidRPr="00BF1898" w:rsidRDefault="00E47386" w:rsidP="00C500BD">
            <w:pPr>
              <w:pStyle w:val="BodyText"/>
              <w:spacing w:before="0" w:after="0"/>
              <w:ind w:firstLine="0"/>
              <w:jc w:val="center"/>
              <w:rPr>
                <w:bCs/>
              </w:rPr>
            </w:pPr>
            <w:r>
              <w:t>00246</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0E4B28E8" w14:textId="340ECC89" w:rsidR="00C500BD" w:rsidRPr="00BF1898" w:rsidRDefault="00E47386" w:rsidP="00C500BD">
            <w:pPr>
              <w:widowControl w:val="0"/>
              <w:autoSpaceDE w:val="0"/>
              <w:autoSpaceDN w:val="0"/>
              <w:spacing w:line="360" w:lineRule="auto"/>
              <w:jc w:val="center"/>
              <w:rPr>
                <w:bCs/>
                <w:szCs w:val="26"/>
                <w:lang w:val="vi"/>
              </w:rPr>
            </w:pPr>
            <w:r>
              <w:rPr>
                <w:szCs w:val="26"/>
              </w:rPr>
              <w:t>00246</w:t>
            </w:r>
          </w:p>
        </w:tc>
      </w:tr>
      <w:tr w:rsidR="00C500BD" w:rsidRPr="00BF1898" w14:paraId="3B3C8A35"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1828DE49" w14:textId="4D6FFD18" w:rsidR="00C500BD" w:rsidRPr="00BF1898" w:rsidRDefault="009A3F81" w:rsidP="00C500BD">
            <w:pPr>
              <w:pStyle w:val="BodyText"/>
              <w:spacing w:before="0" w:after="0"/>
              <w:ind w:firstLine="0"/>
              <w:jc w:val="center"/>
              <w:rPr>
                <w:bCs/>
              </w:rPr>
            </w:pPr>
            <w:r>
              <w:t>00255</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72E44BCA" w14:textId="57D2DC6F" w:rsidR="00C500BD" w:rsidRPr="00BF1898" w:rsidRDefault="009A3F81" w:rsidP="00C500BD">
            <w:pPr>
              <w:widowControl w:val="0"/>
              <w:autoSpaceDE w:val="0"/>
              <w:autoSpaceDN w:val="0"/>
              <w:spacing w:line="360" w:lineRule="auto"/>
              <w:jc w:val="center"/>
              <w:rPr>
                <w:bCs/>
                <w:szCs w:val="26"/>
                <w:lang w:val="vi"/>
              </w:rPr>
            </w:pPr>
            <w:r>
              <w:rPr>
                <w:szCs w:val="26"/>
              </w:rPr>
              <w:t>00255</w:t>
            </w:r>
          </w:p>
        </w:tc>
      </w:tr>
      <w:tr w:rsidR="00C500BD" w:rsidRPr="00BF1898" w14:paraId="697B5584"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1C8ED69E" w14:textId="2C0E711E" w:rsidR="00C500BD" w:rsidRPr="00BF1898" w:rsidRDefault="00E47386" w:rsidP="00C500BD">
            <w:pPr>
              <w:pStyle w:val="BodyText"/>
              <w:spacing w:before="0" w:after="0"/>
              <w:ind w:firstLine="0"/>
              <w:jc w:val="center"/>
              <w:rPr>
                <w:bCs/>
              </w:rPr>
            </w:pPr>
            <w:r>
              <w:t>03539</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2ECC2A31" w14:textId="0E36A6CB" w:rsidR="00C500BD" w:rsidRPr="00BF1898" w:rsidRDefault="00E47386" w:rsidP="00C500BD">
            <w:pPr>
              <w:widowControl w:val="0"/>
              <w:autoSpaceDE w:val="0"/>
              <w:autoSpaceDN w:val="0"/>
              <w:spacing w:line="360" w:lineRule="auto"/>
              <w:jc w:val="center"/>
              <w:rPr>
                <w:bCs/>
                <w:szCs w:val="26"/>
                <w:lang w:val="vi"/>
              </w:rPr>
            </w:pPr>
            <w:r>
              <w:rPr>
                <w:szCs w:val="26"/>
              </w:rPr>
              <w:t>03539</w:t>
            </w:r>
          </w:p>
        </w:tc>
      </w:tr>
      <w:tr w:rsidR="00C500BD" w:rsidRPr="00BF1898" w14:paraId="2A44AC4B"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3B8CA03D" w14:textId="21BAC3F3" w:rsidR="00C500BD" w:rsidRPr="00BF1898" w:rsidRDefault="00E47386" w:rsidP="00C500BD">
            <w:pPr>
              <w:pStyle w:val="BodyText"/>
              <w:spacing w:before="0" w:after="0"/>
              <w:ind w:firstLine="0"/>
              <w:jc w:val="center"/>
              <w:rPr>
                <w:bCs/>
              </w:rPr>
            </w:pPr>
            <w:r>
              <w:t>00253</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1CEC2498" w14:textId="25A0AB78" w:rsidR="00C500BD" w:rsidRPr="00BF1898" w:rsidRDefault="00E47386" w:rsidP="00C500BD">
            <w:pPr>
              <w:widowControl w:val="0"/>
              <w:autoSpaceDE w:val="0"/>
              <w:autoSpaceDN w:val="0"/>
              <w:spacing w:line="360" w:lineRule="auto"/>
              <w:jc w:val="center"/>
              <w:rPr>
                <w:bCs/>
                <w:szCs w:val="26"/>
                <w:lang w:val="vi"/>
              </w:rPr>
            </w:pPr>
            <w:r>
              <w:rPr>
                <w:szCs w:val="26"/>
              </w:rPr>
              <w:t>00253</w:t>
            </w:r>
          </w:p>
        </w:tc>
      </w:tr>
      <w:tr w:rsidR="00C500BD" w:rsidRPr="00BF1898" w14:paraId="4474D52B"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vAlign w:val="center"/>
          </w:tcPr>
          <w:p w14:paraId="27928141" w14:textId="46E41B18" w:rsidR="00C500BD" w:rsidRPr="00BF1898" w:rsidRDefault="00E47386" w:rsidP="00C500BD">
            <w:pPr>
              <w:pStyle w:val="BodyText"/>
              <w:spacing w:before="0" w:after="0"/>
              <w:ind w:firstLine="0"/>
              <w:jc w:val="center"/>
              <w:rPr>
                <w:bCs/>
              </w:rPr>
            </w:pPr>
            <w:r>
              <w:t>00245</w:t>
            </w:r>
          </w:p>
        </w:tc>
        <w:tc>
          <w:tcPr>
            <w:tcW w:w="4527" w:type="dxa"/>
            <w:tcBorders>
              <w:top w:val="single" w:sz="2" w:space="0" w:color="auto"/>
              <w:left w:val="single" w:sz="2" w:space="0" w:color="auto"/>
              <w:bottom w:val="single" w:sz="2" w:space="0" w:color="auto"/>
              <w:right w:val="single" w:sz="2" w:space="0" w:color="auto"/>
            </w:tcBorders>
            <w:shd w:val="clear" w:color="auto" w:fill="FFFFFF"/>
            <w:vAlign w:val="center"/>
          </w:tcPr>
          <w:p w14:paraId="3A756372" w14:textId="18436EC9" w:rsidR="00C500BD" w:rsidRPr="00BF1898" w:rsidRDefault="00E47386" w:rsidP="00C500BD">
            <w:pPr>
              <w:widowControl w:val="0"/>
              <w:autoSpaceDE w:val="0"/>
              <w:autoSpaceDN w:val="0"/>
              <w:spacing w:line="360" w:lineRule="auto"/>
              <w:jc w:val="center"/>
              <w:rPr>
                <w:bCs/>
                <w:szCs w:val="26"/>
                <w:lang w:val="vi"/>
              </w:rPr>
            </w:pPr>
            <w:r>
              <w:rPr>
                <w:szCs w:val="26"/>
              </w:rPr>
              <w:t>00245</w:t>
            </w:r>
          </w:p>
        </w:tc>
      </w:tr>
      <w:tr w:rsidR="00C500BD" w:rsidRPr="00BF1898" w14:paraId="63F414A3" w14:textId="77777777" w:rsidTr="0000094F">
        <w:trPr>
          <w:trHeight w:val="454"/>
        </w:trPr>
        <w:tc>
          <w:tcPr>
            <w:tcW w:w="4812" w:type="dxa"/>
            <w:tcBorders>
              <w:top w:val="single" w:sz="2" w:space="0" w:color="auto"/>
              <w:left w:val="single" w:sz="2" w:space="0" w:color="auto"/>
              <w:bottom w:val="single" w:sz="2" w:space="0" w:color="auto"/>
              <w:right w:val="single" w:sz="2" w:space="0" w:color="auto"/>
            </w:tcBorders>
            <w:shd w:val="clear" w:color="auto" w:fill="FFFFFF"/>
          </w:tcPr>
          <w:p w14:paraId="5122BAC5" w14:textId="03F38E32" w:rsidR="00C500BD" w:rsidRPr="00BF1898" w:rsidRDefault="00E47386" w:rsidP="00C500BD">
            <w:pPr>
              <w:pStyle w:val="BodyText"/>
              <w:spacing w:before="0" w:after="0"/>
              <w:ind w:firstLine="0"/>
              <w:jc w:val="center"/>
              <w:rPr>
                <w:bCs/>
              </w:rPr>
            </w:pPr>
            <w:r>
              <w:t>00248</w:t>
            </w:r>
          </w:p>
        </w:tc>
        <w:tc>
          <w:tcPr>
            <w:tcW w:w="4527" w:type="dxa"/>
            <w:tcBorders>
              <w:top w:val="single" w:sz="2" w:space="0" w:color="auto"/>
              <w:left w:val="single" w:sz="2" w:space="0" w:color="auto"/>
              <w:bottom w:val="single" w:sz="2" w:space="0" w:color="auto"/>
              <w:right w:val="single" w:sz="2" w:space="0" w:color="auto"/>
            </w:tcBorders>
            <w:shd w:val="clear" w:color="auto" w:fill="FFFFFF"/>
          </w:tcPr>
          <w:p w14:paraId="3C6403D7" w14:textId="4BF19155" w:rsidR="00C500BD" w:rsidRPr="00BF1898" w:rsidRDefault="00E47386" w:rsidP="00C500BD">
            <w:pPr>
              <w:widowControl w:val="0"/>
              <w:autoSpaceDE w:val="0"/>
              <w:autoSpaceDN w:val="0"/>
              <w:spacing w:line="360" w:lineRule="auto"/>
              <w:jc w:val="center"/>
              <w:rPr>
                <w:bCs/>
                <w:szCs w:val="26"/>
                <w:lang w:val="vi"/>
              </w:rPr>
            </w:pPr>
            <w:r>
              <w:t>00248</w:t>
            </w:r>
          </w:p>
        </w:tc>
      </w:tr>
    </w:tbl>
    <w:p w14:paraId="4BEB9B19" w14:textId="0404FB19" w:rsidR="00117A5E" w:rsidRPr="00117A5E" w:rsidRDefault="00117A5E" w:rsidP="00117A5E">
      <w:pPr>
        <w:pStyle w:val="BodyText"/>
        <w:rPr>
          <w:lang w:val="vi-VN"/>
        </w:rPr>
      </w:pPr>
      <w:r>
        <w:t>Mã</w:t>
      </w:r>
      <w:r>
        <w:rPr>
          <w:lang w:val="vi-VN"/>
        </w:rPr>
        <w:t xml:space="preserve"> học kỳ niên khóa gồm 5 ký tự được ghép từ thứ tự học kỳ trong năm cùng </w:t>
      </w:r>
      <w:r w:rsidR="007F3D1D">
        <w:rPr>
          <w:lang w:val="vi-VN"/>
        </w:rPr>
        <w:t xml:space="preserve">2 số cuối của năm </w:t>
      </w:r>
      <w:r w:rsidR="00336228">
        <w:rPr>
          <w:lang w:val="vi-VN"/>
        </w:rPr>
        <w:t>học. Mỗi năm học gồm 3 học kỳ, với 2 học kỳ chính</w:t>
      </w:r>
      <w:r w:rsidR="00E203CF">
        <w:rPr>
          <w:lang w:val="vi-VN"/>
        </w:rPr>
        <w:t xml:space="preserve"> (học kỳ 1, học kỳ 2)</w:t>
      </w:r>
      <w:r w:rsidR="00336228">
        <w:rPr>
          <w:lang w:val="vi-VN"/>
        </w:rPr>
        <w:t xml:space="preserve"> và học kỳ hè</w:t>
      </w:r>
      <w:r w:rsidR="008A1D3A">
        <w:rPr>
          <w:lang w:val="vi-VN"/>
        </w:rPr>
        <w:t xml:space="preserve"> (học kỳ 3).</w:t>
      </w:r>
    </w:p>
    <w:p w14:paraId="6E99B2DC" w14:textId="3BFE5E48" w:rsidR="00846E3A" w:rsidRPr="00BF1898" w:rsidRDefault="00117A5E" w:rsidP="00A06194">
      <w:pPr>
        <w:pStyle w:val="Caption"/>
        <w:keepNext/>
        <w:jc w:val="both"/>
        <w:rPr>
          <w:lang w:val="vi-VN"/>
        </w:rPr>
      </w:pPr>
      <w:bookmarkStart w:id="101" w:name="_Toc173388266"/>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38</w:t>
      </w:r>
      <w:r w:rsidR="00DD5465">
        <w:fldChar w:fldCharType="end"/>
      </w:r>
      <w:r w:rsidRPr="00BF1898">
        <w:rPr>
          <w:lang w:val="vi-VN"/>
        </w:rPr>
        <w:t xml:space="preserve">. </w:t>
      </w:r>
      <w:r w:rsidR="006D5081">
        <w:rPr>
          <w:lang w:val="vi-VN"/>
        </w:rPr>
        <w:t>Một số d</w:t>
      </w:r>
      <w:r w:rsidR="006D5081" w:rsidRPr="00BF1898">
        <w:rPr>
          <w:lang w:val="vi-VN"/>
        </w:rPr>
        <w:t>ữ liệu</w:t>
      </w:r>
      <w:r w:rsidR="006D5081">
        <w:rPr>
          <w:lang w:val="vi-VN"/>
        </w:rPr>
        <w:t xml:space="preserve"> trích từ</w:t>
      </w:r>
      <w:r w:rsidR="006D5081" w:rsidRPr="00BF1898">
        <w:rPr>
          <w:lang w:val="vi-VN"/>
        </w:rPr>
        <w:t xml:space="preserve"> bảng</w:t>
      </w:r>
      <w:r w:rsidRPr="00BF1898">
        <w:rPr>
          <w:lang w:val="vi-VN"/>
        </w:rPr>
        <w:t xml:space="preserve"> học kỳ niên khóa (hoc_ky_nien_khoa)</w:t>
      </w:r>
      <w:bookmarkEnd w:id="101"/>
    </w:p>
    <w:tbl>
      <w:tblPr>
        <w:tblStyle w:val="Chm1"/>
        <w:tblW w:w="0" w:type="auto"/>
        <w:tblLook w:val="04A0" w:firstRow="1" w:lastRow="0" w:firstColumn="1" w:lastColumn="0" w:noHBand="0" w:noVBand="1"/>
      </w:tblPr>
      <w:tblGrid>
        <w:gridCol w:w="4103"/>
        <w:gridCol w:w="5236"/>
      </w:tblGrid>
      <w:tr w:rsidR="00846E3A" w:rsidRPr="00BF1898" w14:paraId="4D822A75" w14:textId="77777777" w:rsidTr="004336E4">
        <w:trPr>
          <w:cnfStyle w:val="100000000000" w:firstRow="1" w:lastRow="0" w:firstColumn="0" w:lastColumn="0" w:oddVBand="0" w:evenVBand="0" w:oddHBand="0" w:evenHBand="0" w:firstRowFirstColumn="0" w:firstRowLastColumn="0" w:lastRowFirstColumn="0" w:lastRowLastColumn="0"/>
          <w:trHeight w:val="454"/>
          <w:tblHeader/>
        </w:trPr>
        <w:tc>
          <w:tcPr>
            <w:tcW w:w="4103" w:type="dxa"/>
          </w:tcPr>
          <w:p w14:paraId="7F3DBB99" w14:textId="3E0F82D6" w:rsidR="00846E3A" w:rsidRPr="00BF1898" w:rsidRDefault="00520F40" w:rsidP="0000094F">
            <w:pPr>
              <w:widowControl w:val="0"/>
              <w:autoSpaceDE w:val="0"/>
              <w:autoSpaceDN w:val="0"/>
              <w:spacing w:line="360" w:lineRule="auto"/>
              <w:rPr>
                <w:szCs w:val="26"/>
                <w:lang w:val="vi"/>
              </w:rPr>
            </w:pPr>
            <w:r w:rsidRPr="00BF1898">
              <w:rPr>
                <w:szCs w:val="26"/>
                <w:lang w:val="vi"/>
              </w:rPr>
              <w:t>ma_hoc_ky_nien_khoa</w:t>
            </w:r>
          </w:p>
        </w:tc>
        <w:tc>
          <w:tcPr>
            <w:tcW w:w="5236" w:type="dxa"/>
          </w:tcPr>
          <w:p w14:paraId="7E52E759" w14:textId="2BF38C7A" w:rsidR="00846E3A" w:rsidRPr="00BF1898" w:rsidRDefault="00F64FA0" w:rsidP="0000094F">
            <w:pPr>
              <w:widowControl w:val="0"/>
              <w:autoSpaceDE w:val="0"/>
              <w:autoSpaceDN w:val="0"/>
              <w:spacing w:line="360" w:lineRule="auto"/>
              <w:rPr>
                <w:szCs w:val="26"/>
                <w:lang w:val="vi"/>
              </w:rPr>
            </w:pPr>
            <w:r w:rsidRPr="00BF1898">
              <w:rPr>
                <w:szCs w:val="26"/>
                <w:lang w:val="vi"/>
              </w:rPr>
              <w:t>ten_hoc_ky_nien_khoa</w:t>
            </w:r>
          </w:p>
        </w:tc>
      </w:tr>
      <w:tr w:rsidR="00846E3A" w:rsidRPr="00BF1898" w14:paraId="034C76B8"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15A39E5A" w14:textId="365923AD" w:rsidR="00846E3A" w:rsidRPr="00BF1898" w:rsidRDefault="00384D6E" w:rsidP="0000094F">
            <w:pPr>
              <w:pStyle w:val="BodyText"/>
              <w:spacing w:before="0" w:after="0"/>
              <w:ind w:firstLine="0"/>
              <w:jc w:val="center"/>
              <w:rPr>
                <w:bCs/>
              </w:rPr>
            </w:pPr>
            <w:r w:rsidRPr="00BF1898">
              <w:t>11819</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40FE9FFD" w14:textId="230F176F" w:rsidR="00846E3A" w:rsidRPr="00BF1898" w:rsidRDefault="00D57BD2" w:rsidP="00D57BD2">
            <w:pPr>
              <w:widowControl w:val="0"/>
              <w:autoSpaceDE w:val="0"/>
              <w:autoSpaceDN w:val="0"/>
              <w:spacing w:line="360" w:lineRule="auto"/>
              <w:rPr>
                <w:bCs/>
                <w:szCs w:val="26"/>
                <w:lang w:val="vi"/>
              </w:rPr>
            </w:pPr>
            <w:r>
              <w:rPr>
                <w:bCs/>
                <w:szCs w:val="26"/>
                <w:lang w:val="vi"/>
              </w:rPr>
              <w:t>Học kỳ 1, năm học 2018 – 2019</w:t>
            </w:r>
          </w:p>
        </w:tc>
      </w:tr>
      <w:tr w:rsidR="00A754C6" w:rsidRPr="00BF1898" w14:paraId="7E66E8F5"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27732119" w14:textId="30DB4CC9" w:rsidR="00A754C6" w:rsidRPr="00BF1898" w:rsidRDefault="00A754C6" w:rsidP="00A754C6">
            <w:pPr>
              <w:pStyle w:val="BodyText"/>
              <w:spacing w:before="0" w:after="0"/>
              <w:ind w:firstLine="0"/>
              <w:jc w:val="center"/>
              <w:rPr>
                <w:bCs/>
              </w:rPr>
            </w:pPr>
            <w:r w:rsidRPr="00BF1898">
              <w:t>21819</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06C99507" w14:textId="02514C97" w:rsidR="00A754C6" w:rsidRPr="00BF1898" w:rsidRDefault="00A754C6" w:rsidP="00A754C6">
            <w:pPr>
              <w:widowControl w:val="0"/>
              <w:autoSpaceDE w:val="0"/>
              <w:autoSpaceDN w:val="0"/>
              <w:spacing w:line="360" w:lineRule="auto"/>
              <w:rPr>
                <w:bCs/>
                <w:szCs w:val="26"/>
                <w:lang w:val="vi"/>
              </w:rPr>
            </w:pPr>
            <w:r>
              <w:rPr>
                <w:bCs/>
                <w:szCs w:val="26"/>
                <w:lang w:val="vi"/>
              </w:rPr>
              <w:t>Học kỳ 2, năm học 2018 – 2019</w:t>
            </w:r>
          </w:p>
        </w:tc>
      </w:tr>
      <w:tr w:rsidR="0033254A" w:rsidRPr="00BF1898" w14:paraId="3EB3BE31"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4D0400C7" w14:textId="48530158" w:rsidR="0033254A" w:rsidRPr="00BF1898" w:rsidRDefault="0033254A" w:rsidP="0033254A">
            <w:pPr>
              <w:pStyle w:val="BodyText"/>
              <w:spacing w:before="0" w:after="0"/>
              <w:ind w:firstLine="0"/>
              <w:jc w:val="center"/>
              <w:rPr>
                <w:bCs/>
              </w:rPr>
            </w:pPr>
            <w:r>
              <w:t>11920</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D9EC336" w14:textId="572FE05B" w:rsidR="0033254A" w:rsidRPr="00BF1898" w:rsidRDefault="0033254A" w:rsidP="0033254A">
            <w:pPr>
              <w:widowControl w:val="0"/>
              <w:autoSpaceDE w:val="0"/>
              <w:autoSpaceDN w:val="0"/>
              <w:spacing w:line="360" w:lineRule="auto"/>
              <w:rPr>
                <w:bCs/>
                <w:szCs w:val="26"/>
                <w:lang w:val="vi"/>
              </w:rPr>
            </w:pPr>
            <w:r>
              <w:rPr>
                <w:bCs/>
                <w:szCs w:val="26"/>
                <w:lang w:val="vi"/>
              </w:rPr>
              <w:t xml:space="preserve">Học kỳ 1, năm học 2019 – </w:t>
            </w:r>
            <w:r w:rsidR="00B3794B">
              <w:rPr>
                <w:bCs/>
                <w:szCs w:val="26"/>
                <w:lang w:val="vi"/>
              </w:rPr>
              <w:t>2020</w:t>
            </w:r>
          </w:p>
        </w:tc>
      </w:tr>
      <w:tr w:rsidR="0033254A" w:rsidRPr="00BF1898" w14:paraId="74E3A21A"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109433E6" w14:textId="284BB226" w:rsidR="0033254A" w:rsidRPr="00FC4EC1" w:rsidRDefault="0033254A" w:rsidP="0033254A">
            <w:pPr>
              <w:pStyle w:val="BodyText"/>
              <w:spacing w:before="0" w:after="0"/>
              <w:ind w:firstLine="0"/>
              <w:jc w:val="center"/>
              <w:rPr>
                <w:bCs/>
                <w:lang w:val="vi-VN"/>
              </w:rPr>
            </w:pPr>
            <w:r>
              <w:rPr>
                <w:bCs/>
              </w:rPr>
              <w:lastRenderedPageBreak/>
              <w:t>21920</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097A6B8" w14:textId="41F0D612" w:rsidR="0033254A" w:rsidRPr="00BF1898" w:rsidRDefault="0033254A" w:rsidP="0033254A">
            <w:pPr>
              <w:widowControl w:val="0"/>
              <w:autoSpaceDE w:val="0"/>
              <w:autoSpaceDN w:val="0"/>
              <w:spacing w:line="360" w:lineRule="auto"/>
              <w:rPr>
                <w:bCs/>
                <w:szCs w:val="26"/>
                <w:lang w:val="vi"/>
              </w:rPr>
            </w:pPr>
            <w:r>
              <w:rPr>
                <w:bCs/>
                <w:szCs w:val="26"/>
                <w:lang w:val="vi"/>
              </w:rPr>
              <w:t xml:space="preserve">Học kỳ 2, năm học </w:t>
            </w:r>
            <w:r w:rsidR="00A622ED">
              <w:rPr>
                <w:bCs/>
                <w:szCs w:val="26"/>
                <w:lang w:val="vi"/>
              </w:rPr>
              <w:t>2019</w:t>
            </w:r>
            <w:r>
              <w:rPr>
                <w:bCs/>
                <w:szCs w:val="26"/>
                <w:lang w:val="vi"/>
              </w:rPr>
              <w:t xml:space="preserve"> – </w:t>
            </w:r>
            <w:r w:rsidR="00A622ED">
              <w:rPr>
                <w:bCs/>
                <w:szCs w:val="26"/>
                <w:lang w:val="vi"/>
              </w:rPr>
              <w:t>2020</w:t>
            </w:r>
          </w:p>
        </w:tc>
      </w:tr>
      <w:tr w:rsidR="0033254A" w:rsidRPr="00BF1898" w14:paraId="60F49640" w14:textId="77777777" w:rsidTr="004336E4">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vAlign w:val="center"/>
          </w:tcPr>
          <w:p w14:paraId="5BCEC7AA" w14:textId="58E0DEE5" w:rsidR="0033254A" w:rsidRPr="00FC4EC1" w:rsidRDefault="0033254A" w:rsidP="0033254A">
            <w:pPr>
              <w:pStyle w:val="BodyText"/>
              <w:spacing w:before="0" w:after="0"/>
              <w:ind w:firstLine="0"/>
              <w:jc w:val="center"/>
              <w:rPr>
                <w:bCs/>
                <w:lang w:val="vi-VN"/>
              </w:rPr>
            </w:pPr>
            <w:r>
              <w:rPr>
                <w:bCs/>
              </w:rPr>
              <w:t>12021</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26CEA74A" w14:textId="2C1200E5" w:rsidR="0033254A" w:rsidRPr="0033254A" w:rsidRDefault="0033254A" w:rsidP="0033254A">
            <w:pPr>
              <w:widowControl w:val="0"/>
              <w:autoSpaceDE w:val="0"/>
              <w:autoSpaceDN w:val="0"/>
              <w:spacing w:line="360" w:lineRule="auto"/>
              <w:rPr>
                <w:b/>
                <w:szCs w:val="26"/>
                <w:lang w:val="vi"/>
              </w:rPr>
            </w:pPr>
            <w:r>
              <w:rPr>
                <w:bCs/>
                <w:szCs w:val="26"/>
                <w:lang w:val="vi"/>
              </w:rPr>
              <w:t xml:space="preserve">Học kỳ 1, năm học </w:t>
            </w:r>
            <w:r w:rsidR="00A622ED">
              <w:rPr>
                <w:bCs/>
                <w:szCs w:val="26"/>
                <w:lang w:val="vi"/>
              </w:rPr>
              <w:t>2020</w:t>
            </w:r>
            <w:r>
              <w:rPr>
                <w:bCs/>
                <w:szCs w:val="26"/>
                <w:lang w:val="vi"/>
              </w:rPr>
              <w:t xml:space="preserve"> – </w:t>
            </w:r>
            <w:r w:rsidR="00A622ED">
              <w:rPr>
                <w:bCs/>
                <w:szCs w:val="26"/>
                <w:lang w:val="vi"/>
              </w:rPr>
              <w:t>2021</w:t>
            </w:r>
          </w:p>
        </w:tc>
      </w:tr>
      <w:tr w:rsidR="0033254A" w:rsidRPr="00BF1898" w14:paraId="6954EF69" w14:textId="77777777" w:rsidTr="0000094F">
        <w:trPr>
          <w:trHeight w:val="454"/>
        </w:trPr>
        <w:tc>
          <w:tcPr>
            <w:tcW w:w="4103" w:type="dxa"/>
            <w:tcBorders>
              <w:top w:val="single" w:sz="2" w:space="0" w:color="auto"/>
              <w:left w:val="single" w:sz="2" w:space="0" w:color="auto"/>
              <w:bottom w:val="single" w:sz="2" w:space="0" w:color="auto"/>
              <w:right w:val="single" w:sz="2" w:space="0" w:color="auto"/>
            </w:tcBorders>
            <w:shd w:val="clear" w:color="auto" w:fill="FFFFFF"/>
          </w:tcPr>
          <w:p w14:paraId="22350352" w14:textId="12307DD0" w:rsidR="0033254A" w:rsidRPr="00FC4EC1" w:rsidRDefault="0033254A" w:rsidP="0033254A">
            <w:pPr>
              <w:pStyle w:val="BodyText"/>
              <w:spacing w:before="0" w:after="0"/>
              <w:ind w:firstLine="0"/>
              <w:jc w:val="center"/>
              <w:rPr>
                <w:bCs/>
                <w:lang w:val="vi-VN"/>
              </w:rPr>
            </w:pPr>
            <w:r>
              <w:rPr>
                <w:bCs/>
              </w:rPr>
              <w:t>22122</w:t>
            </w:r>
          </w:p>
        </w:tc>
        <w:tc>
          <w:tcPr>
            <w:tcW w:w="5236" w:type="dxa"/>
            <w:tcBorders>
              <w:top w:val="single" w:sz="2" w:space="0" w:color="auto"/>
              <w:left w:val="single" w:sz="2" w:space="0" w:color="auto"/>
              <w:bottom w:val="single" w:sz="2" w:space="0" w:color="auto"/>
              <w:right w:val="single" w:sz="2" w:space="0" w:color="auto"/>
            </w:tcBorders>
            <w:shd w:val="clear" w:color="auto" w:fill="FFFFFF"/>
            <w:vAlign w:val="center"/>
          </w:tcPr>
          <w:p w14:paraId="66CD341B" w14:textId="4428A7E9" w:rsidR="0033254A" w:rsidRPr="0033254A" w:rsidRDefault="0033254A" w:rsidP="0033254A">
            <w:pPr>
              <w:widowControl w:val="0"/>
              <w:autoSpaceDE w:val="0"/>
              <w:autoSpaceDN w:val="0"/>
              <w:spacing w:line="360" w:lineRule="auto"/>
              <w:rPr>
                <w:b/>
                <w:szCs w:val="26"/>
                <w:lang w:val="vi"/>
              </w:rPr>
            </w:pPr>
            <w:r>
              <w:rPr>
                <w:bCs/>
                <w:szCs w:val="26"/>
                <w:lang w:val="vi"/>
              </w:rPr>
              <w:t xml:space="preserve">Học kỳ 2, năm học </w:t>
            </w:r>
            <w:r w:rsidR="00A622ED">
              <w:rPr>
                <w:bCs/>
                <w:szCs w:val="26"/>
                <w:lang w:val="vi"/>
              </w:rPr>
              <w:t>2020</w:t>
            </w:r>
            <w:r>
              <w:rPr>
                <w:bCs/>
                <w:szCs w:val="26"/>
                <w:lang w:val="vi"/>
              </w:rPr>
              <w:t xml:space="preserve"> – </w:t>
            </w:r>
            <w:r w:rsidR="00A622ED">
              <w:rPr>
                <w:bCs/>
                <w:szCs w:val="26"/>
                <w:lang w:val="vi"/>
              </w:rPr>
              <w:t>2021</w:t>
            </w:r>
          </w:p>
        </w:tc>
      </w:tr>
    </w:tbl>
    <w:p w14:paraId="5A3368DC" w14:textId="7FDF0C99" w:rsidR="00C10778" w:rsidRPr="00BF1898" w:rsidRDefault="00C10778" w:rsidP="00C10778">
      <w:pPr>
        <w:pStyle w:val="Caption"/>
        <w:keepNext/>
        <w:jc w:val="both"/>
        <w:rPr>
          <w:lang w:val="vi-VN"/>
        </w:rPr>
      </w:pPr>
      <w:bookmarkStart w:id="102" w:name="_Toc173388267"/>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39</w:t>
      </w:r>
      <w:r w:rsidR="00DD5465">
        <w:fldChar w:fldCharType="end"/>
      </w:r>
      <w:r w:rsidRPr="00BF1898">
        <w:rPr>
          <w:lang w:val="vi-VN"/>
        </w:rPr>
        <w:t>.</w:t>
      </w:r>
      <w:r w:rsidR="00C87674" w:rsidRPr="00BF1898">
        <w:rPr>
          <w:lang w:val="vi-VN"/>
        </w:rPr>
        <w:t xml:space="preserve"> </w:t>
      </w:r>
      <w:r w:rsidR="00E90092">
        <w:rPr>
          <w:lang w:val="vi-VN"/>
        </w:rPr>
        <w:t>Một số d</w:t>
      </w:r>
      <w:r w:rsidR="00E90092" w:rsidRPr="00BF1898">
        <w:rPr>
          <w:lang w:val="vi-VN"/>
        </w:rPr>
        <w:t>ữ liệu</w:t>
      </w:r>
      <w:r w:rsidR="00E90092">
        <w:rPr>
          <w:lang w:val="vi-VN"/>
        </w:rPr>
        <w:t xml:space="preserve"> trích từ</w:t>
      </w:r>
      <w:r w:rsidR="00E90092" w:rsidRPr="00BF1898">
        <w:rPr>
          <w:lang w:val="vi-VN"/>
        </w:rPr>
        <w:t xml:space="preserve"> bảng</w:t>
      </w:r>
      <w:r w:rsidR="00C87674" w:rsidRPr="00BF1898">
        <w:rPr>
          <w:lang w:val="vi-VN"/>
        </w:rPr>
        <w:t xml:space="preserve"> điểm môn học (</w:t>
      </w:r>
      <w:r w:rsidR="00D63497" w:rsidRPr="00BF1898">
        <w:rPr>
          <w:lang w:val="vi-VN"/>
        </w:rPr>
        <w:t>bang_diem_mon_hoc</w:t>
      </w:r>
      <w:r w:rsidR="00C87674" w:rsidRPr="00BF1898">
        <w:rPr>
          <w:lang w:val="vi-VN"/>
        </w:rPr>
        <w:t>)</w:t>
      </w:r>
      <w:bookmarkEnd w:id="102"/>
    </w:p>
    <w:tbl>
      <w:tblPr>
        <w:tblStyle w:val="Chm11"/>
        <w:tblW w:w="0" w:type="auto"/>
        <w:tblLook w:val="04A0" w:firstRow="1" w:lastRow="0" w:firstColumn="1" w:lastColumn="0" w:noHBand="0" w:noVBand="1"/>
      </w:tblPr>
      <w:tblGrid>
        <w:gridCol w:w="1575"/>
        <w:gridCol w:w="1435"/>
        <w:gridCol w:w="1233"/>
        <w:gridCol w:w="1504"/>
        <w:gridCol w:w="898"/>
        <w:gridCol w:w="898"/>
        <w:gridCol w:w="898"/>
        <w:gridCol w:w="898"/>
      </w:tblGrid>
      <w:tr w:rsidR="0027430F" w:rsidRPr="00BF1898" w14:paraId="23A79EA0" w14:textId="77777777" w:rsidTr="009F1B6A">
        <w:trPr>
          <w:cnfStyle w:val="100000000000" w:firstRow="1" w:lastRow="0" w:firstColumn="0" w:lastColumn="0" w:oddVBand="0" w:evenVBand="0" w:oddHBand="0" w:evenHBand="0" w:firstRowFirstColumn="0" w:firstRowLastColumn="0" w:lastRowFirstColumn="0" w:lastRowLastColumn="0"/>
          <w:trHeight w:val="454"/>
          <w:tblHeader/>
        </w:trPr>
        <w:tc>
          <w:tcPr>
            <w:tcW w:w="1410" w:type="dxa"/>
          </w:tcPr>
          <w:p w14:paraId="7E3E89C8" w14:textId="77777777" w:rsidR="007B1E93" w:rsidRPr="00BF1898" w:rsidRDefault="009D3031" w:rsidP="0000094F">
            <w:pPr>
              <w:widowControl w:val="0"/>
              <w:autoSpaceDE w:val="0"/>
              <w:autoSpaceDN w:val="0"/>
              <w:spacing w:line="360" w:lineRule="auto"/>
              <w:rPr>
                <w:b w:val="0"/>
                <w:szCs w:val="26"/>
                <w:lang w:val="vi"/>
              </w:rPr>
            </w:pPr>
            <w:r w:rsidRPr="00BF1898">
              <w:rPr>
                <w:szCs w:val="26"/>
                <w:lang w:val="vi"/>
              </w:rPr>
              <w:t>ma_</w:t>
            </w:r>
          </w:p>
          <w:p w14:paraId="5B0C5BC6" w14:textId="77777777" w:rsidR="007B1E93" w:rsidRPr="00BF1898" w:rsidRDefault="009D3031" w:rsidP="0000094F">
            <w:pPr>
              <w:widowControl w:val="0"/>
              <w:autoSpaceDE w:val="0"/>
              <w:autoSpaceDN w:val="0"/>
              <w:spacing w:line="360" w:lineRule="auto"/>
              <w:rPr>
                <w:b w:val="0"/>
                <w:szCs w:val="26"/>
                <w:lang w:val="vi"/>
              </w:rPr>
            </w:pPr>
            <w:r w:rsidRPr="00BF1898">
              <w:rPr>
                <w:szCs w:val="26"/>
                <w:lang w:val="vi"/>
              </w:rPr>
              <w:t>bang_diem_</w:t>
            </w:r>
          </w:p>
          <w:p w14:paraId="5484B20E" w14:textId="4038B88A" w:rsidR="0027430F" w:rsidRPr="00BF1898" w:rsidRDefault="009D3031" w:rsidP="0000094F">
            <w:pPr>
              <w:widowControl w:val="0"/>
              <w:autoSpaceDE w:val="0"/>
              <w:autoSpaceDN w:val="0"/>
              <w:spacing w:line="360" w:lineRule="auto"/>
              <w:rPr>
                <w:szCs w:val="26"/>
                <w:lang w:val="vi"/>
              </w:rPr>
            </w:pPr>
            <w:r w:rsidRPr="00BF1898">
              <w:rPr>
                <w:szCs w:val="26"/>
                <w:lang w:val="vi"/>
              </w:rPr>
              <w:t>mon_hoc</w:t>
            </w:r>
          </w:p>
        </w:tc>
        <w:tc>
          <w:tcPr>
            <w:tcW w:w="1558" w:type="dxa"/>
          </w:tcPr>
          <w:p w14:paraId="3114EF5E" w14:textId="64DB84DB" w:rsidR="0027430F" w:rsidRPr="00BF1898" w:rsidRDefault="0027430F" w:rsidP="0000094F">
            <w:pPr>
              <w:widowControl w:val="0"/>
              <w:autoSpaceDE w:val="0"/>
              <w:autoSpaceDN w:val="0"/>
              <w:spacing w:line="360" w:lineRule="auto"/>
              <w:rPr>
                <w:b w:val="0"/>
                <w:szCs w:val="26"/>
                <w:lang w:val="vi"/>
              </w:rPr>
            </w:pPr>
            <w:r w:rsidRPr="00BF1898">
              <w:rPr>
                <w:szCs w:val="26"/>
                <w:lang w:val="vi"/>
              </w:rPr>
              <w:t>ma_</w:t>
            </w:r>
          </w:p>
          <w:p w14:paraId="235D01D8" w14:textId="36E89C71" w:rsidR="0027430F" w:rsidRPr="00BF1898" w:rsidRDefault="0027430F" w:rsidP="001C4C45">
            <w:pPr>
              <w:widowControl w:val="0"/>
              <w:autoSpaceDE w:val="0"/>
              <w:autoSpaceDN w:val="0"/>
              <w:spacing w:line="360" w:lineRule="auto"/>
              <w:rPr>
                <w:b w:val="0"/>
                <w:szCs w:val="26"/>
                <w:lang w:val="vi"/>
              </w:rPr>
            </w:pPr>
            <w:r w:rsidRPr="00BF1898">
              <w:rPr>
                <w:szCs w:val="26"/>
                <w:lang w:val="vi"/>
              </w:rPr>
              <w:t>sinh_vien</w:t>
            </w:r>
          </w:p>
        </w:tc>
        <w:tc>
          <w:tcPr>
            <w:tcW w:w="1249" w:type="dxa"/>
          </w:tcPr>
          <w:p w14:paraId="6E39C320"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ma_</w:t>
            </w:r>
          </w:p>
          <w:p w14:paraId="421C7ED4" w14:textId="72912327" w:rsidR="0027430F" w:rsidRPr="00BF1898" w:rsidRDefault="0027430F" w:rsidP="00FD2B29">
            <w:pPr>
              <w:widowControl w:val="0"/>
              <w:autoSpaceDE w:val="0"/>
              <w:autoSpaceDN w:val="0"/>
              <w:spacing w:line="360" w:lineRule="auto"/>
              <w:rPr>
                <w:szCs w:val="26"/>
                <w:lang w:val="vi"/>
              </w:rPr>
            </w:pPr>
            <w:r w:rsidRPr="00BF1898">
              <w:rPr>
                <w:szCs w:val="26"/>
                <w:lang w:val="vi"/>
              </w:rPr>
              <w:t>mon_hoc</w:t>
            </w:r>
          </w:p>
        </w:tc>
        <w:tc>
          <w:tcPr>
            <w:tcW w:w="1506" w:type="dxa"/>
          </w:tcPr>
          <w:p w14:paraId="443D3CD5"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ma_hoc_ky</w:t>
            </w:r>
          </w:p>
          <w:p w14:paraId="5A3A702B" w14:textId="0FFBA6DE" w:rsidR="0027430F" w:rsidRPr="00BF1898" w:rsidRDefault="0027430F" w:rsidP="0000094F">
            <w:pPr>
              <w:widowControl w:val="0"/>
              <w:autoSpaceDE w:val="0"/>
              <w:autoSpaceDN w:val="0"/>
              <w:spacing w:line="360" w:lineRule="auto"/>
              <w:rPr>
                <w:szCs w:val="26"/>
                <w:lang w:val="vi"/>
              </w:rPr>
            </w:pPr>
            <w:r w:rsidRPr="00BF1898">
              <w:rPr>
                <w:szCs w:val="26"/>
                <w:lang w:val="vi"/>
              </w:rPr>
              <w:t>_nien_khoa</w:t>
            </w:r>
          </w:p>
        </w:tc>
        <w:tc>
          <w:tcPr>
            <w:tcW w:w="904" w:type="dxa"/>
          </w:tcPr>
          <w:p w14:paraId="66BCB5C1"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0EEE03B5" w14:textId="3A9AFBDA" w:rsidR="0027430F" w:rsidRPr="00BF1898" w:rsidRDefault="0027430F" w:rsidP="0000094F">
            <w:pPr>
              <w:widowControl w:val="0"/>
              <w:autoSpaceDE w:val="0"/>
              <w:autoSpaceDN w:val="0"/>
              <w:spacing w:line="360" w:lineRule="auto"/>
              <w:rPr>
                <w:szCs w:val="26"/>
                <w:lang w:val="vi"/>
              </w:rPr>
            </w:pPr>
            <w:r w:rsidRPr="00BF1898">
              <w:rPr>
                <w:szCs w:val="26"/>
                <w:lang w:val="vi"/>
              </w:rPr>
              <w:t>lan_1</w:t>
            </w:r>
          </w:p>
        </w:tc>
        <w:tc>
          <w:tcPr>
            <w:tcW w:w="904" w:type="dxa"/>
          </w:tcPr>
          <w:p w14:paraId="1FCF634D"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5C10E150" w14:textId="162B8D10" w:rsidR="0027430F" w:rsidRPr="00BF1898" w:rsidRDefault="0027430F" w:rsidP="0000094F">
            <w:pPr>
              <w:widowControl w:val="0"/>
              <w:autoSpaceDE w:val="0"/>
              <w:autoSpaceDN w:val="0"/>
              <w:spacing w:line="360" w:lineRule="auto"/>
              <w:rPr>
                <w:szCs w:val="26"/>
                <w:lang w:val="vi"/>
              </w:rPr>
            </w:pPr>
            <w:r w:rsidRPr="00BF1898">
              <w:rPr>
                <w:szCs w:val="26"/>
                <w:lang w:val="vi"/>
              </w:rPr>
              <w:t>lan_2</w:t>
            </w:r>
          </w:p>
        </w:tc>
        <w:tc>
          <w:tcPr>
            <w:tcW w:w="904" w:type="dxa"/>
          </w:tcPr>
          <w:p w14:paraId="3A062417"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0EA09A80" w14:textId="29082F2A" w:rsidR="0027430F" w:rsidRPr="00BF1898" w:rsidRDefault="0027430F" w:rsidP="0000094F">
            <w:pPr>
              <w:widowControl w:val="0"/>
              <w:autoSpaceDE w:val="0"/>
              <w:autoSpaceDN w:val="0"/>
              <w:spacing w:line="360" w:lineRule="auto"/>
              <w:rPr>
                <w:szCs w:val="26"/>
                <w:lang w:val="vi"/>
              </w:rPr>
            </w:pPr>
            <w:r w:rsidRPr="00BF1898">
              <w:rPr>
                <w:szCs w:val="26"/>
                <w:lang w:val="vi"/>
              </w:rPr>
              <w:t>he_4</w:t>
            </w:r>
          </w:p>
        </w:tc>
        <w:tc>
          <w:tcPr>
            <w:tcW w:w="904" w:type="dxa"/>
          </w:tcPr>
          <w:p w14:paraId="0359457E" w14:textId="77777777" w:rsidR="0027430F" w:rsidRPr="00BF1898" w:rsidRDefault="0027430F" w:rsidP="0000094F">
            <w:pPr>
              <w:widowControl w:val="0"/>
              <w:autoSpaceDE w:val="0"/>
              <w:autoSpaceDN w:val="0"/>
              <w:spacing w:line="360" w:lineRule="auto"/>
              <w:rPr>
                <w:b w:val="0"/>
                <w:szCs w:val="26"/>
                <w:lang w:val="vi"/>
              </w:rPr>
            </w:pPr>
            <w:r w:rsidRPr="00BF1898">
              <w:rPr>
                <w:szCs w:val="26"/>
                <w:lang w:val="vi"/>
              </w:rPr>
              <w:t>diem_</w:t>
            </w:r>
          </w:p>
          <w:p w14:paraId="4253CB36" w14:textId="6E92732C" w:rsidR="0027430F" w:rsidRPr="00BF1898" w:rsidRDefault="0027430F" w:rsidP="0000094F">
            <w:pPr>
              <w:widowControl w:val="0"/>
              <w:autoSpaceDE w:val="0"/>
              <w:autoSpaceDN w:val="0"/>
              <w:spacing w:line="360" w:lineRule="auto"/>
              <w:rPr>
                <w:szCs w:val="26"/>
                <w:lang w:val="vi"/>
              </w:rPr>
            </w:pPr>
            <w:r w:rsidRPr="00BF1898">
              <w:rPr>
                <w:szCs w:val="26"/>
                <w:lang w:val="vi"/>
              </w:rPr>
              <w:t>chu</w:t>
            </w:r>
          </w:p>
        </w:tc>
      </w:tr>
      <w:tr w:rsidR="00B27A6D" w:rsidRPr="00BF1898" w14:paraId="7D191507"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93B00BC" w14:textId="2126E375"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1</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07D28F4" w14:textId="01AF9D87"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0C9907C3" w14:textId="4FB5B81B" w:rsidR="0027430F" w:rsidRPr="00BF1898" w:rsidRDefault="00000000" w:rsidP="00EC5D7E">
            <w:pPr>
              <w:widowControl w:val="0"/>
              <w:autoSpaceDE w:val="0"/>
              <w:autoSpaceDN w:val="0"/>
              <w:spacing w:line="360" w:lineRule="auto"/>
              <w:jc w:val="center"/>
              <w:rPr>
                <w:color w:val="000000"/>
                <w:szCs w:val="26"/>
              </w:rPr>
            </w:pPr>
            <w:hyperlink r:id="rId77" w:tooltip="110003" w:history="1">
              <w:r w:rsidR="0027430F" w:rsidRPr="00BF1898">
                <w:rPr>
                  <w:rStyle w:val="Hyperlink"/>
                  <w:color w:val="auto"/>
                  <w:szCs w:val="26"/>
                  <w:u w:val="none"/>
                </w:rPr>
                <w:t>110003</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65CB85B3" w14:textId="19A1B57B" w:rsidR="0027430F" w:rsidRPr="00BF1898" w:rsidRDefault="0027430F" w:rsidP="00EC5D7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BD51744" w14:textId="126EC4E8"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9.5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8EA737B" w14:textId="4FEEC4C4"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55CFF1D" w14:textId="3C5597A8"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4</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B3D5AD" w14:textId="7C6FA62F"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A</w:t>
            </w:r>
          </w:p>
        </w:tc>
      </w:tr>
      <w:tr w:rsidR="00B27A6D" w:rsidRPr="00BF1898" w14:paraId="3942769C"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1EEE0CDB" w14:textId="0A8312AD"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2</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6489CD0" w14:textId="77980B1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AB4A75C" w14:textId="783121F5" w:rsidR="0027430F" w:rsidRPr="00BF1898" w:rsidRDefault="00000000" w:rsidP="00EC5D7E">
            <w:pPr>
              <w:widowControl w:val="0"/>
              <w:autoSpaceDE w:val="0"/>
              <w:autoSpaceDN w:val="0"/>
              <w:spacing w:line="360" w:lineRule="auto"/>
              <w:jc w:val="center"/>
            </w:pPr>
            <w:hyperlink r:id="rId78" w:tooltip="110042" w:history="1">
              <w:r w:rsidR="0027430F" w:rsidRPr="00BF1898">
                <w:rPr>
                  <w:rStyle w:val="Hyperlink"/>
                  <w:color w:val="auto"/>
                  <w:szCs w:val="26"/>
                  <w:u w:val="none"/>
                </w:rPr>
                <w:t>110042</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2F855F6C" w14:textId="4DA6D764" w:rsidR="0027430F" w:rsidRPr="00BF1898" w:rsidRDefault="0027430F" w:rsidP="00EC5D7E">
            <w:pPr>
              <w:widowControl w:val="0"/>
              <w:autoSpaceDE w:val="0"/>
              <w:autoSpaceDN w:val="0"/>
              <w:spacing w:line="360" w:lineRule="auto"/>
              <w:jc w:val="center"/>
              <w:rPr>
                <w:color w:val="000000"/>
                <w:szCs w:val="26"/>
              </w:rPr>
            </w:pPr>
            <w:r w:rsidRPr="00BF1898">
              <w:rPr>
                <w:szCs w:val="26"/>
              </w:rPr>
              <w:t>12021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AAA7466" w14:textId="6A0ADF32"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8</w:t>
            </w:r>
            <w:r w:rsidRPr="00BF1898">
              <w:rPr>
                <w:color w:val="000000"/>
                <w:szCs w:val="26"/>
                <w:lang w:val="vi-VN"/>
              </w:rPr>
              <w:t>.2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8402F70" w14:textId="68EED12F"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168D959" w14:textId="57EDE750"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E66CFE6" w14:textId="760A9A4F"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5448E4C4"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3BEA3BF9" w14:textId="1BCD4809"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3</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5CD0BA9" w14:textId="2D6FFA83"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6453167" w14:textId="1F07B4F8" w:rsidR="0027430F" w:rsidRPr="00BF1898" w:rsidRDefault="00000000" w:rsidP="00EC5D7E">
            <w:pPr>
              <w:widowControl w:val="0"/>
              <w:autoSpaceDE w:val="0"/>
              <w:autoSpaceDN w:val="0"/>
              <w:spacing w:line="360" w:lineRule="auto"/>
              <w:jc w:val="center"/>
            </w:pPr>
            <w:hyperlink r:id="rId79" w:tooltip="110057" w:history="1">
              <w:r w:rsidR="0027430F" w:rsidRPr="00BF1898">
                <w:rPr>
                  <w:rStyle w:val="Hyperlink"/>
                  <w:color w:val="auto"/>
                  <w:szCs w:val="26"/>
                  <w:u w:val="none"/>
                </w:rPr>
                <w:t>110057</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785228D" w14:textId="2AF3DE66" w:rsidR="0027430F" w:rsidRPr="00BF1898" w:rsidRDefault="00051C98" w:rsidP="00EC5D7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98B1E71" w14:textId="318E8980"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7</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91B96C4" w14:textId="12686140"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2739C26" w14:textId="796B5AED"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83A0119" w14:textId="618FF9E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4B2B5D89"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68F12DB7" w14:textId="703B31B5"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4</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0B7D0507" w14:textId="240B84C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6369E81" w14:textId="406DBCA1" w:rsidR="0027430F" w:rsidRPr="00BF1898" w:rsidRDefault="00000000" w:rsidP="00EC5D7E">
            <w:pPr>
              <w:widowControl w:val="0"/>
              <w:autoSpaceDE w:val="0"/>
              <w:autoSpaceDN w:val="0"/>
              <w:spacing w:line="360" w:lineRule="auto"/>
              <w:jc w:val="center"/>
            </w:pPr>
            <w:hyperlink r:id="rId80" w:tooltip="110079" w:history="1">
              <w:r w:rsidR="0027430F" w:rsidRPr="00BF1898">
                <w:rPr>
                  <w:rStyle w:val="Hyperlink"/>
                  <w:color w:val="auto"/>
                  <w:szCs w:val="26"/>
                  <w:u w:val="none"/>
                </w:rPr>
                <w:t>110079</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86BA737" w14:textId="1A8F2FE3" w:rsidR="0027430F" w:rsidRPr="00BF1898" w:rsidRDefault="0027430F" w:rsidP="00EC5D7E">
            <w:pPr>
              <w:widowControl w:val="0"/>
              <w:autoSpaceDE w:val="0"/>
              <w:autoSpaceDN w:val="0"/>
              <w:spacing w:line="360" w:lineRule="auto"/>
              <w:jc w:val="center"/>
              <w:rPr>
                <w:color w:val="000000"/>
                <w:szCs w:val="26"/>
              </w:rPr>
            </w:pPr>
            <w:r w:rsidRPr="00BF1898">
              <w:rPr>
                <w:szCs w:val="26"/>
              </w:rPr>
              <w:t>32122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FA8F1F" w14:textId="26D9A978"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8</w:t>
            </w:r>
            <w:r w:rsidRPr="00BF1898">
              <w:rPr>
                <w:color w:val="000000"/>
                <w:szCs w:val="26"/>
                <w:lang w:val="vi-VN"/>
              </w:rPr>
              <w:t>.7</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515D32" w14:textId="41ABF62E"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B712533" w14:textId="37D8DBC9"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ACEDCA" w14:textId="59C2AEA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54D98CFE"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7C20C286" w14:textId="70553C90"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5</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59B0340C" w14:textId="0773AF82"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7C9A40C" w14:textId="500C538B" w:rsidR="0027430F" w:rsidRPr="00BF1898" w:rsidRDefault="00000000" w:rsidP="00EC5D7E">
            <w:pPr>
              <w:widowControl w:val="0"/>
              <w:autoSpaceDE w:val="0"/>
              <w:autoSpaceDN w:val="0"/>
              <w:spacing w:line="360" w:lineRule="auto"/>
              <w:jc w:val="center"/>
            </w:pPr>
            <w:hyperlink r:id="rId81" w:tooltip="120004" w:history="1">
              <w:r w:rsidR="0027430F" w:rsidRPr="00BF1898">
                <w:rPr>
                  <w:rStyle w:val="Hyperlink"/>
                  <w:color w:val="auto"/>
                  <w:szCs w:val="26"/>
                  <w:u w:val="none"/>
                </w:rPr>
                <w:t>120004</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6DA74B94" w14:textId="5231499E" w:rsidR="0027430F" w:rsidRPr="00BF1898" w:rsidRDefault="00051C98" w:rsidP="00EC5D7E">
            <w:pPr>
              <w:widowControl w:val="0"/>
              <w:autoSpaceDE w:val="0"/>
              <w:autoSpaceDN w:val="0"/>
              <w:spacing w:line="360" w:lineRule="auto"/>
              <w:jc w:val="center"/>
              <w:rPr>
                <w:color w:val="000000"/>
                <w:szCs w:val="26"/>
              </w:rPr>
            </w:pPr>
            <w:r>
              <w:rPr>
                <w:szCs w:val="26"/>
              </w:rPr>
              <w:t>2</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60B6A32" w14:textId="084700EE"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7</w:t>
            </w:r>
            <w:r w:rsidRPr="00BF1898">
              <w:rPr>
                <w:color w:val="000000"/>
                <w:szCs w:val="26"/>
                <w:lang w:val="vi-VN"/>
              </w:rPr>
              <w:t>.4</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EF5DCB3" w14:textId="7F18DB59"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920A560" w14:textId="47CDB62F" w:rsidR="0027430F" w:rsidRPr="00051C98" w:rsidRDefault="0027430F" w:rsidP="00EC5D7E">
            <w:pPr>
              <w:widowControl w:val="0"/>
              <w:autoSpaceDE w:val="0"/>
              <w:autoSpaceDN w:val="0"/>
              <w:spacing w:line="360" w:lineRule="auto"/>
              <w:jc w:val="center"/>
              <w:rPr>
                <w:color w:val="000000"/>
                <w:szCs w:val="26"/>
                <w:lang w:val="vi-VN"/>
              </w:rPr>
            </w:pPr>
            <w:r w:rsidRPr="00BF1898">
              <w:rPr>
                <w:color w:val="000000"/>
                <w:szCs w:val="26"/>
              </w:rPr>
              <w:t>3</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47558B8" w14:textId="74CE88AD"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B</w:t>
            </w:r>
          </w:p>
        </w:tc>
      </w:tr>
      <w:tr w:rsidR="00B27A6D" w:rsidRPr="00BF1898" w14:paraId="67D85AA3"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0E11413" w14:textId="0FE756FA" w:rsidR="0027430F" w:rsidRPr="00BF1898" w:rsidRDefault="009F1B6A" w:rsidP="00EC5D7E">
            <w:pPr>
              <w:widowControl w:val="0"/>
              <w:autoSpaceDE w:val="0"/>
              <w:autoSpaceDN w:val="0"/>
              <w:spacing w:line="360" w:lineRule="auto"/>
              <w:jc w:val="center"/>
              <w:rPr>
                <w:color w:val="000000"/>
                <w:szCs w:val="26"/>
              </w:rPr>
            </w:pPr>
            <w:r w:rsidRPr="00BF1898">
              <w:rPr>
                <w:color w:val="000000"/>
                <w:szCs w:val="26"/>
              </w:rPr>
              <w:t>6</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3902D9BF" w14:textId="0FD386A5" w:rsidR="0027430F" w:rsidRPr="00BF1898" w:rsidRDefault="0027430F" w:rsidP="00EC5D7E">
            <w:pPr>
              <w:widowControl w:val="0"/>
              <w:autoSpaceDE w:val="0"/>
              <w:autoSpaceDN w:val="0"/>
              <w:spacing w:line="360" w:lineRule="auto"/>
              <w:jc w:val="center"/>
            </w:pPr>
            <w:r w:rsidRPr="00BF1898">
              <w:rPr>
                <w:color w:val="000000"/>
                <w:szCs w:val="26"/>
              </w:rPr>
              <w:t>110120002</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3D683653" w14:textId="58431D36" w:rsidR="0027430F" w:rsidRPr="00BF1898" w:rsidRDefault="00000000" w:rsidP="00EC5D7E">
            <w:pPr>
              <w:widowControl w:val="0"/>
              <w:autoSpaceDE w:val="0"/>
              <w:autoSpaceDN w:val="0"/>
              <w:spacing w:line="360" w:lineRule="auto"/>
              <w:jc w:val="center"/>
            </w:pPr>
            <w:hyperlink r:id="rId82" w:tooltip="150001" w:history="1">
              <w:r w:rsidR="0027430F" w:rsidRPr="00BF1898">
                <w:rPr>
                  <w:rStyle w:val="Hyperlink"/>
                  <w:color w:val="auto"/>
                  <w:szCs w:val="26"/>
                  <w:u w:val="none"/>
                </w:rPr>
                <w:t>150001</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vAlign w:val="center"/>
          </w:tcPr>
          <w:p w14:paraId="61F8E1FF" w14:textId="5DD7A3BB" w:rsidR="0027430F" w:rsidRPr="00BF1898" w:rsidRDefault="0027430F" w:rsidP="00EC5D7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02D74B" w14:textId="5FF391A9"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6</w:t>
            </w:r>
            <w:r w:rsidRPr="00BF1898">
              <w:rPr>
                <w:color w:val="000000"/>
                <w:szCs w:val="26"/>
                <w:lang w:val="vi-VN"/>
              </w:rPr>
              <w:t>.9</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C0A220E" w14:textId="2BAC3158"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BC92357" w14:textId="17B5297E"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5D998B" w14:textId="707726F5"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C+</w:t>
            </w:r>
          </w:p>
        </w:tc>
      </w:tr>
      <w:tr w:rsidR="00B27A6D" w:rsidRPr="00BF1898" w14:paraId="4F2B8FAA"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CB1899A" w14:textId="2EF3A87C" w:rsidR="0027430F" w:rsidRPr="00BF1898" w:rsidRDefault="009F1B6A" w:rsidP="00C419B7">
            <w:pPr>
              <w:widowControl w:val="0"/>
              <w:autoSpaceDE w:val="0"/>
              <w:autoSpaceDN w:val="0"/>
              <w:spacing w:line="360" w:lineRule="auto"/>
              <w:jc w:val="center"/>
            </w:pPr>
            <w:r w:rsidRPr="00BF1898">
              <w:t>7</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21A03D7" w14:textId="15CBF638" w:rsidR="0027430F" w:rsidRPr="00BF1898" w:rsidRDefault="0027430F" w:rsidP="00C419B7">
            <w:pPr>
              <w:widowControl w:val="0"/>
              <w:autoSpaceDE w:val="0"/>
              <w:autoSpaceDN w:val="0"/>
              <w:spacing w:line="360" w:lineRule="auto"/>
              <w:jc w:val="cente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6B124D22" w14:textId="6369BAB3" w:rsidR="0027430F" w:rsidRPr="00BF1898" w:rsidRDefault="00000000" w:rsidP="00C419B7">
            <w:pPr>
              <w:widowControl w:val="0"/>
              <w:autoSpaceDE w:val="0"/>
              <w:autoSpaceDN w:val="0"/>
              <w:spacing w:line="360" w:lineRule="auto"/>
              <w:jc w:val="center"/>
            </w:pPr>
            <w:hyperlink r:id="rId83" w:tooltip="110003" w:history="1">
              <w:r w:rsidR="0027430F" w:rsidRPr="00BF1898">
                <w:rPr>
                  <w:rStyle w:val="Hyperlink"/>
                  <w:color w:val="auto"/>
                  <w:szCs w:val="26"/>
                  <w:u w:val="none"/>
                </w:rPr>
                <w:t>110003</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3825FF46" w14:textId="46D1CEE6" w:rsidR="0027430F" w:rsidRPr="00BF1898" w:rsidRDefault="0027430F" w:rsidP="00C419B7">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4BEE5E4" w14:textId="4AB1BFC4" w:rsidR="0027430F" w:rsidRPr="00BF1898" w:rsidRDefault="0027430F" w:rsidP="00C419B7">
            <w:pPr>
              <w:widowControl w:val="0"/>
              <w:autoSpaceDE w:val="0"/>
              <w:autoSpaceDN w:val="0"/>
              <w:spacing w:line="360" w:lineRule="auto"/>
              <w:jc w:val="center"/>
              <w:rPr>
                <w:color w:val="000000"/>
                <w:szCs w:val="26"/>
              </w:rPr>
            </w:pPr>
            <w:r w:rsidRPr="00BF1898">
              <w:t>7.2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A861DEA" w14:textId="2519E32C" w:rsidR="0027430F" w:rsidRPr="00BF1898" w:rsidRDefault="0027430F" w:rsidP="00C419B7">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6367BCB" w14:textId="201699DF" w:rsidR="0027430F" w:rsidRPr="00BF1898" w:rsidRDefault="0027430F" w:rsidP="00C419B7">
            <w:pPr>
              <w:widowControl w:val="0"/>
              <w:autoSpaceDE w:val="0"/>
              <w:autoSpaceDN w:val="0"/>
              <w:spacing w:line="360" w:lineRule="auto"/>
              <w:jc w:val="center"/>
              <w:rPr>
                <w:color w:val="000000"/>
                <w:szCs w:val="26"/>
              </w:rPr>
            </w:pPr>
            <w:r w:rsidRPr="00BF1898">
              <w:t>3.0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337CFCC" w14:textId="250CF09B" w:rsidR="0027430F" w:rsidRPr="00BF1898" w:rsidRDefault="006F2EDC" w:rsidP="00C419B7">
            <w:pPr>
              <w:widowControl w:val="0"/>
              <w:autoSpaceDE w:val="0"/>
              <w:autoSpaceDN w:val="0"/>
              <w:spacing w:line="360" w:lineRule="auto"/>
              <w:jc w:val="center"/>
              <w:rPr>
                <w:szCs w:val="26"/>
                <w:lang w:val="vi-VN"/>
              </w:rPr>
            </w:pPr>
            <w:r>
              <w:t>B</w:t>
            </w:r>
          </w:p>
        </w:tc>
      </w:tr>
      <w:tr w:rsidR="00B27A6D" w:rsidRPr="00BF1898" w14:paraId="4C0AA47E"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B714BE4" w14:textId="709AEABB" w:rsidR="0027430F" w:rsidRPr="00BF1898" w:rsidRDefault="009F1B6A" w:rsidP="00C419B7">
            <w:pPr>
              <w:widowControl w:val="0"/>
              <w:autoSpaceDE w:val="0"/>
              <w:autoSpaceDN w:val="0"/>
              <w:spacing w:line="360" w:lineRule="auto"/>
              <w:jc w:val="center"/>
            </w:pPr>
            <w:r w:rsidRPr="00BF1898">
              <w:t>8</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55333C55" w14:textId="51F8A8D1" w:rsidR="0027430F" w:rsidRPr="00BF1898" w:rsidRDefault="0027430F" w:rsidP="00C419B7">
            <w:pPr>
              <w:widowControl w:val="0"/>
              <w:autoSpaceDE w:val="0"/>
              <w:autoSpaceDN w:val="0"/>
              <w:spacing w:line="360" w:lineRule="auto"/>
              <w:jc w:val="cente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299E5EF9" w14:textId="4200F374" w:rsidR="0027430F" w:rsidRPr="00BF1898" w:rsidRDefault="00000000" w:rsidP="00C419B7">
            <w:pPr>
              <w:widowControl w:val="0"/>
              <w:autoSpaceDE w:val="0"/>
              <w:autoSpaceDN w:val="0"/>
              <w:spacing w:line="360" w:lineRule="auto"/>
              <w:jc w:val="center"/>
            </w:pPr>
            <w:hyperlink r:id="rId84" w:tooltip="110042" w:history="1">
              <w:r w:rsidR="0027430F" w:rsidRPr="00BF1898">
                <w:rPr>
                  <w:rStyle w:val="Hyperlink"/>
                  <w:color w:val="auto"/>
                  <w:szCs w:val="26"/>
                  <w:u w:val="none"/>
                </w:rPr>
                <w:t>110042</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3BAE44FC" w14:textId="314BB493" w:rsidR="0027430F" w:rsidRPr="00BF1898" w:rsidRDefault="0027430F" w:rsidP="00C419B7">
            <w:pPr>
              <w:widowControl w:val="0"/>
              <w:autoSpaceDE w:val="0"/>
              <w:autoSpaceDN w:val="0"/>
              <w:spacing w:line="360" w:lineRule="auto"/>
              <w:jc w:val="center"/>
              <w:rPr>
                <w:color w:val="000000"/>
                <w:szCs w:val="26"/>
              </w:rPr>
            </w:pPr>
            <w:r w:rsidRPr="00BF1898">
              <w:rPr>
                <w:szCs w:val="26"/>
              </w:rPr>
              <w:t>12021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79938D0" w14:textId="551657EE" w:rsidR="0027430F" w:rsidRPr="00BF1898" w:rsidRDefault="0027430F" w:rsidP="00C419B7">
            <w:pPr>
              <w:widowControl w:val="0"/>
              <w:autoSpaceDE w:val="0"/>
              <w:autoSpaceDN w:val="0"/>
              <w:spacing w:line="360" w:lineRule="auto"/>
              <w:jc w:val="center"/>
              <w:rPr>
                <w:color w:val="000000"/>
                <w:szCs w:val="26"/>
              </w:rPr>
            </w:pPr>
            <w:r w:rsidRPr="00BF1898">
              <w:t>7.9</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C253F0E" w14:textId="53B2FCCE" w:rsidR="0027430F" w:rsidRPr="00BF1898" w:rsidRDefault="0027430F" w:rsidP="00C419B7">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BF0DE77" w14:textId="5538369A" w:rsidR="0027430F" w:rsidRPr="00BF1898" w:rsidRDefault="0027430F" w:rsidP="00C419B7">
            <w:pPr>
              <w:widowControl w:val="0"/>
              <w:autoSpaceDE w:val="0"/>
              <w:autoSpaceDN w:val="0"/>
              <w:spacing w:line="360" w:lineRule="auto"/>
              <w:jc w:val="center"/>
              <w:rPr>
                <w:color w:val="000000"/>
                <w:szCs w:val="26"/>
              </w:rPr>
            </w:pPr>
            <w:r w:rsidRPr="00BF1898">
              <w:t>3.0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2936806" w14:textId="6893966C" w:rsidR="0027430F" w:rsidRPr="00BF1898" w:rsidRDefault="0027430F" w:rsidP="00C419B7">
            <w:pPr>
              <w:widowControl w:val="0"/>
              <w:autoSpaceDE w:val="0"/>
              <w:autoSpaceDN w:val="0"/>
              <w:spacing w:line="360" w:lineRule="auto"/>
              <w:jc w:val="center"/>
              <w:rPr>
                <w:szCs w:val="26"/>
                <w:lang w:val="vi-VN"/>
              </w:rPr>
            </w:pPr>
            <w:r w:rsidRPr="00BF1898">
              <w:t>B</w:t>
            </w:r>
          </w:p>
        </w:tc>
      </w:tr>
      <w:tr w:rsidR="00B27A6D" w:rsidRPr="00BF1898" w14:paraId="3210A2BF"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CBB168F" w14:textId="28AB0B60" w:rsidR="0027430F" w:rsidRPr="00BF1898" w:rsidRDefault="009F1B6A" w:rsidP="00EC5D7E">
            <w:pPr>
              <w:widowControl w:val="0"/>
              <w:autoSpaceDE w:val="0"/>
              <w:autoSpaceDN w:val="0"/>
              <w:spacing w:line="360" w:lineRule="auto"/>
              <w:jc w:val="center"/>
            </w:pPr>
            <w:r w:rsidRPr="00BF1898">
              <w:t>9</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F554858" w14:textId="54794E3B" w:rsidR="0027430F" w:rsidRPr="00BF1898" w:rsidRDefault="0027430F" w:rsidP="00EC5D7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15C53841" w14:textId="4554E603" w:rsidR="0027430F" w:rsidRPr="00BF1898" w:rsidRDefault="00000000" w:rsidP="00EC5D7E">
            <w:pPr>
              <w:widowControl w:val="0"/>
              <w:autoSpaceDE w:val="0"/>
              <w:autoSpaceDN w:val="0"/>
              <w:spacing w:line="360" w:lineRule="auto"/>
              <w:jc w:val="center"/>
            </w:pPr>
            <w:hyperlink r:id="rId85" w:tooltip="110057" w:history="1">
              <w:r w:rsidR="0027430F" w:rsidRPr="00BF1898">
                <w:rPr>
                  <w:rStyle w:val="Hyperlink"/>
                  <w:color w:val="auto"/>
                  <w:szCs w:val="26"/>
                  <w:u w:val="none"/>
                </w:rPr>
                <w:t>110057</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4A0BD8C0" w14:textId="33B2A02F" w:rsidR="0027430F" w:rsidRPr="00BF1898" w:rsidRDefault="00051C98" w:rsidP="00EC5D7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3870E00" w14:textId="51596A07"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lang w:val="vi-VN"/>
              </w:rPr>
              <w:t>VT</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2F30DE15" w14:textId="70144BB4"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lang w:val="vi-VN"/>
              </w:rPr>
              <w:t>5.2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0C49B6F" w14:textId="1A2B1BA1"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1</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118B8F99" w14:textId="25DDEAE7"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D+</w:t>
            </w:r>
          </w:p>
        </w:tc>
      </w:tr>
      <w:tr w:rsidR="00B27A6D" w:rsidRPr="00BF1898" w14:paraId="3ED7AB41"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54625287" w14:textId="65EFA8C3" w:rsidR="0027430F" w:rsidRPr="00BF1898" w:rsidRDefault="009F1B6A" w:rsidP="00EC5D7E">
            <w:pPr>
              <w:widowControl w:val="0"/>
              <w:autoSpaceDE w:val="0"/>
              <w:autoSpaceDN w:val="0"/>
              <w:spacing w:line="360" w:lineRule="auto"/>
              <w:jc w:val="center"/>
            </w:pPr>
            <w:r w:rsidRPr="00BF1898">
              <w:t>10</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43404746" w14:textId="405D3FB8" w:rsidR="0027430F" w:rsidRPr="00BF1898" w:rsidRDefault="0027430F" w:rsidP="00EC5D7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13FB2E5F" w14:textId="1D9BC6F7" w:rsidR="0027430F" w:rsidRPr="00BF1898" w:rsidRDefault="00000000" w:rsidP="00EC5D7E">
            <w:pPr>
              <w:widowControl w:val="0"/>
              <w:autoSpaceDE w:val="0"/>
              <w:autoSpaceDN w:val="0"/>
              <w:spacing w:line="360" w:lineRule="auto"/>
              <w:jc w:val="center"/>
            </w:pPr>
            <w:hyperlink r:id="rId86" w:tooltip="110079" w:history="1">
              <w:r w:rsidR="0027430F" w:rsidRPr="00BF1898">
                <w:rPr>
                  <w:rStyle w:val="Hyperlink"/>
                  <w:color w:val="auto"/>
                  <w:szCs w:val="26"/>
                  <w:u w:val="none"/>
                </w:rPr>
                <w:t>110079</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262EBDE4" w14:textId="174DE473" w:rsidR="0027430F" w:rsidRPr="00BF1898" w:rsidRDefault="00051C98" w:rsidP="00EC5D7E">
            <w:pPr>
              <w:widowControl w:val="0"/>
              <w:autoSpaceDE w:val="0"/>
              <w:autoSpaceDN w:val="0"/>
              <w:spacing w:line="360" w:lineRule="auto"/>
              <w:jc w:val="center"/>
              <w:rPr>
                <w:color w:val="000000"/>
                <w:szCs w:val="26"/>
              </w:rPr>
            </w:pPr>
            <w:r>
              <w:rPr>
                <w:szCs w:val="26"/>
              </w:rPr>
              <w:t>2</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A37A353" w14:textId="6833DF86" w:rsidR="0027430F" w:rsidRPr="00BF1898" w:rsidRDefault="0027430F" w:rsidP="00EC5D7E">
            <w:pPr>
              <w:widowControl w:val="0"/>
              <w:autoSpaceDE w:val="0"/>
              <w:autoSpaceDN w:val="0"/>
              <w:spacing w:line="360" w:lineRule="auto"/>
              <w:jc w:val="center"/>
              <w:rPr>
                <w:color w:val="000000"/>
                <w:szCs w:val="26"/>
                <w:lang w:val="vi-VN"/>
              </w:rPr>
            </w:pPr>
            <w:r w:rsidRPr="00BF1898">
              <w:rPr>
                <w:color w:val="000000"/>
                <w:szCs w:val="26"/>
              </w:rPr>
              <w:t>4</w:t>
            </w:r>
            <w:r w:rsidRPr="00BF1898">
              <w:rPr>
                <w:color w:val="000000"/>
                <w:szCs w:val="26"/>
                <w:lang w:val="vi-VN"/>
              </w:rPr>
              <w:t>.5</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3819CA3" w14:textId="6AB65DC2" w:rsidR="0027430F" w:rsidRPr="00BF1898" w:rsidRDefault="0027430F" w:rsidP="00EC5D7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E631239" w14:textId="07EFC475" w:rsidR="0027430F" w:rsidRPr="00BF1898" w:rsidRDefault="0027430F" w:rsidP="00EC5D7E">
            <w:pPr>
              <w:widowControl w:val="0"/>
              <w:autoSpaceDE w:val="0"/>
              <w:autoSpaceDN w:val="0"/>
              <w:spacing w:line="360" w:lineRule="auto"/>
              <w:jc w:val="center"/>
              <w:rPr>
                <w:color w:val="000000"/>
                <w:szCs w:val="26"/>
              </w:rPr>
            </w:pPr>
            <w:r w:rsidRPr="00BF1898">
              <w:rPr>
                <w:color w:val="000000"/>
                <w:szCs w:val="26"/>
              </w:rPr>
              <w:t>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49BEFC08" w14:textId="09474C9C" w:rsidR="0027430F" w:rsidRPr="00BF1898" w:rsidRDefault="0027430F" w:rsidP="00EC5D7E">
            <w:pPr>
              <w:widowControl w:val="0"/>
              <w:autoSpaceDE w:val="0"/>
              <w:autoSpaceDN w:val="0"/>
              <w:spacing w:line="360" w:lineRule="auto"/>
              <w:jc w:val="center"/>
              <w:rPr>
                <w:szCs w:val="26"/>
                <w:lang w:val="vi-VN"/>
              </w:rPr>
            </w:pPr>
            <w:r w:rsidRPr="00BF1898">
              <w:rPr>
                <w:szCs w:val="26"/>
                <w:lang w:val="vi-VN"/>
              </w:rPr>
              <w:t>D</w:t>
            </w:r>
          </w:p>
        </w:tc>
      </w:tr>
      <w:tr w:rsidR="00B27A6D" w:rsidRPr="00BF1898" w14:paraId="7CB95FC2"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68DE081F" w14:textId="4D473C80" w:rsidR="0027430F" w:rsidRPr="00BF1898" w:rsidRDefault="009F1B6A" w:rsidP="0098396E">
            <w:pPr>
              <w:widowControl w:val="0"/>
              <w:autoSpaceDE w:val="0"/>
              <w:autoSpaceDN w:val="0"/>
              <w:spacing w:line="360" w:lineRule="auto"/>
              <w:jc w:val="center"/>
              <w:rPr>
                <w:lang w:val="vi-VN"/>
              </w:rPr>
            </w:pPr>
            <w:r w:rsidRPr="00BF1898">
              <w:t>11</w:t>
            </w:r>
            <w:r w:rsidRPr="00BF1898">
              <w:rPr>
                <w:lang w:val="vi-VN"/>
              </w:rPr>
              <w:t xml:space="preserve"> </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72D1A91D" w14:textId="5B04F955" w:rsidR="0027430F" w:rsidRPr="00BF1898" w:rsidRDefault="0027430F" w:rsidP="0098396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7051A8D4" w14:textId="5B514B51" w:rsidR="0027430F" w:rsidRPr="00BF1898" w:rsidRDefault="00000000" w:rsidP="0098396E">
            <w:pPr>
              <w:widowControl w:val="0"/>
              <w:autoSpaceDE w:val="0"/>
              <w:autoSpaceDN w:val="0"/>
              <w:spacing w:line="360" w:lineRule="auto"/>
              <w:jc w:val="center"/>
            </w:pPr>
            <w:hyperlink r:id="rId87" w:tooltip="120004" w:history="1">
              <w:r w:rsidR="0027430F" w:rsidRPr="00BF1898">
                <w:rPr>
                  <w:rStyle w:val="Hyperlink"/>
                  <w:color w:val="auto"/>
                  <w:szCs w:val="26"/>
                  <w:u w:val="none"/>
                </w:rPr>
                <w:t>120004</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tcPr>
          <w:p w14:paraId="07C6D16B" w14:textId="50122F7D" w:rsidR="0027430F" w:rsidRPr="00BF1898" w:rsidRDefault="00051C98" w:rsidP="0098396E">
            <w:pPr>
              <w:widowControl w:val="0"/>
              <w:autoSpaceDE w:val="0"/>
              <w:autoSpaceDN w:val="0"/>
              <w:spacing w:line="360" w:lineRule="auto"/>
              <w:jc w:val="center"/>
              <w:rPr>
                <w:color w:val="000000"/>
                <w:szCs w:val="26"/>
              </w:rPr>
            </w:pPr>
            <w:r>
              <w:rPr>
                <w:szCs w:val="26"/>
              </w:rPr>
              <w:t>1</w:t>
            </w:r>
            <w:r w:rsidR="0027430F" w:rsidRPr="00BF1898">
              <w:rPr>
                <w:szCs w:val="26"/>
              </w:rPr>
              <w:t>2122</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15CA7D8" w14:textId="50910497" w:rsidR="0027430F" w:rsidRPr="00BF1898" w:rsidRDefault="0027430F" w:rsidP="0098396E">
            <w:pPr>
              <w:widowControl w:val="0"/>
              <w:autoSpaceDE w:val="0"/>
              <w:autoSpaceDN w:val="0"/>
              <w:spacing w:line="360" w:lineRule="auto"/>
              <w:jc w:val="center"/>
              <w:rPr>
                <w:color w:val="000000"/>
                <w:szCs w:val="26"/>
              </w:rPr>
            </w:pPr>
            <w:r w:rsidRPr="00BF1898">
              <w:t>6.0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AA00F98" w14:textId="5D9BE428" w:rsidR="0027430F" w:rsidRPr="00BF1898" w:rsidRDefault="0027430F" w:rsidP="0098396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3982F317" w14:textId="6669F4C3" w:rsidR="0027430F" w:rsidRPr="00BF1898" w:rsidRDefault="0027430F" w:rsidP="0098396E">
            <w:pPr>
              <w:widowControl w:val="0"/>
              <w:autoSpaceDE w:val="0"/>
              <w:autoSpaceDN w:val="0"/>
              <w:spacing w:line="360" w:lineRule="auto"/>
              <w:jc w:val="center"/>
              <w:rPr>
                <w:color w:val="000000"/>
                <w:szCs w:val="26"/>
              </w:rPr>
            </w:pPr>
            <w:r w:rsidRPr="00BF1898">
              <w:t>2.0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FB48E06" w14:textId="09DFC9DD" w:rsidR="0027430F" w:rsidRPr="00BF1898" w:rsidRDefault="0027430F" w:rsidP="0098396E">
            <w:pPr>
              <w:widowControl w:val="0"/>
              <w:autoSpaceDE w:val="0"/>
              <w:autoSpaceDN w:val="0"/>
              <w:spacing w:line="360" w:lineRule="auto"/>
              <w:jc w:val="center"/>
              <w:rPr>
                <w:szCs w:val="26"/>
                <w:lang w:val="vi-VN"/>
              </w:rPr>
            </w:pPr>
            <w:r w:rsidRPr="00BF1898">
              <w:t>C</w:t>
            </w:r>
          </w:p>
        </w:tc>
      </w:tr>
      <w:tr w:rsidR="00B27A6D" w:rsidRPr="00BF1898" w14:paraId="2FA27759" w14:textId="77777777" w:rsidTr="009F1B6A">
        <w:trPr>
          <w:trHeight w:val="454"/>
        </w:trPr>
        <w:tc>
          <w:tcPr>
            <w:tcW w:w="1410" w:type="dxa"/>
            <w:tcBorders>
              <w:top w:val="single" w:sz="2" w:space="0" w:color="auto"/>
              <w:left w:val="single" w:sz="2" w:space="0" w:color="auto"/>
              <w:bottom w:val="single" w:sz="2" w:space="0" w:color="auto"/>
              <w:right w:val="single" w:sz="2" w:space="0" w:color="auto"/>
            </w:tcBorders>
            <w:shd w:val="clear" w:color="auto" w:fill="FFFFFF"/>
          </w:tcPr>
          <w:p w14:paraId="43E6BD97" w14:textId="62CBA08D" w:rsidR="0027430F" w:rsidRPr="00BF1898" w:rsidRDefault="009F1B6A" w:rsidP="0098396E">
            <w:pPr>
              <w:widowControl w:val="0"/>
              <w:autoSpaceDE w:val="0"/>
              <w:autoSpaceDN w:val="0"/>
              <w:spacing w:line="360" w:lineRule="auto"/>
              <w:jc w:val="center"/>
            </w:pPr>
            <w:r w:rsidRPr="00BF1898">
              <w:t>12</w:t>
            </w:r>
          </w:p>
        </w:tc>
        <w:tc>
          <w:tcPr>
            <w:tcW w:w="1558" w:type="dxa"/>
            <w:tcBorders>
              <w:top w:val="single" w:sz="2" w:space="0" w:color="auto"/>
              <w:left w:val="single" w:sz="2" w:space="0" w:color="auto"/>
              <w:bottom w:val="single" w:sz="2" w:space="0" w:color="auto"/>
              <w:right w:val="single" w:sz="2" w:space="0" w:color="auto"/>
            </w:tcBorders>
            <w:shd w:val="clear" w:color="auto" w:fill="FFFFFF"/>
          </w:tcPr>
          <w:p w14:paraId="6E9B7EC0" w14:textId="28EA69BA" w:rsidR="0027430F" w:rsidRPr="00BF1898" w:rsidRDefault="0027430F" w:rsidP="0098396E">
            <w:pPr>
              <w:widowControl w:val="0"/>
              <w:autoSpaceDE w:val="0"/>
              <w:autoSpaceDN w:val="0"/>
              <w:spacing w:line="360" w:lineRule="auto"/>
              <w:jc w:val="center"/>
              <w:rPr>
                <w:lang w:val="vi-VN"/>
              </w:rPr>
            </w:pPr>
            <w:r w:rsidRPr="00BF1898">
              <w:t>110120004</w:t>
            </w:r>
          </w:p>
        </w:tc>
        <w:tc>
          <w:tcPr>
            <w:tcW w:w="1249" w:type="dxa"/>
            <w:tcBorders>
              <w:top w:val="single" w:sz="2" w:space="0" w:color="auto"/>
              <w:left w:val="single" w:sz="2" w:space="0" w:color="auto"/>
              <w:bottom w:val="single" w:sz="2" w:space="0" w:color="auto"/>
              <w:right w:val="single" w:sz="2" w:space="0" w:color="auto"/>
            </w:tcBorders>
            <w:shd w:val="clear" w:color="auto" w:fill="FFFFFF"/>
            <w:vAlign w:val="center"/>
          </w:tcPr>
          <w:p w14:paraId="5E5A6D88" w14:textId="56673D4E" w:rsidR="0027430F" w:rsidRPr="00BF1898" w:rsidRDefault="00000000" w:rsidP="0098396E">
            <w:pPr>
              <w:widowControl w:val="0"/>
              <w:autoSpaceDE w:val="0"/>
              <w:autoSpaceDN w:val="0"/>
              <w:spacing w:line="360" w:lineRule="auto"/>
              <w:jc w:val="center"/>
            </w:pPr>
            <w:hyperlink r:id="rId88" w:tooltip="150001" w:history="1">
              <w:r w:rsidR="0027430F" w:rsidRPr="00BF1898">
                <w:rPr>
                  <w:rStyle w:val="Hyperlink"/>
                  <w:color w:val="auto"/>
                  <w:szCs w:val="26"/>
                  <w:u w:val="none"/>
                </w:rPr>
                <w:t>150001</w:t>
              </w:r>
            </w:hyperlink>
          </w:p>
        </w:tc>
        <w:tc>
          <w:tcPr>
            <w:tcW w:w="1506" w:type="dxa"/>
            <w:tcBorders>
              <w:top w:val="single" w:sz="2" w:space="0" w:color="auto"/>
              <w:left w:val="single" w:sz="2" w:space="0" w:color="auto"/>
              <w:bottom w:val="single" w:sz="2" w:space="0" w:color="auto"/>
              <w:right w:val="single" w:sz="2" w:space="0" w:color="auto"/>
            </w:tcBorders>
            <w:shd w:val="clear" w:color="auto" w:fill="FFFFFF"/>
            <w:vAlign w:val="center"/>
          </w:tcPr>
          <w:p w14:paraId="4E28D5E5" w14:textId="348BE4DF" w:rsidR="0027430F" w:rsidRPr="00BF1898" w:rsidRDefault="0027430F" w:rsidP="0098396E">
            <w:pPr>
              <w:widowControl w:val="0"/>
              <w:autoSpaceDE w:val="0"/>
              <w:autoSpaceDN w:val="0"/>
              <w:spacing w:line="360" w:lineRule="auto"/>
              <w:jc w:val="center"/>
              <w:rPr>
                <w:color w:val="000000"/>
                <w:szCs w:val="26"/>
              </w:rPr>
            </w:pPr>
            <w:r w:rsidRPr="00BF1898">
              <w:rPr>
                <w:szCs w:val="26"/>
              </w:rPr>
              <w:t>22021</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0FA283B7" w14:textId="01A7058C" w:rsidR="0027430F" w:rsidRPr="00BF1898" w:rsidRDefault="0027430F" w:rsidP="0098396E">
            <w:pPr>
              <w:widowControl w:val="0"/>
              <w:autoSpaceDE w:val="0"/>
              <w:autoSpaceDN w:val="0"/>
              <w:spacing w:line="360" w:lineRule="auto"/>
              <w:jc w:val="center"/>
              <w:rPr>
                <w:color w:val="000000"/>
                <w:szCs w:val="26"/>
              </w:rPr>
            </w:pPr>
            <w:r w:rsidRPr="00BF1898">
              <w:t>9.0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8A3CEEE" w14:textId="15D55114" w:rsidR="0027430F" w:rsidRPr="00BF1898" w:rsidRDefault="0027430F" w:rsidP="0098396E">
            <w:pPr>
              <w:widowControl w:val="0"/>
              <w:autoSpaceDE w:val="0"/>
              <w:autoSpaceDN w:val="0"/>
              <w:spacing w:line="360" w:lineRule="auto"/>
              <w:jc w:val="center"/>
              <w:rPr>
                <w:color w:val="000000"/>
                <w:szCs w:val="26"/>
              </w:rPr>
            </w:pP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6F467D4A" w14:textId="7F8C6DA6" w:rsidR="0027430F" w:rsidRPr="00BF1898" w:rsidRDefault="0027430F" w:rsidP="0098396E">
            <w:pPr>
              <w:widowControl w:val="0"/>
              <w:autoSpaceDE w:val="0"/>
              <w:autoSpaceDN w:val="0"/>
              <w:spacing w:line="360" w:lineRule="auto"/>
              <w:jc w:val="center"/>
              <w:rPr>
                <w:color w:val="000000"/>
                <w:szCs w:val="26"/>
              </w:rPr>
            </w:pPr>
            <w:r w:rsidRPr="00BF1898">
              <w:t>4.0</w:t>
            </w:r>
          </w:p>
        </w:tc>
        <w:tc>
          <w:tcPr>
            <w:tcW w:w="904" w:type="dxa"/>
            <w:tcBorders>
              <w:top w:val="single" w:sz="2" w:space="0" w:color="auto"/>
              <w:left w:val="single" w:sz="2" w:space="0" w:color="auto"/>
              <w:bottom w:val="single" w:sz="2" w:space="0" w:color="auto"/>
              <w:right w:val="single" w:sz="2" w:space="0" w:color="auto"/>
            </w:tcBorders>
            <w:shd w:val="clear" w:color="auto" w:fill="FFFFFF"/>
          </w:tcPr>
          <w:p w14:paraId="7E41713F" w14:textId="49577670" w:rsidR="0027430F" w:rsidRPr="00BF1898" w:rsidRDefault="0027430F" w:rsidP="0098396E">
            <w:pPr>
              <w:widowControl w:val="0"/>
              <w:autoSpaceDE w:val="0"/>
              <w:autoSpaceDN w:val="0"/>
              <w:spacing w:line="360" w:lineRule="auto"/>
              <w:jc w:val="center"/>
              <w:rPr>
                <w:szCs w:val="26"/>
                <w:lang w:val="vi-VN"/>
              </w:rPr>
            </w:pPr>
            <w:r w:rsidRPr="00BF1898">
              <w:t>A</w:t>
            </w:r>
          </w:p>
        </w:tc>
      </w:tr>
    </w:tbl>
    <w:p w14:paraId="59D5B965" w14:textId="75AA0629" w:rsidR="002D0EA4" w:rsidRPr="00BF1898" w:rsidRDefault="002D0EA4" w:rsidP="002D0EA4">
      <w:pPr>
        <w:pStyle w:val="Caption"/>
        <w:keepNext/>
        <w:jc w:val="both"/>
        <w:rPr>
          <w:lang w:val="vi-VN"/>
        </w:rPr>
      </w:pPr>
      <w:bookmarkStart w:id="103" w:name="_Toc173388268"/>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40</w:t>
      </w:r>
      <w:r w:rsidR="00DD5465">
        <w:fldChar w:fldCharType="end"/>
      </w:r>
      <w:r w:rsidR="00932FD5" w:rsidRPr="00BF1898">
        <w:rPr>
          <w:lang w:val="vi-VN"/>
        </w:rPr>
        <w:t xml:space="preserve">. </w:t>
      </w:r>
      <w:r w:rsidR="00271CAE">
        <w:rPr>
          <w:lang w:val="vi-VN"/>
        </w:rPr>
        <w:t>Một số d</w:t>
      </w:r>
      <w:r w:rsidR="00271CAE" w:rsidRPr="00BF1898">
        <w:rPr>
          <w:lang w:val="vi-VN"/>
        </w:rPr>
        <w:t>ữ liệu</w:t>
      </w:r>
      <w:r w:rsidR="00271CAE">
        <w:rPr>
          <w:lang w:val="vi-VN"/>
        </w:rPr>
        <w:t xml:space="preserve"> trích từ</w:t>
      </w:r>
      <w:r w:rsidR="00271CAE" w:rsidRPr="00BF1898">
        <w:rPr>
          <w:lang w:val="vi-VN"/>
        </w:rPr>
        <w:t xml:space="preserve"> bảng</w:t>
      </w:r>
      <w:r w:rsidR="00000A11" w:rsidRPr="00BF1898">
        <w:rPr>
          <w:lang w:val="vi-VN"/>
        </w:rPr>
        <w:t xml:space="preserve"> điểm học kỳ (</w:t>
      </w:r>
      <w:r w:rsidR="006B2060" w:rsidRPr="00BF1898">
        <w:rPr>
          <w:lang w:val="vi-VN"/>
        </w:rPr>
        <w:t>bang_diem_</w:t>
      </w:r>
      <w:r w:rsidR="00CB35A2" w:rsidRPr="00BF1898">
        <w:rPr>
          <w:lang w:val="vi-VN"/>
        </w:rPr>
        <w:t>hoc_</w:t>
      </w:r>
      <w:r w:rsidR="006B2060" w:rsidRPr="00BF1898">
        <w:rPr>
          <w:lang w:val="vi-VN"/>
        </w:rPr>
        <w:t>ky</w:t>
      </w:r>
      <w:r w:rsidR="00000A11" w:rsidRPr="00BF1898">
        <w:rPr>
          <w:lang w:val="vi-VN"/>
        </w:rPr>
        <w:t>)</w:t>
      </w:r>
      <w:bookmarkEnd w:id="103"/>
    </w:p>
    <w:tbl>
      <w:tblPr>
        <w:tblStyle w:val="Chm11"/>
        <w:tblW w:w="0" w:type="auto"/>
        <w:tblLook w:val="04A0" w:firstRow="1" w:lastRow="0" w:firstColumn="1" w:lastColumn="0" w:noHBand="0" w:noVBand="1"/>
      </w:tblPr>
      <w:tblGrid>
        <w:gridCol w:w="1693"/>
        <w:gridCol w:w="2040"/>
        <w:gridCol w:w="2040"/>
        <w:gridCol w:w="1783"/>
        <w:gridCol w:w="1783"/>
      </w:tblGrid>
      <w:tr w:rsidR="000E1C9D" w:rsidRPr="00BF1898" w14:paraId="0787F00E" w14:textId="77777777" w:rsidTr="000E1D94">
        <w:trPr>
          <w:cnfStyle w:val="100000000000" w:firstRow="1" w:lastRow="0" w:firstColumn="0" w:lastColumn="0" w:oddVBand="0" w:evenVBand="0" w:oddHBand="0" w:evenHBand="0" w:firstRowFirstColumn="0" w:firstRowLastColumn="0" w:lastRowFirstColumn="0" w:lastRowLastColumn="0"/>
          <w:trHeight w:val="454"/>
          <w:tblHeader/>
        </w:trPr>
        <w:tc>
          <w:tcPr>
            <w:tcW w:w="1693" w:type="dxa"/>
          </w:tcPr>
          <w:p w14:paraId="78539E30" w14:textId="77777777" w:rsidR="004F5A86" w:rsidRPr="00BF1898" w:rsidRDefault="003A76AB" w:rsidP="0000094F">
            <w:pPr>
              <w:widowControl w:val="0"/>
              <w:autoSpaceDE w:val="0"/>
              <w:autoSpaceDN w:val="0"/>
              <w:spacing w:line="360" w:lineRule="auto"/>
              <w:rPr>
                <w:b w:val="0"/>
                <w:szCs w:val="26"/>
                <w:lang w:val="vi"/>
              </w:rPr>
            </w:pPr>
            <w:r w:rsidRPr="00BF1898">
              <w:rPr>
                <w:szCs w:val="26"/>
                <w:lang w:val="vi"/>
              </w:rPr>
              <w:t>ma_bang_</w:t>
            </w:r>
          </w:p>
          <w:p w14:paraId="2C43616B" w14:textId="1C2952A1" w:rsidR="009C3AE1" w:rsidRPr="00BF1898" w:rsidRDefault="003A76AB" w:rsidP="0000094F">
            <w:pPr>
              <w:widowControl w:val="0"/>
              <w:autoSpaceDE w:val="0"/>
              <w:autoSpaceDN w:val="0"/>
              <w:spacing w:line="360" w:lineRule="auto"/>
              <w:rPr>
                <w:szCs w:val="26"/>
                <w:lang w:val="vi"/>
              </w:rPr>
            </w:pPr>
            <w:r w:rsidRPr="00BF1898">
              <w:rPr>
                <w:szCs w:val="26"/>
                <w:lang w:val="vi"/>
              </w:rPr>
              <w:t>diem_hoc_ky</w:t>
            </w:r>
          </w:p>
        </w:tc>
        <w:tc>
          <w:tcPr>
            <w:tcW w:w="2040" w:type="dxa"/>
          </w:tcPr>
          <w:p w14:paraId="2E33226B" w14:textId="77777777" w:rsidR="003B57AE" w:rsidRPr="00BF1898" w:rsidRDefault="006102AB" w:rsidP="0000094F">
            <w:pPr>
              <w:widowControl w:val="0"/>
              <w:autoSpaceDE w:val="0"/>
              <w:autoSpaceDN w:val="0"/>
              <w:spacing w:line="360" w:lineRule="auto"/>
              <w:rPr>
                <w:b w:val="0"/>
                <w:szCs w:val="26"/>
                <w:lang w:val="vi"/>
              </w:rPr>
            </w:pPr>
            <w:r w:rsidRPr="00BF1898">
              <w:rPr>
                <w:szCs w:val="26"/>
                <w:lang w:val="vi"/>
              </w:rPr>
              <w:t>ma_sinh_</w:t>
            </w:r>
          </w:p>
          <w:p w14:paraId="189D29FF" w14:textId="710A2B7C" w:rsidR="009C3AE1" w:rsidRPr="00BF1898" w:rsidRDefault="006102AB" w:rsidP="0000094F">
            <w:pPr>
              <w:widowControl w:val="0"/>
              <w:autoSpaceDE w:val="0"/>
              <w:autoSpaceDN w:val="0"/>
              <w:spacing w:line="360" w:lineRule="auto"/>
              <w:rPr>
                <w:szCs w:val="26"/>
                <w:lang w:val="vi"/>
              </w:rPr>
            </w:pPr>
            <w:r w:rsidRPr="00BF1898">
              <w:rPr>
                <w:szCs w:val="26"/>
                <w:lang w:val="vi"/>
              </w:rPr>
              <w:t>vien</w:t>
            </w:r>
          </w:p>
        </w:tc>
        <w:tc>
          <w:tcPr>
            <w:tcW w:w="2040" w:type="dxa"/>
          </w:tcPr>
          <w:p w14:paraId="6511D272" w14:textId="77777777" w:rsidR="007752C0" w:rsidRPr="00BF1898" w:rsidRDefault="006102AB" w:rsidP="0000094F">
            <w:pPr>
              <w:widowControl w:val="0"/>
              <w:autoSpaceDE w:val="0"/>
              <w:autoSpaceDN w:val="0"/>
              <w:spacing w:line="360" w:lineRule="auto"/>
              <w:rPr>
                <w:b w:val="0"/>
                <w:szCs w:val="26"/>
                <w:lang w:val="vi"/>
              </w:rPr>
            </w:pPr>
            <w:r w:rsidRPr="00BF1898">
              <w:rPr>
                <w:szCs w:val="26"/>
                <w:lang w:val="vi"/>
              </w:rPr>
              <w:t>ma_hoc_ky_</w:t>
            </w:r>
          </w:p>
          <w:p w14:paraId="37E293CC" w14:textId="5A03F66E" w:rsidR="009C3AE1" w:rsidRPr="00BF1898" w:rsidRDefault="006102AB" w:rsidP="0000094F">
            <w:pPr>
              <w:widowControl w:val="0"/>
              <w:autoSpaceDE w:val="0"/>
              <w:autoSpaceDN w:val="0"/>
              <w:spacing w:line="360" w:lineRule="auto"/>
              <w:rPr>
                <w:szCs w:val="26"/>
                <w:lang w:val="vi"/>
              </w:rPr>
            </w:pPr>
            <w:r w:rsidRPr="00BF1898">
              <w:rPr>
                <w:szCs w:val="26"/>
                <w:lang w:val="vi"/>
              </w:rPr>
              <w:t>nien_khoa</w:t>
            </w:r>
          </w:p>
        </w:tc>
        <w:tc>
          <w:tcPr>
            <w:tcW w:w="1783" w:type="dxa"/>
          </w:tcPr>
          <w:p w14:paraId="495311E8" w14:textId="77777777" w:rsidR="00233FBE" w:rsidRPr="00BF1898" w:rsidRDefault="000E1C9D" w:rsidP="0000094F">
            <w:pPr>
              <w:widowControl w:val="0"/>
              <w:autoSpaceDE w:val="0"/>
              <w:autoSpaceDN w:val="0"/>
              <w:spacing w:line="360" w:lineRule="auto"/>
              <w:rPr>
                <w:b w:val="0"/>
                <w:szCs w:val="26"/>
                <w:lang w:val="vi"/>
              </w:rPr>
            </w:pPr>
            <w:r w:rsidRPr="00BF1898">
              <w:rPr>
                <w:szCs w:val="26"/>
                <w:lang w:val="vi"/>
              </w:rPr>
              <w:t>trung_binh_</w:t>
            </w:r>
          </w:p>
          <w:p w14:paraId="7FBC05C1" w14:textId="2BAA8F95" w:rsidR="009C3AE1" w:rsidRPr="00BF1898" w:rsidRDefault="000E1C9D" w:rsidP="0000094F">
            <w:pPr>
              <w:widowControl w:val="0"/>
              <w:autoSpaceDE w:val="0"/>
              <w:autoSpaceDN w:val="0"/>
              <w:spacing w:line="360" w:lineRule="auto"/>
              <w:rPr>
                <w:szCs w:val="26"/>
                <w:lang w:val="vi"/>
              </w:rPr>
            </w:pPr>
            <w:r w:rsidRPr="00BF1898">
              <w:rPr>
                <w:szCs w:val="26"/>
                <w:lang w:val="vi"/>
              </w:rPr>
              <w:t>hoc_ky</w:t>
            </w:r>
          </w:p>
        </w:tc>
        <w:tc>
          <w:tcPr>
            <w:tcW w:w="1783" w:type="dxa"/>
          </w:tcPr>
          <w:p w14:paraId="6EF0377D" w14:textId="77777777" w:rsidR="0066345B" w:rsidRPr="00BF1898" w:rsidRDefault="000E1C9D" w:rsidP="0000094F">
            <w:pPr>
              <w:widowControl w:val="0"/>
              <w:autoSpaceDE w:val="0"/>
              <w:autoSpaceDN w:val="0"/>
              <w:spacing w:line="360" w:lineRule="auto"/>
              <w:rPr>
                <w:b w:val="0"/>
                <w:szCs w:val="26"/>
                <w:lang w:val="vi"/>
              </w:rPr>
            </w:pPr>
            <w:r w:rsidRPr="00BF1898">
              <w:rPr>
                <w:szCs w:val="26"/>
                <w:lang w:val="vi"/>
              </w:rPr>
              <w:t>trung_binh_</w:t>
            </w:r>
          </w:p>
          <w:p w14:paraId="50C3EDD5" w14:textId="3F2AFB1C" w:rsidR="009C3AE1" w:rsidRPr="00BF1898" w:rsidRDefault="000E1C9D" w:rsidP="0000094F">
            <w:pPr>
              <w:widowControl w:val="0"/>
              <w:autoSpaceDE w:val="0"/>
              <w:autoSpaceDN w:val="0"/>
              <w:spacing w:line="360" w:lineRule="auto"/>
              <w:rPr>
                <w:szCs w:val="26"/>
                <w:lang w:val="vi"/>
              </w:rPr>
            </w:pPr>
            <w:r w:rsidRPr="00BF1898">
              <w:rPr>
                <w:szCs w:val="26"/>
                <w:lang w:val="vi"/>
              </w:rPr>
              <w:t>tich_luy</w:t>
            </w:r>
          </w:p>
        </w:tc>
      </w:tr>
      <w:tr w:rsidR="000E1D94" w:rsidRPr="00BF1898" w14:paraId="23948C5A"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0510FD3D" w14:textId="5EA64175" w:rsidR="000E1D94" w:rsidRPr="00BF1898" w:rsidRDefault="000E1D94" w:rsidP="000E1D94">
            <w:pPr>
              <w:widowControl w:val="0"/>
              <w:autoSpaceDE w:val="0"/>
              <w:autoSpaceDN w:val="0"/>
              <w:spacing w:line="360" w:lineRule="auto"/>
              <w:jc w:val="center"/>
              <w:rPr>
                <w:color w:val="000000"/>
                <w:szCs w:val="26"/>
              </w:rPr>
            </w:pPr>
            <w:r w:rsidRPr="00BF1898">
              <w:rPr>
                <w:color w:val="000000"/>
                <w:szCs w:val="26"/>
              </w:rPr>
              <w:t>1</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77CFD0D1" w14:textId="12D9FA4D" w:rsidR="000E1D94" w:rsidRPr="00BF1898" w:rsidRDefault="00BE2E79" w:rsidP="000E1D94">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D317C63" w14:textId="302859CD" w:rsidR="000E1D94" w:rsidRPr="00BF1898" w:rsidRDefault="005410B1" w:rsidP="000E1D94">
            <w:pPr>
              <w:widowControl w:val="0"/>
              <w:autoSpaceDE w:val="0"/>
              <w:autoSpaceDN w:val="0"/>
              <w:spacing w:line="360" w:lineRule="auto"/>
              <w:jc w:val="center"/>
              <w:rPr>
                <w:color w:val="000000"/>
                <w:szCs w:val="26"/>
              </w:rPr>
            </w:pPr>
            <w:r w:rsidRPr="00BF1898">
              <w:rPr>
                <w:color w:val="000000"/>
                <w:szCs w:val="26"/>
              </w:rPr>
              <w:t>12021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9979421" w14:textId="67415EF6" w:rsidR="000E1D94" w:rsidRPr="00BF1898" w:rsidRDefault="00E64CF7" w:rsidP="000E1D94">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.94</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0E606878" w14:textId="038CB161" w:rsidR="000E1D94" w:rsidRPr="00BF1898" w:rsidRDefault="00E64CF7" w:rsidP="000E1D94">
            <w:pPr>
              <w:widowControl w:val="0"/>
              <w:autoSpaceDE w:val="0"/>
              <w:autoSpaceDN w:val="0"/>
              <w:spacing w:line="360" w:lineRule="auto"/>
              <w:jc w:val="center"/>
              <w:rPr>
                <w:szCs w:val="26"/>
                <w:lang w:val="vi-VN"/>
              </w:rPr>
            </w:pPr>
            <w:r w:rsidRPr="00BF1898">
              <w:rPr>
                <w:szCs w:val="26"/>
                <w:lang w:val="vi-VN"/>
              </w:rPr>
              <w:t>3.94</w:t>
            </w:r>
          </w:p>
        </w:tc>
      </w:tr>
      <w:tr w:rsidR="00BE2E79" w:rsidRPr="00BF1898" w14:paraId="3E752531"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C81D2D9" w14:textId="2B2A0843"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2</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3B82889A" w14:textId="4E3AA4E8"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9BF5783" w14:textId="387F3BA7"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C8CEEB7" w14:textId="7635A812" w:rsidR="00BE2E79" w:rsidRPr="00BF1898" w:rsidRDefault="00E64CF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.38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5AED02D" w14:textId="45D8BF9D" w:rsidR="00BE2E79" w:rsidRPr="00BF1898" w:rsidRDefault="00E64CF7" w:rsidP="00BE2E79">
            <w:pPr>
              <w:widowControl w:val="0"/>
              <w:autoSpaceDE w:val="0"/>
              <w:autoSpaceDN w:val="0"/>
              <w:spacing w:line="360" w:lineRule="auto"/>
              <w:jc w:val="center"/>
              <w:rPr>
                <w:szCs w:val="26"/>
                <w:lang w:val="vi-VN"/>
              </w:rPr>
            </w:pPr>
            <w:r w:rsidRPr="00BF1898">
              <w:rPr>
                <w:szCs w:val="26"/>
                <w:lang w:val="vi-VN"/>
              </w:rPr>
              <w:t>3.66</w:t>
            </w:r>
          </w:p>
        </w:tc>
      </w:tr>
      <w:tr w:rsidR="00BE2E79" w:rsidRPr="00BF1898" w14:paraId="6FB83DC0"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B9FCEA0" w14:textId="068BB541"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3</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CC6AE50" w14:textId="3AD540CF"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0D19F2E8" w14:textId="7E57AF1C"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12122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7885877" w14:textId="7275156F" w:rsidR="00BE2E79" w:rsidRPr="00BF1898" w:rsidRDefault="00714E2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.61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04B6B130" w14:textId="6E90F698" w:rsidR="00BE2E79" w:rsidRPr="00BF1898" w:rsidRDefault="00714E27" w:rsidP="00BE2E79">
            <w:pPr>
              <w:widowControl w:val="0"/>
              <w:autoSpaceDE w:val="0"/>
              <w:autoSpaceDN w:val="0"/>
              <w:spacing w:line="360" w:lineRule="auto"/>
              <w:jc w:val="center"/>
              <w:rPr>
                <w:szCs w:val="26"/>
                <w:lang w:val="vi-VN"/>
              </w:rPr>
            </w:pPr>
            <w:r w:rsidRPr="00BF1898">
              <w:rPr>
                <w:szCs w:val="26"/>
                <w:lang w:val="vi-VN"/>
              </w:rPr>
              <w:t>3.64</w:t>
            </w:r>
          </w:p>
        </w:tc>
      </w:tr>
      <w:tr w:rsidR="00BE2E79" w:rsidRPr="00BF1898" w14:paraId="1ABEA081"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0A25DB40" w14:textId="38B539F5"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4</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6958DA53" w14:textId="22240796"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0BC8536" w14:textId="3945597B"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2B4F210A" w14:textId="3B3F5675" w:rsidR="00BE2E79" w:rsidRPr="00BF1898" w:rsidRDefault="00BA569A"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5B34DDC" w14:textId="7AA91A6C" w:rsidR="00BE2E79" w:rsidRPr="00BF1898" w:rsidRDefault="00BA569A" w:rsidP="00BE2E79">
            <w:pPr>
              <w:widowControl w:val="0"/>
              <w:autoSpaceDE w:val="0"/>
              <w:autoSpaceDN w:val="0"/>
              <w:spacing w:line="360" w:lineRule="auto"/>
              <w:jc w:val="center"/>
              <w:rPr>
                <w:szCs w:val="26"/>
                <w:lang w:val="vi-VN"/>
              </w:rPr>
            </w:pPr>
            <w:r w:rsidRPr="00BF1898">
              <w:rPr>
                <w:szCs w:val="26"/>
                <w:lang w:val="vi-VN"/>
              </w:rPr>
              <w:t>3.58</w:t>
            </w:r>
          </w:p>
        </w:tc>
      </w:tr>
      <w:tr w:rsidR="00BE2E79" w:rsidRPr="00BF1898" w14:paraId="2EE04399"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ECAEE2C" w14:textId="1B7D4073"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5</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2A2003C6" w14:textId="5B43DCC8"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293D8B16" w14:textId="572902E8"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12223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90DA1C3" w14:textId="580876CA" w:rsidR="00BE2E79" w:rsidRPr="00BF1898" w:rsidRDefault="00BA569A"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B03765A" w14:textId="6495060A" w:rsidR="00BE2E79" w:rsidRPr="00BF1898" w:rsidRDefault="00BA569A" w:rsidP="00BE2E79">
            <w:pPr>
              <w:widowControl w:val="0"/>
              <w:autoSpaceDE w:val="0"/>
              <w:autoSpaceDN w:val="0"/>
              <w:spacing w:line="360" w:lineRule="auto"/>
              <w:jc w:val="center"/>
              <w:rPr>
                <w:szCs w:val="26"/>
                <w:lang w:val="vi-VN"/>
              </w:rPr>
            </w:pPr>
            <w:r w:rsidRPr="00BF1898">
              <w:rPr>
                <w:szCs w:val="26"/>
                <w:lang w:val="vi-VN"/>
              </w:rPr>
              <w:t>3.5</w:t>
            </w:r>
          </w:p>
        </w:tc>
      </w:tr>
      <w:tr w:rsidR="00BE2E79" w:rsidRPr="00BF1898" w14:paraId="0B77F928"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6C8E0372" w14:textId="2F1E4A74"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6</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F271577" w14:textId="5579D5F2" w:rsidR="00BE2E79" w:rsidRPr="00BF1898" w:rsidRDefault="00BE2E79" w:rsidP="00BE2E79">
            <w:pPr>
              <w:widowControl w:val="0"/>
              <w:autoSpaceDE w:val="0"/>
              <w:autoSpaceDN w:val="0"/>
              <w:spacing w:line="360" w:lineRule="auto"/>
              <w:jc w:val="center"/>
              <w:rPr>
                <w:color w:val="000000"/>
                <w:szCs w:val="26"/>
              </w:rPr>
            </w:pPr>
            <w:r w:rsidRPr="00BF1898">
              <w:rPr>
                <w:color w:val="000000"/>
                <w:szCs w:val="26"/>
              </w:rPr>
              <w:t>110120002</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96F432F" w14:textId="54369495" w:rsidR="00BE2E79" w:rsidRPr="00BF1898" w:rsidRDefault="005410B1" w:rsidP="00BE2E79">
            <w:pPr>
              <w:widowControl w:val="0"/>
              <w:autoSpaceDE w:val="0"/>
              <w:autoSpaceDN w:val="0"/>
              <w:spacing w:line="360" w:lineRule="auto"/>
              <w:jc w:val="center"/>
              <w:rPr>
                <w:color w:val="000000"/>
                <w:szCs w:val="26"/>
              </w:rPr>
            </w:pPr>
            <w:r w:rsidRPr="00BF1898">
              <w:rPr>
                <w:color w:val="000000"/>
                <w:szCs w:val="26"/>
              </w:rPr>
              <w:t>22223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7C712A74" w14:textId="4D151FC0" w:rsidR="00BE2E79" w:rsidRPr="00BF1898" w:rsidRDefault="00421F87" w:rsidP="00BE2E79">
            <w:pPr>
              <w:widowControl w:val="0"/>
              <w:autoSpaceDE w:val="0"/>
              <w:autoSpaceDN w:val="0"/>
              <w:spacing w:line="360" w:lineRule="auto"/>
              <w:jc w:val="center"/>
              <w:rPr>
                <w:color w:val="000000"/>
                <w:szCs w:val="26"/>
                <w:lang w:val="vi-VN"/>
              </w:rPr>
            </w:pPr>
            <w:r w:rsidRPr="00BF1898">
              <w:rPr>
                <w:color w:val="000000"/>
                <w:szCs w:val="26"/>
              </w:rPr>
              <w:t>3</w:t>
            </w:r>
            <w:r w:rsidRPr="00BF1898">
              <w:rPr>
                <w:color w:val="000000"/>
                <w:szCs w:val="26"/>
                <w:lang w:val="vi-VN"/>
              </w:rPr>
              <w:t>.43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C768FD1" w14:textId="00F06983" w:rsidR="00BE2E79" w:rsidRPr="00BF1898" w:rsidRDefault="00421F87" w:rsidP="00BE2E79">
            <w:pPr>
              <w:widowControl w:val="0"/>
              <w:autoSpaceDE w:val="0"/>
              <w:autoSpaceDN w:val="0"/>
              <w:spacing w:line="360" w:lineRule="auto"/>
              <w:jc w:val="center"/>
              <w:rPr>
                <w:szCs w:val="26"/>
                <w:lang w:val="vi-VN"/>
              </w:rPr>
            </w:pPr>
            <w:r w:rsidRPr="00BF1898">
              <w:rPr>
                <w:szCs w:val="26"/>
                <w:lang w:val="vi-VN"/>
              </w:rPr>
              <w:t>3.49</w:t>
            </w:r>
          </w:p>
        </w:tc>
      </w:tr>
      <w:tr w:rsidR="005410B1" w:rsidRPr="00BF1898" w14:paraId="34B35BCC"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49E17CD" w14:textId="381B1357" w:rsidR="005410B1" w:rsidRPr="00BF1898" w:rsidRDefault="005410B1" w:rsidP="005410B1">
            <w:pPr>
              <w:widowControl w:val="0"/>
              <w:autoSpaceDE w:val="0"/>
              <w:autoSpaceDN w:val="0"/>
              <w:spacing w:line="360" w:lineRule="auto"/>
              <w:jc w:val="center"/>
              <w:rPr>
                <w:color w:val="000000"/>
                <w:szCs w:val="26"/>
              </w:rPr>
            </w:pPr>
            <w:r w:rsidRPr="00BF1898">
              <w:t>7</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003C3A8" w14:textId="32A8508C"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7B75AFA3" w14:textId="1C692C3C"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CDFF57A" w14:textId="7963768E" w:rsidR="005410B1" w:rsidRPr="00BF1898" w:rsidRDefault="0098435B"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.32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6D92D7F" w14:textId="1AE97196" w:rsidR="005410B1" w:rsidRPr="00BF1898" w:rsidRDefault="0098435B" w:rsidP="005410B1">
            <w:pPr>
              <w:widowControl w:val="0"/>
              <w:autoSpaceDE w:val="0"/>
              <w:autoSpaceDN w:val="0"/>
              <w:spacing w:line="360" w:lineRule="auto"/>
              <w:jc w:val="center"/>
              <w:rPr>
                <w:szCs w:val="26"/>
                <w:lang w:val="vi-VN"/>
              </w:rPr>
            </w:pPr>
            <w:r w:rsidRPr="00BF1898">
              <w:rPr>
                <w:szCs w:val="26"/>
                <w:lang w:val="vi-VN"/>
              </w:rPr>
              <w:t>2.32</w:t>
            </w:r>
          </w:p>
        </w:tc>
      </w:tr>
      <w:tr w:rsidR="005410B1" w:rsidRPr="00BF1898" w14:paraId="62A1AE4F"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5FD561D9" w14:textId="01C1CA39" w:rsidR="005410B1" w:rsidRPr="00BF1898" w:rsidRDefault="005410B1" w:rsidP="005410B1">
            <w:pPr>
              <w:widowControl w:val="0"/>
              <w:autoSpaceDE w:val="0"/>
              <w:autoSpaceDN w:val="0"/>
              <w:spacing w:line="360" w:lineRule="auto"/>
              <w:jc w:val="center"/>
              <w:rPr>
                <w:color w:val="000000"/>
                <w:szCs w:val="26"/>
              </w:rPr>
            </w:pPr>
            <w:r w:rsidRPr="00BF1898">
              <w:lastRenderedPageBreak/>
              <w:t>8</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18179947" w14:textId="1ED684A1"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5C5FEB4B" w14:textId="09D2AF13"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22021</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6D2866B" w14:textId="47E7A8B9" w:rsidR="005410B1" w:rsidRPr="00BF1898" w:rsidRDefault="0098435B"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357B9F79" w14:textId="6B8A3757" w:rsidR="005410B1" w:rsidRPr="00BF1898" w:rsidRDefault="0098435B" w:rsidP="005410B1">
            <w:pPr>
              <w:widowControl w:val="0"/>
              <w:autoSpaceDE w:val="0"/>
              <w:autoSpaceDN w:val="0"/>
              <w:spacing w:line="360" w:lineRule="auto"/>
              <w:jc w:val="center"/>
              <w:rPr>
                <w:szCs w:val="26"/>
                <w:lang w:val="vi-VN"/>
              </w:rPr>
            </w:pPr>
            <w:r w:rsidRPr="00BF1898">
              <w:rPr>
                <w:szCs w:val="26"/>
                <w:lang w:val="vi-VN"/>
              </w:rPr>
              <w:t>2.38</w:t>
            </w:r>
          </w:p>
        </w:tc>
      </w:tr>
      <w:tr w:rsidR="005410B1" w:rsidRPr="00BF1898" w14:paraId="61E3CED5"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26179864" w14:textId="0277A97A" w:rsidR="005410B1" w:rsidRPr="00BF1898" w:rsidRDefault="005410B1" w:rsidP="005410B1">
            <w:pPr>
              <w:widowControl w:val="0"/>
              <w:autoSpaceDE w:val="0"/>
              <w:autoSpaceDN w:val="0"/>
              <w:spacing w:line="360" w:lineRule="auto"/>
              <w:jc w:val="center"/>
              <w:rPr>
                <w:color w:val="000000"/>
                <w:szCs w:val="26"/>
              </w:rPr>
            </w:pPr>
            <w:r w:rsidRPr="00BF1898">
              <w:t>9</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723E046C" w14:textId="26AAE723"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503CAA1B" w14:textId="729324FF"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4256A5D9" w14:textId="448771D8"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.45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1256015" w14:textId="6284719D"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2.41</w:t>
            </w:r>
          </w:p>
        </w:tc>
      </w:tr>
      <w:tr w:rsidR="005410B1" w:rsidRPr="00BF1898" w14:paraId="614B08E0"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7B82ACF9" w14:textId="43AD6CB6" w:rsidR="005410B1" w:rsidRPr="00BF1898" w:rsidRDefault="005410B1" w:rsidP="005410B1">
            <w:pPr>
              <w:widowControl w:val="0"/>
              <w:autoSpaceDE w:val="0"/>
              <w:autoSpaceDN w:val="0"/>
              <w:spacing w:line="360" w:lineRule="auto"/>
              <w:jc w:val="center"/>
              <w:rPr>
                <w:color w:val="000000"/>
                <w:szCs w:val="26"/>
              </w:rPr>
            </w:pPr>
            <w:r w:rsidRPr="00BF1898">
              <w:t>10</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5F32C65D" w14:textId="0571EA9B"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39F0CC01" w14:textId="11FF3437"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22122</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65CF239E" w14:textId="08AB3C34"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1</w:t>
            </w:r>
            <w:r w:rsidRPr="00BF1898">
              <w:rPr>
                <w:color w:val="000000"/>
                <w:szCs w:val="26"/>
                <w:lang w:val="vi-VN"/>
              </w:rPr>
              <w:t>.95</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56965BC2" w14:textId="2202575E"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2.28</w:t>
            </w:r>
          </w:p>
        </w:tc>
      </w:tr>
      <w:tr w:rsidR="005410B1" w:rsidRPr="00BF1898" w14:paraId="3B183F1D"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16A06CB1" w14:textId="6F306637" w:rsidR="005410B1" w:rsidRPr="00BF1898" w:rsidRDefault="005410B1" w:rsidP="005410B1">
            <w:pPr>
              <w:widowControl w:val="0"/>
              <w:autoSpaceDE w:val="0"/>
              <w:autoSpaceDN w:val="0"/>
              <w:spacing w:line="360" w:lineRule="auto"/>
              <w:jc w:val="center"/>
              <w:rPr>
                <w:color w:val="000000"/>
                <w:szCs w:val="26"/>
              </w:rPr>
            </w:pPr>
            <w:r w:rsidRPr="00BF1898">
              <w:t>11</w:t>
            </w:r>
            <w:r w:rsidRPr="00BF1898">
              <w:rPr>
                <w:lang w:val="vi-VN"/>
              </w:rPr>
              <w:t xml:space="preserve"> </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23768AAF" w14:textId="7E41FB52"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15B320E3" w14:textId="0682D2EA"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401589E" w14:textId="4B123444"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.18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2B16910" w14:textId="58E05526"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2.26</w:t>
            </w:r>
          </w:p>
        </w:tc>
      </w:tr>
      <w:tr w:rsidR="005410B1" w:rsidRPr="00BF1898" w14:paraId="42237F2C" w14:textId="77777777" w:rsidTr="000E1D94">
        <w:trPr>
          <w:trHeight w:val="454"/>
        </w:trPr>
        <w:tc>
          <w:tcPr>
            <w:tcW w:w="1693" w:type="dxa"/>
            <w:tcBorders>
              <w:top w:val="single" w:sz="2" w:space="0" w:color="auto"/>
              <w:left w:val="single" w:sz="2" w:space="0" w:color="auto"/>
              <w:bottom w:val="single" w:sz="2" w:space="0" w:color="auto"/>
              <w:right w:val="single" w:sz="2" w:space="0" w:color="auto"/>
            </w:tcBorders>
            <w:shd w:val="clear" w:color="auto" w:fill="FFFFFF"/>
          </w:tcPr>
          <w:p w14:paraId="2C3A0D22" w14:textId="2ECE37F4" w:rsidR="005410B1" w:rsidRPr="00BF1898" w:rsidRDefault="005410B1" w:rsidP="005410B1">
            <w:pPr>
              <w:widowControl w:val="0"/>
              <w:autoSpaceDE w:val="0"/>
              <w:autoSpaceDN w:val="0"/>
              <w:spacing w:line="360" w:lineRule="auto"/>
              <w:jc w:val="center"/>
              <w:rPr>
                <w:color w:val="000000"/>
                <w:szCs w:val="26"/>
              </w:rPr>
            </w:pPr>
            <w:r w:rsidRPr="00BF1898">
              <w:t>12</w:t>
            </w:r>
          </w:p>
        </w:tc>
        <w:tc>
          <w:tcPr>
            <w:tcW w:w="2040" w:type="dxa"/>
            <w:tcBorders>
              <w:top w:val="single" w:sz="2" w:space="0" w:color="auto"/>
              <w:left w:val="single" w:sz="2" w:space="0" w:color="auto"/>
              <w:bottom w:val="single" w:sz="2" w:space="0" w:color="auto"/>
              <w:right w:val="single" w:sz="2" w:space="0" w:color="auto"/>
            </w:tcBorders>
            <w:shd w:val="clear" w:color="auto" w:fill="FFFFFF"/>
          </w:tcPr>
          <w:p w14:paraId="4A16A3C6" w14:textId="44536FC6"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110120004</w:t>
            </w:r>
          </w:p>
        </w:tc>
        <w:tc>
          <w:tcPr>
            <w:tcW w:w="2040" w:type="dxa"/>
            <w:tcBorders>
              <w:top w:val="single" w:sz="2" w:space="0" w:color="auto"/>
              <w:left w:val="single" w:sz="2" w:space="0" w:color="auto"/>
              <w:bottom w:val="single" w:sz="2" w:space="0" w:color="auto"/>
              <w:right w:val="single" w:sz="2" w:space="0" w:color="auto"/>
            </w:tcBorders>
            <w:shd w:val="clear" w:color="auto" w:fill="FFFFFF"/>
            <w:vAlign w:val="center"/>
          </w:tcPr>
          <w:p w14:paraId="6195B546" w14:textId="63E1FF92" w:rsidR="005410B1" w:rsidRPr="00BF1898" w:rsidRDefault="005410B1" w:rsidP="005410B1">
            <w:pPr>
              <w:widowControl w:val="0"/>
              <w:autoSpaceDE w:val="0"/>
              <w:autoSpaceDN w:val="0"/>
              <w:spacing w:line="360" w:lineRule="auto"/>
              <w:jc w:val="center"/>
              <w:rPr>
                <w:color w:val="000000"/>
                <w:szCs w:val="26"/>
              </w:rPr>
            </w:pPr>
            <w:r w:rsidRPr="00BF1898">
              <w:rPr>
                <w:color w:val="000000"/>
                <w:szCs w:val="26"/>
              </w:rPr>
              <w:t>22223</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4758302C" w14:textId="50E16818" w:rsidR="005410B1" w:rsidRPr="00BF1898" w:rsidRDefault="00145C7A" w:rsidP="005410B1">
            <w:pPr>
              <w:widowControl w:val="0"/>
              <w:autoSpaceDE w:val="0"/>
              <w:autoSpaceDN w:val="0"/>
              <w:spacing w:line="360" w:lineRule="auto"/>
              <w:jc w:val="center"/>
              <w:rPr>
                <w:color w:val="000000"/>
                <w:szCs w:val="26"/>
                <w:lang w:val="vi-VN"/>
              </w:rPr>
            </w:pPr>
            <w:r w:rsidRPr="00BF1898">
              <w:rPr>
                <w:color w:val="000000"/>
                <w:szCs w:val="26"/>
              </w:rPr>
              <w:t>2</w:t>
            </w:r>
            <w:r w:rsidRPr="00BF1898">
              <w:rPr>
                <w:color w:val="000000"/>
                <w:szCs w:val="26"/>
                <w:lang w:val="vi-VN"/>
              </w:rPr>
              <w:t>.78</w:t>
            </w:r>
          </w:p>
        </w:tc>
        <w:tc>
          <w:tcPr>
            <w:tcW w:w="1783" w:type="dxa"/>
            <w:tcBorders>
              <w:top w:val="single" w:sz="2" w:space="0" w:color="auto"/>
              <w:left w:val="single" w:sz="2" w:space="0" w:color="auto"/>
              <w:bottom w:val="single" w:sz="2" w:space="0" w:color="auto"/>
              <w:right w:val="single" w:sz="2" w:space="0" w:color="auto"/>
            </w:tcBorders>
            <w:shd w:val="clear" w:color="auto" w:fill="FFFFFF"/>
          </w:tcPr>
          <w:p w14:paraId="1D3CD77C" w14:textId="09C05438" w:rsidR="005410B1" w:rsidRPr="00BF1898" w:rsidRDefault="00145C7A" w:rsidP="005410B1">
            <w:pPr>
              <w:widowControl w:val="0"/>
              <w:autoSpaceDE w:val="0"/>
              <w:autoSpaceDN w:val="0"/>
              <w:spacing w:line="360" w:lineRule="auto"/>
              <w:jc w:val="center"/>
              <w:rPr>
                <w:szCs w:val="26"/>
                <w:lang w:val="vi-VN"/>
              </w:rPr>
            </w:pPr>
            <w:r w:rsidRPr="00BF1898">
              <w:rPr>
                <w:szCs w:val="26"/>
                <w:lang w:val="vi-VN"/>
              </w:rPr>
              <w:t>2.35</w:t>
            </w:r>
          </w:p>
        </w:tc>
      </w:tr>
    </w:tbl>
    <w:p w14:paraId="0E75CF2F" w14:textId="14BD7AAF" w:rsidR="00281A70" w:rsidRPr="00BF1898" w:rsidRDefault="00281A70" w:rsidP="00A70487">
      <w:pPr>
        <w:pStyle w:val="Heading2"/>
        <w:rPr>
          <w:lang w:val="vi-VN"/>
        </w:rPr>
      </w:pPr>
      <w:bookmarkStart w:id="104" w:name="_Toc173388148"/>
      <w:r w:rsidRPr="00BF1898">
        <w:rPr>
          <w:lang w:val="vi-VN"/>
        </w:rPr>
        <w:t xml:space="preserve">Mô hình </w:t>
      </w:r>
      <w:r w:rsidR="00640188" w:rsidRPr="00BF1898">
        <w:rPr>
          <w:lang w:val="vi-VN"/>
        </w:rPr>
        <w:t>gợi ý</w:t>
      </w:r>
      <w:r w:rsidR="00F52C58" w:rsidRPr="00BF1898">
        <w:t xml:space="preserve"> </w:t>
      </w:r>
      <w:r w:rsidR="00AB3B71" w:rsidRPr="00BF1898">
        <w:t>đ</w:t>
      </w:r>
      <w:r w:rsidR="00C41498" w:rsidRPr="00BF1898">
        <w:t>ề</w:t>
      </w:r>
      <w:r w:rsidR="00C41498" w:rsidRPr="00BF1898">
        <w:rPr>
          <w:lang w:val="vi-VN"/>
        </w:rPr>
        <w:t xml:space="preserve"> xuất</w:t>
      </w:r>
      <w:bookmarkEnd w:id="104"/>
    </w:p>
    <w:p w14:paraId="60335C77" w14:textId="481D20CE" w:rsidR="00615220" w:rsidRDefault="00615220" w:rsidP="00DD5960">
      <w:pPr>
        <w:pStyle w:val="Heading3"/>
        <w:rPr>
          <w:lang w:val="vi-VN"/>
        </w:rPr>
      </w:pPr>
      <w:bookmarkStart w:id="105" w:name="_Toc173388149"/>
      <w:r w:rsidRPr="00BF1898">
        <w:rPr>
          <w:lang w:val="vi-VN"/>
        </w:rPr>
        <w:t>Chuẩn bị dữ liệu</w:t>
      </w:r>
      <w:bookmarkEnd w:id="105"/>
    </w:p>
    <w:p w14:paraId="19A67D7E" w14:textId="60E0FFFC" w:rsidR="00F12C0B" w:rsidRDefault="003C3874" w:rsidP="003C3874">
      <w:pPr>
        <w:pStyle w:val="BodyText"/>
        <w:rPr>
          <w:lang w:val="vi-VN"/>
        </w:rPr>
      </w:pPr>
      <w:r>
        <w:t xml:space="preserve">Dữ liệu </w:t>
      </w:r>
      <w:r w:rsidR="0076772C">
        <w:t>điểm</w:t>
      </w:r>
      <w:r w:rsidR="0076772C">
        <w:rPr>
          <w:lang w:val="vi-VN"/>
        </w:rPr>
        <w:t xml:space="preserve"> </w:t>
      </w:r>
      <w:r>
        <w:t xml:space="preserve">dùng trong hệ thống hiện tại </w:t>
      </w:r>
      <w:r w:rsidR="00B04FD5">
        <w:t>của</w:t>
      </w:r>
      <w:r w:rsidR="00B04FD5">
        <w:rPr>
          <w:lang w:val="vi-VN"/>
        </w:rPr>
        <w:t xml:space="preserve"> sinh viên ngành Công nghệ Thông tin </w:t>
      </w:r>
      <w:r w:rsidR="00EC2A3C">
        <w:rPr>
          <w:lang w:val="vi-VN"/>
        </w:rPr>
        <w:t>do</w:t>
      </w:r>
      <w:r w:rsidR="007435AB">
        <w:rPr>
          <w:lang w:val="vi-VN"/>
        </w:rPr>
        <w:t xml:space="preserve"> phòng Khảo Thí cung cấp</w:t>
      </w:r>
      <w:r w:rsidR="002315AD">
        <w:rPr>
          <w:lang w:val="vi-VN"/>
        </w:rPr>
        <w:t xml:space="preserve"> có dạng như hình</w:t>
      </w:r>
      <w:r w:rsidR="00A87454">
        <w:rPr>
          <w:lang w:val="vi-VN"/>
        </w:rPr>
        <w:t xml:space="preserve"> 3.</w:t>
      </w:r>
      <w:r w:rsidR="000F2317">
        <w:rPr>
          <w:lang w:val="vi-VN"/>
        </w:rPr>
        <w:t>13.</w:t>
      </w:r>
      <w:r w:rsidR="00E05137">
        <w:rPr>
          <w:lang w:val="vi-VN"/>
        </w:rPr>
        <w:t xml:space="preserve"> </w:t>
      </w:r>
    </w:p>
    <w:p w14:paraId="73C2D9E5" w14:textId="77777777" w:rsidR="00A87454" w:rsidRDefault="00A87454" w:rsidP="00A87454">
      <w:pPr>
        <w:pStyle w:val="BodyText"/>
        <w:keepNext/>
        <w:ind w:firstLine="0"/>
        <w:jc w:val="center"/>
      </w:pPr>
      <w:r w:rsidRPr="00A87454">
        <w:rPr>
          <w:noProof/>
          <w:lang w:val="vi-VN"/>
        </w:rPr>
        <w:drawing>
          <wp:inline distT="0" distB="0" distL="0" distR="0" wp14:anchorId="2E0034D9" wp14:editId="6439A5AC">
            <wp:extent cx="5400000" cy="3595419"/>
            <wp:effectExtent l="0" t="0" r="0" b="5080"/>
            <wp:docPr id="123528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9063" name=""/>
                    <pic:cNvPicPr/>
                  </pic:nvPicPr>
                  <pic:blipFill rotWithShape="1">
                    <a:blip r:embed="rId89"/>
                    <a:srcRect r="6642"/>
                    <a:stretch/>
                  </pic:blipFill>
                  <pic:spPr bwMode="auto">
                    <a:xfrm>
                      <a:off x="0" y="0"/>
                      <a:ext cx="5400000" cy="3595419"/>
                    </a:xfrm>
                    <a:prstGeom prst="rect">
                      <a:avLst/>
                    </a:prstGeom>
                    <a:ln>
                      <a:noFill/>
                    </a:ln>
                    <a:extLst>
                      <a:ext uri="{53640926-AAD7-44D8-BBD7-CCE9431645EC}">
                        <a14:shadowObscured xmlns:a14="http://schemas.microsoft.com/office/drawing/2010/main"/>
                      </a:ext>
                    </a:extLst>
                  </pic:spPr>
                </pic:pic>
              </a:graphicData>
            </a:graphic>
          </wp:inline>
        </w:drawing>
      </w:r>
    </w:p>
    <w:p w14:paraId="21160D58" w14:textId="3C490838" w:rsidR="002315AD" w:rsidRPr="00A87454" w:rsidRDefault="00A87454" w:rsidP="00A87454">
      <w:pPr>
        <w:pStyle w:val="Caption"/>
        <w:rPr>
          <w:lang w:val="vi-VN"/>
        </w:rPr>
      </w:pPr>
      <w:bookmarkStart w:id="106" w:name="_Toc173388194"/>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13</w:t>
      </w:r>
      <w:r w:rsidR="009F1115">
        <w:fldChar w:fldCharType="end"/>
      </w:r>
      <w:r>
        <w:rPr>
          <w:lang w:val="vi-VN"/>
        </w:rPr>
        <w:t xml:space="preserve">. </w:t>
      </w:r>
      <w:r w:rsidR="001B0F5F">
        <w:rPr>
          <w:lang w:val="vi-VN"/>
        </w:rPr>
        <w:t>Mẫu bảng điểm</w:t>
      </w:r>
      <w:bookmarkEnd w:id="106"/>
    </w:p>
    <w:p w14:paraId="03D595C5" w14:textId="73D84CE8" w:rsidR="00933156" w:rsidRDefault="00933156" w:rsidP="005C1080">
      <w:pPr>
        <w:pStyle w:val="BodyText"/>
        <w:rPr>
          <w:lang w:val="vi-VN"/>
        </w:rPr>
      </w:pPr>
      <w:r>
        <w:rPr>
          <w:lang w:val="vi-VN"/>
        </w:rPr>
        <w:t xml:space="preserve">Sau khi xử lý bằng việc cắt, ghép các cột từ mẫu Excel gốc, hệ thống tạo ra hai tệp tin, </w:t>
      </w:r>
      <w:r w:rsidR="00832FD3">
        <w:rPr>
          <w:lang w:val="vi-VN"/>
        </w:rPr>
        <w:t xml:space="preserve">một tệp chứa điểm các môn (hình 3.14), dữ liệu tệp này sẽ được lưu vào bảng bảng điểm môn học, tệp thứ hai chứa </w:t>
      </w:r>
      <w:r w:rsidR="002C6D90">
        <w:rPr>
          <w:lang w:val="vi-VN"/>
        </w:rPr>
        <w:t>điểm trung bình học kỳ (hình 3.15), dữ liệu tệp thứ hai được lưu vào bảng điểm học kỳ.</w:t>
      </w:r>
      <w:r w:rsidR="00D40EFF">
        <w:rPr>
          <w:lang w:val="vi-VN"/>
        </w:rPr>
        <w:t xml:space="preserve"> </w:t>
      </w:r>
    </w:p>
    <w:p w14:paraId="01BE2975" w14:textId="77777777" w:rsidR="00EE59A0" w:rsidRDefault="002C6D90" w:rsidP="00EE59A0">
      <w:pPr>
        <w:pStyle w:val="BodyText"/>
        <w:keepNext/>
        <w:ind w:firstLine="0"/>
        <w:jc w:val="center"/>
      </w:pPr>
      <w:r w:rsidRPr="002C6D90">
        <w:rPr>
          <w:noProof/>
          <w:lang w:val="vi-VN"/>
        </w:rPr>
        <w:lastRenderedPageBreak/>
        <w:drawing>
          <wp:inline distT="0" distB="0" distL="0" distR="0" wp14:anchorId="346A16F5" wp14:editId="1A2B0084">
            <wp:extent cx="4679589" cy="2341419"/>
            <wp:effectExtent l="0" t="0" r="6985" b="1905"/>
            <wp:docPr id="4967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3818" name=""/>
                    <pic:cNvPicPr/>
                  </pic:nvPicPr>
                  <pic:blipFill rotWithShape="1">
                    <a:blip r:embed="rId90"/>
                    <a:srcRect b="10978"/>
                    <a:stretch/>
                  </pic:blipFill>
                  <pic:spPr bwMode="auto">
                    <a:xfrm>
                      <a:off x="0" y="0"/>
                      <a:ext cx="4680000" cy="2341625"/>
                    </a:xfrm>
                    <a:prstGeom prst="rect">
                      <a:avLst/>
                    </a:prstGeom>
                    <a:ln>
                      <a:noFill/>
                    </a:ln>
                    <a:extLst>
                      <a:ext uri="{53640926-AAD7-44D8-BBD7-CCE9431645EC}">
                        <a14:shadowObscured xmlns:a14="http://schemas.microsoft.com/office/drawing/2010/main"/>
                      </a:ext>
                    </a:extLst>
                  </pic:spPr>
                </pic:pic>
              </a:graphicData>
            </a:graphic>
          </wp:inline>
        </w:drawing>
      </w:r>
    </w:p>
    <w:p w14:paraId="34FE99C3" w14:textId="58FA77E4" w:rsidR="002C6D90" w:rsidRDefault="00EE59A0" w:rsidP="00EE59A0">
      <w:pPr>
        <w:pStyle w:val="Caption"/>
        <w:rPr>
          <w:lang w:val="vi-VN"/>
        </w:rPr>
      </w:pPr>
      <w:bookmarkStart w:id="107" w:name="_Toc173388195"/>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14</w:t>
      </w:r>
      <w:r w:rsidR="009F1115">
        <w:fldChar w:fldCharType="end"/>
      </w:r>
      <w:r>
        <w:rPr>
          <w:lang w:val="vi-VN"/>
        </w:rPr>
        <w:t>. Mẫu điểm môn học sau khi xử lý</w:t>
      </w:r>
      <w:bookmarkEnd w:id="107"/>
    </w:p>
    <w:p w14:paraId="007F0463" w14:textId="77777777" w:rsidR="009F1115" w:rsidRDefault="009F1115" w:rsidP="009F1115">
      <w:pPr>
        <w:keepNext/>
        <w:jc w:val="center"/>
      </w:pPr>
      <w:r w:rsidRPr="009F1115">
        <w:rPr>
          <w:noProof/>
          <w:lang w:val="vi-VN"/>
        </w:rPr>
        <w:drawing>
          <wp:inline distT="0" distB="0" distL="0" distR="0" wp14:anchorId="0EDB4AF0" wp14:editId="5B109D18">
            <wp:extent cx="3599430" cy="2438400"/>
            <wp:effectExtent l="0" t="0" r="1270" b="0"/>
            <wp:docPr id="34343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5540" name=""/>
                    <pic:cNvPicPr/>
                  </pic:nvPicPr>
                  <pic:blipFill rotWithShape="1">
                    <a:blip r:embed="rId91"/>
                    <a:srcRect b="8919"/>
                    <a:stretch/>
                  </pic:blipFill>
                  <pic:spPr bwMode="auto">
                    <a:xfrm>
                      <a:off x="0" y="0"/>
                      <a:ext cx="3600000" cy="2438786"/>
                    </a:xfrm>
                    <a:prstGeom prst="rect">
                      <a:avLst/>
                    </a:prstGeom>
                    <a:ln>
                      <a:noFill/>
                    </a:ln>
                    <a:extLst>
                      <a:ext uri="{53640926-AAD7-44D8-BBD7-CCE9431645EC}">
                        <a14:shadowObscured xmlns:a14="http://schemas.microsoft.com/office/drawing/2010/main"/>
                      </a:ext>
                    </a:extLst>
                  </pic:spPr>
                </pic:pic>
              </a:graphicData>
            </a:graphic>
          </wp:inline>
        </w:drawing>
      </w:r>
    </w:p>
    <w:p w14:paraId="50DA5587" w14:textId="17CBB121" w:rsidR="009D4B1C" w:rsidRPr="009F1115" w:rsidRDefault="009F1115" w:rsidP="009F1115">
      <w:pPr>
        <w:pStyle w:val="Caption"/>
        <w:rPr>
          <w:lang w:val="vi-VN"/>
        </w:rPr>
      </w:pPr>
      <w:bookmarkStart w:id="108" w:name="_Toc173388196"/>
      <w:r>
        <w:t xml:space="preserve">Hình </w:t>
      </w:r>
      <w:r>
        <w:fldChar w:fldCharType="begin"/>
      </w:r>
      <w:r>
        <w:instrText xml:space="preserve"> STYLEREF 1 \s </w:instrText>
      </w:r>
      <w:r>
        <w:fldChar w:fldCharType="separate"/>
      </w:r>
      <w:r w:rsidR="003328F6">
        <w:rPr>
          <w:noProof/>
        </w:rPr>
        <w:t>3</w:t>
      </w:r>
      <w:r>
        <w:fldChar w:fldCharType="end"/>
      </w:r>
      <w:r>
        <w:t>.</w:t>
      </w:r>
      <w:r>
        <w:fldChar w:fldCharType="begin"/>
      </w:r>
      <w:r>
        <w:instrText xml:space="preserve"> SEQ Hình \* ARABIC \s 1 </w:instrText>
      </w:r>
      <w:r>
        <w:fldChar w:fldCharType="separate"/>
      </w:r>
      <w:r w:rsidR="003328F6">
        <w:rPr>
          <w:noProof/>
        </w:rPr>
        <w:t>15</w:t>
      </w:r>
      <w:r>
        <w:fldChar w:fldCharType="end"/>
      </w:r>
      <w:r>
        <w:rPr>
          <w:lang w:val="vi-VN"/>
        </w:rPr>
        <w:t>. Mẫu điểm học kỳ sau khi xử lý</w:t>
      </w:r>
      <w:bookmarkEnd w:id="108"/>
    </w:p>
    <w:p w14:paraId="0C175B16" w14:textId="4D43382F" w:rsidR="00AC5161" w:rsidRDefault="00DA6EE7" w:rsidP="005C1080">
      <w:pPr>
        <w:pStyle w:val="BodyText"/>
        <w:rPr>
          <w:lang w:val="vi-VN"/>
        </w:rPr>
      </w:pPr>
      <w:r w:rsidRPr="00BF1898">
        <w:rPr>
          <w:lang w:val="vi-VN"/>
        </w:rPr>
        <w:t xml:space="preserve">Hệ thống gợi ý </w:t>
      </w:r>
      <w:r w:rsidR="00EE24CA" w:rsidRPr="00BF1898">
        <w:rPr>
          <w:lang w:val="vi-VN"/>
        </w:rPr>
        <w:t>trong</w:t>
      </w:r>
      <w:r w:rsidRPr="00BF1898">
        <w:rPr>
          <w:lang w:val="vi-VN"/>
        </w:rPr>
        <w:t xml:space="preserve"> đề tài này sử dụng </w:t>
      </w:r>
      <w:r w:rsidR="00EE24CA" w:rsidRPr="00BF1898">
        <w:rPr>
          <w:lang w:val="vi-VN"/>
        </w:rPr>
        <w:t xml:space="preserve">dữ liệu là điểm tích lũy hệ 4 của sinh </w:t>
      </w:r>
      <w:r w:rsidR="00A81069" w:rsidRPr="00BF1898">
        <w:rPr>
          <w:lang w:val="vi-VN"/>
        </w:rPr>
        <w:t>viên.</w:t>
      </w:r>
      <w:r w:rsidR="00B74985">
        <w:rPr>
          <w:lang w:val="vi-VN"/>
        </w:rPr>
        <w:t xml:space="preserve"> </w:t>
      </w:r>
      <w:r w:rsidR="00441884" w:rsidRPr="00BF1898">
        <w:rPr>
          <w:lang w:val="vi-VN"/>
        </w:rPr>
        <w:t>Sau khi lấy tất cả điểm</w:t>
      </w:r>
      <w:r w:rsidR="00E016AC">
        <w:rPr>
          <w:lang w:val="vi-VN"/>
        </w:rPr>
        <w:t xml:space="preserve"> của sinh viên trong cùng ngành, cùng </w:t>
      </w:r>
      <w:r w:rsidR="0037680E">
        <w:rPr>
          <w:lang w:val="vi-VN"/>
        </w:rPr>
        <w:t>khóa</w:t>
      </w:r>
      <w:r w:rsidR="00172849">
        <w:rPr>
          <w:lang w:val="vi-VN"/>
        </w:rPr>
        <w:t xml:space="preserve"> từ cơ sở dữ liệu, hệ thống thực hiện </w:t>
      </w:r>
      <w:r w:rsidR="00441884" w:rsidRPr="00BF1898">
        <w:rPr>
          <w:lang w:val="vi-VN"/>
        </w:rPr>
        <w:t>xử lý</w:t>
      </w:r>
      <w:r w:rsidR="00E813F6">
        <w:rPr>
          <w:lang w:val="vi-VN"/>
        </w:rPr>
        <w:t xml:space="preserve"> các trường hợp ngoại lệ như dữ liệu điểm rỗng </w:t>
      </w:r>
      <w:r w:rsidR="006F6D9F" w:rsidRPr="00BF1898">
        <w:rPr>
          <w:lang w:val="vi-VN"/>
        </w:rPr>
        <w:t>(</w:t>
      </w:r>
      <w:r w:rsidR="007654A5">
        <w:rPr>
          <w:lang w:val="vi-VN"/>
        </w:rPr>
        <w:t>do</w:t>
      </w:r>
      <w:r w:rsidR="009E02BF">
        <w:rPr>
          <w:lang w:val="vi-VN"/>
        </w:rPr>
        <w:t xml:space="preserve"> </w:t>
      </w:r>
      <w:r w:rsidR="006F6D9F" w:rsidRPr="00BF1898">
        <w:rPr>
          <w:lang w:val="vi-VN"/>
        </w:rPr>
        <w:t>miễn thi)</w:t>
      </w:r>
      <w:r w:rsidR="00BA2708">
        <w:rPr>
          <w:lang w:val="vi-VN"/>
        </w:rPr>
        <w:t>. Nếu có</w:t>
      </w:r>
      <w:r w:rsidR="00F63420">
        <w:rPr>
          <w:lang w:val="vi-VN"/>
        </w:rPr>
        <w:t xml:space="preserve"> môn điễm rỗng</w:t>
      </w:r>
      <w:r w:rsidR="00BA2708">
        <w:rPr>
          <w:lang w:val="vi-VN"/>
        </w:rPr>
        <w:t xml:space="preserve"> hệ </w:t>
      </w:r>
      <w:r w:rsidR="00916D6C" w:rsidRPr="00BF1898">
        <w:rPr>
          <w:lang w:val="vi-VN"/>
        </w:rPr>
        <w:t xml:space="preserve">thống </w:t>
      </w:r>
      <w:r w:rsidR="00BA2708">
        <w:rPr>
          <w:lang w:val="vi-VN"/>
        </w:rPr>
        <w:t xml:space="preserve">sẽ </w:t>
      </w:r>
      <w:r w:rsidR="00916D6C" w:rsidRPr="00BF1898">
        <w:rPr>
          <w:lang w:val="vi-VN"/>
        </w:rPr>
        <w:t xml:space="preserve">thay thế </w:t>
      </w:r>
      <w:r w:rsidR="002F600A">
        <w:rPr>
          <w:lang w:val="vi-VN"/>
        </w:rPr>
        <w:t xml:space="preserve">điểm môn đó </w:t>
      </w:r>
      <w:r w:rsidR="001662D4" w:rsidRPr="00BF1898">
        <w:rPr>
          <w:lang w:val="vi-VN"/>
        </w:rPr>
        <w:t xml:space="preserve">bằng điểm trung bình của nhóm môn </w:t>
      </w:r>
      <w:r w:rsidR="002F600A">
        <w:rPr>
          <w:lang w:val="vi-VN"/>
        </w:rPr>
        <w:t>tương ứng</w:t>
      </w:r>
      <w:r w:rsidR="001662D4" w:rsidRPr="00BF1898">
        <w:rPr>
          <w:lang w:val="vi-VN"/>
        </w:rPr>
        <w:t>.</w:t>
      </w:r>
    </w:p>
    <w:p w14:paraId="413C787A" w14:textId="3F0D52C0" w:rsidR="00A879E5" w:rsidRDefault="001567D5" w:rsidP="005C1080">
      <w:pPr>
        <w:pStyle w:val="BodyText"/>
        <w:rPr>
          <w:lang w:val="vi-VN"/>
        </w:rPr>
      </w:pPr>
      <w:r>
        <w:rPr>
          <w:lang w:val="vi-VN"/>
        </w:rPr>
        <w:t>Điểm dùng trong hệ thống gợi ý có dạng mảng như sau:</w:t>
      </w:r>
    </w:p>
    <w:p w14:paraId="2584D877" w14:textId="507176B9" w:rsidR="006332A6" w:rsidRDefault="00D048CE" w:rsidP="005C1080">
      <w:pPr>
        <w:pStyle w:val="BodyText"/>
        <w:rPr>
          <w:lang w:val="vi-VN"/>
        </w:rPr>
      </w:pPr>
      <w:r>
        <w:rPr>
          <w:lang w:val="vi-VN"/>
        </w:rPr>
        <w:t>[[‘Điểm môn 1’, ‘Điểm môn 2’,  ‘Điểm môn 3’,</w:t>
      </w:r>
      <w:r w:rsidR="00D47C20" w:rsidRPr="00D47C20">
        <w:rPr>
          <w:lang w:val="vi-VN"/>
        </w:rPr>
        <w:t xml:space="preserve"> </w:t>
      </w:r>
      <w:r w:rsidR="00D47C20">
        <w:rPr>
          <w:lang w:val="vi-VN"/>
        </w:rPr>
        <w:t xml:space="preserve">‘Điểm môn </w:t>
      </w:r>
      <w:r w:rsidR="003F397C">
        <w:rPr>
          <w:lang w:val="vi-VN"/>
        </w:rPr>
        <w:t>4</w:t>
      </w:r>
      <w:r w:rsidR="00D47C20">
        <w:rPr>
          <w:lang w:val="vi-VN"/>
        </w:rPr>
        <w:t>’,</w:t>
      </w:r>
      <w:r>
        <w:rPr>
          <w:lang w:val="vi-VN"/>
        </w:rPr>
        <w:t>... ‘Điểm môn n’]</w:t>
      </w:r>
      <w:r w:rsidR="006332A6">
        <w:rPr>
          <w:lang w:val="vi-VN"/>
        </w:rPr>
        <w:t>,</w:t>
      </w:r>
    </w:p>
    <w:p w14:paraId="44EB8E90" w14:textId="2A26AF4F" w:rsidR="00AA1F4E" w:rsidRDefault="006332A6" w:rsidP="005C1080">
      <w:pPr>
        <w:pStyle w:val="BodyText"/>
        <w:rPr>
          <w:lang w:val="vi-VN"/>
        </w:rPr>
      </w:pPr>
      <w:r>
        <w:rPr>
          <w:lang w:val="vi-VN"/>
        </w:rPr>
        <w:t xml:space="preserve"> [‘Điểm môn 1’, ‘Điểm môn 2’,  ‘Điểm môn 3’</w:t>
      </w:r>
      <w:r w:rsidR="007137E4">
        <w:rPr>
          <w:lang w:val="vi-VN"/>
        </w:rPr>
        <w:t>,</w:t>
      </w:r>
      <w:r w:rsidR="007137E4" w:rsidRPr="00D47C20">
        <w:rPr>
          <w:lang w:val="vi-VN"/>
        </w:rPr>
        <w:t xml:space="preserve"> </w:t>
      </w:r>
      <w:r w:rsidR="007137E4">
        <w:rPr>
          <w:lang w:val="vi-VN"/>
        </w:rPr>
        <w:t>‘Điểm môn 4’</w:t>
      </w:r>
      <w:r>
        <w:rPr>
          <w:lang w:val="vi-VN"/>
        </w:rPr>
        <w:t>,... ‘Điểm môn n’]</w:t>
      </w:r>
      <w:r w:rsidR="00AA1F4E">
        <w:rPr>
          <w:lang w:val="vi-VN"/>
        </w:rPr>
        <w:t>,</w:t>
      </w:r>
    </w:p>
    <w:p w14:paraId="4B34E981" w14:textId="02E31EE9" w:rsidR="00F84E4C" w:rsidRDefault="00F84E4C" w:rsidP="005C1080">
      <w:pPr>
        <w:pStyle w:val="BodyText"/>
        <w:rPr>
          <w:lang w:val="vi-VN"/>
        </w:rPr>
      </w:pPr>
      <w:r>
        <w:rPr>
          <w:lang w:val="vi-VN"/>
        </w:rPr>
        <w:t xml:space="preserve"> ....</w:t>
      </w:r>
    </w:p>
    <w:p w14:paraId="52C7F8A8" w14:textId="6A926740" w:rsidR="001567D5" w:rsidRPr="00BF1898" w:rsidRDefault="003B3375" w:rsidP="005C1080">
      <w:pPr>
        <w:pStyle w:val="BodyText"/>
        <w:rPr>
          <w:lang w:val="vi-VN"/>
        </w:rPr>
      </w:pPr>
      <w:r>
        <w:rPr>
          <w:lang w:val="vi-VN"/>
        </w:rPr>
        <w:t xml:space="preserve"> </w:t>
      </w:r>
      <w:r w:rsidR="00AA1F4E">
        <w:rPr>
          <w:lang w:val="vi-VN"/>
        </w:rPr>
        <w:t>[‘Điểm môn 1’, ‘Điểm môn 2’,  ‘Điểm môn 3’</w:t>
      </w:r>
      <w:r w:rsidR="007137E4">
        <w:rPr>
          <w:lang w:val="vi-VN"/>
        </w:rPr>
        <w:t>,</w:t>
      </w:r>
      <w:r w:rsidR="007137E4" w:rsidRPr="00D47C20">
        <w:rPr>
          <w:lang w:val="vi-VN"/>
        </w:rPr>
        <w:t xml:space="preserve"> </w:t>
      </w:r>
      <w:r w:rsidR="007137E4">
        <w:rPr>
          <w:lang w:val="vi-VN"/>
        </w:rPr>
        <w:t>‘Điểm môn 4’</w:t>
      </w:r>
      <w:r w:rsidR="00AA1F4E">
        <w:rPr>
          <w:lang w:val="vi-VN"/>
        </w:rPr>
        <w:t>,... ‘Điểm môn n’]</w:t>
      </w:r>
      <w:r w:rsidR="00D048CE">
        <w:rPr>
          <w:lang w:val="vi-VN"/>
        </w:rPr>
        <w:t>]</w:t>
      </w:r>
    </w:p>
    <w:p w14:paraId="5990CD2D" w14:textId="71E216EC" w:rsidR="00AC7121" w:rsidRPr="00BF1898" w:rsidRDefault="00AC7121" w:rsidP="00DD5960">
      <w:pPr>
        <w:pStyle w:val="Heading3"/>
        <w:rPr>
          <w:lang w:val="vi-VN"/>
        </w:rPr>
      </w:pPr>
      <w:bookmarkStart w:id="109" w:name="_Toc173388150"/>
      <w:r w:rsidRPr="00BF1898">
        <w:rPr>
          <w:lang w:val="vi-VN"/>
        </w:rPr>
        <w:lastRenderedPageBreak/>
        <w:t>Gán nhãn dữ liệu</w:t>
      </w:r>
      <w:bookmarkEnd w:id="109"/>
    </w:p>
    <w:p w14:paraId="1703B260" w14:textId="1BC84C51" w:rsidR="00591894" w:rsidRPr="00BF1898" w:rsidRDefault="00585700" w:rsidP="00C45B71">
      <w:pPr>
        <w:pStyle w:val="BodyText"/>
        <w:rPr>
          <w:lang w:val="vi-VN"/>
        </w:rPr>
      </w:pPr>
      <w:r w:rsidRPr="00BF1898">
        <w:t>Hệ thống gợi ý có hai giá trị nhãn cần gán</w:t>
      </w:r>
      <w:r w:rsidR="008C6388" w:rsidRPr="00BF1898">
        <w:t xml:space="preserve"> là </w:t>
      </w:r>
      <w:r w:rsidR="009D6648" w:rsidRPr="00BF1898">
        <w:t>1</w:t>
      </w:r>
      <w:r w:rsidR="009D6648" w:rsidRPr="00BF1898">
        <w:rPr>
          <w:lang w:val="vi-VN"/>
        </w:rPr>
        <w:t xml:space="preserve"> (</w:t>
      </w:r>
      <w:r w:rsidR="00FD6644" w:rsidRPr="00BF1898">
        <w:rPr>
          <w:lang w:val="vi-VN"/>
        </w:rPr>
        <w:t>gợi ý</w:t>
      </w:r>
      <w:r w:rsidR="009D6648" w:rsidRPr="00BF1898">
        <w:rPr>
          <w:lang w:val="vi-VN"/>
        </w:rPr>
        <w:t xml:space="preserve">) </w:t>
      </w:r>
      <w:r w:rsidR="008C6388" w:rsidRPr="00BF1898">
        <w:t>và</w:t>
      </w:r>
      <w:r w:rsidR="0043567F" w:rsidRPr="00BF1898">
        <w:rPr>
          <w:lang w:val="vi-VN"/>
        </w:rPr>
        <w:t xml:space="preserve"> 0</w:t>
      </w:r>
      <w:r w:rsidR="008C6388" w:rsidRPr="00BF1898">
        <w:t xml:space="preserve"> </w:t>
      </w:r>
      <w:r w:rsidR="004046EC" w:rsidRPr="00BF1898">
        <w:t>(</w:t>
      </w:r>
      <w:r w:rsidR="00115A40" w:rsidRPr="00BF1898">
        <w:t>không gợi ý</w:t>
      </w:r>
      <w:r w:rsidR="004046EC" w:rsidRPr="00BF1898">
        <w:t>)</w:t>
      </w:r>
      <w:r w:rsidR="002729B9" w:rsidRPr="00BF1898">
        <w:t xml:space="preserve">. </w:t>
      </w:r>
      <w:r w:rsidR="008A635F" w:rsidRPr="00BF1898">
        <w:t>Với những môn</w:t>
      </w:r>
      <w:r w:rsidR="0082112F" w:rsidRPr="00BF1898">
        <w:rPr>
          <w:lang w:val="vi-VN"/>
        </w:rPr>
        <w:t xml:space="preserve"> sinh viên đạt điểm dưới 2</w:t>
      </w:r>
      <w:r w:rsidR="00B202B4" w:rsidRPr="00BF1898">
        <w:rPr>
          <w:lang w:val="vi-VN"/>
        </w:rPr>
        <w:t xml:space="preserve"> hoặc điểm của môn thấp hơn nhiều so với điểm trung bình của nhóm thì được gán nhãn 1, còn lại gán nhãn </w:t>
      </w:r>
      <w:r w:rsidR="00C10E7D" w:rsidRPr="00BF1898">
        <w:rPr>
          <w:lang w:val="vi-VN"/>
        </w:rPr>
        <w:t>0.</w:t>
      </w:r>
    </w:p>
    <w:p w14:paraId="5979D4B5" w14:textId="4682C429" w:rsidR="00C10E7D" w:rsidRPr="00BF1898" w:rsidRDefault="00C10E7D" w:rsidP="00DD5960">
      <w:pPr>
        <w:pStyle w:val="Heading3"/>
        <w:rPr>
          <w:lang w:val="vi-VN"/>
        </w:rPr>
      </w:pPr>
      <w:bookmarkStart w:id="110" w:name="_Toc173388151"/>
      <w:r w:rsidRPr="00BF1898">
        <w:rPr>
          <w:lang w:val="vi-VN"/>
        </w:rPr>
        <w:t xml:space="preserve">Chọn giá trị </w:t>
      </w:r>
      <w:r w:rsidR="00D974A6" w:rsidRPr="00BF1898">
        <w:rPr>
          <w:lang w:val="vi-VN"/>
        </w:rPr>
        <w:t>k</w:t>
      </w:r>
      <w:bookmarkEnd w:id="110"/>
    </w:p>
    <w:p w14:paraId="643A7DF4" w14:textId="6092162A" w:rsidR="00236CC5" w:rsidRPr="00BF1898" w:rsidRDefault="00B5712B" w:rsidP="00236CC5">
      <w:pPr>
        <w:pStyle w:val="BodyText"/>
        <w:rPr>
          <w:lang w:val="vi-VN"/>
        </w:rPr>
      </w:pPr>
      <w:r w:rsidRPr="00BF1898">
        <w:t>Ban</w:t>
      </w:r>
      <w:r w:rsidRPr="00BF1898">
        <w:rPr>
          <w:lang w:val="vi-VN"/>
        </w:rPr>
        <w:t xml:space="preserve"> đầu, hệ thống sử dụng hệ số k = 5, sau đó dùng K-Fold để tính độ chính xác </w:t>
      </w:r>
      <w:r w:rsidR="00020983" w:rsidRPr="00BF1898">
        <w:rPr>
          <w:lang w:val="vi-VN"/>
        </w:rPr>
        <w:t>của</w:t>
      </w:r>
      <w:r w:rsidRPr="00BF1898">
        <w:rPr>
          <w:lang w:val="vi-VN"/>
        </w:rPr>
        <w:t xml:space="preserve"> mô hình.</w:t>
      </w:r>
    </w:p>
    <w:p w14:paraId="3A3DF606" w14:textId="7ADDF3FF" w:rsidR="00A13D00" w:rsidRPr="00BF1898" w:rsidRDefault="006204F3" w:rsidP="00236CC5">
      <w:pPr>
        <w:pStyle w:val="BodyText"/>
        <w:rPr>
          <w:lang w:val="vi-VN"/>
        </w:rPr>
      </w:pPr>
      <w:r w:rsidRPr="00BF1898">
        <w:rPr>
          <w:lang w:val="vi-VN"/>
        </w:rPr>
        <w:t xml:space="preserve">K-Fold Cross-Validation chia dữ liệu thành các tập </w:t>
      </w:r>
      <w:r w:rsidR="00100B58" w:rsidRPr="00BF1898">
        <w:rPr>
          <w:lang w:val="vi-VN"/>
        </w:rPr>
        <w:t xml:space="preserve">con, </w:t>
      </w:r>
      <w:r w:rsidRPr="00BF1898">
        <w:rPr>
          <w:lang w:val="vi-VN"/>
        </w:rPr>
        <w:t>thực hiện đào tạo mô hình và đánh giá nhiều lần.</w:t>
      </w:r>
    </w:p>
    <w:p w14:paraId="14600641" w14:textId="7BAB2494" w:rsidR="00F03463" w:rsidRPr="00BF1898" w:rsidRDefault="00F03463" w:rsidP="00236CC5">
      <w:pPr>
        <w:pStyle w:val="BodyText"/>
        <w:rPr>
          <w:lang w:val="vi-VN"/>
        </w:rPr>
      </w:pPr>
      <w:r w:rsidRPr="00BF1898">
        <w:rPr>
          <w:lang w:val="vi-VN"/>
        </w:rPr>
        <w:t xml:space="preserve">Với n_splits = </w:t>
      </w:r>
      <w:r w:rsidR="004E2591" w:rsidRPr="00BF1898">
        <w:rPr>
          <w:lang w:val="vi-VN"/>
        </w:rPr>
        <w:t xml:space="preserve">5, tập dữ liệu được chia thành 5 tập </w:t>
      </w:r>
      <w:r w:rsidR="004C5792" w:rsidRPr="00BF1898">
        <w:rPr>
          <w:lang w:val="vi-VN"/>
        </w:rPr>
        <w:t>con</w:t>
      </w:r>
      <w:r w:rsidR="00D65E99" w:rsidRPr="00BF1898">
        <w:rPr>
          <w:lang w:val="vi-VN"/>
        </w:rPr>
        <w:t xml:space="preserve">. Mỗi lần đánh giá, mô hình sử dụng 4 fold để đào tạo và fold còn lại để đánh giá. </w:t>
      </w:r>
      <w:r w:rsidR="006F44E5" w:rsidRPr="00BF1898">
        <w:rPr>
          <w:lang w:val="vi-VN"/>
        </w:rPr>
        <w:t xml:space="preserve">Quá trình đánh giá trải qua 5 lần, tương ứng với với n_splits = </w:t>
      </w:r>
      <w:r w:rsidR="00CB12CE" w:rsidRPr="00BF1898">
        <w:rPr>
          <w:lang w:val="vi-VN"/>
        </w:rPr>
        <w:t xml:space="preserve">5. </w:t>
      </w:r>
      <w:r w:rsidR="00675769" w:rsidRPr="00BF1898">
        <w:rPr>
          <w:lang w:val="vi-VN"/>
        </w:rPr>
        <w:t xml:space="preserve">Sau khi có kết quả, lấy trung bình của 5 lần </w:t>
      </w:r>
      <w:r w:rsidR="00251989" w:rsidRPr="00BF1898">
        <w:rPr>
          <w:lang w:val="vi-VN"/>
        </w:rPr>
        <w:t>đánh giá để tính độ chính xác</w:t>
      </w:r>
      <w:r w:rsidR="0061260C" w:rsidRPr="00BF1898">
        <w:rPr>
          <w:lang w:val="vi-VN"/>
        </w:rPr>
        <w:t xml:space="preserve"> của mô hình.</w:t>
      </w:r>
    </w:p>
    <w:p w14:paraId="6D3309E6" w14:textId="6CFC4B8B" w:rsidR="00D40233" w:rsidRPr="00BF1898" w:rsidRDefault="005D1989" w:rsidP="00D40233">
      <w:pPr>
        <w:pStyle w:val="BodyText"/>
        <w:keepNext/>
        <w:ind w:firstLine="0"/>
        <w:jc w:val="center"/>
      </w:pPr>
      <w:r>
        <w:rPr>
          <w:noProof/>
          <w:lang w:val="en-US"/>
        </w:rPr>
        <w:drawing>
          <wp:inline distT="0" distB="0" distL="0" distR="0" wp14:anchorId="27139FB0" wp14:editId="3404773D">
            <wp:extent cx="4479686" cy="2870200"/>
            <wp:effectExtent l="0" t="0" r="0" b="6350"/>
            <wp:docPr id="111752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353" r="2020"/>
                    <a:stretch/>
                  </pic:blipFill>
                  <pic:spPr bwMode="auto">
                    <a:xfrm>
                      <a:off x="0" y="0"/>
                      <a:ext cx="4523206" cy="2898084"/>
                    </a:xfrm>
                    <a:prstGeom prst="rect">
                      <a:avLst/>
                    </a:prstGeom>
                    <a:noFill/>
                    <a:ln>
                      <a:noFill/>
                    </a:ln>
                    <a:extLst>
                      <a:ext uri="{53640926-AAD7-44D8-BBD7-CCE9431645EC}">
                        <a14:shadowObscured xmlns:a14="http://schemas.microsoft.com/office/drawing/2010/main"/>
                      </a:ext>
                    </a:extLst>
                  </pic:spPr>
                </pic:pic>
              </a:graphicData>
            </a:graphic>
          </wp:inline>
        </w:drawing>
      </w:r>
    </w:p>
    <w:p w14:paraId="6D214303" w14:textId="341E8C28" w:rsidR="00E20C13" w:rsidRPr="00BF1898" w:rsidRDefault="00D40233" w:rsidP="00FF5D71">
      <w:pPr>
        <w:pStyle w:val="Caption"/>
        <w:rPr>
          <w:lang w:val="vi-VN"/>
        </w:rPr>
      </w:pPr>
      <w:bookmarkStart w:id="111" w:name="_Toc173388197"/>
      <w:r w:rsidRPr="00BF1898">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16</w:t>
      </w:r>
      <w:r w:rsidR="009F1115">
        <w:fldChar w:fldCharType="end"/>
      </w:r>
      <w:r w:rsidRPr="00BF1898">
        <w:rPr>
          <w:lang w:val="vi-VN"/>
        </w:rPr>
        <w:t>. Dùng K-Fold tính độ chính xác mô hình</w:t>
      </w:r>
      <w:r w:rsidR="00CD1D14">
        <w:rPr>
          <w:lang w:val="vi-VN"/>
        </w:rPr>
        <w:t xml:space="preserve"> </w:t>
      </w:r>
      <w:r w:rsidR="00E5460A">
        <w:rPr>
          <w:lang w:val="vi-VN"/>
        </w:rPr>
        <w:t>[5]</w:t>
      </w:r>
      <w:bookmarkEnd w:id="111"/>
    </w:p>
    <w:p w14:paraId="62D5BF0C" w14:textId="54C8DB10" w:rsidR="0071142C" w:rsidRDefault="0071142C" w:rsidP="00A544E6">
      <w:pPr>
        <w:pStyle w:val="BodyText"/>
        <w:rPr>
          <w:lang w:val="vi-VN"/>
        </w:rPr>
      </w:pPr>
      <w:r>
        <w:rPr>
          <w:lang w:val="vi-VN"/>
        </w:rPr>
        <w:t>Với dữ liệu gợi ý môn học cải thiện cho sinh viên Công nghệ Thông Tin khóa 2020, tổng số sinh viên là 74, tổng số môn học là 59.</w:t>
      </w:r>
      <w:r w:rsidR="007A706A">
        <w:rPr>
          <w:lang w:val="vi-VN"/>
        </w:rPr>
        <w:t xml:space="preserve"> </w:t>
      </w:r>
    </w:p>
    <w:p w14:paraId="16649E21" w14:textId="1C2308D9" w:rsidR="009B032C" w:rsidRDefault="009B032C" w:rsidP="00A544E6">
      <w:pPr>
        <w:pStyle w:val="BodyText"/>
        <w:rPr>
          <w:lang w:val="vi-VN"/>
        </w:rPr>
      </w:pPr>
      <w:r>
        <w:rPr>
          <w:lang w:val="vi-VN"/>
        </w:rPr>
        <w:t>Với n_</w:t>
      </w:r>
      <w:r w:rsidRPr="00BF1898">
        <w:rPr>
          <w:lang w:val="vi-VN"/>
        </w:rPr>
        <w:t>splits</w:t>
      </w:r>
      <w:r>
        <w:rPr>
          <w:lang w:val="vi-VN"/>
        </w:rPr>
        <w:t xml:space="preserve"> = 5, tập huấn luyện chiếm 4/5 tổng số lượng mẫu mỗi lần kiểm tra, tức 60 sinh viên, tập huấn luyện chiếm 1/5 số mẫu, tức</w:t>
      </w:r>
      <w:r w:rsidR="003000C4">
        <w:rPr>
          <w:lang w:val="vi-VN"/>
        </w:rPr>
        <w:t xml:space="preserve"> mỗi tập kiểm tra là </w:t>
      </w:r>
      <w:r>
        <w:rPr>
          <w:lang w:val="vi-VN"/>
        </w:rPr>
        <w:t>14 sinh viên.</w:t>
      </w:r>
    </w:p>
    <w:p w14:paraId="6B15653A" w14:textId="159C25F3" w:rsidR="00A544E6" w:rsidRPr="00BF1898" w:rsidRDefault="00B92C51" w:rsidP="00A544E6">
      <w:pPr>
        <w:pStyle w:val="BodyText"/>
        <w:rPr>
          <w:lang w:val="vi-VN"/>
        </w:rPr>
      </w:pPr>
      <w:r>
        <w:t>Dùng</w:t>
      </w:r>
      <w:r w:rsidRPr="00BF1898">
        <w:rPr>
          <w:lang w:val="vi-VN"/>
        </w:rPr>
        <w:t xml:space="preserve"> </w:t>
      </w:r>
      <w:r>
        <w:rPr>
          <w:lang w:val="vi-VN"/>
        </w:rPr>
        <w:t>cách</w:t>
      </w:r>
      <w:r w:rsidRPr="00BF1898">
        <w:rPr>
          <w:lang w:val="vi-VN"/>
        </w:rPr>
        <w:t xml:space="preserve"> tính độ chính xác bằng K-Fold, độ chính xác của mô hình</w:t>
      </w:r>
      <w:r>
        <w:rPr>
          <w:lang w:val="vi-VN"/>
        </w:rPr>
        <w:t xml:space="preserve"> gợi ý</w:t>
      </w:r>
      <w:r w:rsidRPr="00BF1898">
        <w:rPr>
          <w:lang w:val="vi-VN"/>
        </w:rPr>
        <w:t xml:space="preserve"> </w:t>
      </w:r>
      <w:r>
        <w:rPr>
          <w:lang w:val="vi-VN"/>
        </w:rPr>
        <w:t xml:space="preserve">bằng </w:t>
      </w:r>
      <w:r>
        <w:rPr>
          <w:lang w:val="vi-VN"/>
        </w:rPr>
        <w:lastRenderedPageBreak/>
        <w:t xml:space="preserve">thuật toán </w:t>
      </w:r>
      <w:r w:rsidRPr="00BF1898">
        <w:rPr>
          <w:lang w:val="vi-VN"/>
        </w:rPr>
        <w:t xml:space="preserve">KNN </w:t>
      </w:r>
      <w:r>
        <w:rPr>
          <w:lang w:val="vi-VN"/>
        </w:rPr>
        <w:t xml:space="preserve">với các hệ số k từ 5 đến 13 được thể hiện ở bảng </w:t>
      </w:r>
      <w:r w:rsidRPr="00BF1898">
        <w:rPr>
          <w:lang w:val="vi-VN"/>
        </w:rPr>
        <w:t>3.</w:t>
      </w:r>
      <w:r>
        <w:rPr>
          <w:lang w:val="vi-VN"/>
        </w:rPr>
        <w:t>41</w:t>
      </w:r>
      <w:r w:rsidRPr="00BF1898">
        <w:rPr>
          <w:lang w:val="vi-VN"/>
        </w:rPr>
        <w:t>.</w:t>
      </w:r>
    </w:p>
    <w:p w14:paraId="35552CFE" w14:textId="4D0B6981" w:rsidR="001A34F2" w:rsidRPr="00BF1898" w:rsidRDefault="001A34F2" w:rsidP="00325506">
      <w:pPr>
        <w:pStyle w:val="Caption"/>
        <w:jc w:val="both"/>
        <w:rPr>
          <w:lang w:val="vi-VN"/>
        </w:rPr>
      </w:pPr>
      <w:bookmarkStart w:id="112" w:name="_Toc173388269"/>
      <w:r w:rsidRPr="00BF1898">
        <w:t xml:space="preserve">Bảng </w:t>
      </w:r>
      <w:r w:rsidR="00DD5465">
        <w:fldChar w:fldCharType="begin"/>
      </w:r>
      <w:r w:rsidR="00DD5465">
        <w:instrText xml:space="preserve"> STYLEREF 1 \s </w:instrText>
      </w:r>
      <w:r w:rsidR="00DD5465">
        <w:fldChar w:fldCharType="separate"/>
      </w:r>
      <w:r w:rsidR="003328F6">
        <w:rPr>
          <w:noProof/>
        </w:rPr>
        <w:t>3</w:t>
      </w:r>
      <w:r w:rsidR="00DD5465">
        <w:fldChar w:fldCharType="end"/>
      </w:r>
      <w:r w:rsidR="00DD5465">
        <w:t>.</w:t>
      </w:r>
      <w:r w:rsidR="00DD5465">
        <w:fldChar w:fldCharType="begin"/>
      </w:r>
      <w:r w:rsidR="00DD5465">
        <w:instrText xml:space="preserve"> SEQ Bảng \* ARABIC \s 1 </w:instrText>
      </w:r>
      <w:r w:rsidR="00DD5465">
        <w:fldChar w:fldCharType="separate"/>
      </w:r>
      <w:r w:rsidR="003328F6">
        <w:rPr>
          <w:noProof/>
        </w:rPr>
        <w:t>41</w:t>
      </w:r>
      <w:r w:rsidR="00DD5465">
        <w:fldChar w:fldCharType="end"/>
      </w:r>
      <w:r w:rsidR="000124EF" w:rsidRPr="00BF1898">
        <w:rPr>
          <w:lang w:val="vi-VN"/>
        </w:rPr>
        <w:t>. Độ chính xác mô hình</w:t>
      </w:r>
      <w:bookmarkEnd w:id="112"/>
    </w:p>
    <w:tbl>
      <w:tblPr>
        <w:tblStyle w:val="Chm"/>
        <w:tblW w:w="0" w:type="auto"/>
        <w:tblLook w:val="04A0" w:firstRow="1" w:lastRow="0" w:firstColumn="1" w:lastColumn="0" w:noHBand="0" w:noVBand="1"/>
      </w:tblPr>
      <w:tblGrid>
        <w:gridCol w:w="1699"/>
        <w:gridCol w:w="885"/>
        <w:gridCol w:w="887"/>
        <w:gridCol w:w="887"/>
        <w:gridCol w:w="886"/>
        <w:gridCol w:w="887"/>
        <w:gridCol w:w="887"/>
        <w:gridCol w:w="887"/>
        <w:gridCol w:w="717"/>
        <w:gridCol w:w="717"/>
      </w:tblGrid>
      <w:tr w:rsidR="00560E0F" w:rsidRPr="00BF1898" w14:paraId="7CE9B7BD" w14:textId="2A6646FC" w:rsidTr="00DD5465">
        <w:trPr>
          <w:cnfStyle w:val="100000000000" w:firstRow="1" w:lastRow="0" w:firstColumn="0" w:lastColumn="0" w:oddVBand="0" w:evenVBand="0" w:oddHBand="0" w:evenHBand="0" w:firstRowFirstColumn="0" w:firstRowLastColumn="0" w:lastRowFirstColumn="0" w:lastRowLastColumn="0"/>
          <w:trHeight w:val="454"/>
        </w:trPr>
        <w:tc>
          <w:tcPr>
            <w:tcW w:w="1699" w:type="dxa"/>
            <w:vAlign w:val="top"/>
          </w:tcPr>
          <w:p w14:paraId="132661FE" w14:textId="363F735D" w:rsidR="00560E0F" w:rsidRPr="00BF1898" w:rsidRDefault="00560E0F" w:rsidP="002D134D">
            <w:pPr>
              <w:rPr>
                <w:lang w:val="vi-VN"/>
              </w:rPr>
            </w:pPr>
            <w:r w:rsidRPr="00BF1898">
              <w:rPr>
                <w:lang w:val="vi-VN"/>
              </w:rPr>
              <w:t>Giá trị k</w:t>
            </w:r>
          </w:p>
        </w:tc>
        <w:tc>
          <w:tcPr>
            <w:tcW w:w="885" w:type="dxa"/>
            <w:vAlign w:val="top"/>
          </w:tcPr>
          <w:p w14:paraId="7AEB6BBC" w14:textId="006A0403" w:rsidR="00560E0F" w:rsidRPr="00BF1898" w:rsidRDefault="00560E0F" w:rsidP="002D134D">
            <w:pPr>
              <w:rPr>
                <w:lang w:val="vi-VN"/>
              </w:rPr>
            </w:pPr>
            <w:r w:rsidRPr="00BF1898">
              <w:rPr>
                <w:lang w:val="vi-VN"/>
              </w:rPr>
              <w:t>5</w:t>
            </w:r>
          </w:p>
        </w:tc>
        <w:tc>
          <w:tcPr>
            <w:tcW w:w="887" w:type="dxa"/>
            <w:vAlign w:val="top"/>
          </w:tcPr>
          <w:p w14:paraId="3491091A" w14:textId="057E788A" w:rsidR="00560E0F" w:rsidRPr="00BF1898" w:rsidRDefault="00560E0F" w:rsidP="002D134D">
            <w:pPr>
              <w:rPr>
                <w:lang w:val="vi-VN"/>
              </w:rPr>
            </w:pPr>
            <w:r w:rsidRPr="00BF1898">
              <w:rPr>
                <w:lang w:val="vi-VN"/>
              </w:rPr>
              <w:t>6</w:t>
            </w:r>
          </w:p>
        </w:tc>
        <w:tc>
          <w:tcPr>
            <w:tcW w:w="887" w:type="dxa"/>
            <w:vAlign w:val="top"/>
          </w:tcPr>
          <w:p w14:paraId="3B170363" w14:textId="39AA2664" w:rsidR="00560E0F" w:rsidRPr="00BF1898" w:rsidRDefault="00560E0F" w:rsidP="002D134D">
            <w:pPr>
              <w:rPr>
                <w:lang w:val="vi-VN"/>
              </w:rPr>
            </w:pPr>
            <w:r w:rsidRPr="00BF1898">
              <w:rPr>
                <w:lang w:val="vi-VN"/>
              </w:rPr>
              <w:t>7</w:t>
            </w:r>
          </w:p>
        </w:tc>
        <w:tc>
          <w:tcPr>
            <w:tcW w:w="886" w:type="dxa"/>
            <w:vAlign w:val="top"/>
          </w:tcPr>
          <w:p w14:paraId="780E823C" w14:textId="0011C13A" w:rsidR="00560E0F" w:rsidRPr="00BF1898" w:rsidRDefault="00560E0F" w:rsidP="002D134D">
            <w:pPr>
              <w:rPr>
                <w:lang w:val="vi-VN"/>
              </w:rPr>
            </w:pPr>
            <w:r w:rsidRPr="00BF1898">
              <w:rPr>
                <w:lang w:val="vi-VN"/>
              </w:rPr>
              <w:t>8</w:t>
            </w:r>
          </w:p>
        </w:tc>
        <w:tc>
          <w:tcPr>
            <w:tcW w:w="887" w:type="dxa"/>
            <w:vAlign w:val="top"/>
          </w:tcPr>
          <w:p w14:paraId="6A6862B6" w14:textId="292A438B" w:rsidR="00560E0F" w:rsidRPr="00BF1898" w:rsidRDefault="00560E0F" w:rsidP="002D134D">
            <w:pPr>
              <w:rPr>
                <w:lang w:val="vi-VN"/>
              </w:rPr>
            </w:pPr>
            <w:r w:rsidRPr="00BF1898">
              <w:rPr>
                <w:lang w:val="vi-VN"/>
              </w:rPr>
              <w:t>9</w:t>
            </w:r>
          </w:p>
        </w:tc>
        <w:tc>
          <w:tcPr>
            <w:tcW w:w="887" w:type="dxa"/>
            <w:vAlign w:val="top"/>
          </w:tcPr>
          <w:p w14:paraId="419FCF03" w14:textId="2B61C5D0" w:rsidR="00560E0F" w:rsidRPr="00BF1898" w:rsidRDefault="00560E0F" w:rsidP="002D134D">
            <w:pPr>
              <w:rPr>
                <w:lang w:val="vi-VN"/>
              </w:rPr>
            </w:pPr>
            <w:r w:rsidRPr="00BF1898">
              <w:rPr>
                <w:lang w:val="vi-VN"/>
              </w:rPr>
              <w:t>10</w:t>
            </w:r>
          </w:p>
        </w:tc>
        <w:tc>
          <w:tcPr>
            <w:tcW w:w="887" w:type="dxa"/>
            <w:vAlign w:val="top"/>
          </w:tcPr>
          <w:p w14:paraId="7B44D7F7" w14:textId="1A29FDF1" w:rsidR="00560E0F" w:rsidRPr="00BF1898" w:rsidRDefault="00560E0F" w:rsidP="002D134D">
            <w:pPr>
              <w:rPr>
                <w:lang w:val="vi-VN"/>
              </w:rPr>
            </w:pPr>
            <w:r w:rsidRPr="00BF1898">
              <w:rPr>
                <w:lang w:val="vi-VN"/>
              </w:rPr>
              <w:t>11</w:t>
            </w:r>
          </w:p>
        </w:tc>
        <w:tc>
          <w:tcPr>
            <w:tcW w:w="717" w:type="dxa"/>
            <w:vAlign w:val="top"/>
          </w:tcPr>
          <w:p w14:paraId="30BE0CD0" w14:textId="0D7DD90D" w:rsidR="00560E0F" w:rsidRPr="00BF1898" w:rsidRDefault="00560E0F" w:rsidP="002D134D">
            <w:pPr>
              <w:rPr>
                <w:lang w:val="vi-VN"/>
              </w:rPr>
            </w:pPr>
            <w:r w:rsidRPr="00BF1898">
              <w:rPr>
                <w:lang w:val="vi-VN"/>
              </w:rPr>
              <w:t>12</w:t>
            </w:r>
          </w:p>
        </w:tc>
        <w:tc>
          <w:tcPr>
            <w:tcW w:w="717" w:type="dxa"/>
            <w:vAlign w:val="top"/>
          </w:tcPr>
          <w:p w14:paraId="05FE442F" w14:textId="79B2DEFA" w:rsidR="00560E0F" w:rsidRPr="00BF1898" w:rsidRDefault="00560E0F" w:rsidP="002D134D">
            <w:pPr>
              <w:rPr>
                <w:lang w:val="vi-VN"/>
              </w:rPr>
            </w:pPr>
            <w:r w:rsidRPr="00BF1898">
              <w:rPr>
                <w:lang w:val="vi-VN"/>
              </w:rPr>
              <w:t>13</w:t>
            </w:r>
          </w:p>
        </w:tc>
      </w:tr>
      <w:tr w:rsidR="00560E0F" w:rsidRPr="00BF1898" w14:paraId="7B944B68" w14:textId="068A7088" w:rsidTr="00DD5465">
        <w:trPr>
          <w:trHeight w:val="454"/>
        </w:trPr>
        <w:tc>
          <w:tcPr>
            <w:tcW w:w="1699" w:type="dxa"/>
          </w:tcPr>
          <w:p w14:paraId="2D3AD881" w14:textId="6F1C353D" w:rsidR="00560E0F" w:rsidRPr="00BF1898" w:rsidRDefault="00560E0F" w:rsidP="002D134D">
            <w:pPr>
              <w:jc w:val="center"/>
              <w:rPr>
                <w:b/>
                <w:lang w:val="vi-VN"/>
              </w:rPr>
            </w:pPr>
            <w:r w:rsidRPr="00BF1898">
              <w:rPr>
                <w:b/>
                <w:lang w:val="vi-VN"/>
              </w:rPr>
              <w:t>Độ chính xác (%)</w:t>
            </w:r>
          </w:p>
        </w:tc>
        <w:tc>
          <w:tcPr>
            <w:tcW w:w="885" w:type="dxa"/>
          </w:tcPr>
          <w:p w14:paraId="74E9CF99" w14:textId="4DCCEC0E" w:rsidR="00560E0F" w:rsidRPr="00BF1898" w:rsidRDefault="00560E0F" w:rsidP="002D134D">
            <w:pPr>
              <w:jc w:val="center"/>
              <w:rPr>
                <w:lang w:val="vi-VN"/>
              </w:rPr>
            </w:pPr>
            <w:r w:rsidRPr="00BF1898">
              <w:rPr>
                <w:lang w:val="vi-VN"/>
              </w:rPr>
              <w:t>84.</w:t>
            </w:r>
            <w:r w:rsidR="00C63A04">
              <w:rPr>
                <w:lang w:val="vi-VN"/>
              </w:rPr>
              <w:t>7</w:t>
            </w:r>
          </w:p>
        </w:tc>
        <w:tc>
          <w:tcPr>
            <w:tcW w:w="887" w:type="dxa"/>
          </w:tcPr>
          <w:p w14:paraId="48CE11B9" w14:textId="2F68247A" w:rsidR="00560E0F" w:rsidRPr="00BF1898" w:rsidRDefault="00560E0F" w:rsidP="002D134D">
            <w:pPr>
              <w:jc w:val="center"/>
              <w:rPr>
                <w:lang w:val="vi-VN"/>
              </w:rPr>
            </w:pPr>
            <w:r w:rsidRPr="00BF1898">
              <w:rPr>
                <w:lang w:val="vi-VN"/>
              </w:rPr>
              <w:t>84.3</w:t>
            </w:r>
          </w:p>
        </w:tc>
        <w:tc>
          <w:tcPr>
            <w:tcW w:w="887" w:type="dxa"/>
          </w:tcPr>
          <w:p w14:paraId="248ACAD6" w14:textId="58D211D8" w:rsidR="00560E0F" w:rsidRPr="00BF1898" w:rsidRDefault="00560E0F" w:rsidP="002D134D">
            <w:pPr>
              <w:jc w:val="center"/>
              <w:rPr>
                <w:lang w:val="vi-VN"/>
              </w:rPr>
            </w:pPr>
            <w:r w:rsidRPr="00BF1898">
              <w:rPr>
                <w:lang w:val="vi-VN"/>
              </w:rPr>
              <w:t>84.9</w:t>
            </w:r>
          </w:p>
        </w:tc>
        <w:tc>
          <w:tcPr>
            <w:tcW w:w="886" w:type="dxa"/>
          </w:tcPr>
          <w:p w14:paraId="2E4FBBFC" w14:textId="24DC56ED" w:rsidR="00560E0F" w:rsidRPr="00BF1898" w:rsidRDefault="00560E0F" w:rsidP="002D134D">
            <w:pPr>
              <w:jc w:val="center"/>
              <w:rPr>
                <w:lang w:val="vi-VN"/>
              </w:rPr>
            </w:pPr>
            <w:r w:rsidRPr="00BF1898">
              <w:rPr>
                <w:lang w:val="vi-VN"/>
              </w:rPr>
              <w:t>83.9</w:t>
            </w:r>
          </w:p>
        </w:tc>
        <w:tc>
          <w:tcPr>
            <w:tcW w:w="887" w:type="dxa"/>
          </w:tcPr>
          <w:p w14:paraId="5A9CAA83" w14:textId="729D9DBE" w:rsidR="00560E0F" w:rsidRPr="00BF1898" w:rsidRDefault="00560E0F" w:rsidP="002D134D">
            <w:pPr>
              <w:jc w:val="center"/>
              <w:rPr>
                <w:lang w:val="vi-VN"/>
              </w:rPr>
            </w:pPr>
            <w:r w:rsidRPr="00BF1898">
              <w:rPr>
                <w:lang w:val="vi-VN"/>
              </w:rPr>
              <w:t>84.2</w:t>
            </w:r>
          </w:p>
        </w:tc>
        <w:tc>
          <w:tcPr>
            <w:tcW w:w="887" w:type="dxa"/>
          </w:tcPr>
          <w:p w14:paraId="47464E5D" w14:textId="5AF5840C" w:rsidR="00560E0F" w:rsidRPr="00BF1898" w:rsidRDefault="00560E0F" w:rsidP="002D134D">
            <w:pPr>
              <w:jc w:val="center"/>
              <w:rPr>
                <w:lang w:val="vi-VN"/>
              </w:rPr>
            </w:pPr>
            <w:r w:rsidRPr="00BF1898">
              <w:rPr>
                <w:lang w:val="vi-VN"/>
              </w:rPr>
              <w:t>82.9</w:t>
            </w:r>
          </w:p>
        </w:tc>
        <w:tc>
          <w:tcPr>
            <w:tcW w:w="887" w:type="dxa"/>
          </w:tcPr>
          <w:p w14:paraId="77C78D8A" w14:textId="647D70C5" w:rsidR="00560E0F" w:rsidRPr="00BF1898" w:rsidRDefault="00560E0F" w:rsidP="002D134D">
            <w:pPr>
              <w:jc w:val="center"/>
              <w:rPr>
                <w:lang w:val="vi-VN"/>
              </w:rPr>
            </w:pPr>
            <w:r w:rsidRPr="00BF1898">
              <w:rPr>
                <w:lang w:val="vi-VN"/>
              </w:rPr>
              <w:t>83.4</w:t>
            </w:r>
          </w:p>
        </w:tc>
        <w:tc>
          <w:tcPr>
            <w:tcW w:w="717" w:type="dxa"/>
          </w:tcPr>
          <w:p w14:paraId="080BC064" w14:textId="566952A4" w:rsidR="00560E0F" w:rsidRPr="00BF1898" w:rsidRDefault="00560E0F" w:rsidP="002D134D">
            <w:pPr>
              <w:jc w:val="center"/>
              <w:rPr>
                <w:lang w:val="vi-VN"/>
              </w:rPr>
            </w:pPr>
            <w:r w:rsidRPr="00BF1898">
              <w:rPr>
                <w:lang w:val="vi-VN"/>
              </w:rPr>
              <w:t>82.6</w:t>
            </w:r>
          </w:p>
        </w:tc>
        <w:tc>
          <w:tcPr>
            <w:tcW w:w="717" w:type="dxa"/>
          </w:tcPr>
          <w:p w14:paraId="45E06B88" w14:textId="32A14BF2" w:rsidR="00560E0F" w:rsidRPr="00BF1898" w:rsidRDefault="00560E0F" w:rsidP="002D134D">
            <w:pPr>
              <w:jc w:val="center"/>
              <w:rPr>
                <w:lang w:val="vi-VN"/>
              </w:rPr>
            </w:pPr>
            <w:r w:rsidRPr="00BF1898">
              <w:rPr>
                <w:lang w:val="vi-VN"/>
              </w:rPr>
              <w:t>82.9</w:t>
            </w:r>
          </w:p>
        </w:tc>
      </w:tr>
    </w:tbl>
    <w:p w14:paraId="520D89D6" w14:textId="1F9BE729" w:rsidR="00D974A6" w:rsidRDefault="00880ECD" w:rsidP="00880ECD">
      <w:pPr>
        <w:pStyle w:val="BodyText"/>
        <w:rPr>
          <w:lang w:val="vi-VN"/>
        </w:rPr>
      </w:pPr>
      <w:r w:rsidRPr="00BF1898">
        <w:t>Có</w:t>
      </w:r>
      <w:r w:rsidRPr="00BF1898">
        <w:rPr>
          <w:lang w:val="vi-VN"/>
        </w:rPr>
        <w:t xml:space="preserve"> thể thấy, độ chính xác cao nhất của mô hình </w:t>
      </w:r>
      <w:r w:rsidR="00737C4B" w:rsidRPr="00BF1898">
        <w:rPr>
          <w:lang w:val="vi-VN"/>
        </w:rPr>
        <w:t xml:space="preserve">là </w:t>
      </w:r>
      <w:r w:rsidR="005C3755" w:rsidRPr="00BF1898">
        <w:rPr>
          <w:lang w:val="vi-VN"/>
        </w:rPr>
        <w:t xml:space="preserve">84.9% với k bằng </w:t>
      </w:r>
      <w:r w:rsidR="0092328F" w:rsidRPr="00BF1898">
        <w:rPr>
          <w:lang w:val="vi-VN"/>
        </w:rPr>
        <w:t>7.</w:t>
      </w:r>
    </w:p>
    <w:p w14:paraId="2D11C51B" w14:textId="42E26A21" w:rsidR="00D0120B" w:rsidRDefault="00D0120B" w:rsidP="00880ECD">
      <w:pPr>
        <w:pStyle w:val="BodyText"/>
        <w:rPr>
          <w:lang w:val="vi-VN"/>
        </w:rPr>
      </w:pPr>
      <w:r>
        <w:rPr>
          <w:lang w:val="vi-VN"/>
        </w:rPr>
        <w:t>Bảng 3.42 thể hiện độ chính xác của mỗi fold khi kiểm tra mô hình</w:t>
      </w:r>
      <w:r w:rsidR="00BF50F8">
        <w:rPr>
          <w:lang w:val="vi-VN"/>
        </w:rPr>
        <w:t xml:space="preserve"> với k = 7 và n_</w:t>
      </w:r>
      <w:r w:rsidR="00BF50F8" w:rsidRPr="00BF1898">
        <w:rPr>
          <w:lang w:val="vi-VN"/>
        </w:rPr>
        <w:t>splits</w:t>
      </w:r>
      <w:r w:rsidR="00CC3643">
        <w:rPr>
          <w:lang w:val="vi-VN"/>
        </w:rPr>
        <w:t xml:space="preserve"> = </w:t>
      </w:r>
      <w:r w:rsidR="001B69FA">
        <w:rPr>
          <w:lang w:val="vi-VN"/>
        </w:rPr>
        <w:t>5.</w:t>
      </w:r>
      <w:r w:rsidR="00E614A5">
        <w:rPr>
          <w:lang w:val="vi-VN"/>
        </w:rPr>
        <w:t xml:space="preserve"> Kết quả độ chính xác của mô hình tính bằng </w:t>
      </w:r>
      <w:r w:rsidR="001B4FEA">
        <w:rPr>
          <w:lang w:val="vi-VN"/>
        </w:rPr>
        <w:t xml:space="preserve">trung bình cộng của </w:t>
      </w:r>
      <w:r w:rsidR="00811CFE">
        <w:rPr>
          <w:lang w:val="vi-VN"/>
        </w:rPr>
        <w:t xml:space="preserve">tất cả </w:t>
      </w:r>
      <w:r w:rsidR="001B4FEA">
        <w:rPr>
          <w:lang w:val="vi-VN"/>
        </w:rPr>
        <w:t>các fold</w:t>
      </w:r>
      <w:r w:rsidR="00F4673D">
        <w:rPr>
          <w:lang w:val="vi-VN"/>
        </w:rPr>
        <w:t xml:space="preserve"> đã chia</w:t>
      </w:r>
      <w:r w:rsidR="001B4FEA">
        <w:rPr>
          <w:lang w:val="vi-VN"/>
        </w:rPr>
        <w:t>.</w:t>
      </w:r>
    </w:p>
    <w:p w14:paraId="5106A3FF" w14:textId="658FAFC3" w:rsidR="00DD5465" w:rsidRPr="00972DE4" w:rsidRDefault="00DD5465" w:rsidP="00DD5465">
      <w:pPr>
        <w:pStyle w:val="Caption"/>
        <w:keepNext/>
        <w:jc w:val="left"/>
        <w:rPr>
          <w:lang w:val="vi-VN"/>
        </w:rPr>
      </w:pPr>
      <w:bookmarkStart w:id="113" w:name="_Toc173388270"/>
      <w:r>
        <w:t xml:space="preserve">Bảng </w:t>
      </w:r>
      <w:r>
        <w:fldChar w:fldCharType="begin"/>
      </w:r>
      <w:r>
        <w:instrText xml:space="preserve"> STYLEREF 1 \s </w:instrText>
      </w:r>
      <w:r>
        <w:fldChar w:fldCharType="separate"/>
      </w:r>
      <w:r w:rsidR="003328F6">
        <w:rPr>
          <w:noProof/>
        </w:rPr>
        <w:t>3</w:t>
      </w:r>
      <w:r>
        <w:fldChar w:fldCharType="end"/>
      </w:r>
      <w:r>
        <w:t>.</w:t>
      </w:r>
      <w:r>
        <w:fldChar w:fldCharType="begin"/>
      </w:r>
      <w:r>
        <w:instrText xml:space="preserve"> SEQ Bảng \* ARABIC \s 1 </w:instrText>
      </w:r>
      <w:r>
        <w:fldChar w:fldCharType="separate"/>
      </w:r>
      <w:r w:rsidR="003328F6">
        <w:rPr>
          <w:noProof/>
        </w:rPr>
        <w:t>42</w:t>
      </w:r>
      <w:r>
        <w:fldChar w:fldCharType="end"/>
      </w:r>
      <w:r w:rsidR="00972DE4">
        <w:rPr>
          <w:lang w:val="vi-VN"/>
        </w:rPr>
        <w:t>. Độ chính xác của các fold</w:t>
      </w:r>
      <w:r w:rsidR="001F3956">
        <w:rPr>
          <w:lang w:val="vi-VN"/>
        </w:rPr>
        <w:t xml:space="preserve"> với k = 7 và n_</w:t>
      </w:r>
      <w:r w:rsidR="000E739A" w:rsidRPr="000E739A">
        <w:rPr>
          <w:lang w:val="vi-VN"/>
        </w:rPr>
        <w:t xml:space="preserve"> </w:t>
      </w:r>
      <w:r w:rsidR="000E739A" w:rsidRPr="00BF1898">
        <w:rPr>
          <w:lang w:val="vi-VN"/>
        </w:rPr>
        <w:t>splits</w:t>
      </w:r>
      <w:r w:rsidR="000E739A">
        <w:rPr>
          <w:lang w:val="vi-VN"/>
        </w:rPr>
        <w:t xml:space="preserve"> = 5</w:t>
      </w:r>
      <w:bookmarkEnd w:id="113"/>
    </w:p>
    <w:tbl>
      <w:tblPr>
        <w:tblStyle w:val="Chm"/>
        <w:tblW w:w="0" w:type="auto"/>
        <w:tblLook w:val="04A0" w:firstRow="1" w:lastRow="0" w:firstColumn="1" w:lastColumn="0" w:noHBand="0" w:noVBand="1"/>
      </w:tblPr>
      <w:tblGrid>
        <w:gridCol w:w="2260"/>
        <w:gridCol w:w="1415"/>
        <w:gridCol w:w="1416"/>
        <w:gridCol w:w="1416"/>
        <w:gridCol w:w="1416"/>
        <w:gridCol w:w="1416"/>
      </w:tblGrid>
      <w:tr w:rsidR="00F670D2" w:rsidRPr="00BF1898" w14:paraId="26B5F3EE" w14:textId="77777777" w:rsidTr="004F5ACC">
        <w:trPr>
          <w:cnfStyle w:val="100000000000" w:firstRow="1" w:lastRow="0" w:firstColumn="0" w:lastColumn="0" w:oddVBand="0" w:evenVBand="0" w:oddHBand="0" w:evenHBand="0" w:firstRowFirstColumn="0" w:firstRowLastColumn="0" w:lastRowFirstColumn="0" w:lastRowLastColumn="0"/>
          <w:trHeight w:val="454"/>
        </w:trPr>
        <w:tc>
          <w:tcPr>
            <w:tcW w:w="2260" w:type="dxa"/>
            <w:vAlign w:val="top"/>
          </w:tcPr>
          <w:p w14:paraId="028B9110" w14:textId="77777777" w:rsidR="00F670D2" w:rsidRPr="00BF1898" w:rsidRDefault="00F670D2" w:rsidP="004F5ACC">
            <w:pPr>
              <w:rPr>
                <w:lang w:val="vi-VN"/>
              </w:rPr>
            </w:pPr>
            <w:r>
              <w:rPr>
                <w:lang w:val="vi-VN"/>
              </w:rPr>
              <w:t>Fold</w:t>
            </w:r>
          </w:p>
        </w:tc>
        <w:tc>
          <w:tcPr>
            <w:tcW w:w="1415" w:type="dxa"/>
            <w:vAlign w:val="top"/>
          </w:tcPr>
          <w:p w14:paraId="3F48B521" w14:textId="77777777" w:rsidR="00F670D2" w:rsidRPr="00BF1898" w:rsidRDefault="00F670D2" w:rsidP="004F5ACC">
            <w:pPr>
              <w:rPr>
                <w:lang w:val="vi-VN"/>
              </w:rPr>
            </w:pPr>
            <w:r>
              <w:rPr>
                <w:lang w:val="vi-VN"/>
              </w:rPr>
              <w:t>1</w:t>
            </w:r>
          </w:p>
        </w:tc>
        <w:tc>
          <w:tcPr>
            <w:tcW w:w="1416" w:type="dxa"/>
            <w:vAlign w:val="top"/>
          </w:tcPr>
          <w:p w14:paraId="6359942C" w14:textId="77777777" w:rsidR="00F670D2" w:rsidRPr="00BF1898" w:rsidRDefault="00F670D2" w:rsidP="004F5ACC">
            <w:pPr>
              <w:rPr>
                <w:lang w:val="vi-VN"/>
              </w:rPr>
            </w:pPr>
            <w:r>
              <w:rPr>
                <w:lang w:val="vi-VN"/>
              </w:rPr>
              <w:t>2</w:t>
            </w:r>
          </w:p>
        </w:tc>
        <w:tc>
          <w:tcPr>
            <w:tcW w:w="1416" w:type="dxa"/>
            <w:vAlign w:val="top"/>
          </w:tcPr>
          <w:p w14:paraId="7E963D03" w14:textId="77777777" w:rsidR="00F670D2" w:rsidRPr="00BF1898" w:rsidRDefault="00F670D2" w:rsidP="004F5ACC">
            <w:pPr>
              <w:rPr>
                <w:lang w:val="vi-VN"/>
              </w:rPr>
            </w:pPr>
            <w:r>
              <w:rPr>
                <w:lang w:val="vi-VN"/>
              </w:rPr>
              <w:t>3</w:t>
            </w:r>
          </w:p>
        </w:tc>
        <w:tc>
          <w:tcPr>
            <w:tcW w:w="1416" w:type="dxa"/>
            <w:vAlign w:val="top"/>
          </w:tcPr>
          <w:p w14:paraId="64AFA4E8" w14:textId="77777777" w:rsidR="00F670D2" w:rsidRPr="00BF1898" w:rsidRDefault="00F670D2" w:rsidP="004F5ACC">
            <w:pPr>
              <w:rPr>
                <w:lang w:val="vi-VN"/>
              </w:rPr>
            </w:pPr>
            <w:r>
              <w:rPr>
                <w:lang w:val="vi-VN"/>
              </w:rPr>
              <w:t>4</w:t>
            </w:r>
          </w:p>
        </w:tc>
        <w:tc>
          <w:tcPr>
            <w:tcW w:w="1416" w:type="dxa"/>
            <w:vAlign w:val="top"/>
          </w:tcPr>
          <w:p w14:paraId="41564C32" w14:textId="77777777" w:rsidR="00F670D2" w:rsidRPr="00BF1898" w:rsidRDefault="00F670D2" w:rsidP="004F5ACC">
            <w:pPr>
              <w:rPr>
                <w:lang w:val="vi-VN"/>
              </w:rPr>
            </w:pPr>
            <w:r>
              <w:rPr>
                <w:lang w:val="vi-VN"/>
              </w:rPr>
              <w:t>5</w:t>
            </w:r>
          </w:p>
        </w:tc>
      </w:tr>
      <w:tr w:rsidR="00F670D2" w:rsidRPr="00BF1898" w14:paraId="0B99EA92" w14:textId="77777777" w:rsidTr="004F5ACC">
        <w:trPr>
          <w:trHeight w:val="454"/>
        </w:trPr>
        <w:tc>
          <w:tcPr>
            <w:tcW w:w="2260" w:type="dxa"/>
          </w:tcPr>
          <w:p w14:paraId="2D5BBC2A" w14:textId="77777777" w:rsidR="00F670D2" w:rsidRPr="00BF1898" w:rsidRDefault="00F670D2" w:rsidP="004F5ACC">
            <w:pPr>
              <w:jc w:val="center"/>
              <w:rPr>
                <w:b/>
                <w:lang w:val="vi-VN"/>
              </w:rPr>
            </w:pPr>
            <w:r w:rsidRPr="00BF1898">
              <w:rPr>
                <w:b/>
                <w:lang w:val="vi-VN"/>
              </w:rPr>
              <w:t>Độ chính xác (%)</w:t>
            </w:r>
          </w:p>
        </w:tc>
        <w:tc>
          <w:tcPr>
            <w:tcW w:w="1415" w:type="dxa"/>
          </w:tcPr>
          <w:p w14:paraId="334E74C5" w14:textId="77777777" w:rsidR="00F670D2" w:rsidRPr="00BF1898" w:rsidRDefault="00F670D2" w:rsidP="004F5ACC">
            <w:pPr>
              <w:jc w:val="center"/>
              <w:rPr>
                <w:lang w:val="vi-VN"/>
              </w:rPr>
            </w:pPr>
            <w:r>
              <w:rPr>
                <w:lang w:val="vi-VN"/>
              </w:rPr>
              <w:t>84.3</w:t>
            </w:r>
          </w:p>
        </w:tc>
        <w:tc>
          <w:tcPr>
            <w:tcW w:w="1416" w:type="dxa"/>
          </w:tcPr>
          <w:p w14:paraId="63E2776A" w14:textId="77777777" w:rsidR="00F670D2" w:rsidRPr="00BF1898" w:rsidRDefault="00F670D2" w:rsidP="004F5ACC">
            <w:pPr>
              <w:jc w:val="center"/>
              <w:rPr>
                <w:lang w:val="vi-VN"/>
              </w:rPr>
            </w:pPr>
            <w:r>
              <w:rPr>
                <w:lang w:val="vi-VN"/>
              </w:rPr>
              <w:t>84.6</w:t>
            </w:r>
          </w:p>
        </w:tc>
        <w:tc>
          <w:tcPr>
            <w:tcW w:w="1416" w:type="dxa"/>
          </w:tcPr>
          <w:p w14:paraId="020C1326" w14:textId="77777777" w:rsidR="00F670D2" w:rsidRPr="00BF1898" w:rsidRDefault="00F670D2" w:rsidP="004F5ACC">
            <w:pPr>
              <w:jc w:val="center"/>
              <w:rPr>
                <w:lang w:val="vi-VN"/>
              </w:rPr>
            </w:pPr>
            <w:r>
              <w:rPr>
                <w:lang w:val="vi-VN"/>
              </w:rPr>
              <w:t>86.7</w:t>
            </w:r>
          </w:p>
        </w:tc>
        <w:tc>
          <w:tcPr>
            <w:tcW w:w="1416" w:type="dxa"/>
          </w:tcPr>
          <w:p w14:paraId="24475307" w14:textId="77777777" w:rsidR="00F670D2" w:rsidRPr="00BF1898" w:rsidRDefault="00F670D2" w:rsidP="004F5ACC">
            <w:pPr>
              <w:jc w:val="center"/>
              <w:rPr>
                <w:lang w:val="vi-VN"/>
              </w:rPr>
            </w:pPr>
            <w:r>
              <w:rPr>
                <w:lang w:val="vi-VN"/>
              </w:rPr>
              <w:t>85</w:t>
            </w:r>
          </w:p>
        </w:tc>
        <w:tc>
          <w:tcPr>
            <w:tcW w:w="1416" w:type="dxa"/>
          </w:tcPr>
          <w:p w14:paraId="5F48EC31" w14:textId="77777777" w:rsidR="00F670D2" w:rsidRPr="00BF1898" w:rsidRDefault="00F670D2" w:rsidP="004F5ACC">
            <w:pPr>
              <w:jc w:val="center"/>
              <w:rPr>
                <w:lang w:val="vi-VN"/>
              </w:rPr>
            </w:pPr>
            <w:r>
              <w:rPr>
                <w:lang w:val="vi-VN"/>
              </w:rPr>
              <w:t>85.2</w:t>
            </w:r>
          </w:p>
        </w:tc>
      </w:tr>
    </w:tbl>
    <w:p w14:paraId="17E5F208" w14:textId="5C29B6BA" w:rsidR="00C63022" w:rsidRPr="00BF1898" w:rsidRDefault="005116A8" w:rsidP="00DD5960">
      <w:pPr>
        <w:pStyle w:val="Heading3"/>
        <w:rPr>
          <w:lang w:val="vi-VN"/>
        </w:rPr>
      </w:pPr>
      <w:bookmarkStart w:id="114" w:name="_Toc173388152"/>
      <w:r w:rsidRPr="00BF1898">
        <w:rPr>
          <w:lang w:val="vi-VN"/>
        </w:rPr>
        <w:t>Gán nhãn dữ liệu mới</w:t>
      </w:r>
      <w:bookmarkEnd w:id="114"/>
    </w:p>
    <w:p w14:paraId="41774E11" w14:textId="4E982FC8" w:rsidR="009C4BE2" w:rsidRPr="00BF1898" w:rsidRDefault="009C4BE2" w:rsidP="009C4BE2">
      <w:pPr>
        <w:pStyle w:val="BodyText"/>
        <w:rPr>
          <w:lang w:val="vi-VN"/>
        </w:rPr>
      </w:pPr>
      <w:r w:rsidRPr="00BF1898">
        <w:t>Khi</w:t>
      </w:r>
      <w:r w:rsidRPr="00BF1898">
        <w:rPr>
          <w:lang w:val="vi-VN"/>
        </w:rPr>
        <w:t xml:space="preserve"> sinh viên chọn chức năng xem gợi ý môn </w:t>
      </w:r>
      <w:r w:rsidR="0019393E" w:rsidRPr="00BF1898">
        <w:rPr>
          <w:lang w:val="vi-VN"/>
        </w:rPr>
        <w:t xml:space="preserve">học, </w:t>
      </w:r>
      <w:r w:rsidR="009F7F64">
        <w:rPr>
          <w:lang w:val="vi-VN"/>
        </w:rPr>
        <w:t xml:space="preserve">hệ thống lấy </w:t>
      </w:r>
      <w:r w:rsidR="007A69EC" w:rsidRPr="00BF1898">
        <w:rPr>
          <w:lang w:val="vi-VN"/>
        </w:rPr>
        <w:t>điểm của sinh viên</w:t>
      </w:r>
      <w:r w:rsidR="004073A0">
        <w:rPr>
          <w:lang w:val="vi-VN"/>
        </w:rPr>
        <w:t xml:space="preserve"> cùng ngành, cùng khóa </w:t>
      </w:r>
      <w:r w:rsidR="007A69EC" w:rsidRPr="00BF1898">
        <w:rPr>
          <w:lang w:val="vi-VN"/>
        </w:rPr>
        <w:t xml:space="preserve">và thực hiện </w:t>
      </w:r>
      <w:r w:rsidR="00E07C6C">
        <w:rPr>
          <w:lang w:val="vi-VN"/>
        </w:rPr>
        <w:t xml:space="preserve">gán nhãn để phân lớp </w:t>
      </w:r>
      <w:r w:rsidR="007A69EC" w:rsidRPr="00BF1898">
        <w:rPr>
          <w:lang w:val="vi-VN"/>
        </w:rPr>
        <w:t xml:space="preserve">dựa trên mô hình đã </w:t>
      </w:r>
      <w:r w:rsidR="00C15A74">
        <w:rPr>
          <w:lang w:val="vi-VN"/>
        </w:rPr>
        <w:t>huấn luyện</w:t>
      </w:r>
      <w:r w:rsidR="007A69EC" w:rsidRPr="00BF1898">
        <w:rPr>
          <w:lang w:val="vi-VN"/>
        </w:rPr>
        <w:t>.</w:t>
      </w:r>
    </w:p>
    <w:p w14:paraId="29C84CAA" w14:textId="72FA364C" w:rsidR="00BB3340" w:rsidRDefault="007538F2" w:rsidP="00BB3340">
      <w:pPr>
        <w:pStyle w:val="BodyText"/>
        <w:rPr>
          <w:lang w:val="vi-VN"/>
        </w:rPr>
      </w:pPr>
      <w:r w:rsidRPr="00BF1898">
        <w:rPr>
          <w:lang w:val="vi-VN"/>
        </w:rPr>
        <w:t xml:space="preserve">Hệ thống tìm k láng </w:t>
      </w:r>
      <w:r w:rsidR="00F55F89" w:rsidRPr="00BF1898">
        <w:rPr>
          <w:lang w:val="vi-VN"/>
        </w:rPr>
        <w:t xml:space="preserve">giềng </w:t>
      </w:r>
      <w:r w:rsidRPr="00BF1898">
        <w:rPr>
          <w:lang w:val="vi-VN"/>
        </w:rPr>
        <w:t>gần nhất so với vị trí của giá trị điểm</w:t>
      </w:r>
      <w:r w:rsidR="0054422C">
        <w:rPr>
          <w:lang w:val="vi-VN"/>
        </w:rPr>
        <w:t xml:space="preserve"> của sinh viên</w:t>
      </w:r>
      <w:r w:rsidRPr="00BF1898">
        <w:rPr>
          <w:lang w:val="vi-VN"/>
        </w:rPr>
        <w:t xml:space="preserve"> </w:t>
      </w:r>
      <w:r w:rsidR="00A83D4B">
        <w:rPr>
          <w:lang w:val="vi-VN"/>
        </w:rPr>
        <w:t>xác định nhãn môn học</w:t>
      </w:r>
      <w:r w:rsidR="00230E23" w:rsidRPr="00BF1898">
        <w:rPr>
          <w:lang w:val="vi-VN"/>
        </w:rPr>
        <w:t>. Sau đó so sánh số láng giềng của hai loại nhãn 1 và 0, loại nào có số lượng lớn hơn thì gán nhãn đó cho giá trị điểm</w:t>
      </w:r>
      <w:r w:rsidR="00BE1624" w:rsidRPr="00BF1898">
        <w:rPr>
          <w:lang w:val="vi-VN"/>
        </w:rPr>
        <w:t xml:space="preserve"> của sinh viên.</w:t>
      </w:r>
    </w:p>
    <w:p w14:paraId="41A10208" w14:textId="6E484715" w:rsidR="00496A4E" w:rsidRDefault="00496A4E" w:rsidP="00BB3340">
      <w:pPr>
        <w:pStyle w:val="BodyText"/>
        <w:rPr>
          <w:lang w:val="vi-VN"/>
        </w:rPr>
      </w:pPr>
      <w:r>
        <w:rPr>
          <w:lang w:val="vi-VN"/>
        </w:rPr>
        <w:t>Dữ liệu đầu ra của hệ thống là danh sách môn học gợi ý</w:t>
      </w:r>
      <w:r w:rsidR="00A103BE">
        <w:rPr>
          <w:lang w:val="vi-VN"/>
        </w:rPr>
        <w:t xml:space="preserve"> </w:t>
      </w:r>
      <w:r w:rsidR="007948D7">
        <w:rPr>
          <w:lang w:val="vi-VN"/>
        </w:rPr>
        <w:t>học cải thiện</w:t>
      </w:r>
      <w:r>
        <w:rPr>
          <w:lang w:val="vi-VN"/>
        </w:rPr>
        <w:t xml:space="preserve"> </w:t>
      </w:r>
      <w:r w:rsidR="00846F40">
        <w:rPr>
          <w:lang w:val="vi-VN"/>
        </w:rPr>
        <w:t xml:space="preserve">cho </w:t>
      </w:r>
      <w:r w:rsidR="00C00DF2">
        <w:rPr>
          <w:lang w:val="vi-VN"/>
        </w:rPr>
        <w:t>sinh</w:t>
      </w:r>
      <w:r w:rsidR="000F3553">
        <w:rPr>
          <w:lang w:val="vi-VN"/>
        </w:rPr>
        <w:t xml:space="preserve"> viên</w:t>
      </w:r>
      <w:r w:rsidR="00A103BE">
        <w:rPr>
          <w:lang w:val="vi-VN"/>
        </w:rPr>
        <w:t xml:space="preserve"> (nhãn 1)</w:t>
      </w:r>
      <w:r w:rsidR="00C00DF2">
        <w:rPr>
          <w:lang w:val="vi-VN"/>
        </w:rPr>
        <w:t>.</w:t>
      </w:r>
    </w:p>
    <w:p w14:paraId="258A3789" w14:textId="3E9B14E2" w:rsidR="003D46DB" w:rsidRDefault="003D46DB" w:rsidP="00DD5960">
      <w:pPr>
        <w:pStyle w:val="Heading3"/>
        <w:rPr>
          <w:lang w:val="vi-VN"/>
        </w:rPr>
      </w:pPr>
      <w:bookmarkStart w:id="115" w:name="_Toc173388153"/>
      <w:r>
        <w:rPr>
          <w:lang w:val="vi-VN"/>
        </w:rPr>
        <w:t xml:space="preserve">Mô hình </w:t>
      </w:r>
      <w:r w:rsidR="00EB7BE8">
        <w:rPr>
          <w:lang w:val="vi-VN"/>
        </w:rPr>
        <w:t>giải thuật</w:t>
      </w:r>
      <w:bookmarkEnd w:id="115"/>
    </w:p>
    <w:p w14:paraId="5889C60D" w14:textId="19B3E4F2" w:rsidR="001E4FA6" w:rsidRPr="008627DA" w:rsidRDefault="00F24218" w:rsidP="00EB7BE8">
      <w:pPr>
        <w:pStyle w:val="BodyText"/>
        <w:rPr>
          <w:lang w:val="vi-VN"/>
        </w:rPr>
      </w:pPr>
      <w:r>
        <w:t xml:space="preserve">Dưới đây là mô hình giải thuật ở hai giai đoạn: giai đoạn huấn luyện, tìm giá trị k phù hợp và giai đoạn </w:t>
      </w:r>
      <w:r w:rsidR="00491168">
        <w:t>phân lớp.</w:t>
      </w:r>
    </w:p>
    <w:p w14:paraId="5E1E1EE3" w14:textId="6D8AF399" w:rsidR="00454A3B" w:rsidRDefault="00454A3B">
      <w:pPr>
        <w:pStyle w:val="Heading4"/>
        <w:numPr>
          <w:ilvl w:val="3"/>
          <w:numId w:val="8"/>
        </w:numPr>
        <w:ind w:left="0"/>
        <w:jc w:val="left"/>
      </w:pPr>
      <w:r>
        <w:t>Giai đoạn huấn luyện</w:t>
      </w:r>
    </w:p>
    <w:p w14:paraId="1F3C00C5" w14:textId="4F2D975D" w:rsidR="00ED227E" w:rsidRPr="00ED227E" w:rsidRDefault="00ED227E" w:rsidP="00ED227E">
      <w:pPr>
        <w:pStyle w:val="BodyText"/>
        <w:rPr>
          <w:lang w:val="vi-VN" w:eastAsia="vi-VN"/>
        </w:rPr>
      </w:pPr>
      <w:r>
        <w:rPr>
          <w:lang w:eastAsia="vi-VN"/>
        </w:rPr>
        <w:t>Dữ</w:t>
      </w:r>
      <w:r>
        <w:rPr>
          <w:lang w:val="vi-VN" w:eastAsia="vi-VN"/>
        </w:rPr>
        <w:t xml:space="preserve"> liệu đầu vào là điểm của sinh viên Ngành Công nghệ Thông tin khóa 2020. Mô hình dùng K – Fold để tính độ chính xác. </w:t>
      </w:r>
      <w:r w:rsidR="0018703E">
        <w:rPr>
          <w:lang w:val="vi-VN" w:eastAsia="vi-VN"/>
        </w:rPr>
        <w:t>T</w:t>
      </w:r>
      <w:r>
        <w:rPr>
          <w:lang w:val="vi-VN" w:eastAsia="vi-VN"/>
        </w:rPr>
        <w:t xml:space="preserve">ập dữ liệu </w:t>
      </w:r>
      <w:r w:rsidR="00EA5442">
        <w:rPr>
          <w:lang w:val="vi-VN" w:eastAsia="vi-VN"/>
        </w:rPr>
        <w:t xml:space="preserve">đầu vào </w:t>
      </w:r>
      <w:r>
        <w:rPr>
          <w:lang w:val="vi-VN" w:eastAsia="vi-VN"/>
        </w:rPr>
        <w:t>gồm 74 sinh viên và 59 môn</w:t>
      </w:r>
      <w:r w:rsidR="00EA5442">
        <w:rPr>
          <w:lang w:val="vi-VN" w:eastAsia="vi-VN"/>
        </w:rPr>
        <w:t xml:space="preserve"> </w:t>
      </w:r>
      <w:r w:rsidR="0018703E">
        <w:rPr>
          <w:lang w:val="vi-VN" w:eastAsia="vi-VN"/>
        </w:rPr>
        <w:t>học. Giá trị k chọn từ 5 đến 13 để đánh giá.</w:t>
      </w:r>
    </w:p>
    <w:p w14:paraId="256E0FD5" w14:textId="09C0FBF5" w:rsidR="009F16B6" w:rsidRPr="00EA5442" w:rsidRDefault="00A779C1" w:rsidP="009F16B6">
      <w:pPr>
        <w:pStyle w:val="BodyText"/>
        <w:keepNext/>
        <w:ind w:firstLine="0"/>
        <w:jc w:val="center"/>
        <w:rPr>
          <w:lang w:val="vi-VN"/>
        </w:rPr>
      </w:pPr>
      <w:r w:rsidRPr="00A779C1">
        <w:rPr>
          <w:noProof/>
          <w:lang w:val="vi-VN"/>
        </w:rPr>
        <w:lastRenderedPageBreak/>
        <w:drawing>
          <wp:inline distT="0" distB="0" distL="0" distR="0" wp14:anchorId="4B8E99A1" wp14:editId="671675EA">
            <wp:extent cx="2403764" cy="3888055"/>
            <wp:effectExtent l="0" t="0" r="0" b="0"/>
            <wp:docPr id="206184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004" name=""/>
                    <pic:cNvPicPr/>
                  </pic:nvPicPr>
                  <pic:blipFill>
                    <a:blip r:embed="rId93"/>
                    <a:stretch>
                      <a:fillRect/>
                    </a:stretch>
                  </pic:blipFill>
                  <pic:spPr>
                    <a:xfrm>
                      <a:off x="0" y="0"/>
                      <a:ext cx="2414352" cy="3905182"/>
                    </a:xfrm>
                    <a:prstGeom prst="rect">
                      <a:avLst/>
                    </a:prstGeom>
                  </pic:spPr>
                </pic:pic>
              </a:graphicData>
            </a:graphic>
          </wp:inline>
        </w:drawing>
      </w:r>
    </w:p>
    <w:p w14:paraId="5F27376F" w14:textId="0C79CC1D" w:rsidR="009F16B6" w:rsidRPr="009F16B6" w:rsidRDefault="009F16B6" w:rsidP="009F16B6">
      <w:pPr>
        <w:pStyle w:val="Caption"/>
        <w:rPr>
          <w:lang w:val="vi-VN"/>
        </w:rPr>
      </w:pPr>
      <w:bookmarkStart w:id="116" w:name="_Toc173388198"/>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17</w:t>
      </w:r>
      <w:r w:rsidR="009F1115">
        <w:fldChar w:fldCharType="end"/>
      </w:r>
      <w:r>
        <w:rPr>
          <w:lang w:val="vi-VN"/>
        </w:rPr>
        <w:t>. Mô hình giải thuật</w:t>
      </w:r>
      <w:r w:rsidR="00E3508F">
        <w:rPr>
          <w:lang w:val="vi-VN"/>
        </w:rPr>
        <w:t xml:space="preserve"> giai đoạn huấn luyện</w:t>
      </w:r>
      <w:bookmarkEnd w:id="116"/>
    </w:p>
    <w:p w14:paraId="41E6878F" w14:textId="3E36E046" w:rsidR="003870A2" w:rsidRPr="00BF1898" w:rsidRDefault="00E146ED" w:rsidP="00E146ED">
      <w:pPr>
        <w:pStyle w:val="Heading4"/>
      </w:pPr>
      <w:r>
        <w:t>Giai đoạn</w:t>
      </w:r>
      <w:r w:rsidR="00157A13">
        <w:t xml:space="preserve"> phân lớp</w:t>
      </w:r>
    </w:p>
    <w:p w14:paraId="171CD9BB" w14:textId="711D2DD4" w:rsidR="009B1267" w:rsidRDefault="001C1B36" w:rsidP="00D95FE8">
      <w:pPr>
        <w:pStyle w:val="BodyText"/>
        <w:rPr>
          <w:spacing w:val="2"/>
          <w:lang w:val="vi-VN"/>
        </w:rPr>
      </w:pPr>
      <w:r>
        <w:rPr>
          <w:spacing w:val="2"/>
          <w:lang w:val="vi-VN"/>
        </w:rPr>
        <w:t xml:space="preserve">Khi đã </w:t>
      </w:r>
      <w:r w:rsidR="009B1267">
        <w:rPr>
          <w:spacing w:val="2"/>
          <w:lang w:val="vi-VN"/>
        </w:rPr>
        <w:t>chọn được giá trị k phù hợp, tiến hành</w:t>
      </w:r>
      <w:r w:rsidR="003F1F50">
        <w:rPr>
          <w:spacing w:val="2"/>
          <w:lang w:val="vi-VN"/>
        </w:rPr>
        <w:t xml:space="preserve"> gợi ý môn học cải thiện</w:t>
      </w:r>
      <w:r w:rsidR="00F143E4">
        <w:rPr>
          <w:spacing w:val="2"/>
          <w:lang w:val="vi-VN"/>
        </w:rPr>
        <w:t xml:space="preserve"> cho từng sinh </w:t>
      </w:r>
      <w:r w:rsidR="00412AD7">
        <w:rPr>
          <w:spacing w:val="2"/>
          <w:lang w:val="vi-VN"/>
        </w:rPr>
        <w:t>viên.</w:t>
      </w:r>
      <w:r w:rsidR="00873DD0">
        <w:rPr>
          <w:spacing w:val="2"/>
          <w:lang w:val="vi-VN"/>
        </w:rPr>
        <w:t xml:space="preserve"> </w:t>
      </w:r>
      <w:r w:rsidR="009D7566">
        <w:rPr>
          <w:spacing w:val="2"/>
          <w:lang w:val="vi-VN"/>
        </w:rPr>
        <w:t>Sau khi xử lý dữ liệu điểm, hệ thống thực hiện phân lớp</w:t>
      </w:r>
      <w:r w:rsidR="003B6874">
        <w:rPr>
          <w:spacing w:val="2"/>
          <w:lang w:val="vi-VN"/>
        </w:rPr>
        <w:t xml:space="preserve"> dữ liệu mới dựa trên mô hình đã huấn luyện </w:t>
      </w:r>
      <w:r w:rsidR="009D7566">
        <w:rPr>
          <w:spacing w:val="2"/>
          <w:lang w:val="vi-VN"/>
        </w:rPr>
        <w:t xml:space="preserve">theo </w:t>
      </w:r>
      <w:r w:rsidR="002A0DB0">
        <w:rPr>
          <w:spacing w:val="2"/>
          <w:lang w:val="vi-VN"/>
        </w:rPr>
        <w:t>hai</w:t>
      </w:r>
      <w:r w:rsidR="009D7566">
        <w:rPr>
          <w:spacing w:val="2"/>
          <w:lang w:val="vi-VN"/>
        </w:rPr>
        <w:t xml:space="preserve"> loại nhãn 1 và 0</w:t>
      </w:r>
      <w:r w:rsidR="00345C17">
        <w:rPr>
          <w:spacing w:val="2"/>
          <w:lang w:val="vi-VN"/>
        </w:rPr>
        <w:t xml:space="preserve"> như đã quy ước ở phần 3.6.</w:t>
      </w:r>
      <w:r w:rsidR="008E2EDC">
        <w:rPr>
          <w:spacing w:val="2"/>
          <w:lang w:val="vi-VN"/>
        </w:rPr>
        <w:t>2.</w:t>
      </w:r>
    </w:p>
    <w:p w14:paraId="54214FDE" w14:textId="0C48F204" w:rsidR="00AF0CBA" w:rsidRDefault="00AF0CBA" w:rsidP="00D95FE8">
      <w:pPr>
        <w:pStyle w:val="BodyText"/>
        <w:rPr>
          <w:spacing w:val="2"/>
          <w:lang w:val="vi-VN"/>
        </w:rPr>
      </w:pPr>
      <w:r>
        <w:rPr>
          <w:spacing w:val="2"/>
          <w:lang w:val="vi-VN"/>
        </w:rPr>
        <w:t xml:space="preserve">Với mỗi môn học, nếu số láng giềng gần nhất có nhãn 1 nhiều hơn nhãn 0 thì thực hiện gán nhãn 1 cho môn học đó và ngược lại. </w:t>
      </w:r>
      <w:r w:rsidR="008E2EDC">
        <w:rPr>
          <w:spacing w:val="2"/>
          <w:lang w:val="vi-VN"/>
        </w:rPr>
        <w:t>Những môn được gán nhãn 1 sẽ được hiển thị ở mục đề xuất cải thiện (xem phần kết quả 4.4.5)</w:t>
      </w:r>
    </w:p>
    <w:p w14:paraId="47806A7F" w14:textId="44E00728" w:rsidR="00301A0D" w:rsidRDefault="00621969" w:rsidP="00F06099">
      <w:pPr>
        <w:pStyle w:val="BodyText"/>
        <w:keepNext/>
        <w:ind w:firstLine="0"/>
        <w:jc w:val="center"/>
      </w:pPr>
      <w:r w:rsidRPr="00621969">
        <w:rPr>
          <w:noProof/>
        </w:rPr>
        <w:lastRenderedPageBreak/>
        <w:drawing>
          <wp:inline distT="0" distB="0" distL="0" distR="0" wp14:anchorId="617F6C5C" wp14:editId="2FD748F4">
            <wp:extent cx="3056082" cy="2762560"/>
            <wp:effectExtent l="0" t="0" r="0" b="0"/>
            <wp:docPr id="20215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8118" name=""/>
                    <pic:cNvPicPr/>
                  </pic:nvPicPr>
                  <pic:blipFill>
                    <a:blip r:embed="rId94"/>
                    <a:stretch>
                      <a:fillRect/>
                    </a:stretch>
                  </pic:blipFill>
                  <pic:spPr>
                    <a:xfrm>
                      <a:off x="0" y="0"/>
                      <a:ext cx="3065360" cy="2770947"/>
                    </a:xfrm>
                    <a:prstGeom prst="rect">
                      <a:avLst/>
                    </a:prstGeom>
                  </pic:spPr>
                </pic:pic>
              </a:graphicData>
            </a:graphic>
          </wp:inline>
        </w:drawing>
      </w:r>
    </w:p>
    <w:p w14:paraId="6DF9A9E6" w14:textId="36C27F13" w:rsidR="00506328" w:rsidRDefault="00301A0D" w:rsidP="0066280B">
      <w:pPr>
        <w:pStyle w:val="Caption"/>
        <w:rPr>
          <w:lang w:val="vi-VN"/>
        </w:rPr>
      </w:pPr>
      <w:bookmarkStart w:id="117" w:name="_Toc173388199"/>
      <w:r>
        <w:t xml:space="preserve">Hình </w:t>
      </w:r>
      <w:r w:rsidR="009F1115">
        <w:fldChar w:fldCharType="begin"/>
      </w:r>
      <w:r w:rsidR="009F1115">
        <w:instrText xml:space="preserve"> STYLEREF 1 \s </w:instrText>
      </w:r>
      <w:r w:rsidR="009F1115">
        <w:fldChar w:fldCharType="separate"/>
      </w:r>
      <w:r w:rsidR="003328F6">
        <w:rPr>
          <w:noProof/>
        </w:rPr>
        <w:t>3</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18</w:t>
      </w:r>
      <w:r w:rsidR="009F1115">
        <w:fldChar w:fldCharType="end"/>
      </w:r>
      <w:r>
        <w:rPr>
          <w:lang w:val="vi-VN"/>
        </w:rPr>
        <w:t xml:space="preserve">. </w:t>
      </w:r>
      <w:r w:rsidR="008B64BE">
        <w:rPr>
          <w:lang w:val="vi-VN"/>
        </w:rPr>
        <w:t>Mô hình giải thuật giai đoạn phân lớp</w:t>
      </w:r>
      <w:bookmarkEnd w:id="117"/>
    </w:p>
    <w:p w14:paraId="50C73D15" w14:textId="77777777" w:rsidR="00506328" w:rsidRDefault="00506328">
      <w:pPr>
        <w:spacing w:after="160" w:line="259" w:lineRule="auto"/>
        <w:rPr>
          <w:iCs/>
          <w:szCs w:val="18"/>
          <w:lang w:val="vi-VN"/>
        </w:rPr>
      </w:pPr>
      <w:r>
        <w:rPr>
          <w:lang w:val="vi-VN"/>
        </w:rPr>
        <w:br w:type="page"/>
      </w:r>
    </w:p>
    <w:p w14:paraId="40ACADD7" w14:textId="77777777" w:rsidR="002A306F" w:rsidRPr="00BF1898" w:rsidRDefault="002A306F">
      <w:pPr>
        <w:pStyle w:val="Heading1"/>
        <w:numPr>
          <w:ilvl w:val="0"/>
          <w:numId w:val="2"/>
        </w:numPr>
        <w:tabs>
          <w:tab w:val="left" w:pos="1701"/>
        </w:tabs>
      </w:pPr>
      <w:bookmarkStart w:id="118" w:name="_Toc173388154"/>
      <w:bookmarkStart w:id="119" w:name="_Toc126865588"/>
      <w:bookmarkStart w:id="120" w:name="_Toc127730518"/>
      <w:bookmarkEnd w:id="39"/>
      <w:bookmarkEnd w:id="40"/>
      <w:bookmarkEnd w:id="41"/>
      <w:r w:rsidRPr="00BF1898">
        <w:lastRenderedPageBreak/>
        <w:t>KẾT QUẢ NGHIÊN CỨU</w:t>
      </w:r>
      <w:bookmarkEnd w:id="118"/>
    </w:p>
    <w:p w14:paraId="0F8940C1" w14:textId="73505166" w:rsidR="00BA61C1" w:rsidRPr="00BF1898" w:rsidRDefault="00417938" w:rsidP="0035561B">
      <w:pPr>
        <w:pStyle w:val="Heading2"/>
        <w:rPr>
          <w:lang w:val="vi-VN"/>
        </w:rPr>
      </w:pPr>
      <w:bookmarkStart w:id="121" w:name="_Toc173388155"/>
      <w:r w:rsidRPr="00BF1898">
        <w:t>Chức</w:t>
      </w:r>
      <w:r w:rsidRPr="00BF1898">
        <w:rPr>
          <w:lang w:val="vi-VN"/>
        </w:rPr>
        <w:t xml:space="preserve"> năng đăng </w:t>
      </w:r>
      <w:r w:rsidR="000029F6" w:rsidRPr="00BF1898">
        <w:rPr>
          <w:lang w:val="vi-VN"/>
        </w:rPr>
        <w:t>nhập, đăng xuất</w:t>
      </w:r>
      <w:bookmarkEnd w:id="121"/>
    </w:p>
    <w:p w14:paraId="599DF0A6" w14:textId="571A3681" w:rsidR="00B01D98" w:rsidRPr="00BF1898" w:rsidRDefault="00B01D98" w:rsidP="00B01D98">
      <w:pPr>
        <w:pStyle w:val="BodyText"/>
        <w:rPr>
          <w:lang w:val="vi-VN"/>
        </w:rPr>
      </w:pPr>
      <w:r w:rsidRPr="00BF1898">
        <w:t>Người</w:t>
      </w:r>
      <w:r w:rsidRPr="00BF1898">
        <w:rPr>
          <w:lang w:val="vi-VN"/>
        </w:rPr>
        <w:t xml:space="preserve"> dùng cần nhập chính xác tên đăng nhập và mật khẩu (mặc định mật khẩu giống tên đăng nhập)</w:t>
      </w:r>
      <w:r w:rsidR="00E574E1" w:rsidRPr="00BF1898">
        <w:rPr>
          <w:lang w:val="vi-VN"/>
        </w:rPr>
        <w:t xml:space="preserve"> để đăng nhập vào hệ thống. Tùy </w:t>
      </w:r>
      <w:r w:rsidR="00FD2082">
        <w:rPr>
          <w:lang w:val="vi-VN"/>
        </w:rPr>
        <w:t>vào</w:t>
      </w:r>
      <w:r w:rsidR="00E574E1" w:rsidRPr="00BF1898">
        <w:rPr>
          <w:lang w:val="vi-VN"/>
        </w:rPr>
        <w:t xml:space="preserve"> </w:t>
      </w:r>
      <w:r w:rsidR="004160A5">
        <w:rPr>
          <w:lang w:val="vi-VN"/>
        </w:rPr>
        <w:t xml:space="preserve">phân </w:t>
      </w:r>
      <w:r w:rsidR="00E574E1" w:rsidRPr="00BF1898">
        <w:rPr>
          <w:lang w:val="vi-VN"/>
        </w:rPr>
        <w:t xml:space="preserve">quyền truy cập của tài khoản, hệ thống sẽ chuyển người dùng đến trang tương </w:t>
      </w:r>
      <w:r w:rsidR="00D83594">
        <w:rPr>
          <w:lang w:val="vi-VN"/>
        </w:rPr>
        <w:t>ứng.</w:t>
      </w:r>
    </w:p>
    <w:p w14:paraId="72362957" w14:textId="77777777" w:rsidR="006307F3" w:rsidRPr="00BF1898" w:rsidRDefault="002E2122" w:rsidP="00E650AA">
      <w:pPr>
        <w:pStyle w:val="BodyText"/>
        <w:ind w:firstLine="0"/>
        <w:jc w:val="center"/>
      </w:pPr>
      <w:r w:rsidRPr="00BF1898">
        <w:rPr>
          <w:noProof/>
          <w:lang w:val="en-US"/>
        </w:rPr>
        <w:drawing>
          <wp:inline distT="0" distB="0" distL="0" distR="0" wp14:anchorId="264C41CA" wp14:editId="2B04C3BE">
            <wp:extent cx="5760000" cy="2593384"/>
            <wp:effectExtent l="0" t="0" r="0" b="0"/>
            <wp:docPr id="175041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11698" name=""/>
                    <pic:cNvPicPr/>
                  </pic:nvPicPr>
                  <pic:blipFill>
                    <a:blip r:embed="rId95"/>
                    <a:stretch>
                      <a:fillRect/>
                    </a:stretch>
                  </pic:blipFill>
                  <pic:spPr>
                    <a:xfrm>
                      <a:off x="0" y="0"/>
                      <a:ext cx="5760000" cy="2593384"/>
                    </a:xfrm>
                    <a:prstGeom prst="rect">
                      <a:avLst/>
                    </a:prstGeom>
                  </pic:spPr>
                </pic:pic>
              </a:graphicData>
            </a:graphic>
          </wp:inline>
        </w:drawing>
      </w:r>
    </w:p>
    <w:p w14:paraId="0B4B8DB0" w14:textId="20DB1512" w:rsidR="002E2122" w:rsidRPr="00BF1898" w:rsidRDefault="006307F3" w:rsidP="00FF5D71">
      <w:pPr>
        <w:pStyle w:val="Caption"/>
        <w:rPr>
          <w:lang w:val="vi-VN"/>
        </w:rPr>
      </w:pPr>
      <w:bookmarkStart w:id="122" w:name="_Toc17338820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w:t>
      </w:r>
      <w:r w:rsidR="009F1115">
        <w:fldChar w:fldCharType="end"/>
      </w:r>
      <w:r w:rsidRPr="00BF1898">
        <w:rPr>
          <w:lang w:val="vi-VN"/>
        </w:rPr>
        <w:t>. Chức năng đăng nhập</w:t>
      </w:r>
      <w:bookmarkEnd w:id="122"/>
    </w:p>
    <w:p w14:paraId="1B1EE3C0" w14:textId="3F8614BA" w:rsidR="00CB0808" w:rsidRPr="00BF1898" w:rsidRDefault="00CB0808" w:rsidP="00CB0808">
      <w:pPr>
        <w:pStyle w:val="BodyText"/>
        <w:rPr>
          <w:lang w:val="vi-VN"/>
        </w:rPr>
      </w:pPr>
      <w:r w:rsidRPr="00BF1898">
        <w:t>Người</w:t>
      </w:r>
      <w:r w:rsidRPr="00BF1898">
        <w:rPr>
          <w:lang w:val="vi-VN"/>
        </w:rPr>
        <w:t xml:space="preserve"> dùng đăng xuất khỏi hệ thống để kết thúc phiên làm việc bằng cách chọn chức năng đăng </w:t>
      </w:r>
      <w:r w:rsidR="00A14FDB">
        <w:rPr>
          <w:lang w:val="vi-VN"/>
        </w:rPr>
        <w:t>xuất, hoặc hệ thống tự đăng xuất</w:t>
      </w:r>
      <w:r w:rsidR="00B23F9D">
        <w:rPr>
          <w:lang w:val="vi-VN"/>
        </w:rPr>
        <w:t xml:space="preserve"> khi người dùng không có hoạt động nào sau 10 </w:t>
      </w:r>
      <w:r w:rsidR="00A3432D">
        <w:rPr>
          <w:lang w:val="vi-VN"/>
        </w:rPr>
        <w:t>phút.</w:t>
      </w:r>
    </w:p>
    <w:p w14:paraId="6107A140" w14:textId="77777777" w:rsidR="004A2EC9" w:rsidRPr="00BF1898" w:rsidRDefault="004A2EC9" w:rsidP="004A2EC9">
      <w:pPr>
        <w:pStyle w:val="BodyText"/>
        <w:keepNext/>
        <w:ind w:firstLine="0"/>
        <w:jc w:val="center"/>
      </w:pPr>
      <w:r w:rsidRPr="00BF1898">
        <w:rPr>
          <w:noProof/>
          <w:lang w:val="en-US"/>
        </w:rPr>
        <w:drawing>
          <wp:inline distT="0" distB="0" distL="0" distR="0" wp14:anchorId="3483DE71" wp14:editId="573F1DEA">
            <wp:extent cx="2579152" cy="1472866"/>
            <wp:effectExtent l="19050" t="19050" r="12065" b="13335"/>
            <wp:docPr id="12175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5021" name=""/>
                    <pic:cNvPicPr/>
                  </pic:nvPicPr>
                  <pic:blipFill>
                    <a:blip r:embed="rId96"/>
                    <a:stretch>
                      <a:fillRect/>
                    </a:stretch>
                  </pic:blipFill>
                  <pic:spPr>
                    <a:xfrm>
                      <a:off x="0" y="0"/>
                      <a:ext cx="2595569" cy="1482241"/>
                    </a:xfrm>
                    <a:prstGeom prst="rect">
                      <a:avLst/>
                    </a:prstGeom>
                    <a:ln>
                      <a:solidFill>
                        <a:schemeClr val="bg2"/>
                      </a:solidFill>
                    </a:ln>
                  </pic:spPr>
                </pic:pic>
              </a:graphicData>
            </a:graphic>
          </wp:inline>
        </w:drawing>
      </w:r>
    </w:p>
    <w:p w14:paraId="612D258F" w14:textId="4854E49E" w:rsidR="004A2EC9" w:rsidRPr="00BF1898" w:rsidRDefault="004A2EC9" w:rsidP="00FF5D71">
      <w:pPr>
        <w:pStyle w:val="Caption"/>
        <w:rPr>
          <w:lang w:val="vi-VN"/>
        </w:rPr>
      </w:pPr>
      <w:bookmarkStart w:id="123" w:name="_Toc17338820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w:t>
      </w:r>
      <w:r w:rsidR="009F1115">
        <w:fldChar w:fldCharType="end"/>
      </w:r>
      <w:r w:rsidRPr="00BF1898">
        <w:rPr>
          <w:lang w:val="vi-VN"/>
        </w:rPr>
        <w:t>. Chức năng đăng xuất</w:t>
      </w:r>
      <w:bookmarkEnd w:id="123"/>
    </w:p>
    <w:p w14:paraId="79D9DBD1" w14:textId="5FE5656E" w:rsidR="004E4A6B" w:rsidRPr="00BF1898" w:rsidRDefault="004E4A6B" w:rsidP="004E4A6B">
      <w:pPr>
        <w:pStyle w:val="Heading2"/>
        <w:rPr>
          <w:lang w:val="vi-VN"/>
        </w:rPr>
      </w:pPr>
      <w:bookmarkStart w:id="124" w:name="_Toc173388156"/>
      <w:r w:rsidRPr="00BF1898">
        <w:rPr>
          <w:lang w:val="vi-VN"/>
        </w:rPr>
        <w:t>Chức năng đổi mật khẩu</w:t>
      </w:r>
      <w:bookmarkEnd w:id="124"/>
    </w:p>
    <w:p w14:paraId="100322FF" w14:textId="7A2EE5FF" w:rsidR="001F3101" w:rsidRPr="00BF1898" w:rsidRDefault="001F3101" w:rsidP="001F3101">
      <w:pPr>
        <w:pStyle w:val="BodyText"/>
        <w:rPr>
          <w:lang w:val="vi-VN"/>
        </w:rPr>
      </w:pPr>
      <w:r w:rsidRPr="00BF1898">
        <w:t xml:space="preserve">Người dùng có thể thay đổi mật khẩu tài khoản </w:t>
      </w:r>
      <w:r w:rsidR="00840952" w:rsidRPr="00BF1898">
        <w:t>sau</w:t>
      </w:r>
      <w:r w:rsidR="00840952" w:rsidRPr="00BF1898">
        <w:rPr>
          <w:lang w:val="vi-VN"/>
        </w:rPr>
        <w:t xml:space="preserve"> </w:t>
      </w:r>
      <w:r w:rsidRPr="00BF1898">
        <w:t xml:space="preserve">khi nhập chính xác mật khẩu hiện tại và </w:t>
      </w:r>
      <w:r w:rsidR="00E510FA" w:rsidRPr="00BF1898">
        <w:t>xác</w:t>
      </w:r>
      <w:r w:rsidR="00E510FA" w:rsidRPr="00BF1898">
        <w:rPr>
          <w:lang w:val="vi-VN"/>
        </w:rPr>
        <w:t xml:space="preserve"> nhận mật khẩu mới.</w:t>
      </w:r>
    </w:p>
    <w:p w14:paraId="7F2341E1" w14:textId="77777777" w:rsidR="00193EE9" w:rsidRPr="00BF1898" w:rsidRDefault="004E4A6B" w:rsidP="00193EE9">
      <w:pPr>
        <w:pStyle w:val="BodyText"/>
        <w:keepNext/>
        <w:ind w:firstLine="0"/>
        <w:jc w:val="center"/>
      </w:pPr>
      <w:r w:rsidRPr="00BF1898">
        <w:rPr>
          <w:noProof/>
          <w:lang w:val="en-US"/>
        </w:rPr>
        <w:lastRenderedPageBreak/>
        <w:drawing>
          <wp:inline distT="0" distB="0" distL="0" distR="0" wp14:anchorId="72B0DE44" wp14:editId="28CDB97F">
            <wp:extent cx="3722543" cy="2088682"/>
            <wp:effectExtent l="0" t="0" r="0" b="6985"/>
            <wp:docPr id="104091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0681" name=""/>
                    <pic:cNvPicPr/>
                  </pic:nvPicPr>
                  <pic:blipFill>
                    <a:blip r:embed="rId97"/>
                    <a:stretch>
                      <a:fillRect/>
                    </a:stretch>
                  </pic:blipFill>
                  <pic:spPr>
                    <a:xfrm>
                      <a:off x="0" y="0"/>
                      <a:ext cx="3757954" cy="2108551"/>
                    </a:xfrm>
                    <a:prstGeom prst="rect">
                      <a:avLst/>
                    </a:prstGeom>
                  </pic:spPr>
                </pic:pic>
              </a:graphicData>
            </a:graphic>
          </wp:inline>
        </w:drawing>
      </w:r>
    </w:p>
    <w:p w14:paraId="5526A9B7" w14:textId="68B30147" w:rsidR="004E4A6B" w:rsidRPr="00BF1898" w:rsidRDefault="00193EE9" w:rsidP="00FF5D71">
      <w:pPr>
        <w:pStyle w:val="Caption"/>
        <w:rPr>
          <w:lang w:val="vi-VN"/>
        </w:rPr>
      </w:pPr>
      <w:bookmarkStart w:id="125" w:name="_Toc17338820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3</w:t>
      </w:r>
      <w:r w:rsidR="009F1115">
        <w:fldChar w:fldCharType="end"/>
      </w:r>
      <w:r w:rsidRPr="00BF1898">
        <w:rPr>
          <w:lang w:val="vi-VN"/>
        </w:rPr>
        <w:t xml:space="preserve">. Chức năng thay đổi mật </w:t>
      </w:r>
      <w:r w:rsidR="00833A76" w:rsidRPr="00BF1898">
        <w:rPr>
          <w:lang w:val="vi-VN"/>
        </w:rPr>
        <w:t>khẩu</w:t>
      </w:r>
      <w:bookmarkEnd w:id="125"/>
    </w:p>
    <w:p w14:paraId="6C4ADF60" w14:textId="190FBEF1" w:rsidR="000E51DD" w:rsidRPr="00BF1898" w:rsidRDefault="00DD2434" w:rsidP="000E51DD">
      <w:pPr>
        <w:pStyle w:val="Heading2"/>
        <w:rPr>
          <w:lang w:val="vi-VN"/>
        </w:rPr>
      </w:pPr>
      <w:bookmarkStart w:id="126" w:name="_Toc173388157"/>
      <w:r w:rsidRPr="00BF1898">
        <w:t>Các</w:t>
      </w:r>
      <w:r w:rsidRPr="00BF1898">
        <w:rPr>
          <w:lang w:val="vi-VN"/>
        </w:rPr>
        <w:t xml:space="preserve"> chức năng phân quyền quản trị</w:t>
      </w:r>
      <w:bookmarkEnd w:id="126"/>
    </w:p>
    <w:p w14:paraId="743AAC46" w14:textId="3C43CE91" w:rsidR="002A306F" w:rsidRPr="00BF1898" w:rsidRDefault="00545FAC" w:rsidP="00DD5960">
      <w:pPr>
        <w:pStyle w:val="Heading3"/>
        <w:rPr>
          <w:lang w:val="vi-VN"/>
        </w:rPr>
      </w:pPr>
      <w:bookmarkStart w:id="127" w:name="_Toc173388158"/>
      <w:r w:rsidRPr="00BF1898">
        <w:t>Trang</w:t>
      </w:r>
      <w:r w:rsidRPr="00BF1898">
        <w:rPr>
          <w:lang w:val="vi-VN"/>
        </w:rPr>
        <w:t xml:space="preserve"> chủ quản trị</w:t>
      </w:r>
      <w:bookmarkEnd w:id="127"/>
    </w:p>
    <w:p w14:paraId="424A5A89" w14:textId="2D7D2B0E" w:rsidR="002D1E70" w:rsidRPr="00BF1898" w:rsidRDefault="002D1E70" w:rsidP="002D1E70">
      <w:pPr>
        <w:pStyle w:val="BodyText"/>
        <w:rPr>
          <w:lang w:val="vi-VN"/>
        </w:rPr>
      </w:pPr>
      <w:r w:rsidRPr="00BF1898">
        <w:t>Trang</w:t>
      </w:r>
      <w:r w:rsidRPr="00BF1898">
        <w:rPr>
          <w:lang w:val="vi-VN"/>
        </w:rPr>
        <w:t xml:space="preserve"> chủ quản trị hiển thị </w:t>
      </w:r>
      <w:r w:rsidR="008B7CF1" w:rsidRPr="00BF1898">
        <w:rPr>
          <w:lang w:val="vi-VN"/>
        </w:rPr>
        <w:t xml:space="preserve">thống kê về </w:t>
      </w:r>
      <w:r w:rsidR="00BD591E" w:rsidRPr="00BF1898">
        <w:rPr>
          <w:lang w:val="vi-VN"/>
        </w:rPr>
        <w:t>số lượng ngành, số lượng sinh viên, giảng viên và</w:t>
      </w:r>
      <w:r w:rsidR="00D21FB7" w:rsidRPr="00BF1898">
        <w:rPr>
          <w:lang w:val="vi-VN"/>
        </w:rPr>
        <w:t xml:space="preserve"> số lượng</w:t>
      </w:r>
      <w:r w:rsidR="00BD591E" w:rsidRPr="00BF1898">
        <w:rPr>
          <w:lang w:val="vi-VN"/>
        </w:rPr>
        <w:t xml:space="preserve"> môn học</w:t>
      </w:r>
      <w:r w:rsidR="00D866AA" w:rsidRPr="00BF1898">
        <w:rPr>
          <w:lang w:val="vi-VN"/>
        </w:rPr>
        <w:t xml:space="preserve"> cho tất cả chương trình </w:t>
      </w:r>
      <w:r w:rsidR="007817B8" w:rsidRPr="00BF1898">
        <w:rPr>
          <w:lang w:val="vi-VN"/>
        </w:rPr>
        <w:t>đào</w:t>
      </w:r>
      <w:r w:rsidR="00D866AA" w:rsidRPr="00BF1898">
        <w:rPr>
          <w:lang w:val="vi-VN"/>
        </w:rPr>
        <w:t xml:space="preserve"> </w:t>
      </w:r>
      <w:r w:rsidR="007817B8" w:rsidRPr="00BF1898">
        <w:rPr>
          <w:lang w:val="vi-VN"/>
        </w:rPr>
        <w:t>tạo.</w:t>
      </w:r>
    </w:p>
    <w:p w14:paraId="752B7EED" w14:textId="702D4CCC" w:rsidR="007817B8" w:rsidRDefault="0003025E" w:rsidP="002D1E70">
      <w:pPr>
        <w:pStyle w:val="BodyText"/>
        <w:rPr>
          <w:lang w:val="vi-VN"/>
        </w:rPr>
      </w:pPr>
      <w:r w:rsidRPr="00BF1898">
        <w:rPr>
          <w:lang w:val="vi-VN"/>
        </w:rPr>
        <w:t>Quản trị có thể lọc xem tỉ lệ xếp loại sinh viên</w:t>
      </w:r>
      <w:r w:rsidR="00751770" w:rsidRPr="00BF1898">
        <w:rPr>
          <w:lang w:val="vi-VN"/>
        </w:rPr>
        <w:t xml:space="preserve"> thay đổi thế nào qua từng học kỳ</w:t>
      </w:r>
      <w:r w:rsidRPr="00BF1898">
        <w:rPr>
          <w:lang w:val="vi-VN"/>
        </w:rPr>
        <w:t xml:space="preserve"> theo từng ngành và khóa</w:t>
      </w:r>
      <w:r w:rsidR="00C464CC">
        <w:rPr>
          <w:lang w:val="vi-VN"/>
        </w:rPr>
        <w:t xml:space="preserve"> dựa vào biểu đồ đường. Mỗi đường biểu diễn tỉ lệ cho một xếp loại </w:t>
      </w:r>
      <w:r w:rsidR="00EB2C49">
        <w:rPr>
          <w:lang w:val="vi-VN"/>
        </w:rPr>
        <w:t xml:space="preserve">sinh </w:t>
      </w:r>
      <w:r w:rsidR="00C464CC">
        <w:rPr>
          <w:lang w:val="vi-VN"/>
        </w:rPr>
        <w:t xml:space="preserve">viên. </w:t>
      </w:r>
      <w:r w:rsidR="001A33F0">
        <w:rPr>
          <w:lang w:val="vi-VN"/>
        </w:rPr>
        <w:t xml:space="preserve">Đường nào có </w:t>
      </w:r>
      <w:r w:rsidR="00B46B8E">
        <w:rPr>
          <w:lang w:val="vi-VN"/>
        </w:rPr>
        <w:t xml:space="preserve">giá trị càng cao tương đương tỉ lệ xếp loại học lực đó càng </w:t>
      </w:r>
      <w:r w:rsidR="00106468">
        <w:rPr>
          <w:lang w:val="vi-VN"/>
        </w:rPr>
        <w:t>cao.</w:t>
      </w:r>
      <w:r w:rsidR="001A33F0">
        <w:rPr>
          <w:lang w:val="vi-VN"/>
        </w:rPr>
        <w:t xml:space="preserve"> </w:t>
      </w:r>
      <w:r w:rsidR="00D42E47">
        <w:rPr>
          <w:lang w:val="vi-VN"/>
        </w:rPr>
        <w:t xml:space="preserve">Biểu đồ này cung </w:t>
      </w:r>
      <w:r w:rsidR="00B006E0">
        <w:rPr>
          <w:lang w:val="vi-VN"/>
        </w:rPr>
        <w:t>cấp</w:t>
      </w:r>
      <w:r w:rsidR="00D42E47">
        <w:rPr>
          <w:lang w:val="vi-VN"/>
        </w:rPr>
        <w:t xml:space="preserve"> cái nhìn chung nhất về khả năng học tập của tất cả sinh viên từng ngành, từng </w:t>
      </w:r>
      <w:r w:rsidR="00431535">
        <w:rPr>
          <w:lang w:val="vi-VN"/>
        </w:rPr>
        <w:t>khóa.</w:t>
      </w:r>
      <w:r w:rsidR="000F246F">
        <w:rPr>
          <w:lang w:val="vi-VN"/>
        </w:rPr>
        <w:t xml:space="preserve"> </w:t>
      </w:r>
    </w:p>
    <w:p w14:paraId="1460A62B" w14:textId="6C964631" w:rsidR="00852B36" w:rsidRPr="00BF1898" w:rsidRDefault="00852B36" w:rsidP="002D1E70">
      <w:pPr>
        <w:pStyle w:val="BodyText"/>
        <w:rPr>
          <w:lang w:val="vi-VN"/>
        </w:rPr>
      </w:pPr>
      <w:r>
        <w:rPr>
          <w:lang w:val="vi-VN"/>
        </w:rPr>
        <w:t xml:space="preserve">Dữ liệu chuẩn bị cho biểu đồ tỉ lệ xếp loại là điểm trung bình học kỳ của tất cả sinh viên của một ngành, một khóa cụ thể. </w:t>
      </w:r>
      <w:r w:rsidR="00300ACB">
        <w:rPr>
          <w:lang w:val="vi-VN"/>
        </w:rPr>
        <w:t>Sau</w:t>
      </w:r>
      <w:r w:rsidR="009E6BD0">
        <w:rPr>
          <w:lang w:val="vi-VN"/>
        </w:rPr>
        <w:t xml:space="preserve"> khi </w:t>
      </w:r>
      <w:r w:rsidR="00300ACB">
        <w:rPr>
          <w:lang w:val="vi-VN"/>
        </w:rPr>
        <w:t>đếm</w:t>
      </w:r>
      <w:r w:rsidR="00482DEC">
        <w:rPr>
          <w:lang w:val="vi-VN"/>
        </w:rPr>
        <w:t xml:space="preserve"> cụ</w:t>
      </w:r>
      <w:r w:rsidR="00125C63">
        <w:rPr>
          <w:lang w:val="vi-VN"/>
        </w:rPr>
        <w:t xml:space="preserve"> thể</w:t>
      </w:r>
      <w:r w:rsidR="00300ACB">
        <w:rPr>
          <w:lang w:val="vi-VN"/>
        </w:rPr>
        <w:t xml:space="preserve"> số lượng </w:t>
      </w:r>
      <w:r w:rsidR="00545589">
        <w:rPr>
          <w:lang w:val="vi-VN"/>
        </w:rPr>
        <w:t xml:space="preserve">sinh </w:t>
      </w:r>
      <w:r w:rsidR="007E1781">
        <w:rPr>
          <w:lang w:val="vi-VN"/>
        </w:rPr>
        <w:t>viên</w:t>
      </w:r>
      <w:r w:rsidR="00545589">
        <w:rPr>
          <w:lang w:val="vi-VN"/>
        </w:rPr>
        <w:t xml:space="preserve"> </w:t>
      </w:r>
      <w:r w:rsidR="00300ACB">
        <w:rPr>
          <w:lang w:val="vi-VN"/>
        </w:rPr>
        <w:t>theo</w:t>
      </w:r>
      <w:r w:rsidR="008B77C6">
        <w:rPr>
          <w:lang w:val="vi-VN"/>
        </w:rPr>
        <w:t xml:space="preserve"> </w:t>
      </w:r>
      <w:r w:rsidR="00300ACB">
        <w:rPr>
          <w:lang w:val="vi-VN"/>
        </w:rPr>
        <w:t xml:space="preserve">xếp </w:t>
      </w:r>
      <w:r w:rsidR="000870D7">
        <w:rPr>
          <w:lang w:val="vi-VN"/>
        </w:rPr>
        <w:t xml:space="preserve">loại, tính tỉ lệ của từng loại trên tổng số sinh </w:t>
      </w:r>
      <w:r w:rsidR="001057FF">
        <w:rPr>
          <w:lang w:val="vi-VN"/>
        </w:rPr>
        <w:t xml:space="preserve">viên. </w:t>
      </w:r>
      <w:r w:rsidR="005F2C14">
        <w:rPr>
          <w:lang w:val="vi-VN"/>
        </w:rPr>
        <w:t xml:space="preserve">Dùng thư viện </w:t>
      </w:r>
      <w:r w:rsidR="009518E6">
        <w:rPr>
          <w:lang w:val="vi-VN"/>
        </w:rPr>
        <w:t>ChartJS, viết bằng JavaScript</w:t>
      </w:r>
      <w:r w:rsidR="00143C6A">
        <w:rPr>
          <w:lang w:val="vi-VN"/>
        </w:rPr>
        <w:t xml:space="preserve"> </w:t>
      </w:r>
      <w:r w:rsidR="00C0034A">
        <w:rPr>
          <w:lang w:val="vi-VN"/>
        </w:rPr>
        <w:t>để vẽ biểu đồ đường</w:t>
      </w:r>
      <w:r w:rsidR="00781888">
        <w:rPr>
          <w:lang w:val="vi-VN"/>
        </w:rPr>
        <w:t xml:space="preserve"> cho</w:t>
      </w:r>
      <w:r w:rsidR="00446309">
        <w:rPr>
          <w:lang w:val="vi-VN"/>
        </w:rPr>
        <w:t xml:space="preserve"> tỉ lệ</w:t>
      </w:r>
      <w:r w:rsidR="00781888">
        <w:rPr>
          <w:lang w:val="vi-VN"/>
        </w:rPr>
        <w:t xml:space="preserve"> các xếp loại đã tính.</w:t>
      </w:r>
    </w:p>
    <w:p w14:paraId="09EEB54A" w14:textId="0374BA77" w:rsidR="008F260E" w:rsidRDefault="008F260E" w:rsidP="002D1E70">
      <w:pPr>
        <w:pStyle w:val="BodyText"/>
        <w:rPr>
          <w:lang w:val="vi-VN"/>
        </w:rPr>
      </w:pPr>
      <w:r w:rsidRPr="00BF1898">
        <w:rPr>
          <w:lang w:val="vi-VN"/>
        </w:rPr>
        <w:t>Ngoài ra</w:t>
      </w:r>
      <w:r w:rsidR="004D4093" w:rsidRPr="00BF1898">
        <w:rPr>
          <w:lang w:val="vi-VN"/>
        </w:rPr>
        <w:t xml:space="preserve"> quản trị</w:t>
      </w:r>
      <w:r w:rsidRPr="00BF1898">
        <w:rPr>
          <w:lang w:val="vi-VN"/>
        </w:rPr>
        <w:t xml:space="preserve"> có thể xem </w:t>
      </w:r>
      <w:r w:rsidR="001829BF" w:rsidRPr="00BF1898">
        <w:rPr>
          <w:lang w:val="vi-VN"/>
        </w:rPr>
        <w:t xml:space="preserve">số lượng xếp loại sinh viên </w:t>
      </w:r>
      <w:r w:rsidR="00D82351" w:rsidRPr="00BF1898">
        <w:rPr>
          <w:lang w:val="vi-VN"/>
        </w:rPr>
        <w:t xml:space="preserve">qua các học kỳ </w:t>
      </w:r>
      <w:r w:rsidR="001829BF" w:rsidRPr="00BF1898">
        <w:rPr>
          <w:lang w:val="vi-VN"/>
        </w:rPr>
        <w:t xml:space="preserve">của từng lớp bằng biểu đồ </w:t>
      </w:r>
      <w:r w:rsidR="007B4BE5" w:rsidRPr="00BF1898">
        <w:rPr>
          <w:lang w:val="vi-VN"/>
        </w:rPr>
        <w:t>cột.</w:t>
      </w:r>
      <w:r w:rsidR="00937231">
        <w:rPr>
          <w:lang w:val="vi-VN"/>
        </w:rPr>
        <w:t xml:space="preserve"> </w:t>
      </w:r>
      <w:r w:rsidR="000B4386">
        <w:rPr>
          <w:lang w:val="vi-VN"/>
        </w:rPr>
        <w:t>Tương tự biểu đồ tỉ lệ xếp loại,</w:t>
      </w:r>
      <w:r w:rsidR="00EB4D34">
        <w:rPr>
          <w:lang w:val="vi-VN"/>
        </w:rPr>
        <w:t xml:space="preserve"> cần đếm số lượng sinh viên theo từng xếp loại rồi </w:t>
      </w:r>
      <w:r w:rsidR="00414565">
        <w:rPr>
          <w:lang w:val="vi-VN"/>
        </w:rPr>
        <w:t>dùng</w:t>
      </w:r>
      <w:r w:rsidR="00D723AD">
        <w:rPr>
          <w:lang w:val="vi-VN"/>
        </w:rPr>
        <w:t xml:space="preserve"> biểu đồ </w:t>
      </w:r>
      <w:r w:rsidR="00321BD9">
        <w:rPr>
          <w:lang w:val="vi-VN"/>
        </w:rPr>
        <w:t>cột</w:t>
      </w:r>
      <w:r w:rsidR="00FA29D7">
        <w:rPr>
          <w:lang w:val="vi-VN"/>
        </w:rPr>
        <w:t xml:space="preserve"> để thể hiện số lượng xếp loại cho mỗi học kỳ.</w:t>
      </w:r>
      <w:r w:rsidR="000B4386">
        <w:rPr>
          <w:lang w:val="vi-VN"/>
        </w:rPr>
        <w:t xml:space="preserve"> </w:t>
      </w:r>
      <w:r w:rsidR="00FA29D7">
        <w:rPr>
          <w:lang w:val="vi-VN"/>
        </w:rPr>
        <w:t>M</w:t>
      </w:r>
      <w:r w:rsidR="006C067B">
        <w:rPr>
          <w:lang w:val="vi-VN"/>
        </w:rPr>
        <w:t xml:space="preserve">ỗi màu thể hiện cho một xếp loại. </w:t>
      </w:r>
      <w:r w:rsidR="00060B79">
        <w:rPr>
          <w:lang w:val="vi-VN"/>
        </w:rPr>
        <w:t xml:space="preserve">Chiều cao các cột </w:t>
      </w:r>
      <w:r w:rsidR="00642B1B">
        <w:rPr>
          <w:lang w:val="vi-VN"/>
        </w:rPr>
        <w:t xml:space="preserve">dữ liệu </w:t>
      </w:r>
      <w:r w:rsidR="00060B79">
        <w:rPr>
          <w:lang w:val="vi-VN"/>
        </w:rPr>
        <w:t>có thể khác nhau do sinh viên</w:t>
      </w:r>
      <w:r w:rsidR="00FA7AA6">
        <w:rPr>
          <w:lang w:val="vi-VN"/>
        </w:rPr>
        <w:t xml:space="preserve"> chuyển lớp</w:t>
      </w:r>
      <w:r w:rsidR="005A5B5A">
        <w:rPr>
          <w:lang w:val="vi-VN"/>
        </w:rPr>
        <w:t xml:space="preserve"> hoặc thôi</w:t>
      </w:r>
      <w:r w:rsidR="00060B79">
        <w:rPr>
          <w:lang w:val="vi-VN"/>
        </w:rPr>
        <w:t xml:space="preserve"> </w:t>
      </w:r>
      <w:r w:rsidR="008E7DBF">
        <w:rPr>
          <w:lang w:val="vi-VN"/>
        </w:rPr>
        <w:t>học.</w:t>
      </w:r>
    </w:p>
    <w:p w14:paraId="1B6475E1" w14:textId="477A5085" w:rsidR="00805923" w:rsidRDefault="005E1B04" w:rsidP="00DB181F">
      <w:pPr>
        <w:pStyle w:val="BodyText"/>
        <w:rPr>
          <w:lang w:val="vi-VN"/>
        </w:rPr>
      </w:pPr>
      <w:r>
        <w:rPr>
          <w:lang w:val="vi-VN"/>
        </w:rPr>
        <w:t>Ví dụ</w:t>
      </w:r>
      <w:r w:rsidR="001A646E">
        <w:rPr>
          <w:lang w:val="vi-VN"/>
        </w:rPr>
        <w:t xml:space="preserve"> biểu đồ xếp loại sinh viên của lớp </w:t>
      </w:r>
      <w:r w:rsidR="0093472D">
        <w:rPr>
          <w:lang w:val="vi-VN"/>
        </w:rPr>
        <w:t xml:space="preserve">DA20TTA, </w:t>
      </w:r>
      <w:r w:rsidR="00C048F5">
        <w:rPr>
          <w:lang w:val="vi-VN"/>
        </w:rPr>
        <w:t xml:space="preserve">ở học kỳ </w:t>
      </w:r>
      <w:r w:rsidR="00F46C8C">
        <w:rPr>
          <w:lang w:val="vi-VN"/>
        </w:rPr>
        <w:t>2, năm học 2022 – 2023</w:t>
      </w:r>
      <w:r w:rsidR="001A3F49">
        <w:rPr>
          <w:lang w:val="vi-VN"/>
        </w:rPr>
        <w:t xml:space="preserve"> có số sinh viên xếp loại khá và trung bình chiếm đa số, </w:t>
      </w:r>
      <w:r w:rsidR="000A4303">
        <w:rPr>
          <w:lang w:val="vi-VN"/>
        </w:rPr>
        <w:t xml:space="preserve">không có sinh viên xếp loại xuất </w:t>
      </w:r>
      <w:r w:rsidR="000731E4">
        <w:rPr>
          <w:lang w:val="vi-VN"/>
        </w:rPr>
        <w:t xml:space="preserve">sắc. Đến học kỳ 1, năm học 2023 – 2024, </w:t>
      </w:r>
      <w:r w:rsidR="00304681">
        <w:rPr>
          <w:lang w:val="vi-VN"/>
        </w:rPr>
        <w:t xml:space="preserve">số lượng sinh viên xếp loại xuất </w:t>
      </w:r>
      <w:r w:rsidR="003A27A3">
        <w:rPr>
          <w:lang w:val="vi-VN"/>
        </w:rPr>
        <w:t xml:space="preserve">sắc và loại </w:t>
      </w:r>
      <w:r w:rsidR="003A27A3">
        <w:rPr>
          <w:lang w:val="vi-VN"/>
        </w:rPr>
        <w:lastRenderedPageBreak/>
        <w:t>giỏi</w:t>
      </w:r>
      <w:r w:rsidR="00B3195F">
        <w:rPr>
          <w:lang w:val="vi-VN"/>
        </w:rPr>
        <w:t xml:space="preserve"> đều tăng</w:t>
      </w:r>
      <w:r w:rsidR="003A27A3">
        <w:rPr>
          <w:lang w:val="vi-VN"/>
        </w:rPr>
        <w:t>.</w:t>
      </w:r>
      <w:r w:rsidR="002E3AC7">
        <w:rPr>
          <w:lang w:val="vi-VN"/>
        </w:rPr>
        <w:t xml:space="preserve"> </w:t>
      </w:r>
      <w:r w:rsidR="00FD0D89">
        <w:rPr>
          <w:lang w:val="vi-VN"/>
        </w:rPr>
        <w:t>Điều này cho thấy có sự cải thiện về chất lượng học tập</w:t>
      </w:r>
      <w:r w:rsidR="00951324">
        <w:rPr>
          <w:lang w:val="vi-VN"/>
        </w:rPr>
        <w:t xml:space="preserve"> trong học kỳ 1, năm học 2023 </w:t>
      </w:r>
      <w:r w:rsidR="00A30A33">
        <w:rPr>
          <w:lang w:val="vi-VN"/>
        </w:rPr>
        <w:t>–</w:t>
      </w:r>
      <w:r w:rsidR="00951324">
        <w:rPr>
          <w:lang w:val="vi-VN"/>
        </w:rPr>
        <w:t xml:space="preserve"> </w:t>
      </w:r>
      <w:r w:rsidR="00A30A33">
        <w:rPr>
          <w:lang w:val="vi-VN"/>
        </w:rPr>
        <w:t>2024,</w:t>
      </w:r>
      <w:r w:rsidR="00B418C2">
        <w:rPr>
          <w:lang w:val="vi-VN"/>
        </w:rPr>
        <w:t xml:space="preserve"> </w:t>
      </w:r>
      <w:r w:rsidR="00E83565">
        <w:rPr>
          <w:lang w:val="vi-VN"/>
        </w:rPr>
        <w:t xml:space="preserve">có thể do </w:t>
      </w:r>
      <w:r w:rsidR="00307195">
        <w:rPr>
          <w:lang w:val="vi-VN"/>
        </w:rPr>
        <w:t xml:space="preserve">sự </w:t>
      </w:r>
      <w:r w:rsidR="00D95B30">
        <w:rPr>
          <w:lang w:val="vi-VN"/>
        </w:rPr>
        <w:t>hỗ trợ</w:t>
      </w:r>
      <w:r w:rsidR="00307195">
        <w:rPr>
          <w:lang w:val="vi-VN"/>
        </w:rPr>
        <w:t xml:space="preserve"> kịp thời từ phía giảng viên và </w:t>
      </w:r>
      <w:r w:rsidR="006338BF">
        <w:rPr>
          <w:lang w:val="vi-VN"/>
        </w:rPr>
        <w:t xml:space="preserve">sự </w:t>
      </w:r>
      <w:r w:rsidR="00307195">
        <w:rPr>
          <w:lang w:val="vi-VN"/>
        </w:rPr>
        <w:t xml:space="preserve">hỗ trợ giữa các sinh viên với nhau. Tuy </w:t>
      </w:r>
      <w:r w:rsidR="006D1429">
        <w:rPr>
          <w:lang w:val="vi-VN"/>
        </w:rPr>
        <w:t xml:space="preserve">nhiên, </w:t>
      </w:r>
      <w:r w:rsidR="00C37748">
        <w:rPr>
          <w:lang w:val="vi-VN"/>
        </w:rPr>
        <w:t xml:space="preserve">số lượng sinh viên loại kém cũng </w:t>
      </w:r>
      <w:r w:rsidR="009A0A37">
        <w:rPr>
          <w:lang w:val="vi-VN"/>
        </w:rPr>
        <w:t>tăng</w:t>
      </w:r>
      <w:r w:rsidR="00DE5763">
        <w:rPr>
          <w:lang w:val="vi-VN"/>
        </w:rPr>
        <w:t xml:space="preserve"> lên</w:t>
      </w:r>
      <w:r w:rsidR="009A0A37">
        <w:rPr>
          <w:lang w:val="vi-VN"/>
        </w:rPr>
        <w:t xml:space="preserve">, những trường hợp này cần được chú ý để kịp thời </w:t>
      </w:r>
      <w:r w:rsidR="00DD7B84">
        <w:rPr>
          <w:lang w:val="vi-VN"/>
        </w:rPr>
        <w:t xml:space="preserve">đưa ra </w:t>
      </w:r>
      <w:r w:rsidR="00122677">
        <w:rPr>
          <w:lang w:val="vi-VN"/>
        </w:rPr>
        <w:t xml:space="preserve">phương </w:t>
      </w:r>
      <w:r w:rsidR="00DD7B84">
        <w:rPr>
          <w:lang w:val="vi-VN"/>
        </w:rPr>
        <w:t xml:space="preserve">hướng </w:t>
      </w:r>
      <w:r w:rsidR="00F23581">
        <w:rPr>
          <w:lang w:val="vi-VN"/>
        </w:rPr>
        <w:t xml:space="preserve">khắc phục khó khăn, </w:t>
      </w:r>
      <w:r w:rsidR="00145D04">
        <w:rPr>
          <w:lang w:val="vi-VN"/>
        </w:rPr>
        <w:t>cải thiện khả năng học tập.</w:t>
      </w:r>
    </w:p>
    <w:p w14:paraId="6EEF91C5" w14:textId="74E6C71E" w:rsidR="007360F6" w:rsidRPr="00DB181F" w:rsidRDefault="007360F6" w:rsidP="007360F6">
      <w:pPr>
        <w:pStyle w:val="BodyText"/>
        <w:ind w:firstLine="0"/>
        <w:rPr>
          <w:lang w:val="vi-VN"/>
        </w:rPr>
      </w:pPr>
      <w:r w:rsidRPr="007360F6">
        <w:rPr>
          <w:noProof/>
          <w:lang w:val="vi-VN"/>
        </w:rPr>
        <w:drawing>
          <wp:inline distT="0" distB="0" distL="0" distR="0" wp14:anchorId="5471C1EF" wp14:editId="2F5EBB93">
            <wp:extent cx="5760000" cy="2539203"/>
            <wp:effectExtent l="19050" t="19050" r="12700" b="13970"/>
            <wp:docPr id="44903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31173" name=""/>
                    <pic:cNvPicPr/>
                  </pic:nvPicPr>
                  <pic:blipFill>
                    <a:blip r:embed="rId98"/>
                    <a:stretch>
                      <a:fillRect/>
                    </a:stretch>
                  </pic:blipFill>
                  <pic:spPr>
                    <a:xfrm>
                      <a:off x="0" y="0"/>
                      <a:ext cx="5760000" cy="2539203"/>
                    </a:xfrm>
                    <a:prstGeom prst="rect">
                      <a:avLst/>
                    </a:prstGeom>
                    <a:ln>
                      <a:solidFill>
                        <a:schemeClr val="bg2"/>
                      </a:solidFill>
                    </a:ln>
                  </pic:spPr>
                </pic:pic>
              </a:graphicData>
            </a:graphic>
          </wp:inline>
        </w:drawing>
      </w:r>
    </w:p>
    <w:p w14:paraId="2777641B" w14:textId="38EFCC16" w:rsidR="00545FAC" w:rsidRPr="00BF1898" w:rsidRDefault="00805923" w:rsidP="00FF5D71">
      <w:pPr>
        <w:pStyle w:val="Caption"/>
      </w:pPr>
      <w:bookmarkStart w:id="128" w:name="_Toc17338820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4</w:t>
      </w:r>
      <w:r w:rsidR="009F1115">
        <w:fldChar w:fldCharType="end"/>
      </w:r>
      <w:r w:rsidRPr="00BF1898">
        <w:rPr>
          <w:lang w:val="vi-VN"/>
        </w:rPr>
        <w:t>. Trang chủ quản trị</w:t>
      </w:r>
      <w:bookmarkEnd w:id="128"/>
    </w:p>
    <w:p w14:paraId="09EFF836" w14:textId="53EA631E" w:rsidR="002A306F" w:rsidRPr="00BF1898" w:rsidRDefault="00C44E17" w:rsidP="00DD5960">
      <w:pPr>
        <w:pStyle w:val="Heading3"/>
        <w:rPr>
          <w:lang w:val="vi-VN"/>
        </w:rPr>
      </w:pPr>
      <w:bookmarkStart w:id="129" w:name="_Toc173388159"/>
      <w:r>
        <w:t>Chức</w:t>
      </w:r>
      <w:r>
        <w:rPr>
          <w:lang w:val="vi-VN"/>
        </w:rPr>
        <w:t xml:space="preserve"> năng q</w:t>
      </w:r>
      <w:r w:rsidR="00340590" w:rsidRPr="00BF1898">
        <w:t>uản</w:t>
      </w:r>
      <w:r w:rsidR="00340590" w:rsidRPr="00BF1898">
        <w:rPr>
          <w:lang w:val="vi-VN"/>
        </w:rPr>
        <w:t xml:space="preserve"> lý chương trình đào tạo</w:t>
      </w:r>
      <w:bookmarkEnd w:id="129"/>
    </w:p>
    <w:p w14:paraId="057B6A0B" w14:textId="2A04D39E" w:rsidR="00AF26F6" w:rsidRPr="00BF1898" w:rsidRDefault="00DC58E6" w:rsidP="000A03AC">
      <w:pPr>
        <w:pStyle w:val="BodyText"/>
        <w:rPr>
          <w:lang w:val="vi-VN"/>
        </w:rPr>
      </w:pPr>
      <w:r w:rsidRPr="00BF1898">
        <w:t>Quản</w:t>
      </w:r>
      <w:r w:rsidRPr="00BF1898">
        <w:rPr>
          <w:lang w:val="vi-VN"/>
        </w:rPr>
        <w:t xml:space="preserve"> trị có thể xem thông tin, thêm, chỉnh sửa và xóa </w:t>
      </w:r>
      <w:r w:rsidR="00ED09A9" w:rsidRPr="00BF1898">
        <w:rPr>
          <w:lang w:val="vi-VN"/>
        </w:rPr>
        <w:t xml:space="preserve">các chương trình đào tạo </w:t>
      </w:r>
      <w:r w:rsidR="00E54558" w:rsidRPr="00BF1898">
        <w:rPr>
          <w:lang w:val="vi-VN"/>
        </w:rPr>
        <w:t xml:space="preserve">mà hệ thống quản </w:t>
      </w:r>
      <w:r w:rsidR="00EF295D" w:rsidRPr="00BF1898">
        <w:rPr>
          <w:lang w:val="vi-VN"/>
        </w:rPr>
        <w:t xml:space="preserve">lý. </w:t>
      </w:r>
      <w:r w:rsidR="007F4CA8" w:rsidRPr="00BF1898">
        <w:rPr>
          <w:lang w:val="vi-VN"/>
        </w:rPr>
        <w:t>Mỗi chương trình đào tạo</w:t>
      </w:r>
      <w:r w:rsidR="00702478" w:rsidRPr="00BF1898">
        <w:rPr>
          <w:lang w:val="vi-VN"/>
        </w:rPr>
        <w:t xml:space="preserve"> thuộc một ngành</w:t>
      </w:r>
      <w:r w:rsidR="007F4CA8" w:rsidRPr="00BF1898">
        <w:rPr>
          <w:lang w:val="vi-VN"/>
        </w:rPr>
        <w:t xml:space="preserve"> có thể áp dụng cho </w:t>
      </w:r>
      <w:r w:rsidR="00F7644F" w:rsidRPr="00BF1898">
        <w:rPr>
          <w:lang w:val="vi-VN"/>
        </w:rPr>
        <w:t>một hoặc nhiều khóa</w:t>
      </w:r>
      <w:r w:rsidR="00551065" w:rsidRPr="00BF1898">
        <w:rPr>
          <w:lang w:val="vi-VN"/>
        </w:rPr>
        <w:t xml:space="preserve"> </w:t>
      </w:r>
      <w:r w:rsidR="005B37FE" w:rsidRPr="00BF1898">
        <w:rPr>
          <w:lang w:val="vi-VN"/>
        </w:rPr>
        <w:t>sinh viên</w:t>
      </w:r>
      <w:r w:rsidR="001E3C9A" w:rsidRPr="00BF1898">
        <w:rPr>
          <w:lang w:val="vi-VN"/>
        </w:rPr>
        <w:t xml:space="preserve"> </w:t>
      </w:r>
      <w:r w:rsidR="00551065" w:rsidRPr="00BF1898">
        <w:rPr>
          <w:lang w:val="vi-VN"/>
        </w:rPr>
        <w:t xml:space="preserve">khác </w:t>
      </w:r>
      <w:r w:rsidR="00702478" w:rsidRPr="00BF1898">
        <w:rPr>
          <w:lang w:val="vi-VN"/>
        </w:rPr>
        <w:t>nhau.</w:t>
      </w:r>
    </w:p>
    <w:p w14:paraId="0AEA2B77" w14:textId="160E977B" w:rsidR="0067451A" w:rsidRPr="00BF1898" w:rsidRDefault="00270210" w:rsidP="00B134D6">
      <w:pPr>
        <w:pStyle w:val="BodyText"/>
        <w:keepNext/>
        <w:ind w:firstLine="0"/>
        <w:jc w:val="center"/>
      </w:pPr>
      <w:r w:rsidRPr="00270210">
        <w:rPr>
          <w:noProof/>
        </w:rPr>
        <w:drawing>
          <wp:inline distT="0" distB="0" distL="0" distR="0" wp14:anchorId="48D60434" wp14:editId="1024F127">
            <wp:extent cx="5760000" cy="2521349"/>
            <wp:effectExtent l="19050" t="19050" r="12700" b="12700"/>
            <wp:docPr id="6588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8928" name=""/>
                    <pic:cNvPicPr/>
                  </pic:nvPicPr>
                  <pic:blipFill>
                    <a:blip r:embed="rId99"/>
                    <a:stretch>
                      <a:fillRect/>
                    </a:stretch>
                  </pic:blipFill>
                  <pic:spPr>
                    <a:xfrm>
                      <a:off x="0" y="0"/>
                      <a:ext cx="5760000" cy="2521349"/>
                    </a:xfrm>
                    <a:prstGeom prst="rect">
                      <a:avLst/>
                    </a:prstGeom>
                    <a:ln>
                      <a:solidFill>
                        <a:schemeClr val="bg2"/>
                      </a:solidFill>
                    </a:ln>
                  </pic:spPr>
                </pic:pic>
              </a:graphicData>
            </a:graphic>
          </wp:inline>
        </w:drawing>
      </w:r>
    </w:p>
    <w:p w14:paraId="4C821B86" w14:textId="112915C1" w:rsidR="00340590" w:rsidRPr="00BF1898" w:rsidRDefault="0067451A" w:rsidP="00FF5D71">
      <w:pPr>
        <w:pStyle w:val="Caption"/>
      </w:pPr>
      <w:bookmarkStart w:id="130" w:name="_Toc17338820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5</w:t>
      </w:r>
      <w:r w:rsidR="009F1115">
        <w:fldChar w:fldCharType="end"/>
      </w:r>
      <w:r w:rsidRPr="00BF1898">
        <w:rPr>
          <w:lang w:val="vi-VN"/>
        </w:rPr>
        <w:t xml:space="preserve">. Chức năng </w:t>
      </w:r>
      <w:r w:rsidR="00BA1456" w:rsidRPr="00BF1898">
        <w:rPr>
          <w:lang w:val="vi-VN"/>
        </w:rPr>
        <w:t>xem</w:t>
      </w:r>
      <w:r w:rsidR="00380408">
        <w:rPr>
          <w:lang w:val="vi-VN"/>
        </w:rPr>
        <w:t xml:space="preserve"> dữ liệu</w:t>
      </w:r>
      <w:bookmarkEnd w:id="130"/>
    </w:p>
    <w:p w14:paraId="5611EFFB" w14:textId="0C9AE262" w:rsidR="002A306F" w:rsidRPr="00BF1898" w:rsidRDefault="005E24C6" w:rsidP="005E24C6">
      <w:pPr>
        <w:pStyle w:val="BodyText"/>
        <w:rPr>
          <w:lang w:val="vi-VN"/>
        </w:rPr>
      </w:pPr>
      <w:r w:rsidRPr="00BF1898">
        <w:lastRenderedPageBreak/>
        <w:t>Quản</w:t>
      </w:r>
      <w:r w:rsidRPr="00BF1898">
        <w:rPr>
          <w:lang w:val="vi-VN"/>
        </w:rPr>
        <w:t xml:space="preserve"> trị thêm mới một chương trình bằng cách nhấn vào nút thêm ở phía trên bên phải. Hộp </w:t>
      </w:r>
      <w:r w:rsidR="00084D72" w:rsidRPr="00BF1898">
        <w:rPr>
          <w:lang w:val="vi-VN"/>
        </w:rPr>
        <w:t>thoại thêm mới sẽ hiện ra. Quản trị nhập các thông tin về chương trình rồi nhấn nút lưu. Hệ thống sẽ kiểm tra dữ liệu nhập vào có lỗi hay không rồi thực hiện lưu vào cơ sở dữ liệu.</w:t>
      </w:r>
    </w:p>
    <w:p w14:paraId="4504134A" w14:textId="1A9D206D" w:rsidR="00636EE9" w:rsidRPr="00BF1898" w:rsidRDefault="009F7EF5" w:rsidP="00D541CB">
      <w:pPr>
        <w:pStyle w:val="BodyText"/>
        <w:keepNext/>
        <w:ind w:firstLine="0"/>
        <w:jc w:val="center"/>
      </w:pPr>
      <w:r w:rsidRPr="009F7EF5">
        <w:rPr>
          <w:noProof/>
        </w:rPr>
        <w:drawing>
          <wp:inline distT="0" distB="0" distL="0" distR="0" wp14:anchorId="18F1B6A3" wp14:editId="4F26178B">
            <wp:extent cx="4500000" cy="2508551"/>
            <wp:effectExtent l="19050" t="19050" r="15240" b="25400"/>
            <wp:docPr id="123214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40307" name=""/>
                    <pic:cNvPicPr/>
                  </pic:nvPicPr>
                  <pic:blipFill>
                    <a:blip r:embed="rId100"/>
                    <a:stretch>
                      <a:fillRect/>
                    </a:stretch>
                  </pic:blipFill>
                  <pic:spPr>
                    <a:xfrm>
                      <a:off x="0" y="0"/>
                      <a:ext cx="4500000" cy="2508551"/>
                    </a:xfrm>
                    <a:prstGeom prst="rect">
                      <a:avLst/>
                    </a:prstGeom>
                    <a:ln>
                      <a:solidFill>
                        <a:schemeClr val="bg2"/>
                      </a:solidFill>
                    </a:ln>
                  </pic:spPr>
                </pic:pic>
              </a:graphicData>
            </a:graphic>
          </wp:inline>
        </w:drawing>
      </w:r>
    </w:p>
    <w:p w14:paraId="64325705" w14:textId="00B5A58A" w:rsidR="00084D72" w:rsidRPr="00BF1898" w:rsidRDefault="00636EE9" w:rsidP="00FF5D71">
      <w:pPr>
        <w:pStyle w:val="Caption"/>
        <w:rPr>
          <w:lang w:val="vi-VN"/>
        </w:rPr>
      </w:pPr>
      <w:bookmarkStart w:id="131" w:name="_Toc173388205"/>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6</w:t>
      </w:r>
      <w:r w:rsidR="009F1115">
        <w:fldChar w:fldCharType="end"/>
      </w:r>
      <w:r w:rsidRPr="00BF1898">
        <w:rPr>
          <w:lang w:val="vi-VN"/>
        </w:rPr>
        <w:t>. Chức năng thêm mới</w:t>
      </w:r>
      <w:bookmarkEnd w:id="131"/>
    </w:p>
    <w:p w14:paraId="09304B26" w14:textId="4C3DD50F" w:rsidR="002A306F" w:rsidRPr="00BF1898" w:rsidRDefault="00937E8A" w:rsidP="00690AC5">
      <w:pPr>
        <w:pStyle w:val="BodyText"/>
        <w:rPr>
          <w:lang w:val="vi-VN"/>
        </w:rPr>
      </w:pPr>
      <w:r w:rsidRPr="00BF1898">
        <w:t xml:space="preserve">Quản trị nhấn nút </w:t>
      </w:r>
      <w:r w:rsidR="00253F99" w:rsidRPr="00BF1898">
        <w:t>cập</w:t>
      </w:r>
      <w:r w:rsidR="00253F99" w:rsidRPr="00BF1898">
        <w:rPr>
          <w:lang w:val="vi-VN"/>
        </w:rPr>
        <w:t xml:space="preserve"> nhật</w:t>
      </w:r>
      <w:r w:rsidRPr="00BF1898">
        <w:t xml:space="preserve"> của chương trình </w:t>
      </w:r>
      <w:r w:rsidR="00962D8A" w:rsidRPr="00BF1898">
        <w:t>đào</w:t>
      </w:r>
      <w:r w:rsidR="00413F79" w:rsidRPr="00BF1898">
        <w:rPr>
          <w:lang w:val="vi-VN"/>
        </w:rPr>
        <w:t xml:space="preserve"> tạo </w:t>
      </w:r>
      <w:r w:rsidRPr="00BF1898">
        <w:t xml:space="preserve">cần chỉnh sửa thông </w:t>
      </w:r>
      <w:r w:rsidR="00E31095" w:rsidRPr="00BF1898">
        <w:t>tin</w:t>
      </w:r>
      <w:r w:rsidR="00E31095" w:rsidRPr="00BF1898">
        <w:rPr>
          <w:lang w:val="vi-VN"/>
        </w:rPr>
        <w:t>. Sau khi nhập các thông tin cần thiết, nhấn nút lưu để thực hiện cập nhật thông tin cho chương trình đào tạo.</w:t>
      </w:r>
    </w:p>
    <w:p w14:paraId="6260A1A8" w14:textId="3A4C1619" w:rsidR="00D26BD0" w:rsidRPr="00BF1898" w:rsidRDefault="003C4E9C" w:rsidP="00690AC5">
      <w:pPr>
        <w:pStyle w:val="BodyText"/>
        <w:rPr>
          <w:lang w:val="vi-VN"/>
        </w:rPr>
      </w:pPr>
      <w:r w:rsidRPr="00BF1898">
        <w:rPr>
          <w:lang w:val="vi-VN"/>
        </w:rPr>
        <w:t xml:space="preserve">Không phải dữ liệu nào cũng có thể xóa, với những dữ liệu hệ thống không cho phép xóa, thì nút xóa sẽ ở trạng </w:t>
      </w:r>
      <w:r w:rsidR="00663694" w:rsidRPr="00BF1898">
        <w:rPr>
          <w:lang w:val="vi-VN"/>
        </w:rPr>
        <w:t>th</w:t>
      </w:r>
      <w:r w:rsidRPr="00BF1898">
        <w:rPr>
          <w:lang w:val="vi-VN"/>
        </w:rPr>
        <w:t>ái disable, không cho người dùng nhấn chọn.</w:t>
      </w:r>
    </w:p>
    <w:p w14:paraId="7486DF72" w14:textId="34C0C55F" w:rsidR="000B3E48" w:rsidRPr="00BF1898" w:rsidRDefault="00AC0151" w:rsidP="00690AC5">
      <w:pPr>
        <w:pStyle w:val="BodyText"/>
        <w:rPr>
          <w:lang w:val="vi-VN"/>
        </w:rPr>
      </w:pPr>
      <w:r w:rsidRPr="00BF1898">
        <w:rPr>
          <w:lang w:val="vi-VN"/>
        </w:rPr>
        <w:t>Trước khi xóa, hệ thống cần người dùng xác nhận có thật sự muốn xóa hay không</w:t>
      </w:r>
      <w:r w:rsidR="00767073" w:rsidRPr="00BF1898">
        <w:rPr>
          <w:lang w:val="vi-VN"/>
        </w:rPr>
        <w:t xml:space="preserve"> mới thực hiện xóa.</w:t>
      </w:r>
    </w:p>
    <w:p w14:paraId="37347286" w14:textId="77777777" w:rsidR="002556B7" w:rsidRPr="00BF1898" w:rsidRDefault="00D23791" w:rsidP="002556B7">
      <w:pPr>
        <w:pStyle w:val="BodyText"/>
        <w:keepNext/>
        <w:ind w:firstLine="0"/>
        <w:jc w:val="center"/>
      </w:pPr>
      <w:r w:rsidRPr="00BF1898">
        <w:rPr>
          <w:noProof/>
          <w:lang w:val="en-US"/>
        </w:rPr>
        <w:drawing>
          <wp:inline distT="0" distB="0" distL="0" distR="0" wp14:anchorId="2D40BD64" wp14:editId="028FFF9F">
            <wp:extent cx="4009008" cy="1592461"/>
            <wp:effectExtent l="0" t="0" r="0" b="8255"/>
            <wp:docPr id="45810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5936" name=""/>
                    <pic:cNvPicPr/>
                  </pic:nvPicPr>
                  <pic:blipFill>
                    <a:blip r:embed="rId101"/>
                    <a:stretch>
                      <a:fillRect/>
                    </a:stretch>
                  </pic:blipFill>
                  <pic:spPr>
                    <a:xfrm>
                      <a:off x="0" y="0"/>
                      <a:ext cx="4016790" cy="1595552"/>
                    </a:xfrm>
                    <a:prstGeom prst="rect">
                      <a:avLst/>
                    </a:prstGeom>
                  </pic:spPr>
                </pic:pic>
              </a:graphicData>
            </a:graphic>
          </wp:inline>
        </w:drawing>
      </w:r>
    </w:p>
    <w:p w14:paraId="3822A158" w14:textId="6393A2C4" w:rsidR="00D23791" w:rsidRPr="00BF1898" w:rsidRDefault="002556B7" w:rsidP="00FF5D71">
      <w:pPr>
        <w:pStyle w:val="Caption"/>
        <w:rPr>
          <w:lang w:val="vi-VN"/>
        </w:rPr>
      </w:pPr>
      <w:bookmarkStart w:id="132" w:name="_Toc17338820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7</w:t>
      </w:r>
      <w:r w:rsidR="009F1115">
        <w:fldChar w:fldCharType="end"/>
      </w:r>
      <w:r w:rsidRPr="00BF1898">
        <w:rPr>
          <w:lang w:val="vi-VN"/>
        </w:rPr>
        <w:t>. Xác nhận trước khi xóa</w:t>
      </w:r>
      <w:bookmarkEnd w:id="132"/>
    </w:p>
    <w:p w14:paraId="14463636" w14:textId="28569C80" w:rsidR="005F7020" w:rsidRPr="00BF1898" w:rsidRDefault="0033448C" w:rsidP="0033448C">
      <w:pPr>
        <w:pStyle w:val="BodyText"/>
        <w:rPr>
          <w:lang w:val="vi-VN"/>
        </w:rPr>
      </w:pPr>
      <w:r w:rsidRPr="00BF1898">
        <w:t>Khi</w:t>
      </w:r>
      <w:r w:rsidRPr="00BF1898">
        <w:rPr>
          <w:lang w:val="vi-VN"/>
        </w:rPr>
        <w:t xml:space="preserve"> nhấn vào xem chi tiết chương </w:t>
      </w:r>
      <w:r w:rsidR="00C37766" w:rsidRPr="00BF1898">
        <w:rPr>
          <w:lang w:val="vi-VN"/>
        </w:rPr>
        <w:t xml:space="preserve">trình, </w:t>
      </w:r>
      <w:r w:rsidR="000D049C" w:rsidRPr="00BF1898">
        <w:rPr>
          <w:lang w:val="vi-VN"/>
        </w:rPr>
        <w:t xml:space="preserve">người dùng được chuyển đến trang </w:t>
      </w:r>
      <w:r w:rsidR="00C37766" w:rsidRPr="00BF1898">
        <w:rPr>
          <w:lang w:val="vi-VN"/>
        </w:rPr>
        <w:t xml:space="preserve">danh </w:t>
      </w:r>
      <w:r w:rsidR="005A6AEE" w:rsidRPr="00BF1898">
        <w:rPr>
          <w:lang w:val="vi-VN"/>
        </w:rPr>
        <w:t>sách</w:t>
      </w:r>
      <w:r w:rsidR="00C37766" w:rsidRPr="00BF1898">
        <w:rPr>
          <w:lang w:val="vi-VN"/>
        </w:rPr>
        <w:t xml:space="preserve"> các môn học </w:t>
      </w:r>
      <w:r w:rsidR="00710B30" w:rsidRPr="00BF1898">
        <w:rPr>
          <w:lang w:val="vi-VN"/>
        </w:rPr>
        <w:t>thuộc chương trình đào tạo</w:t>
      </w:r>
      <w:r w:rsidR="001816AE" w:rsidRPr="00BF1898">
        <w:rPr>
          <w:lang w:val="vi-VN"/>
        </w:rPr>
        <w:t xml:space="preserve"> đó</w:t>
      </w:r>
      <w:r w:rsidR="00710B30" w:rsidRPr="00BF1898">
        <w:rPr>
          <w:lang w:val="vi-VN"/>
        </w:rPr>
        <w:t>.</w:t>
      </w:r>
    </w:p>
    <w:p w14:paraId="7FF96A0D" w14:textId="6FCA00F8" w:rsidR="0030285C" w:rsidRPr="00BF1898" w:rsidRDefault="007E5DB6" w:rsidP="0033448C">
      <w:pPr>
        <w:pStyle w:val="BodyText"/>
        <w:rPr>
          <w:lang w:val="vi-VN"/>
        </w:rPr>
      </w:pPr>
      <w:r w:rsidRPr="00BF1898">
        <w:rPr>
          <w:lang w:val="vi-VN"/>
        </w:rPr>
        <w:lastRenderedPageBreak/>
        <w:t xml:space="preserve">Người dùng có thể </w:t>
      </w:r>
      <w:r w:rsidR="00FF66EF" w:rsidRPr="00BF1898">
        <w:rPr>
          <w:lang w:val="vi-VN"/>
        </w:rPr>
        <w:t xml:space="preserve">xem thông tin chi tiết môn học, </w:t>
      </w:r>
      <w:r w:rsidRPr="00BF1898">
        <w:rPr>
          <w:lang w:val="vi-VN"/>
        </w:rPr>
        <w:t xml:space="preserve">thêm hoặc xóa môn khỏi chương trình đào </w:t>
      </w:r>
      <w:r w:rsidR="00E77243" w:rsidRPr="00BF1898">
        <w:rPr>
          <w:lang w:val="vi-VN"/>
        </w:rPr>
        <w:t>tạo.</w:t>
      </w:r>
      <w:r w:rsidR="00C64062" w:rsidRPr="00BF1898">
        <w:rPr>
          <w:lang w:val="vi-VN"/>
        </w:rPr>
        <w:t xml:space="preserve"> </w:t>
      </w:r>
    </w:p>
    <w:p w14:paraId="4CD07852" w14:textId="6173B62E" w:rsidR="0030285C" w:rsidRPr="00BF1898" w:rsidRDefault="00FC2362" w:rsidP="0030285C">
      <w:pPr>
        <w:pStyle w:val="BodyText"/>
        <w:keepNext/>
        <w:ind w:firstLine="0"/>
        <w:jc w:val="center"/>
      </w:pPr>
      <w:r w:rsidRPr="00FC2362">
        <w:rPr>
          <w:noProof/>
        </w:rPr>
        <w:drawing>
          <wp:inline distT="0" distB="0" distL="0" distR="0" wp14:anchorId="2F20F86D" wp14:editId="21A99D4F">
            <wp:extent cx="5760000" cy="2521349"/>
            <wp:effectExtent l="19050" t="19050" r="12700" b="12700"/>
            <wp:docPr id="116389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0938" name=""/>
                    <pic:cNvPicPr/>
                  </pic:nvPicPr>
                  <pic:blipFill>
                    <a:blip r:embed="rId102"/>
                    <a:stretch>
                      <a:fillRect/>
                    </a:stretch>
                  </pic:blipFill>
                  <pic:spPr>
                    <a:xfrm>
                      <a:off x="0" y="0"/>
                      <a:ext cx="5760000" cy="2521349"/>
                    </a:xfrm>
                    <a:prstGeom prst="rect">
                      <a:avLst/>
                    </a:prstGeom>
                    <a:ln>
                      <a:solidFill>
                        <a:schemeClr val="bg2"/>
                      </a:solidFill>
                    </a:ln>
                  </pic:spPr>
                </pic:pic>
              </a:graphicData>
            </a:graphic>
          </wp:inline>
        </w:drawing>
      </w:r>
    </w:p>
    <w:p w14:paraId="74A4C3CB" w14:textId="78740458" w:rsidR="0030285C" w:rsidRPr="00BF1898" w:rsidRDefault="0030285C" w:rsidP="00FF5D71">
      <w:pPr>
        <w:pStyle w:val="Caption"/>
        <w:rPr>
          <w:lang w:val="vi-VN"/>
        </w:rPr>
      </w:pPr>
      <w:bookmarkStart w:id="133" w:name="_Toc17338820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8</w:t>
      </w:r>
      <w:r w:rsidR="009F1115">
        <w:fldChar w:fldCharType="end"/>
      </w:r>
      <w:r w:rsidRPr="00BF1898">
        <w:rPr>
          <w:lang w:val="vi-VN"/>
        </w:rPr>
        <w:t xml:space="preserve">. </w:t>
      </w:r>
      <w:r w:rsidRPr="00BF1898">
        <w:t>Xem</w:t>
      </w:r>
      <w:r w:rsidRPr="00BF1898">
        <w:rPr>
          <w:lang w:val="vi-VN"/>
        </w:rPr>
        <w:t xml:space="preserve"> danh sách môn học trong chương trinh đào tạo</w:t>
      </w:r>
      <w:bookmarkEnd w:id="133"/>
    </w:p>
    <w:p w14:paraId="3ECA533E" w14:textId="77777777" w:rsidR="00D24452" w:rsidRPr="00BF1898" w:rsidRDefault="00D24452" w:rsidP="00D24452">
      <w:pPr>
        <w:pStyle w:val="BodyText"/>
        <w:rPr>
          <w:lang w:val="vi-VN"/>
        </w:rPr>
      </w:pPr>
      <w:r w:rsidRPr="00BF1898">
        <w:t>Nhằm phục vụ chức năng gợi ý môn học cho sinh viên, quản trị cần thực hiện chia nhóm cho các môn</w:t>
      </w:r>
      <w:r w:rsidRPr="00BF1898">
        <w:rPr>
          <w:lang w:val="vi-VN"/>
        </w:rPr>
        <w:t xml:space="preserve"> </w:t>
      </w:r>
      <w:r w:rsidRPr="00BF1898">
        <w:t>trong</w:t>
      </w:r>
      <w:r w:rsidRPr="00BF1898">
        <w:rPr>
          <w:lang w:val="vi-VN"/>
        </w:rPr>
        <w:t xml:space="preserve"> chương trình.</w:t>
      </w:r>
    </w:p>
    <w:p w14:paraId="64F1A816" w14:textId="3C5C5C4B" w:rsidR="00D57212" w:rsidRPr="00BF1898" w:rsidRDefault="00FF02E7" w:rsidP="00D57212">
      <w:pPr>
        <w:pStyle w:val="BodyText"/>
        <w:rPr>
          <w:lang w:val="vi-VN"/>
        </w:rPr>
      </w:pPr>
      <w:r w:rsidRPr="00BF1898">
        <w:rPr>
          <w:lang w:val="vi-VN"/>
        </w:rPr>
        <w:t xml:space="preserve">Mỗi môn trong chương trình có </w:t>
      </w:r>
      <w:r w:rsidR="00756818" w:rsidRPr="00BF1898">
        <w:rPr>
          <w:lang w:val="vi-VN"/>
        </w:rPr>
        <w:t xml:space="preserve">thể </w:t>
      </w:r>
      <w:r w:rsidRPr="00BF1898">
        <w:rPr>
          <w:lang w:val="vi-VN"/>
        </w:rPr>
        <w:t>thuộc</w:t>
      </w:r>
      <w:r w:rsidR="00756818" w:rsidRPr="00BF1898">
        <w:rPr>
          <w:lang w:val="vi-VN"/>
        </w:rPr>
        <w:t xml:space="preserve"> một hoặc</w:t>
      </w:r>
      <w:r w:rsidRPr="00BF1898">
        <w:rPr>
          <w:lang w:val="vi-VN"/>
        </w:rPr>
        <w:t xml:space="preserve"> nhiều nhóm khác nhau. </w:t>
      </w:r>
      <w:r w:rsidR="0008196A" w:rsidRPr="00BF1898">
        <w:rPr>
          <w:lang w:val="vi-VN"/>
        </w:rPr>
        <w:t xml:space="preserve">Nhấn vào thêm nhóm để thêm một cột nhóm. Quản trị cần nhập </w:t>
      </w:r>
      <w:r w:rsidR="00C652AA" w:rsidRPr="00BF1898">
        <w:rPr>
          <w:lang w:val="vi-VN"/>
        </w:rPr>
        <w:t xml:space="preserve">đầy đủ </w:t>
      </w:r>
      <w:r w:rsidR="0008196A" w:rsidRPr="00BF1898">
        <w:rPr>
          <w:lang w:val="vi-VN"/>
        </w:rPr>
        <w:t>tên của nhóm, chọn tất cả các môn vào nhóm tương ứng</w:t>
      </w:r>
      <w:r w:rsidR="00AA7FB7" w:rsidRPr="00BF1898">
        <w:rPr>
          <w:lang w:val="vi-VN"/>
        </w:rPr>
        <w:t xml:space="preserve"> rồi nhấn nút </w:t>
      </w:r>
      <w:r w:rsidR="001F7F88" w:rsidRPr="00BF1898">
        <w:rPr>
          <w:lang w:val="vi-VN"/>
        </w:rPr>
        <w:t>lưu.</w:t>
      </w:r>
    </w:p>
    <w:p w14:paraId="7D671BF6" w14:textId="77777777" w:rsidR="008D598F" w:rsidRPr="00BF1898" w:rsidRDefault="00D57212" w:rsidP="008D598F">
      <w:pPr>
        <w:pStyle w:val="BodyText"/>
        <w:keepNext/>
        <w:ind w:firstLine="0"/>
        <w:jc w:val="center"/>
      </w:pPr>
      <w:r w:rsidRPr="00BF1898">
        <w:rPr>
          <w:noProof/>
          <w:lang w:val="en-US"/>
        </w:rPr>
        <w:drawing>
          <wp:inline distT="0" distB="0" distL="0" distR="0" wp14:anchorId="0C491CED" wp14:editId="42187CA4">
            <wp:extent cx="5760000" cy="2626016"/>
            <wp:effectExtent l="19050" t="19050" r="12700" b="22225"/>
            <wp:docPr id="16208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1755" name=""/>
                    <pic:cNvPicPr/>
                  </pic:nvPicPr>
                  <pic:blipFill>
                    <a:blip r:embed="rId103"/>
                    <a:stretch>
                      <a:fillRect/>
                    </a:stretch>
                  </pic:blipFill>
                  <pic:spPr>
                    <a:xfrm>
                      <a:off x="0" y="0"/>
                      <a:ext cx="5760000" cy="2626016"/>
                    </a:xfrm>
                    <a:prstGeom prst="rect">
                      <a:avLst/>
                    </a:prstGeom>
                    <a:ln>
                      <a:solidFill>
                        <a:schemeClr val="bg2"/>
                      </a:solidFill>
                    </a:ln>
                  </pic:spPr>
                </pic:pic>
              </a:graphicData>
            </a:graphic>
          </wp:inline>
        </w:drawing>
      </w:r>
    </w:p>
    <w:p w14:paraId="77A8B08A" w14:textId="6E65EB12" w:rsidR="008D598F" w:rsidRPr="00BF1898" w:rsidRDefault="008D598F" w:rsidP="00FF5D71">
      <w:pPr>
        <w:pStyle w:val="Caption"/>
        <w:rPr>
          <w:lang w:val="vi-VN"/>
        </w:rPr>
      </w:pPr>
      <w:bookmarkStart w:id="134" w:name="_Toc17338820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9</w:t>
      </w:r>
      <w:r w:rsidR="009F1115">
        <w:fldChar w:fldCharType="end"/>
      </w:r>
      <w:r w:rsidRPr="00BF1898">
        <w:rPr>
          <w:lang w:val="vi-VN"/>
        </w:rPr>
        <w:t>. Chức năng chia nhóm môn</w:t>
      </w:r>
      <w:bookmarkEnd w:id="134"/>
    </w:p>
    <w:p w14:paraId="304079B6" w14:textId="0D404693" w:rsidR="00436B60" w:rsidRPr="00BF1898" w:rsidRDefault="00442D48" w:rsidP="00436B60">
      <w:pPr>
        <w:pStyle w:val="BodyText"/>
        <w:rPr>
          <w:lang w:val="vi-VN"/>
        </w:rPr>
      </w:pPr>
      <w:r w:rsidRPr="00BF1898">
        <w:t>Các</w:t>
      </w:r>
      <w:r w:rsidRPr="00BF1898">
        <w:rPr>
          <w:lang w:val="vi-VN"/>
        </w:rPr>
        <w:t xml:space="preserve"> </w:t>
      </w:r>
      <w:r w:rsidR="00436B60" w:rsidRPr="00BF1898">
        <w:t xml:space="preserve">trang quản lý thông tin còn lại có chức </w:t>
      </w:r>
      <w:r w:rsidR="000B2848">
        <w:t>năn</w:t>
      </w:r>
      <w:r w:rsidR="00436B60" w:rsidRPr="00BF1898">
        <w:t xml:space="preserve">g </w:t>
      </w:r>
      <w:r w:rsidR="003F3EFD" w:rsidRPr="00BF1898">
        <w:t>tương</w:t>
      </w:r>
      <w:r w:rsidR="003F3EFD" w:rsidRPr="00BF1898">
        <w:rPr>
          <w:lang w:val="vi-VN"/>
        </w:rPr>
        <w:t xml:space="preserve"> </w:t>
      </w:r>
      <w:r w:rsidR="00436B60" w:rsidRPr="00BF1898">
        <w:t>tự như trang chương trình đào tạo.</w:t>
      </w:r>
    </w:p>
    <w:p w14:paraId="1AE6CB03" w14:textId="5E0CEB0A" w:rsidR="002866A0" w:rsidRPr="00BF1898" w:rsidRDefault="00BD22A3" w:rsidP="00DD5960">
      <w:pPr>
        <w:pStyle w:val="Heading3"/>
        <w:rPr>
          <w:lang w:val="vi-VN"/>
        </w:rPr>
      </w:pPr>
      <w:bookmarkStart w:id="135" w:name="_Toc173388160"/>
      <w:r w:rsidRPr="00BF1898">
        <w:rPr>
          <w:lang w:val="vi-VN"/>
        </w:rPr>
        <w:lastRenderedPageBreak/>
        <w:t>Chức năng quản lý sinh viên</w:t>
      </w:r>
      <w:bookmarkEnd w:id="135"/>
    </w:p>
    <w:p w14:paraId="725DA7EA" w14:textId="6BDC82A7" w:rsidR="00ED50AF" w:rsidRPr="00BF1898" w:rsidRDefault="00ED50AF" w:rsidP="00ED50AF">
      <w:pPr>
        <w:pStyle w:val="BodyText"/>
        <w:rPr>
          <w:lang w:val="vi-VN"/>
        </w:rPr>
      </w:pPr>
      <w:r w:rsidRPr="00BF1898">
        <w:t>Quản</w:t>
      </w:r>
      <w:r w:rsidRPr="00BF1898">
        <w:rPr>
          <w:lang w:val="vi-VN"/>
        </w:rPr>
        <w:t xml:space="preserve"> trị có thể xem danh sách tất cả sinh viên</w:t>
      </w:r>
      <w:r w:rsidR="00562F95" w:rsidRPr="00BF1898">
        <w:rPr>
          <w:lang w:val="vi-VN"/>
        </w:rPr>
        <w:t xml:space="preserve"> hoặc xem theo từng </w:t>
      </w:r>
      <w:r w:rsidR="00053238" w:rsidRPr="00BF1898">
        <w:rPr>
          <w:lang w:val="vi-VN"/>
        </w:rPr>
        <w:t>lớp.</w:t>
      </w:r>
      <w:r w:rsidR="002A55CF" w:rsidRPr="00BF1898">
        <w:rPr>
          <w:lang w:val="vi-VN"/>
        </w:rPr>
        <w:t xml:space="preserve"> Nếu xem theo lớp, quản trị có thể biết lớp có cố vấn là </w:t>
      </w:r>
      <w:r w:rsidR="00680758" w:rsidRPr="00BF1898">
        <w:rPr>
          <w:lang w:val="vi-VN"/>
        </w:rPr>
        <w:t>ai.</w:t>
      </w:r>
    </w:p>
    <w:p w14:paraId="4D312588" w14:textId="415C7758" w:rsidR="006672E1" w:rsidRPr="00BF1898" w:rsidRDefault="008F0D01" w:rsidP="006672E1">
      <w:pPr>
        <w:pStyle w:val="BodyText"/>
        <w:keepNext/>
        <w:ind w:firstLine="0"/>
        <w:jc w:val="center"/>
      </w:pPr>
      <w:r w:rsidRPr="008F0D01">
        <w:rPr>
          <w:noProof/>
        </w:rPr>
        <w:drawing>
          <wp:inline distT="0" distB="0" distL="0" distR="0" wp14:anchorId="135B3EAB" wp14:editId="715BAAB7">
            <wp:extent cx="5760000" cy="2509035"/>
            <wp:effectExtent l="19050" t="19050" r="12700" b="24765"/>
            <wp:docPr id="204854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0322" name=""/>
                    <pic:cNvPicPr/>
                  </pic:nvPicPr>
                  <pic:blipFill>
                    <a:blip r:embed="rId104"/>
                    <a:stretch>
                      <a:fillRect/>
                    </a:stretch>
                  </pic:blipFill>
                  <pic:spPr>
                    <a:xfrm>
                      <a:off x="0" y="0"/>
                      <a:ext cx="5760000" cy="2509035"/>
                    </a:xfrm>
                    <a:prstGeom prst="rect">
                      <a:avLst/>
                    </a:prstGeom>
                    <a:ln>
                      <a:solidFill>
                        <a:schemeClr val="bg2"/>
                      </a:solidFill>
                    </a:ln>
                  </pic:spPr>
                </pic:pic>
              </a:graphicData>
            </a:graphic>
          </wp:inline>
        </w:drawing>
      </w:r>
    </w:p>
    <w:p w14:paraId="2A8CEF4F" w14:textId="2EF51409" w:rsidR="005E0AB9" w:rsidRPr="00BF1898" w:rsidRDefault="006672E1" w:rsidP="00FF5D71">
      <w:pPr>
        <w:pStyle w:val="Caption"/>
        <w:rPr>
          <w:lang w:val="vi-VN"/>
        </w:rPr>
      </w:pPr>
      <w:bookmarkStart w:id="136" w:name="_Toc173388209"/>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10</w:t>
      </w:r>
      <w:r w:rsidR="009F1115">
        <w:fldChar w:fldCharType="end"/>
      </w:r>
      <w:r w:rsidR="00934B2F">
        <w:rPr>
          <w:lang w:val="vi-VN"/>
        </w:rPr>
        <w:t>.</w:t>
      </w:r>
      <w:r w:rsidRPr="00BF1898">
        <w:rPr>
          <w:lang w:val="vi-VN"/>
        </w:rPr>
        <w:t xml:space="preserve"> Quản lý danh sách sinh viên</w:t>
      </w:r>
      <w:bookmarkEnd w:id="136"/>
    </w:p>
    <w:p w14:paraId="0B45CC5E" w14:textId="64396277" w:rsidR="00441C5C" w:rsidRPr="00BF1898" w:rsidRDefault="00441C5C" w:rsidP="00441C5C">
      <w:pPr>
        <w:pStyle w:val="BodyText"/>
        <w:rPr>
          <w:spacing w:val="-2"/>
          <w:lang w:val="vi-VN"/>
        </w:rPr>
      </w:pPr>
      <w:r w:rsidRPr="00BF1898">
        <w:rPr>
          <w:spacing w:val="-2"/>
        </w:rPr>
        <w:t xml:space="preserve">Có hai cách thêm sinh viên, thêm lần lượt từng sinh viên hoặc thêm nhiều sinh viên từ </w:t>
      </w:r>
      <w:r w:rsidR="008C2DDC" w:rsidRPr="00BF1898">
        <w:rPr>
          <w:spacing w:val="-2"/>
        </w:rPr>
        <w:t>tệp</w:t>
      </w:r>
      <w:r w:rsidR="008C2DDC" w:rsidRPr="00BF1898">
        <w:rPr>
          <w:spacing w:val="-2"/>
          <w:lang w:val="vi-VN"/>
        </w:rPr>
        <w:t xml:space="preserve"> </w:t>
      </w:r>
      <w:r w:rsidR="00A75FA7" w:rsidRPr="00BF1898">
        <w:rPr>
          <w:spacing w:val="-2"/>
          <w:lang w:val="vi-VN"/>
        </w:rPr>
        <w:t>Excel.</w:t>
      </w:r>
      <w:r w:rsidR="002B7357" w:rsidRPr="00BF1898">
        <w:rPr>
          <w:spacing w:val="-2"/>
          <w:lang w:val="vi-VN"/>
        </w:rPr>
        <w:t xml:space="preserve"> Người dùng tải mẫu Excel mà hệ thống cung cấp, sau đó nhập đầy đủ thông tin theo yêu cầu</w:t>
      </w:r>
      <w:r w:rsidR="00A810DA" w:rsidRPr="00BF1898">
        <w:rPr>
          <w:spacing w:val="-2"/>
          <w:lang w:val="vi-VN"/>
        </w:rPr>
        <w:t xml:space="preserve"> rồi chọn tệp chứa danh sách sinh viên để thêm nhiều sinh viên trong một lượt.</w:t>
      </w:r>
    </w:p>
    <w:p w14:paraId="66D95FB8" w14:textId="77777777" w:rsidR="00DD643F" w:rsidRPr="00BF1898" w:rsidRDefault="00C8760F" w:rsidP="00DD643F">
      <w:pPr>
        <w:pStyle w:val="BodyText"/>
        <w:keepNext/>
        <w:ind w:firstLine="0"/>
        <w:jc w:val="center"/>
      </w:pPr>
      <w:r w:rsidRPr="00BF1898">
        <w:rPr>
          <w:noProof/>
          <w:lang w:val="en-US"/>
        </w:rPr>
        <w:drawing>
          <wp:inline distT="0" distB="0" distL="0" distR="0" wp14:anchorId="60FA2694" wp14:editId="7C00A77C">
            <wp:extent cx="5688000" cy="2706894"/>
            <wp:effectExtent l="0" t="0" r="8255" b="0"/>
            <wp:docPr id="18156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1262" name=""/>
                    <pic:cNvPicPr/>
                  </pic:nvPicPr>
                  <pic:blipFill>
                    <a:blip r:embed="rId105"/>
                    <a:stretch>
                      <a:fillRect/>
                    </a:stretch>
                  </pic:blipFill>
                  <pic:spPr>
                    <a:xfrm>
                      <a:off x="0" y="0"/>
                      <a:ext cx="5688000" cy="2706894"/>
                    </a:xfrm>
                    <a:prstGeom prst="rect">
                      <a:avLst/>
                    </a:prstGeom>
                  </pic:spPr>
                </pic:pic>
              </a:graphicData>
            </a:graphic>
          </wp:inline>
        </w:drawing>
      </w:r>
    </w:p>
    <w:p w14:paraId="25D3549F" w14:textId="7E02BC26" w:rsidR="00441C5C" w:rsidRPr="00BF1898" w:rsidRDefault="00DD643F" w:rsidP="00FF5D71">
      <w:pPr>
        <w:pStyle w:val="Caption"/>
        <w:rPr>
          <w:lang w:val="vi-VN"/>
        </w:rPr>
      </w:pPr>
      <w:bookmarkStart w:id="137" w:name="_Toc17338821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11</w:t>
      </w:r>
      <w:r w:rsidR="009F1115">
        <w:fldChar w:fldCharType="end"/>
      </w:r>
      <w:r w:rsidRPr="00BF1898">
        <w:rPr>
          <w:lang w:val="vi-VN"/>
        </w:rPr>
        <w:t>. Chức năng thêm sinh viên</w:t>
      </w:r>
      <w:bookmarkEnd w:id="137"/>
    </w:p>
    <w:p w14:paraId="6CB08C48" w14:textId="00CF0B65" w:rsidR="001C5C61" w:rsidRPr="00DE2483" w:rsidRDefault="00D412BF" w:rsidP="000958C3">
      <w:pPr>
        <w:pStyle w:val="BodyText"/>
        <w:rPr>
          <w:spacing w:val="-4"/>
          <w:lang w:val="vi-VN"/>
        </w:rPr>
      </w:pPr>
      <w:r w:rsidRPr="00DE2483">
        <w:rPr>
          <w:spacing w:val="-4"/>
        </w:rPr>
        <w:t>Quản</w:t>
      </w:r>
      <w:r w:rsidRPr="00DE2483">
        <w:rPr>
          <w:spacing w:val="-4"/>
          <w:lang w:val="vi-VN"/>
        </w:rPr>
        <w:t xml:space="preserve"> trị có thể thay đổi trạng thái học của sinh viên trong trường hợp sinh viên đã thôi học nhầm tránh ảnh hưởng đến dữ liệu dùng cho hệ thống </w:t>
      </w:r>
      <w:r w:rsidR="00243C62" w:rsidRPr="00DE2483">
        <w:rPr>
          <w:spacing w:val="-4"/>
          <w:lang w:val="vi-VN"/>
        </w:rPr>
        <w:t>gợi</w:t>
      </w:r>
      <w:r w:rsidRPr="00DE2483">
        <w:rPr>
          <w:spacing w:val="-4"/>
          <w:lang w:val="vi-VN"/>
        </w:rPr>
        <w:t xml:space="preserve"> </w:t>
      </w:r>
      <w:r w:rsidR="009413A9" w:rsidRPr="00DE2483">
        <w:rPr>
          <w:spacing w:val="-4"/>
          <w:lang w:val="vi-VN"/>
        </w:rPr>
        <w:t xml:space="preserve">ý. Ngoài ra quản trị có thể tạm thời vô hiệu hóa tài khoản cũng như đặt lại mật khẩu mặc định tài </w:t>
      </w:r>
      <w:r w:rsidR="002747B7" w:rsidRPr="00DE2483">
        <w:rPr>
          <w:spacing w:val="-4"/>
          <w:lang w:val="vi-VN"/>
        </w:rPr>
        <w:t>khoản của sinh viên.</w:t>
      </w:r>
    </w:p>
    <w:p w14:paraId="4D262ED9" w14:textId="77777777" w:rsidR="006672E1" w:rsidRPr="00BF1898" w:rsidRDefault="001C5C61" w:rsidP="006672E1">
      <w:pPr>
        <w:pStyle w:val="BodyText"/>
        <w:keepNext/>
        <w:ind w:firstLine="0"/>
        <w:jc w:val="center"/>
      </w:pPr>
      <w:r w:rsidRPr="00BF1898">
        <w:rPr>
          <w:noProof/>
          <w:lang w:val="en-US"/>
        </w:rPr>
        <w:lastRenderedPageBreak/>
        <w:drawing>
          <wp:inline distT="0" distB="0" distL="0" distR="0" wp14:anchorId="651BE09A" wp14:editId="2FB0C502">
            <wp:extent cx="5760000" cy="2605083"/>
            <wp:effectExtent l="0" t="0" r="0" b="5080"/>
            <wp:docPr id="150683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37981" name=""/>
                    <pic:cNvPicPr/>
                  </pic:nvPicPr>
                  <pic:blipFill>
                    <a:blip r:embed="rId106"/>
                    <a:stretch>
                      <a:fillRect/>
                    </a:stretch>
                  </pic:blipFill>
                  <pic:spPr>
                    <a:xfrm>
                      <a:off x="0" y="0"/>
                      <a:ext cx="5760000" cy="2605083"/>
                    </a:xfrm>
                    <a:prstGeom prst="rect">
                      <a:avLst/>
                    </a:prstGeom>
                  </pic:spPr>
                </pic:pic>
              </a:graphicData>
            </a:graphic>
          </wp:inline>
        </w:drawing>
      </w:r>
    </w:p>
    <w:p w14:paraId="18DDD567" w14:textId="27164CBA" w:rsidR="001C5C61" w:rsidRPr="00BF1898" w:rsidRDefault="006672E1" w:rsidP="00FF5D71">
      <w:pPr>
        <w:pStyle w:val="Caption"/>
        <w:rPr>
          <w:lang w:val="vi-VN"/>
        </w:rPr>
      </w:pPr>
      <w:bookmarkStart w:id="138" w:name="_Toc17338821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12</w:t>
      </w:r>
      <w:r w:rsidR="009F1115">
        <w:fldChar w:fldCharType="end"/>
      </w:r>
      <w:r w:rsidRPr="00BF1898">
        <w:rPr>
          <w:lang w:val="vi-VN"/>
        </w:rPr>
        <w:t>. Cập nhật thông tin sinh viên</w:t>
      </w:r>
      <w:bookmarkEnd w:id="138"/>
    </w:p>
    <w:p w14:paraId="1DDB01F4" w14:textId="5982202D" w:rsidR="00436B60" w:rsidRPr="00BF1898" w:rsidRDefault="004E0241" w:rsidP="00DD5960">
      <w:pPr>
        <w:pStyle w:val="Heading3"/>
        <w:rPr>
          <w:lang w:val="vi-VN"/>
        </w:rPr>
      </w:pPr>
      <w:bookmarkStart w:id="139" w:name="_Toc173388161"/>
      <w:r w:rsidRPr="00BF1898">
        <w:t>Chức</w:t>
      </w:r>
      <w:r w:rsidRPr="00BF1898">
        <w:rPr>
          <w:lang w:val="vi-VN"/>
        </w:rPr>
        <w:t xml:space="preserve"> năng quản lý điểm</w:t>
      </w:r>
      <w:bookmarkEnd w:id="139"/>
    </w:p>
    <w:p w14:paraId="5C02CA16" w14:textId="7423E434" w:rsidR="00CC745F" w:rsidRPr="00BF1898" w:rsidRDefault="008E79D7" w:rsidP="00E83C9D">
      <w:pPr>
        <w:pStyle w:val="BodyText"/>
        <w:rPr>
          <w:lang w:val="vi-VN"/>
        </w:rPr>
      </w:pPr>
      <w:r w:rsidRPr="00BF1898">
        <w:t>Ở trang nhập điểm, quản trị có hai lựa chọn, nhập điểm cả lớp hoặc nhập điểm từng sinh viên.</w:t>
      </w:r>
      <w:r w:rsidR="00465C12" w:rsidRPr="00BF1898">
        <w:rPr>
          <w:lang w:val="vi-VN"/>
        </w:rPr>
        <w:t xml:space="preserve"> </w:t>
      </w:r>
      <w:r w:rsidR="007376E2" w:rsidRPr="00BF1898">
        <w:rPr>
          <w:lang w:val="vi-VN"/>
        </w:rPr>
        <w:t>Phần</w:t>
      </w:r>
      <w:r w:rsidR="00465C12" w:rsidRPr="00BF1898">
        <w:rPr>
          <w:lang w:val="vi-VN"/>
        </w:rPr>
        <w:t xml:space="preserve"> hướng dẫn chi tiết</w:t>
      </w:r>
      <w:r w:rsidR="00225EF3" w:rsidRPr="00BF1898">
        <w:rPr>
          <w:lang w:val="vi-VN"/>
        </w:rPr>
        <w:t xml:space="preserve"> cách nhập điểm</w:t>
      </w:r>
      <w:r w:rsidR="00465C12" w:rsidRPr="00BF1898">
        <w:rPr>
          <w:lang w:val="vi-VN"/>
        </w:rPr>
        <w:t xml:space="preserve"> </w:t>
      </w:r>
      <w:r w:rsidR="00311DCE" w:rsidRPr="00BF1898">
        <w:rPr>
          <w:lang w:val="vi-VN"/>
        </w:rPr>
        <w:t xml:space="preserve">ngay bên dưới lựa chọn </w:t>
      </w:r>
      <w:r w:rsidR="00465C12" w:rsidRPr="00BF1898">
        <w:rPr>
          <w:lang w:val="vi-VN"/>
        </w:rPr>
        <w:t>nhầm tránh lỗi trong quá trình lưu điểm cho sinh viên.</w:t>
      </w:r>
    </w:p>
    <w:p w14:paraId="63753B01" w14:textId="67B1F4E1" w:rsidR="00DD7AE4" w:rsidRPr="00BF1898" w:rsidRDefault="00055452" w:rsidP="00DD7AE4">
      <w:pPr>
        <w:pStyle w:val="BodyText"/>
        <w:keepNext/>
        <w:ind w:firstLine="0"/>
        <w:jc w:val="center"/>
      </w:pPr>
      <w:r w:rsidRPr="00055452">
        <w:rPr>
          <w:noProof/>
        </w:rPr>
        <w:drawing>
          <wp:inline distT="0" distB="0" distL="0" distR="0" wp14:anchorId="310C58F2" wp14:editId="7FBD6FE2">
            <wp:extent cx="5760000" cy="2563216"/>
            <wp:effectExtent l="19050" t="19050" r="12700" b="27940"/>
            <wp:docPr id="12667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06" name=""/>
                    <pic:cNvPicPr/>
                  </pic:nvPicPr>
                  <pic:blipFill>
                    <a:blip r:embed="rId107"/>
                    <a:stretch>
                      <a:fillRect/>
                    </a:stretch>
                  </pic:blipFill>
                  <pic:spPr>
                    <a:xfrm>
                      <a:off x="0" y="0"/>
                      <a:ext cx="5760000" cy="2563216"/>
                    </a:xfrm>
                    <a:prstGeom prst="rect">
                      <a:avLst/>
                    </a:prstGeom>
                    <a:ln>
                      <a:solidFill>
                        <a:schemeClr val="bg2"/>
                      </a:solidFill>
                    </a:ln>
                  </pic:spPr>
                </pic:pic>
              </a:graphicData>
            </a:graphic>
          </wp:inline>
        </w:drawing>
      </w:r>
    </w:p>
    <w:p w14:paraId="236586CF" w14:textId="775C4467" w:rsidR="00DD7AE4" w:rsidRPr="00BF1898" w:rsidRDefault="00DD7AE4" w:rsidP="00FF5D71">
      <w:pPr>
        <w:pStyle w:val="Caption"/>
      </w:pPr>
      <w:bookmarkStart w:id="140" w:name="_Toc17338821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13</w:t>
      </w:r>
      <w:r w:rsidR="009F1115">
        <w:fldChar w:fldCharType="end"/>
      </w:r>
      <w:r w:rsidRPr="00BF1898">
        <w:rPr>
          <w:lang w:val="vi-VN"/>
        </w:rPr>
        <w:t>. Chức năng nhập điểm</w:t>
      </w:r>
      <w:bookmarkEnd w:id="140"/>
    </w:p>
    <w:p w14:paraId="1EA5E22C" w14:textId="5A1E334F" w:rsidR="002470AF" w:rsidRPr="00BF1898" w:rsidRDefault="00595484" w:rsidP="00D56612">
      <w:pPr>
        <w:pStyle w:val="BodyText"/>
        <w:rPr>
          <w:lang w:val="vi-VN"/>
        </w:rPr>
      </w:pPr>
      <w:r w:rsidRPr="00BF1898">
        <w:t>Với</w:t>
      </w:r>
      <w:r w:rsidRPr="00BF1898">
        <w:rPr>
          <w:lang w:val="vi-VN"/>
        </w:rPr>
        <w:t xml:space="preserve"> m</w:t>
      </w:r>
      <w:r w:rsidR="00D56612" w:rsidRPr="00BF1898">
        <w:rPr>
          <w:lang w:val="vi-VN"/>
        </w:rPr>
        <w:t>ỗi tùy chọn, hệ thống cung cấp sẵn mẫu tệp Excel</w:t>
      </w:r>
      <w:r w:rsidR="002470AF" w:rsidRPr="00BF1898">
        <w:rPr>
          <w:lang w:val="vi-VN"/>
        </w:rPr>
        <w:t>, người dùng có thể tải mẫu về và nhập theo hướng dẫn bên dưới</w:t>
      </w:r>
      <w:r w:rsidR="004C2319" w:rsidRPr="00BF1898">
        <w:rPr>
          <w:lang w:val="vi-VN"/>
        </w:rPr>
        <w:t>.</w:t>
      </w:r>
    </w:p>
    <w:p w14:paraId="70F55E2F" w14:textId="77777777" w:rsidR="0006135E" w:rsidRPr="00BF1898" w:rsidRDefault="002470AF" w:rsidP="0006135E">
      <w:pPr>
        <w:pStyle w:val="BodyText"/>
        <w:keepNext/>
        <w:ind w:firstLine="0"/>
        <w:jc w:val="center"/>
      </w:pPr>
      <w:r w:rsidRPr="00BF1898">
        <w:rPr>
          <w:noProof/>
          <w:lang w:val="en-US"/>
        </w:rPr>
        <w:lastRenderedPageBreak/>
        <w:drawing>
          <wp:inline distT="0" distB="0" distL="0" distR="0" wp14:anchorId="503D28B4" wp14:editId="78E2202F">
            <wp:extent cx="4155546" cy="2002054"/>
            <wp:effectExtent l="0" t="0" r="0" b="0"/>
            <wp:docPr id="13271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8259" name=""/>
                    <pic:cNvPicPr/>
                  </pic:nvPicPr>
                  <pic:blipFill rotWithShape="1">
                    <a:blip r:embed="rId108"/>
                    <a:srcRect t="6440" b="8135"/>
                    <a:stretch/>
                  </pic:blipFill>
                  <pic:spPr bwMode="auto">
                    <a:xfrm>
                      <a:off x="0" y="0"/>
                      <a:ext cx="4189627" cy="2018473"/>
                    </a:xfrm>
                    <a:prstGeom prst="rect">
                      <a:avLst/>
                    </a:prstGeom>
                    <a:ln>
                      <a:noFill/>
                    </a:ln>
                    <a:extLst>
                      <a:ext uri="{53640926-AAD7-44D8-BBD7-CCE9431645EC}">
                        <a14:shadowObscured xmlns:a14="http://schemas.microsoft.com/office/drawing/2010/main"/>
                      </a:ext>
                    </a:extLst>
                  </pic:spPr>
                </pic:pic>
              </a:graphicData>
            </a:graphic>
          </wp:inline>
        </w:drawing>
      </w:r>
    </w:p>
    <w:p w14:paraId="65731FC0" w14:textId="512B7EB7" w:rsidR="00FC2756" w:rsidRPr="00BF1898" w:rsidRDefault="0006135E" w:rsidP="00FF5D71">
      <w:pPr>
        <w:pStyle w:val="Caption"/>
        <w:rPr>
          <w:lang w:val="vi-VN"/>
        </w:rPr>
      </w:pPr>
      <w:bookmarkStart w:id="141" w:name="_Toc17338821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14</w:t>
      </w:r>
      <w:r w:rsidR="009F1115">
        <w:fldChar w:fldCharType="end"/>
      </w:r>
      <w:r w:rsidRPr="00BF1898">
        <w:rPr>
          <w:lang w:val="vi-VN"/>
        </w:rPr>
        <w:t xml:space="preserve">. </w:t>
      </w:r>
      <w:r w:rsidR="00751390" w:rsidRPr="00BF1898">
        <w:rPr>
          <w:lang w:val="vi-VN"/>
        </w:rPr>
        <w:t>Hộp thoại</w:t>
      </w:r>
      <w:r w:rsidR="000157B0" w:rsidRPr="00BF1898">
        <w:rPr>
          <w:lang w:val="vi-VN"/>
        </w:rPr>
        <w:t xml:space="preserve"> </w:t>
      </w:r>
      <w:r w:rsidRPr="00BF1898">
        <w:rPr>
          <w:lang w:val="vi-VN"/>
        </w:rPr>
        <w:t xml:space="preserve">nhập </w:t>
      </w:r>
      <w:r w:rsidR="00277D4B">
        <w:rPr>
          <w:lang w:val="vi-VN"/>
        </w:rPr>
        <w:t>điểm</w:t>
      </w:r>
      <w:bookmarkEnd w:id="141"/>
    </w:p>
    <w:p w14:paraId="78E6FED5" w14:textId="648F28A0" w:rsidR="0006135E" w:rsidRPr="00BF1898" w:rsidRDefault="00C6103B" w:rsidP="0065003F">
      <w:pPr>
        <w:pStyle w:val="BodyText"/>
        <w:ind w:firstLine="0"/>
        <w:rPr>
          <w:lang w:val="vi-VN"/>
        </w:rPr>
      </w:pPr>
      <w:r w:rsidRPr="00BF1898">
        <w:rPr>
          <w:lang w:val="vi-VN"/>
        </w:rPr>
        <w:tab/>
      </w:r>
      <w:r w:rsidR="00E07818" w:rsidRPr="00BF1898">
        <w:rPr>
          <w:lang w:val="vi-VN"/>
        </w:rPr>
        <w:t>Quản trị có thể xem điểm</w:t>
      </w:r>
      <w:r w:rsidR="00277C00" w:rsidRPr="00BF1898">
        <w:rPr>
          <w:lang w:val="vi-VN"/>
        </w:rPr>
        <w:t xml:space="preserve"> (</w:t>
      </w:r>
      <w:r w:rsidR="00EA77B6" w:rsidRPr="00BF1898">
        <w:rPr>
          <w:lang w:val="vi-VN"/>
        </w:rPr>
        <w:t xml:space="preserve">điểm </w:t>
      </w:r>
      <w:r w:rsidR="003F4B9A" w:rsidRPr="00BF1898">
        <w:rPr>
          <w:lang w:val="vi-VN"/>
        </w:rPr>
        <w:t xml:space="preserve">hệ </w:t>
      </w:r>
      <w:r w:rsidR="00277C00" w:rsidRPr="00BF1898">
        <w:rPr>
          <w:lang w:val="vi-VN"/>
        </w:rPr>
        <w:t>4)</w:t>
      </w:r>
      <w:r w:rsidR="00724932" w:rsidRPr="00BF1898">
        <w:rPr>
          <w:lang w:val="vi-VN"/>
        </w:rPr>
        <w:t xml:space="preserve"> các môn học</w:t>
      </w:r>
      <w:r w:rsidR="004106E0" w:rsidRPr="00BF1898">
        <w:rPr>
          <w:lang w:val="vi-VN"/>
        </w:rPr>
        <w:t xml:space="preserve"> đã đăng ký</w:t>
      </w:r>
      <w:r w:rsidR="00AC64CC" w:rsidRPr="00BF1898">
        <w:rPr>
          <w:lang w:val="vi-VN"/>
        </w:rPr>
        <w:t xml:space="preserve">, </w:t>
      </w:r>
      <w:r w:rsidR="00724932" w:rsidRPr="00BF1898">
        <w:rPr>
          <w:lang w:val="vi-VN"/>
        </w:rPr>
        <w:t>điểm trung bình học kỳ</w:t>
      </w:r>
      <w:r w:rsidR="00AF76A8" w:rsidRPr="00BF1898">
        <w:rPr>
          <w:lang w:val="vi-VN"/>
        </w:rPr>
        <w:t xml:space="preserve"> và</w:t>
      </w:r>
      <w:r w:rsidR="00724932" w:rsidRPr="00BF1898">
        <w:rPr>
          <w:lang w:val="vi-VN"/>
        </w:rPr>
        <w:t xml:space="preserve"> </w:t>
      </w:r>
      <w:r w:rsidR="008E346E" w:rsidRPr="00BF1898">
        <w:rPr>
          <w:lang w:val="vi-VN"/>
        </w:rPr>
        <w:t>trung</w:t>
      </w:r>
      <w:r w:rsidR="00724932" w:rsidRPr="00BF1898">
        <w:rPr>
          <w:lang w:val="vi-VN"/>
        </w:rPr>
        <w:t xml:space="preserve"> bình tích lũy</w:t>
      </w:r>
      <w:r w:rsidR="00E07818" w:rsidRPr="00BF1898">
        <w:rPr>
          <w:lang w:val="vi-VN"/>
        </w:rPr>
        <w:t xml:space="preserve"> theo lớp trong từng học </w:t>
      </w:r>
      <w:r w:rsidR="006B43F0" w:rsidRPr="00BF1898">
        <w:rPr>
          <w:lang w:val="vi-VN"/>
        </w:rPr>
        <w:t>kỳ.</w:t>
      </w:r>
      <w:r w:rsidR="008E346E" w:rsidRPr="00BF1898">
        <w:rPr>
          <w:lang w:val="vi-VN"/>
        </w:rPr>
        <w:t xml:space="preserve"> </w:t>
      </w:r>
      <w:r w:rsidR="00A03E81" w:rsidRPr="00BF1898">
        <w:rPr>
          <w:lang w:val="vi-VN"/>
        </w:rPr>
        <w:t>Với các môn</w:t>
      </w:r>
      <w:r w:rsidR="005003F0" w:rsidRPr="00BF1898">
        <w:rPr>
          <w:lang w:val="vi-VN"/>
        </w:rPr>
        <w:t xml:space="preserve"> học</w:t>
      </w:r>
      <w:r w:rsidR="00A03E81" w:rsidRPr="00BF1898">
        <w:rPr>
          <w:lang w:val="vi-VN"/>
        </w:rPr>
        <w:t xml:space="preserve"> </w:t>
      </w:r>
      <w:r w:rsidR="00011B09" w:rsidRPr="00BF1898">
        <w:rPr>
          <w:lang w:val="vi-VN"/>
        </w:rPr>
        <w:t xml:space="preserve">sinh viên không đăng ký, điểm hệ 4 thay bằng dấu gạch </w:t>
      </w:r>
      <w:r w:rsidR="0016370D" w:rsidRPr="00BF1898">
        <w:rPr>
          <w:lang w:val="vi-VN"/>
        </w:rPr>
        <w:t>ngang</w:t>
      </w:r>
      <w:r w:rsidR="00945B85">
        <w:rPr>
          <w:lang w:val="vi-VN"/>
        </w:rPr>
        <w:t xml:space="preserve"> (</w:t>
      </w:r>
      <w:r w:rsidR="00144B98">
        <w:rPr>
          <w:lang w:val="vi-VN"/>
        </w:rPr>
        <w:t>-</w:t>
      </w:r>
      <w:r w:rsidR="00945B85">
        <w:rPr>
          <w:lang w:val="vi-VN"/>
        </w:rPr>
        <w:t>)</w:t>
      </w:r>
      <w:r w:rsidR="0016370D" w:rsidRPr="00BF1898">
        <w:rPr>
          <w:lang w:val="vi-VN"/>
        </w:rPr>
        <w:t>.</w:t>
      </w:r>
      <w:r w:rsidR="00640F27" w:rsidRPr="00BF1898">
        <w:rPr>
          <w:lang w:val="vi-VN"/>
        </w:rPr>
        <w:t xml:space="preserve"> </w:t>
      </w:r>
      <w:r w:rsidR="004B752F" w:rsidRPr="00BF1898">
        <w:rPr>
          <w:lang w:val="vi-VN"/>
        </w:rPr>
        <w:t>Với c</w:t>
      </w:r>
      <w:r w:rsidR="00640F27" w:rsidRPr="00BF1898">
        <w:rPr>
          <w:lang w:val="vi-VN"/>
        </w:rPr>
        <w:t xml:space="preserve">ác </w:t>
      </w:r>
      <w:r w:rsidR="005C2B45" w:rsidRPr="00BF1898">
        <w:rPr>
          <w:lang w:val="vi-VN"/>
        </w:rPr>
        <w:t xml:space="preserve">môn sinh viên được </w:t>
      </w:r>
      <w:r w:rsidR="00640F27" w:rsidRPr="00BF1898">
        <w:rPr>
          <w:lang w:val="vi-VN"/>
        </w:rPr>
        <w:t xml:space="preserve">miễn thi thay bằng </w:t>
      </w:r>
      <w:r w:rsidR="000B5ED7" w:rsidRPr="00BF1898">
        <w:rPr>
          <w:lang w:val="vi-VN"/>
        </w:rPr>
        <w:t>MT.</w:t>
      </w:r>
    </w:p>
    <w:p w14:paraId="4120ACF3" w14:textId="09E3F4F6" w:rsidR="00E25216" w:rsidRPr="00BF1898" w:rsidRDefault="00F072DD" w:rsidP="00E25216">
      <w:pPr>
        <w:pStyle w:val="BodyText"/>
        <w:rPr>
          <w:lang w:val="vi-VN"/>
        </w:rPr>
      </w:pPr>
      <w:r w:rsidRPr="00BF1898">
        <w:t>Trường</w:t>
      </w:r>
      <w:r w:rsidRPr="00BF1898">
        <w:rPr>
          <w:lang w:val="vi-VN"/>
        </w:rPr>
        <w:t xml:space="preserve"> hợp sinh viên bị cảnh báo học vụ</w:t>
      </w:r>
      <w:r w:rsidR="00C23EAA" w:rsidRPr="00BF1898">
        <w:rPr>
          <w:lang w:val="vi-VN"/>
        </w:rPr>
        <w:t xml:space="preserve"> dựa trên điểm trung bình học kỳ, trung bình tích </w:t>
      </w:r>
      <w:r w:rsidR="00352268">
        <w:rPr>
          <w:lang w:val="vi-VN"/>
        </w:rPr>
        <w:t>lũy, sinh viên</w:t>
      </w:r>
      <w:r w:rsidR="00B81235" w:rsidRPr="00BF1898">
        <w:rPr>
          <w:lang w:val="vi-VN"/>
        </w:rPr>
        <w:t xml:space="preserve"> sẽ</w:t>
      </w:r>
      <w:r w:rsidRPr="00BF1898">
        <w:rPr>
          <w:lang w:val="vi-VN"/>
        </w:rPr>
        <w:t xml:space="preserve"> được đánh dấu </w:t>
      </w:r>
      <w:r w:rsidR="009D689F">
        <w:rPr>
          <w:lang w:val="vi-VN"/>
        </w:rPr>
        <w:t xml:space="preserve">đỏ </w:t>
      </w:r>
      <w:r w:rsidR="003E75E1">
        <w:rPr>
          <w:lang w:val="vi-VN"/>
        </w:rPr>
        <w:t xml:space="preserve">tên và các cột điểm </w:t>
      </w:r>
      <w:r w:rsidRPr="00BF1898">
        <w:rPr>
          <w:lang w:val="vi-VN"/>
        </w:rPr>
        <w:t>giúp quản trị có thể dễ dàng nhìn thấy</w:t>
      </w:r>
      <w:r w:rsidR="00001F02">
        <w:rPr>
          <w:lang w:val="vi-VN"/>
        </w:rPr>
        <w:t xml:space="preserve"> và đưa ra cảnh báo sớm cho sinh viên.</w:t>
      </w:r>
      <w:r w:rsidRPr="00BF1898">
        <w:rPr>
          <w:lang w:val="vi-VN"/>
        </w:rPr>
        <w:t xml:space="preserve"> </w:t>
      </w:r>
    </w:p>
    <w:p w14:paraId="11BC2D94" w14:textId="6E2A5A97" w:rsidR="00920C48" w:rsidRPr="00BF1898" w:rsidRDefault="00B42B38" w:rsidP="00920C48">
      <w:pPr>
        <w:pStyle w:val="BodyText"/>
        <w:keepNext/>
        <w:ind w:firstLine="0"/>
        <w:jc w:val="center"/>
      </w:pPr>
      <w:r>
        <w:rPr>
          <w:noProof/>
          <w:lang w:val="en-US"/>
        </w:rPr>
        <w:drawing>
          <wp:inline distT="0" distB="0" distL="0" distR="0" wp14:anchorId="69E24532" wp14:editId="4B7EC716">
            <wp:extent cx="5760000" cy="2534278"/>
            <wp:effectExtent l="19050" t="19050" r="12700" b="19050"/>
            <wp:docPr id="1480089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9255" name="Picture 1480089255"/>
                    <pic:cNvPicPr/>
                  </pic:nvPicPr>
                  <pic:blipFill rotWithShape="1">
                    <a:blip r:embed="rId109" cstate="print">
                      <a:extLst>
                        <a:ext uri="{28A0092B-C50C-407E-A947-70E740481C1C}">
                          <a14:useLocalDpi xmlns:a14="http://schemas.microsoft.com/office/drawing/2010/main" val="0"/>
                        </a:ext>
                      </a:extLst>
                    </a:blip>
                    <a:srcRect b="21779"/>
                    <a:stretch/>
                  </pic:blipFill>
                  <pic:spPr bwMode="auto">
                    <a:xfrm>
                      <a:off x="0" y="0"/>
                      <a:ext cx="5760000" cy="253427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B2D3033" w14:textId="711CDE23" w:rsidR="00920C48" w:rsidRPr="00BF1898" w:rsidRDefault="00920C48" w:rsidP="00FF5D71">
      <w:pPr>
        <w:pStyle w:val="Caption"/>
        <w:rPr>
          <w:lang w:val="vi-VN"/>
        </w:rPr>
      </w:pPr>
      <w:bookmarkStart w:id="142" w:name="_Toc17338821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15</w:t>
      </w:r>
      <w:r w:rsidR="009F1115">
        <w:fldChar w:fldCharType="end"/>
      </w:r>
      <w:r w:rsidRPr="00BF1898">
        <w:rPr>
          <w:lang w:val="vi-VN"/>
        </w:rPr>
        <w:t>. Xem điểm theo lớp từng học kỳ</w:t>
      </w:r>
      <w:bookmarkEnd w:id="142"/>
    </w:p>
    <w:p w14:paraId="6C5D1EBB" w14:textId="2DE01221" w:rsidR="00E10B14" w:rsidRPr="00BF1898" w:rsidRDefault="00E10B14" w:rsidP="00E10B14">
      <w:pPr>
        <w:pStyle w:val="BodyText"/>
        <w:rPr>
          <w:lang w:val="vi-VN"/>
        </w:rPr>
      </w:pPr>
      <w:r w:rsidRPr="00BF1898">
        <w:t>Bên</w:t>
      </w:r>
      <w:r w:rsidRPr="00BF1898">
        <w:rPr>
          <w:lang w:val="vi-VN"/>
        </w:rPr>
        <w:t xml:space="preserve"> dưới </w:t>
      </w:r>
      <w:r w:rsidR="002E08A6" w:rsidRPr="00BF1898">
        <w:rPr>
          <w:lang w:val="vi-VN"/>
        </w:rPr>
        <w:t>bảng</w:t>
      </w:r>
      <w:r w:rsidRPr="00BF1898">
        <w:rPr>
          <w:lang w:val="vi-VN"/>
        </w:rPr>
        <w:t xml:space="preserve"> điểm là phần ghi </w:t>
      </w:r>
      <w:r w:rsidR="000A3EF9" w:rsidRPr="00BF1898">
        <w:rPr>
          <w:lang w:val="vi-VN"/>
        </w:rPr>
        <w:t>chú,</w:t>
      </w:r>
      <w:r w:rsidRPr="00BF1898">
        <w:rPr>
          <w:lang w:val="vi-VN"/>
        </w:rPr>
        <w:t xml:space="preserve"> </w:t>
      </w:r>
      <w:r w:rsidR="008D516C" w:rsidRPr="00BF1898">
        <w:rPr>
          <w:lang w:val="vi-VN"/>
        </w:rPr>
        <w:t xml:space="preserve">chứa thông tin </w:t>
      </w:r>
      <w:r w:rsidR="004B2DEE" w:rsidRPr="00BF1898">
        <w:rPr>
          <w:lang w:val="vi-VN"/>
        </w:rPr>
        <w:t xml:space="preserve">cơ bản của </w:t>
      </w:r>
      <w:r w:rsidRPr="00BF1898">
        <w:rPr>
          <w:lang w:val="vi-VN"/>
        </w:rPr>
        <w:t>các môn học</w:t>
      </w:r>
      <w:r w:rsidR="00871441" w:rsidRPr="00BF1898">
        <w:rPr>
          <w:lang w:val="vi-VN"/>
        </w:rPr>
        <w:t xml:space="preserve"> theo số thứ tự đã được đánh dấu.</w:t>
      </w:r>
    </w:p>
    <w:p w14:paraId="3496E9C0" w14:textId="579A0C75" w:rsidR="00645C02" w:rsidRPr="00BF1898" w:rsidRDefault="00EA14D7" w:rsidP="00645C02">
      <w:pPr>
        <w:pStyle w:val="BodyText"/>
        <w:keepNext/>
        <w:ind w:firstLine="0"/>
        <w:jc w:val="center"/>
      </w:pPr>
      <w:r>
        <w:rPr>
          <w:noProof/>
          <w:lang w:val="en-US"/>
        </w:rPr>
        <w:lastRenderedPageBreak/>
        <w:drawing>
          <wp:inline distT="0" distB="0" distL="0" distR="0" wp14:anchorId="4BDCCD07" wp14:editId="07AB2388">
            <wp:extent cx="5760000" cy="2496278"/>
            <wp:effectExtent l="19050" t="19050" r="12700" b="18415"/>
            <wp:docPr id="1951394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4878" name="Picture 1951394878"/>
                    <pic:cNvPicPr/>
                  </pic:nvPicPr>
                  <pic:blipFill rotWithShape="1">
                    <a:blip r:embed="rId110" cstate="print">
                      <a:extLst>
                        <a:ext uri="{28A0092B-C50C-407E-A947-70E740481C1C}">
                          <a14:useLocalDpi xmlns:a14="http://schemas.microsoft.com/office/drawing/2010/main" val="0"/>
                        </a:ext>
                      </a:extLst>
                    </a:blip>
                    <a:srcRect b="22951"/>
                    <a:stretch/>
                  </pic:blipFill>
                  <pic:spPr bwMode="auto">
                    <a:xfrm>
                      <a:off x="0" y="0"/>
                      <a:ext cx="5760000" cy="249627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EB03DE1" w14:textId="47299644" w:rsidR="000E4146" w:rsidRPr="00BF1898" w:rsidRDefault="00645C02" w:rsidP="00FF5D71">
      <w:pPr>
        <w:pStyle w:val="Caption"/>
        <w:rPr>
          <w:lang w:val="vi-VN"/>
        </w:rPr>
      </w:pPr>
      <w:bookmarkStart w:id="143" w:name="_Toc173388215"/>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16</w:t>
      </w:r>
      <w:r w:rsidR="009F1115">
        <w:fldChar w:fldCharType="end"/>
      </w:r>
      <w:r w:rsidR="00622B96" w:rsidRPr="00BF1898">
        <w:rPr>
          <w:lang w:val="vi-VN"/>
        </w:rPr>
        <w:t>. Ghi chú môn học khi xem điểm của một lớp theo học kỳ</w:t>
      </w:r>
      <w:bookmarkEnd w:id="143"/>
    </w:p>
    <w:p w14:paraId="661AEF6B" w14:textId="1FBBAED5" w:rsidR="00AD6B2B" w:rsidRPr="00BF1898" w:rsidRDefault="006460D9" w:rsidP="006460D9">
      <w:pPr>
        <w:pStyle w:val="BodyText"/>
        <w:rPr>
          <w:lang w:val="vi-VN"/>
        </w:rPr>
      </w:pPr>
      <w:r w:rsidRPr="00BF1898">
        <w:t>Khi</w:t>
      </w:r>
      <w:r w:rsidRPr="00BF1898">
        <w:rPr>
          <w:lang w:val="vi-VN"/>
        </w:rPr>
        <w:t xml:space="preserve"> xem điểm theo mã sinh viên, quản trị có thể xem điểm mà sinh viên đã tích lũy </w:t>
      </w:r>
      <w:r w:rsidR="001E7290" w:rsidRPr="00BF1898">
        <w:rPr>
          <w:lang w:val="vi-VN"/>
        </w:rPr>
        <w:t>trong tất cả học kỳ, bao gồm cả các</w:t>
      </w:r>
      <w:r w:rsidR="00851A32" w:rsidRPr="00BF1898">
        <w:rPr>
          <w:lang w:val="vi-VN"/>
        </w:rPr>
        <w:t xml:space="preserve"> học phần</w:t>
      </w:r>
      <w:r w:rsidR="001E7290" w:rsidRPr="00BF1898">
        <w:rPr>
          <w:lang w:val="vi-VN"/>
        </w:rPr>
        <w:t xml:space="preserve"> chưa đạt. </w:t>
      </w:r>
      <w:r w:rsidR="004D2625" w:rsidRPr="00BF1898">
        <w:rPr>
          <w:lang w:val="vi-VN"/>
        </w:rPr>
        <w:t xml:space="preserve">Mỗi học kỳ </w:t>
      </w:r>
      <w:r w:rsidR="009449E3" w:rsidRPr="00BF1898">
        <w:rPr>
          <w:lang w:val="vi-VN"/>
        </w:rPr>
        <w:t xml:space="preserve">đều </w:t>
      </w:r>
      <w:r w:rsidR="004D2625" w:rsidRPr="00BF1898">
        <w:rPr>
          <w:lang w:val="vi-VN"/>
        </w:rPr>
        <w:t xml:space="preserve">có </w:t>
      </w:r>
      <w:r w:rsidR="00D539D3" w:rsidRPr="00BF1898">
        <w:rPr>
          <w:lang w:val="vi-VN"/>
        </w:rPr>
        <w:t>chi tiết điểm các</w:t>
      </w:r>
      <w:r w:rsidR="00C227A8" w:rsidRPr="00BF1898">
        <w:rPr>
          <w:lang w:val="vi-VN"/>
        </w:rPr>
        <w:t xml:space="preserve"> </w:t>
      </w:r>
      <w:r w:rsidR="009F142D">
        <w:rPr>
          <w:lang w:val="vi-VN"/>
        </w:rPr>
        <w:t>môn</w:t>
      </w:r>
      <w:r w:rsidR="00F756A8">
        <w:rPr>
          <w:lang w:val="vi-VN"/>
        </w:rPr>
        <w:t xml:space="preserve"> </w:t>
      </w:r>
      <w:r w:rsidR="00C227A8" w:rsidRPr="00BF1898">
        <w:rPr>
          <w:lang w:val="vi-VN"/>
        </w:rPr>
        <w:t>cùng trung bình học kỳ và trung bình tích lũy của</w:t>
      </w:r>
      <w:r w:rsidR="00F16832">
        <w:rPr>
          <w:lang w:val="vi-VN"/>
        </w:rPr>
        <w:t xml:space="preserve"> học</w:t>
      </w:r>
      <w:r w:rsidR="00C227A8" w:rsidRPr="00BF1898">
        <w:rPr>
          <w:lang w:val="vi-VN"/>
        </w:rPr>
        <w:t xml:space="preserve"> kỳ đó.</w:t>
      </w:r>
    </w:p>
    <w:p w14:paraId="43D8F4AF" w14:textId="1B1935C8" w:rsidR="00FC3AAA" w:rsidRPr="00BF1898" w:rsidRDefault="00540783" w:rsidP="00522C37">
      <w:pPr>
        <w:pStyle w:val="BodyText"/>
        <w:ind w:firstLine="0"/>
        <w:jc w:val="center"/>
      </w:pPr>
      <w:r>
        <w:rPr>
          <w:noProof/>
          <w:lang w:val="en-US"/>
        </w:rPr>
        <w:drawing>
          <wp:inline distT="0" distB="0" distL="0" distR="0" wp14:anchorId="3130E7AA" wp14:editId="1D598D9E">
            <wp:extent cx="5760000" cy="2596554"/>
            <wp:effectExtent l="19050" t="19050" r="12700" b="13335"/>
            <wp:docPr id="568697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7258" name="Picture 568697258"/>
                    <pic:cNvPicPr/>
                  </pic:nvPicPr>
                  <pic:blipFill rotWithShape="1">
                    <a:blip r:embed="rId111" cstate="print">
                      <a:extLst>
                        <a:ext uri="{28A0092B-C50C-407E-A947-70E740481C1C}">
                          <a14:useLocalDpi xmlns:a14="http://schemas.microsoft.com/office/drawing/2010/main" val="0"/>
                        </a:ext>
                      </a:extLst>
                    </a:blip>
                    <a:srcRect b="19856"/>
                    <a:stretch/>
                  </pic:blipFill>
                  <pic:spPr bwMode="auto">
                    <a:xfrm>
                      <a:off x="0" y="0"/>
                      <a:ext cx="5760000" cy="259655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0B1900C1" w14:textId="0EA4F781" w:rsidR="00AA6F25" w:rsidRPr="00BF1898" w:rsidRDefault="00FC3AAA" w:rsidP="00FF5D71">
      <w:pPr>
        <w:pStyle w:val="Caption"/>
        <w:rPr>
          <w:lang w:val="vi-VN"/>
        </w:rPr>
      </w:pPr>
      <w:bookmarkStart w:id="144" w:name="_Toc17338821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17</w:t>
      </w:r>
      <w:r w:rsidR="009F1115">
        <w:fldChar w:fldCharType="end"/>
      </w:r>
      <w:r w:rsidR="00E33197" w:rsidRPr="00BF1898">
        <w:rPr>
          <w:lang w:val="vi-VN"/>
        </w:rPr>
        <w:t>. Xem điểm toàn khóa sinh viên</w:t>
      </w:r>
      <w:bookmarkEnd w:id="144"/>
    </w:p>
    <w:p w14:paraId="10E19ECF" w14:textId="3A7284B5" w:rsidR="00F8636D" w:rsidRPr="00BF1898" w:rsidRDefault="00154D23" w:rsidP="00183758">
      <w:pPr>
        <w:pStyle w:val="Heading2"/>
        <w:rPr>
          <w:lang w:val="vi-VN"/>
        </w:rPr>
      </w:pPr>
      <w:bookmarkStart w:id="145" w:name="_Toc173388162"/>
      <w:r>
        <w:t>Các</w:t>
      </w:r>
      <w:r>
        <w:rPr>
          <w:lang w:val="vi-VN"/>
        </w:rPr>
        <w:t xml:space="preserve"> chức năng p</w:t>
      </w:r>
      <w:r w:rsidR="00183758" w:rsidRPr="00BF1898">
        <w:t>hân</w:t>
      </w:r>
      <w:r w:rsidR="00183758" w:rsidRPr="00BF1898">
        <w:rPr>
          <w:lang w:val="vi-VN"/>
        </w:rPr>
        <w:t xml:space="preserve"> quyền cố vấn</w:t>
      </w:r>
      <w:r w:rsidR="00BE4DB8">
        <w:rPr>
          <w:lang w:val="vi-VN"/>
        </w:rPr>
        <w:t xml:space="preserve"> học tập</w:t>
      </w:r>
      <w:bookmarkEnd w:id="145"/>
    </w:p>
    <w:p w14:paraId="043890D8" w14:textId="187B0205" w:rsidR="009D0A6F" w:rsidRPr="00BF1898" w:rsidRDefault="009D0A6F" w:rsidP="00DD5960">
      <w:pPr>
        <w:pStyle w:val="Heading3"/>
        <w:rPr>
          <w:lang w:val="vi-VN"/>
        </w:rPr>
      </w:pPr>
      <w:bookmarkStart w:id="146" w:name="_Toc173388163"/>
      <w:r w:rsidRPr="00BF1898">
        <w:rPr>
          <w:lang w:val="vi-VN"/>
        </w:rPr>
        <w:t>Trang chủ phân quyền cố vấn</w:t>
      </w:r>
      <w:bookmarkEnd w:id="146"/>
    </w:p>
    <w:p w14:paraId="5B27A845" w14:textId="641B1588" w:rsidR="005A3A48" w:rsidRPr="00BF1898" w:rsidRDefault="00B1104B" w:rsidP="00B1104B">
      <w:pPr>
        <w:pStyle w:val="BodyText"/>
        <w:rPr>
          <w:lang w:val="vi-VN"/>
        </w:rPr>
      </w:pPr>
      <w:r w:rsidRPr="00BF1898">
        <w:t>Trang</w:t>
      </w:r>
      <w:r w:rsidRPr="00BF1898">
        <w:rPr>
          <w:lang w:val="vi-VN"/>
        </w:rPr>
        <w:t xml:space="preserve"> chủ cho phép </w:t>
      </w:r>
      <w:r w:rsidR="008D5875" w:rsidRPr="00BF1898">
        <w:rPr>
          <w:lang w:val="vi-VN"/>
        </w:rPr>
        <w:t xml:space="preserve">cố vấn học tập </w:t>
      </w:r>
      <w:r w:rsidRPr="00BF1898">
        <w:rPr>
          <w:lang w:val="vi-VN"/>
        </w:rPr>
        <w:t>xem danh sách lớp</w:t>
      </w:r>
      <w:r w:rsidR="00513384" w:rsidRPr="00BF1898">
        <w:rPr>
          <w:lang w:val="vi-VN"/>
        </w:rPr>
        <w:t xml:space="preserve"> đã và đang </w:t>
      </w:r>
      <w:r w:rsidR="00CE0BB9" w:rsidRPr="00BF1898">
        <w:rPr>
          <w:lang w:val="vi-VN"/>
        </w:rPr>
        <w:t>cố vấn.</w:t>
      </w:r>
    </w:p>
    <w:p w14:paraId="2C217B59" w14:textId="7D30197A" w:rsidR="00A66B73" w:rsidRPr="00BF1898" w:rsidRDefault="00164843" w:rsidP="00B1104B">
      <w:pPr>
        <w:pStyle w:val="BodyText"/>
        <w:rPr>
          <w:lang w:val="vi-VN"/>
        </w:rPr>
      </w:pPr>
      <w:r>
        <w:rPr>
          <w:lang w:val="vi-VN"/>
        </w:rPr>
        <w:t>Giống với biểu đồ xếp loại</w:t>
      </w:r>
      <w:r w:rsidR="00183844">
        <w:rPr>
          <w:lang w:val="vi-VN"/>
        </w:rPr>
        <w:t xml:space="preserve"> sinh viên ở trang quản trị, b</w:t>
      </w:r>
      <w:r w:rsidR="00A66B73" w:rsidRPr="00BF1898">
        <w:rPr>
          <w:lang w:val="vi-VN"/>
        </w:rPr>
        <w:t xml:space="preserve">iểu đồ </w:t>
      </w:r>
      <w:r w:rsidR="00183844">
        <w:rPr>
          <w:lang w:val="vi-VN"/>
        </w:rPr>
        <w:t>trung bình học kỳ</w:t>
      </w:r>
      <w:r w:rsidR="00A66B73" w:rsidRPr="00BF1898">
        <w:rPr>
          <w:lang w:val="vi-VN"/>
        </w:rPr>
        <w:t xml:space="preserve"> thể hiện số lượng sinh viên theo xếp loại học lực</w:t>
      </w:r>
      <w:r w:rsidR="003C2BAD" w:rsidRPr="00BF1898">
        <w:rPr>
          <w:lang w:val="vi-VN"/>
        </w:rPr>
        <w:t xml:space="preserve"> của lớp </w:t>
      </w:r>
      <w:r w:rsidR="000A53C4">
        <w:rPr>
          <w:lang w:val="vi-VN"/>
        </w:rPr>
        <w:t xml:space="preserve">mà giảng viên </w:t>
      </w:r>
      <w:r w:rsidR="003C2BAD" w:rsidRPr="00BF1898">
        <w:rPr>
          <w:lang w:val="vi-VN"/>
        </w:rPr>
        <w:t>đang cố vấn</w:t>
      </w:r>
      <w:r w:rsidR="00A66B73" w:rsidRPr="00BF1898">
        <w:rPr>
          <w:lang w:val="vi-VN"/>
        </w:rPr>
        <w:t xml:space="preserve"> qua từng học kỳ.</w:t>
      </w:r>
      <w:r w:rsidR="001704B4" w:rsidRPr="00BF1898">
        <w:rPr>
          <w:lang w:val="vi-VN"/>
        </w:rPr>
        <w:t xml:space="preserve"> </w:t>
      </w:r>
      <w:r w:rsidR="00A74F72">
        <w:rPr>
          <w:lang w:val="vi-VN"/>
        </w:rPr>
        <w:t xml:space="preserve">Mỗi cột thể hiện cho một học kỳ, tên cột </w:t>
      </w:r>
      <w:r w:rsidR="00E03485">
        <w:rPr>
          <w:lang w:val="vi-VN"/>
        </w:rPr>
        <w:t xml:space="preserve">là mã học </w:t>
      </w:r>
      <w:r w:rsidR="00F233D7">
        <w:rPr>
          <w:lang w:val="vi-VN"/>
        </w:rPr>
        <w:t xml:space="preserve">kỳ. </w:t>
      </w:r>
      <w:r w:rsidR="00A91761">
        <w:rPr>
          <w:lang w:val="vi-VN"/>
        </w:rPr>
        <w:t xml:space="preserve">Khi rê chuột </w:t>
      </w:r>
      <w:r w:rsidR="002E5412">
        <w:rPr>
          <w:lang w:val="vi-VN"/>
        </w:rPr>
        <w:t xml:space="preserve">vào từng vùng </w:t>
      </w:r>
      <w:r w:rsidR="002E5412">
        <w:rPr>
          <w:lang w:val="vi-VN"/>
        </w:rPr>
        <w:lastRenderedPageBreak/>
        <w:t>màu trong</w:t>
      </w:r>
      <w:r w:rsidR="00A91761">
        <w:rPr>
          <w:lang w:val="vi-VN"/>
        </w:rPr>
        <w:t xml:space="preserve"> cột, cố vấn học tập có thể xem số lượng</w:t>
      </w:r>
      <w:r w:rsidR="00192D78">
        <w:rPr>
          <w:lang w:val="vi-VN"/>
        </w:rPr>
        <w:t xml:space="preserve"> </w:t>
      </w:r>
      <w:r w:rsidR="00A91761">
        <w:rPr>
          <w:lang w:val="vi-VN"/>
        </w:rPr>
        <w:t xml:space="preserve">sinh viên </w:t>
      </w:r>
      <w:r w:rsidR="00C013E0">
        <w:rPr>
          <w:lang w:val="vi-VN"/>
        </w:rPr>
        <w:t xml:space="preserve">cụ thể </w:t>
      </w:r>
      <w:r w:rsidR="00A91761">
        <w:rPr>
          <w:lang w:val="vi-VN"/>
        </w:rPr>
        <w:t xml:space="preserve">đạt xếp loại đó. </w:t>
      </w:r>
      <w:r w:rsidR="001704B4" w:rsidRPr="00BF1898">
        <w:rPr>
          <w:lang w:val="vi-VN"/>
        </w:rPr>
        <w:t>Từ đó có thể nắm được tình hình học tập chung của lớp</w:t>
      </w:r>
      <w:r w:rsidR="00101680">
        <w:rPr>
          <w:lang w:val="vi-VN"/>
        </w:rPr>
        <w:t xml:space="preserve"> qua từng học </w:t>
      </w:r>
      <w:r w:rsidR="00CD50A4">
        <w:rPr>
          <w:lang w:val="vi-VN"/>
        </w:rPr>
        <w:t>kỳ.</w:t>
      </w:r>
      <w:r w:rsidR="00316FAF">
        <w:rPr>
          <w:lang w:val="vi-VN"/>
        </w:rPr>
        <w:t xml:space="preserve"> </w:t>
      </w:r>
    </w:p>
    <w:p w14:paraId="5791D3A8" w14:textId="216BDA6A" w:rsidR="004B5481" w:rsidRPr="00BF1898" w:rsidRDefault="00C701B0" w:rsidP="004B5481">
      <w:pPr>
        <w:pStyle w:val="BodyText"/>
        <w:keepNext/>
        <w:ind w:firstLine="0"/>
        <w:jc w:val="center"/>
      </w:pPr>
      <w:r w:rsidRPr="00C701B0">
        <w:rPr>
          <w:noProof/>
          <w:lang w:val="en-US"/>
        </w:rPr>
        <w:drawing>
          <wp:inline distT="0" distB="0" distL="0" distR="0" wp14:anchorId="41A6E25C" wp14:editId="0EA4BBE4">
            <wp:extent cx="5760000" cy="2401283"/>
            <wp:effectExtent l="19050" t="19050" r="12700" b="18415"/>
            <wp:docPr id="16872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0093" name=""/>
                    <pic:cNvPicPr/>
                  </pic:nvPicPr>
                  <pic:blipFill>
                    <a:blip r:embed="rId112"/>
                    <a:stretch>
                      <a:fillRect/>
                    </a:stretch>
                  </pic:blipFill>
                  <pic:spPr>
                    <a:xfrm>
                      <a:off x="0" y="0"/>
                      <a:ext cx="5760000" cy="2401283"/>
                    </a:xfrm>
                    <a:prstGeom prst="rect">
                      <a:avLst/>
                    </a:prstGeom>
                    <a:ln w="9525">
                      <a:solidFill>
                        <a:schemeClr val="bg2"/>
                      </a:solidFill>
                    </a:ln>
                  </pic:spPr>
                </pic:pic>
              </a:graphicData>
            </a:graphic>
          </wp:inline>
        </w:drawing>
      </w:r>
    </w:p>
    <w:p w14:paraId="3F18C48C" w14:textId="45975313" w:rsidR="004743FF" w:rsidRPr="004743FF" w:rsidRDefault="004B5481" w:rsidP="00D82054">
      <w:pPr>
        <w:pStyle w:val="Caption"/>
        <w:rPr>
          <w:lang w:val="vi-VN"/>
        </w:rPr>
      </w:pPr>
      <w:bookmarkStart w:id="147" w:name="_Toc17338821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18</w:t>
      </w:r>
      <w:r w:rsidR="009F1115">
        <w:fldChar w:fldCharType="end"/>
      </w:r>
      <w:r w:rsidR="00712724" w:rsidRPr="00BF1898">
        <w:rPr>
          <w:lang w:val="vi-VN"/>
        </w:rPr>
        <w:t>. Trang chủ phân quyền cố vấn</w:t>
      </w:r>
      <w:bookmarkEnd w:id="147"/>
      <w:r w:rsidR="00FC0DF9">
        <w:rPr>
          <w:lang w:val="vi-VN"/>
        </w:rPr>
        <w:tab/>
      </w:r>
    </w:p>
    <w:p w14:paraId="3628DB2D" w14:textId="6C00E094" w:rsidR="00F157D9" w:rsidRPr="00BF1898" w:rsidRDefault="00F157D9" w:rsidP="00DD5960">
      <w:pPr>
        <w:pStyle w:val="Heading3"/>
        <w:rPr>
          <w:lang w:val="vi-VN"/>
        </w:rPr>
      </w:pPr>
      <w:bookmarkStart w:id="148" w:name="_Toc173388164"/>
      <w:r w:rsidRPr="00BF1898">
        <w:rPr>
          <w:lang w:val="vi-VN"/>
        </w:rPr>
        <w:t>Chức năng xem và thay đổi thông tin cá nhân</w:t>
      </w:r>
      <w:bookmarkEnd w:id="148"/>
    </w:p>
    <w:p w14:paraId="3B48452D" w14:textId="33771EB4" w:rsidR="00A97F69" w:rsidRPr="0031270C" w:rsidRDefault="00A97F69" w:rsidP="00A97F69">
      <w:pPr>
        <w:pStyle w:val="BodyText"/>
        <w:rPr>
          <w:spacing w:val="2"/>
          <w:lang w:val="vi-VN"/>
        </w:rPr>
      </w:pPr>
      <w:r w:rsidRPr="0031270C">
        <w:rPr>
          <w:spacing w:val="2"/>
        </w:rPr>
        <w:t>Cố</w:t>
      </w:r>
      <w:r w:rsidRPr="0031270C">
        <w:rPr>
          <w:spacing w:val="2"/>
          <w:lang w:val="vi-VN"/>
        </w:rPr>
        <w:t xml:space="preserve"> vấn có thể </w:t>
      </w:r>
      <w:r w:rsidR="0061739E" w:rsidRPr="0031270C">
        <w:rPr>
          <w:spacing w:val="2"/>
          <w:lang w:val="vi-VN"/>
        </w:rPr>
        <w:t xml:space="preserve">xem, </w:t>
      </w:r>
      <w:r w:rsidRPr="0031270C">
        <w:rPr>
          <w:spacing w:val="2"/>
          <w:lang w:val="vi-VN"/>
        </w:rPr>
        <w:t>cập nhật thông tin cá nhân</w:t>
      </w:r>
      <w:r w:rsidR="00A707CC" w:rsidRPr="0031270C">
        <w:rPr>
          <w:spacing w:val="2"/>
          <w:lang w:val="vi-VN"/>
        </w:rPr>
        <w:t xml:space="preserve"> </w:t>
      </w:r>
      <w:r w:rsidR="00223E22" w:rsidRPr="0031270C">
        <w:rPr>
          <w:spacing w:val="2"/>
          <w:lang w:val="vi-VN"/>
        </w:rPr>
        <w:t xml:space="preserve">và mật khẩu tài khoản </w:t>
      </w:r>
      <w:r w:rsidR="00A707CC" w:rsidRPr="0031270C">
        <w:rPr>
          <w:spacing w:val="2"/>
          <w:lang w:val="vi-VN"/>
        </w:rPr>
        <w:t xml:space="preserve">tại trang thông </w:t>
      </w:r>
      <w:r w:rsidR="00AF4EAD" w:rsidRPr="0031270C">
        <w:rPr>
          <w:spacing w:val="2"/>
          <w:lang w:val="vi-VN"/>
        </w:rPr>
        <w:t>tin.</w:t>
      </w:r>
    </w:p>
    <w:p w14:paraId="4E20B9D5" w14:textId="5A0F8F18" w:rsidR="00646BB7" w:rsidRPr="00BF1898" w:rsidRDefault="00DC0EBD" w:rsidP="00646BB7">
      <w:pPr>
        <w:pStyle w:val="BodyText"/>
        <w:ind w:firstLine="0"/>
        <w:jc w:val="center"/>
      </w:pPr>
      <w:r w:rsidRPr="00DC0EBD">
        <w:rPr>
          <w:noProof/>
        </w:rPr>
        <w:drawing>
          <wp:inline distT="0" distB="0" distL="0" distR="0" wp14:anchorId="21F16A81" wp14:editId="75CE849E">
            <wp:extent cx="4896000" cy="2566010"/>
            <wp:effectExtent l="19050" t="19050" r="19050" b="25400"/>
            <wp:docPr id="2526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371" name=""/>
                    <pic:cNvPicPr/>
                  </pic:nvPicPr>
                  <pic:blipFill>
                    <a:blip r:embed="rId113"/>
                    <a:stretch>
                      <a:fillRect/>
                    </a:stretch>
                  </pic:blipFill>
                  <pic:spPr>
                    <a:xfrm>
                      <a:off x="0" y="0"/>
                      <a:ext cx="4896000" cy="2566010"/>
                    </a:xfrm>
                    <a:prstGeom prst="rect">
                      <a:avLst/>
                    </a:prstGeom>
                    <a:ln>
                      <a:solidFill>
                        <a:schemeClr val="bg2"/>
                      </a:solidFill>
                    </a:ln>
                  </pic:spPr>
                </pic:pic>
              </a:graphicData>
            </a:graphic>
          </wp:inline>
        </w:drawing>
      </w:r>
    </w:p>
    <w:p w14:paraId="2B1D9CB4" w14:textId="2773D19D" w:rsidR="00F80836" w:rsidRPr="00BF1898" w:rsidRDefault="00646BB7" w:rsidP="00FF5D71">
      <w:pPr>
        <w:pStyle w:val="Caption"/>
        <w:rPr>
          <w:lang w:val="vi-VN"/>
        </w:rPr>
      </w:pPr>
      <w:bookmarkStart w:id="149" w:name="_Toc17338821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19</w:t>
      </w:r>
      <w:r w:rsidR="009F1115">
        <w:fldChar w:fldCharType="end"/>
      </w:r>
      <w:r w:rsidRPr="00BF1898">
        <w:rPr>
          <w:lang w:val="vi-VN"/>
        </w:rPr>
        <w:t>. Xem</w:t>
      </w:r>
      <w:r w:rsidR="002F134C" w:rsidRPr="00BF1898">
        <w:rPr>
          <w:lang w:val="vi-VN"/>
        </w:rPr>
        <w:t xml:space="preserve"> và chỉnh sửa thông tin cá nhân</w:t>
      </w:r>
      <w:bookmarkEnd w:id="149"/>
    </w:p>
    <w:p w14:paraId="6BF8747C" w14:textId="2ADFF698" w:rsidR="00207028" w:rsidRPr="00BF1898" w:rsidRDefault="00207028" w:rsidP="00DD5960">
      <w:pPr>
        <w:pStyle w:val="Heading3"/>
        <w:rPr>
          <w:lang w:val="vi-VN"/>
        </w:rPr>
      </w:pPr>
      <w:bookmarkStart w:id="150" w:name="_Toc173388165"/>
      <w:r w:rsidRPr="00BF1898">
        <w:rPr>
          <w:lang w:val="vi-VN"/>
        </w:rPr>
        <w:t>Chức năng nhập và xem điểm</w:t>
      </w:r>
      <w:bookmarkEnd w:id="150"/>
    </w:p>
    <w:p w14:paraId="621E0ED9" w14:textId="0D35E48B" w:rsidR="000A5F65" w:rsidRPr="00BF1898" w:rsidRDefault="0075414A" w:rsidP="00B0106B">
      <w:pPr>
        <w:pStyle w:val="BodyText"/>
        <w:rPr>
          <w:spacing w:val="2"/>
          <w:lang w:val="vi-VN"/>
        </w:rPr>
      </w:pPr>
      <w:r w:rsidRPr="00BF1898">
        <w:rPr>
          <w:spacing w:val="2"/>
        </w:rPr>
        <w:t>Tương</w:t>
      </w:r>
      <w:r w:rsidRPr="00BF1898">
        <w:rPr>
          <w:spacing w:val="2"/>
          <w:lang w:val="vi-VN"/>
        </w:rPr>
        <w:t xml:space="preserve"> tự phân quyền quản trị, cố vấn học tập cũng có thể nhập điểm cho một </w:t>
      </w:r>
      <w:r w:rsidR="00FD6D6A" w:rsidRPr="00BF1898">
        <w:rPr>
          <w:spacing w:val="2"/>
          <w:lang w:val="vi-VN"/>
        </w:rPr>
        <w:t>hoặc</w:t>
      </w:r>
      <w:r w:rsidRPr="00BF1898">
        <w:rPr>
          <w:spacing w:val="2"/>
          <w:lang w:val="vi-VN"/>
        </w:rPr>
        <w:t xml:space="preserve"> nhiều sinh viên</w:t>
      </w:r>
      <w:r w:rsidR="00AF34E6" w:rsidRPr="00BF1898">
        <w:rPr>
          <w:spacing w:val="2"/>
          <w:lang w:val="vi-VN"/>
        </w:rPr>
        <w:t xml:space="preserve"> theo mẫu Excel mà hệ thống cung cấp.</w:t>
      </w:r>
    </w:p>
    <w:p w14:paraId="38900EFA" w14:textId="36A0385D" w:rsidR="00207028" w:rsidRPr="00BF1898" w:rsidRDefault="002F52C4" w:rsidP="00207028">
      <w:pPr>
        <w:pStyle w:val="BodyText"/>
        <w:keepNext/>
        <w:ind w:firstLine="0"/>
        <w:jc w:val="center"/>
      </w:pPr>
      <w:r w:rsidRPr="002F52C4">
        <w:rPr>
          <w:noProof/>
        </w:rPr>
        <w:lastRenderedPageBreak/>
        <w:drawing>
          <wp:inline distT="0" distB="0" distL="0" distR="0" wp14:anchorId="3B9F1B55" wp14:editId="0A78FBE9">
            <wp:extent cx="5760000" cy="2569370"/>
            <wp:effectExtent l="19050" t="19050" r="12700" b="21590"/>
            <wp:docPr id="13225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3729" name=""/>
                    <pic:cNvPicPr/>
                  </pic:nvPicPr>
                  <pic:blipFill>
                    <a:blip r:embed="rId114"/>
                    <a:stretch>
                      <a:fillRect/>
                    </a:stretch>
                  </pic:blipFill>
                  <pic:spPr>
                    <a:xfrm>
                      <a:off x="0" y="0"/>
                      <a:ext cx="5760000" cy="2569370"/>
                    </a:xfrm>
                    <a:prstGeom prst="rect">
                      <a:avLst/>
                    </a:prstGeom>
                    <a:ln>
                      <a:solidFill>
                        <a:schemeClr val="bg2"/>
                      </a:solidFill>
                    </a:ln>
                  </pic:spPr>
                </pic:pic>
              </a:graphicData>
            </a:graphic>
          </wp:inline>
        </w:drawing>
      </w:r>
    </w:p>
    <w:p w14:paraId="4BCA463A" w14:textId="7B79F6B5" w:rsidR="00207028" w:rsidRPr="00BF1898" w:rsidRDefault="00207028" w:rsidP="00FF5D71">
      <w:pPr>
        <w:pStyle w:val="Caption"/>
        <w:rPr>
          <w:lang w:val="vi-VN"/>
        </w:rPr>
      </w:pPr>
      <w:bookmarkStart w:id="151" w:name="_Toc173388219"/>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20</w:t>
      </w:r>
      <w:r w:rsidR="009F1115">
        <w:fldChar w:fldCharType="end"/>
      </w:r>
      <w:r w:rsidRPr="00BF1898">
        <w:rPr>
          <w:lang w:val="vi-VN"/>
        </w:rPr>
        <w:t>. Chức năng nhập điểm</w:t>
      </w:r>
      <w:bookmarkEnd w:id="151"/>
    </w:p>
    <w:p w14:paraId="4A9D123F" w14:textId="77777777" w:rsidR="00A0555A" w:rsidRDefault="00D557C0" w:rsidP="00D557C0">
      <w:pPr>
        <w:pStyle w:val="BodyText"/>
        <w:rPr>
          <w:lang w:val="vi-VN"/>
        </w:rPr>
      </w:pPr>
      <w:r w:rsidRPr="00BF1898">
        <w:t>Cố</w:t>
      </w:r>
      <w:r w:rsidRPr="00BF1898">
        <w:rPr>
          <w:lang w:val="vi-VN"/>
        </w:rPr>
        <w:t xml:space="preserve"> vấn học tập có thể xem điểm </w:t>
      </w:r>
      <w:r w:rsidR="008D3944">
        <w:rPr>
          <w:lang w:val="vi-VN"/>
        </w:rPr>
        <w:t xml:space="preserve">hệ 4 </w:t>
      </w:r>
      <w:r w:rsidR="00472338">
        <w:rPr>
          <w:lang w:val="vi-VN"/>
        </w:rPr>
        <w:t xml:space="preserve">tất </w:t>
      </w:r>
      <w:r w:rsidR="00A11D91">
        <w:rPr>
          <w:lang w:val="vi-VN"/>
        </w:rPr>
        <w:t>cả môn học mà sinh viên đã đăng ký</w:t>
      </w:r>
      <w:r w:rsidR="00B23FAA">
        <w:rPr>
          <w:lang w:val="vi-VN"/>
        </w:rPr>
        <w:t xml:space="preserve"> cùng </w:t>
      </w:r>
      <w:r w:rsidR="00466E13">
        <w:rPr>
          <w:lang w:val="vi-VN"/>
        </w:rPr>
        <w:t xml:space="preserve">điểm </w:t>
      </w:r>
      <w:r w:rsidR="00B23FAA">
        <w:rPr>
          <w:lang w:val="vi-VN"/>
        </w:rPr>
        <w:t xml:space="preserve">trung bình học kỳ, trung bình tích lũy </w:t>
      </w:r>
      <w:r w:rsidR="001B1560">
        <w:rPr>
          <w:lang w:val="vi-VN"/>
        </w:rPr>
        <w:t>của</w:t>
      </w:r>
      <w:r w:rsidRPr="00BF1898">
        <w:rPr>
          <w:lang w:val="vi-VN"/>
        </w:rPr>
        <w:t xml:space="preserve"> từng học </w:t>
      </w:r>
      <w:r w:rsidR="00C0698A">
        <w:rPr>
          <w:lang w:val="vi-VN"/>
        </w:rPr>
        <w:t xml:space="preserve">kỳ. </w:t>
      </w:r>
      <w:r w:rsidR="00B30125">
        <w:rPr>
          <w:lang w:val="vi-VN"/>
        </w:rPr>
        <w:t>Với những môn học sinh viên không đăng ký</w:t>
      </w:r>
      <w:r w:rsidR="004C0C94">
        <w:rPr>
          <w:lang w:val="vi-VN"/>
        </w:rPr>
        <w:t xml:space="preserve"> điểm</w:t>
      </w:r>
      <w:r w:rsidR="004743FF">
        <w:rPr>
          <w:lang w:val="vi-VN"/>
        </w:rPr>
        <w:t xml:space="preserve"> được</w:t>
      </w:r>
      <w:r w:rsidR="004C0C94">
        <w:rPr>
          <w:lang w:val="vi-VN"/>
        </w:rPr>
        <w:t xml:space="preserve"> thể hiện bằng dấu gạch ngang (-).</w:t>
      </w:r>
    </w:p>
    <w:p w14:paraId="3E25CCD3" w14:textId="578B136B" w:rsidR="00D557C0" w:rsidRPr="00BF1898" w:rsidRDefault="00941E9F" w:rsidP="00D557C0">
      <w:pPr>
        <w:pStyle w:val="BodyText"/>
        <w:rPr>
          <w:lang w:val="vi-VN"/>
        </w:rPr>
      </w:pPr>
      <w:r>
        <w:rPr>
          <w:lang w:val="vi-VN"/>
        </w:rPr>
        <w:t xml:space="preserve">Dựa vào quy định về cảnh báo học </w:t>
      </w:r>
      <w:r w:rsidR="00AC54B4">
        <w:rPr>
          <w:lang w:val="vi-VN"/>
        </w:rPr>
        <w:t>vụ, những sinh viên vi phạm sẽ bị đánh dấu đỏ để cố vấn học tập có thể dễ dàng phát hiện và hỗ trợ sinh viên kịp thời.</w:t>
      </w:r>
    </w:p>
    <w:p w14:paraId="03353EA6" w14:textId="37720C08" w:rsidR="00191396" w:rsidRPr="00BF1898" w:rsidRDefault="00AF038D" w:rsidP="00D557C0">
      <w:pPr>
        <w:pStyle w:val="BodyText"/>
        <w:rPr>
          <w:lang w:val="vi-VN"/>
        </w:rPr>
      </w:pPr>
      <w:r w:rsidRPr="00BF1898">
        <w:rPr>
          <w:lang w:val="vi-VN"/>
        </w:rPr>
        <w:t>Phía dưới bảng điểm là phần ghi chú</w:t>
      </w:r>
      <w:r w:rsidR="00E70B30" w:rsidRPr="00BF1898">
        <w:rPr>
          <w:lang w:val="vi-VN"/>
        </w:rPr>
        <w:t xml:space="preserve"> thông tin</w:t>
      </w:r>
      <w:r w:rsidR="001B343D" w:rsidRPr="00BF1898">
        <w:rPr>
          <w:lang w:val="vi-VN"/>
        </w:rPr>
        <w:t xml:space="preserve"> môn</w:t>
      </w:r>
      <w:r w:rsidRPr="00BF1898">
        <w:rPr>
          <w:lang w:val="vi-VN"/>
        </w:rPr>
        <w:t xml:space="preserve"> học</w:t>
      </w:r>
      <w:r w:rsidR="00A42F37">
        <w:rPr>
          <w:lang w:val="vi-VN"/>
        </w:rPr>
        <w:t xml:space="preserve"> tương ứng với số thứ tự đánh dấu trên bảng điểm.</w:t>
      </w:r>
    </w:p>
    <w:p w14:paraId="3157BDE6" w14:textId="3DD400AC" w:rsidR="00FD089D" w:rsidRPr="00BF1898" w:rsidRDefault="001A7E56" w:rsidP="00FD089D">
      <w:pPr>
        <w:pStyle w:val="BodyText"/>
        <w:keepNext/>
        <w:ind w:firstLine="0"/>
        <w:jc w:val="center"/>
      </w:pPr>
      <w:r w:rsidRPr="001A7E56">
        <w:rPr>
          <w:noProof/>
        </w:rPr>
        <w:drawing>
          <wp:inline distT="0" distB="0" distL="0" distR="0" wp14:anchorId="092AA340" wp14:editId="4D493EB8">
            <wp:extent cx="5760000" cy="2526889"/>
            <wp:effectExtent l="19050" t="19050" r="12700" b="26035"/>
            <wp:docPr id="34545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2708" name=""/>
                    <pic:cNvPicPr/>
                  </pic:nvPicPr>
                  <pic:blipFill>
                    <a:blip r:embed="rId115"/>
                    <a:stretch>
                      <a:fillRect/>
                    </a:stretch>
                  </pic:blipFill>
                  <pic:spPr>
                    <a:xfrm>
                      <a:off x="0" y="0"/>
                      <a:ext cx="5760000" cy="2526889"/>
                    </a:xfrm>
                    <a:prstGeom prst="rect">
                      <a:avLst/>
                    </a:prstGeom>
                    <a:ln>
                      <a:solidFill>
                        <a:schemeClr val="bg2"/>
                      </a:solidFill>
                    </a:ln>
                  </pic:spPr>
                </pic:pic>
              </a:graphicData>
            </a:graphic>
          </wp:inline>
        </w:drawing>
      </w:r>
    </w:p>
    <w:p w14:paraId="64194B02" w14:textId="3C4C1FE8" w:rsidR="00DA070F" w:rsidRPr="00BF1898" w:rsidRDefault="00FD089D" w:rsidP="00FF5D71">
      <w:pPr>
        <w:pStyle w:val="Caption"/>
        <w:rPr>
          <w:lang w:val="vi-VN"/>
        </w:rPr>
      </w:pPr>
      <w:bookmarkStart w:id="152" w:name="_Toc173388220"/>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21</w:t>
      </w:r>
      <w:r w:rsidR="009F1115">
        <w:fldChar w:fldCharType="end"/>
      </w:r>
      <w:r w:rsidRPr="00BF1898">
        <w:rPr>
          <w:lang w:val="vi-VN"/>
        </w:rPr>
        <w:t xml:space="preserve">. </w:t>
      </w:r>
      <w:r w:rsidR="008C46C0" w:rsidRPr="00BF1898">
        <w:rPr>
          <w:lang w:val="vi-VN"/>
        </w:rPr>
        <w:t xml:space="preserve">Cố vấn học tập </w:t>
      </w:r>
      <w:r w:rsidR="009C0668" w:rsidRPr="00BF1898">
        <w:rPr>
          <w:lang w:val="vi-VN"/>
        </w:rPr>
        <w:t>x</w:t>
      </w:r>
      <w:r w:rsidRPr="00BF1898">
        <w:rPr>
          <w:lang w:val="vi-VN"/>
        </w:rPr>
        <w:t>em điểm cả lớp</w:t>
      </w:r>
      <w:r w:rsidR="00773DC1" w:rsidRPr="00BF1898">
        <w:rPr>
          <w:lang w:val="vi-VN"/>
        </w:rPr>
        <w:t xml:space="preserve"> theo học kỳ</w:t>
      </w:r>
      <w:bookmarkEnd w:id="152"/>
    </w:p>
    <w:p w14:paraId="67EC533F" w14:textId="5BB10DC3" w:rsidR="00A43EB1" w:rsidRDefault="00A241A0" w:rsidP="00A43EB1">
      <w:pPr>
        <w:pStyle w:val="BodyText"/>
        <w:rPr>
          <w:lang w:val="vi-VN"/>
        </w:rPr>
      </w:pPr>
      <w:r w:rsidRPr="00BF1898">
        <w:t>Cố</w:t>
      </w:r>
      <w:r w:rsidRPr="00BF1898">
        <w:rPr>
          <w:lang w:val="vi-VN"/>
        </w:rPr>
        <w:t xml:space="preserve"> vấn học tập có thể xem điểm </w:t>
      </w:r>
      <w:r w:rsidR="00801EC3" w:rsidRPr="00BF1898">
        <w:rPr>
          <w:lang w:val="vi-VN"/>
        </w:rPr>
        <w:t>toàn khóa từng sinh viên</w:t>
      </w:r>
      <w:r w:rsidR="00F317BE" w:rsidRPr="00BF1898">
        <w:rPr>
          <w:lang w:val="vi-VN"/>
        </w:rPr>
        <w:t xml:space="preserve"> cùng với biểu đồ </w:t>
      </w:r>
      <w:r w:rsidR="001B38A4" w:rsidRPr="00BF1898">
        <w:rPr>
          <w:lang w:val="vi-VN"/>
        </w:rPr>
        <w:t xml:space="preserve">so sánh điểm trung bình qua các học kỳ của sinh viên so với cả lớp và cả </w:t>
      </w:r>
      <w:r w:rsidR="008B5432" w:rsidRPr="00BF1898">
        <w:rPr>
          <w:lang w:val="vi-VN"/>
        </w:rPr>
        <w:t>khóa.</w:t>
      </w:r>
    </w:p>
    <w:p w14:paraId="42545589" w14:textId="577237F0" w:rsidR="00BB1E36" w:rsidRDefault="00AD65D6" w:rsidP="00A43EB1">
      <w:pPr>
        <w:pStyle w:val="BodyText"/>
        <w:rPr>
          <w:lang w:val="vi-VN"/>
        </w:rPr>
      </w:pPr>
      <w:r>
        <w:rPr>
          <w:lang w:val="vi-VN"/>
        </w:rPr>
        <w:lastRenderedPageBreak/>
        <w:t>Bên trên bảng điểm chi tiết, cố vấn học tập có thể xem</w:t>
      </w:r>
      <w:r w:rsidR="00807F4C">
        <w:rPr>
          <w:lang w:val="vi-VN"/>
        </w:rPr>
        <w:t xml:space="preserve"> biểu đồ đường thể hiện điểm </w:t>
      </w:r>
      <w:r w:rsidR="00315109">
        <w:rPr>
          <w:lang w:val="vi-VN"/>
        </w:rPr>
        <w:t>trung</w:t>
      </w:r>
      <w:r w:rsidR="00807F4C">
        <w:rPr>
          <w:lang w:val="vi-VN"/>
        </w:rPr>
        <w:t xml:space="preserve"> bình học kỳ </w:t>
      </w:r>
      <w:r w:rsidR="00E50F10">
        <w:rPr>
          <w:lang w:val="vi-VN"/>
        </w:rPr>
        <w:t>của sinh viên đó</w:t>
      </w:r>
      <w:r w:rsidR="00E07477">
        <w:rPr>
          <w:lang w:val="vi-VN"/>
        </w:rPr>
        <w:t xml:space="preserve"> (đường màu xanh lam)</w:t>
      </w:r>
      <w:r w:rsidR="00E50F10">
        <w:rPr>
          <w:lang w:val="vi-VN"/>
        </w:rPr>
        <w:t xml:space="preserve"> so với điểm trung bình của sinh viên cùng lớp</w:t>
      </w:r>
      <w:r w:rsidR="00222FA4">
        <w:rPr>
          <w:lang w:val="vi-VN"/>
        </w:rPr>
        <w:t xml:space="preserve"> </w:t>
      </w:r>
      <w:r w:rsidR="00222FA4" w:rsidRPr="00FB33C9">
        <w:rPr>
          <w:lang w:val="vi-VN"/>
        </w:rPr>
        <w:t>(đường màu xanh lá)</w:t>
      </w:r>
      <w:r w:rsidR="00E50F10">
        <w:rPr>
          <w:lang w:val="vi-VN"/>
        </w:rPr>
        <w:t xml:space="preserve"> và cùng khóa</w:t>
      </w:r>
      <w:r w:rsidR="00FB33C9">
        <w:rPr>
          <w:lang w:val="vi-VN"/>
        </w:rPr>
        <w:t xml:space="preserve"> (đường màu </w:t>
      </w:r>
      <w:r w:rsidR="008951B9">
        <w:rPr>
          <w:lang w:val="vi-VN"/>
        </w:rPr>
        <w:t>vàng</w:t>
      </w:r>
      <w:r w:rsidR="00FB33C9">
        <w:rPr>
          <w:lang w:val="vi-VN"/>
        </w:rPr>
        <w:t>)</w:t>
      </w:r>
      <w:r w:rsidR="00E50F10">
        <w:rPr>
          <w:lang w:val="vi-VN"/>
        </w:rPr>
        <w:t xml:space="preserve">. </w:t>
      </w:r>
      <w:r w:rsidR="00C05B03">
        <w:rPr>
          <w:lang w:val="vi-VN"/>
        </w:rPr>
        <w:t xml:space="preserve">Từ đó có thể đưa ra cái nhìn chung về khả năng học tập của sinh viên so với tình hình chung của lớp, của khóa. </w:t>
      </w:r>
      <w:r w:rsidR="009734AC">
        <w:rPr>
          <w:lang w:val="vi-VN"/>
        </w:rPr>
        <w:t xml:space="preserve">Trên biểu đồ </w:t>
      </w:r>
      <w:r w:rsidR="00C35C78">
        <w:rPr>
          <w:lang w:val="vi-VN"/>
        </w:rPr>
        <w:t>có</w:t>
      </w:r>
      <w:r w:rsidR="009734AC">
        <w:rPr>
          <w:lang w:val="vi-VN"/>
        </w:rPr>
        <w:t xml:space="preserve"> đánh dấu đường ngang ở </w:t>
      </w:r>
      <w:r w:rsidR="00F1196E">
        <w:rPr>
          <w:lang w:val="vi-VN"/>
        </w:rPr>
        <w:t>mức</w:t>
      </w:r>
      <w:r w:rsidR="009734AC">
        <w:rPr>
          <w:lang w:val="vi-VN"/>
        </w:rPr>
        <w:t xml:space="preserve"> điểm 2.0, đó là </w:t>
      </w:r>
      <w:r w:rsidR="0031619B">
        <w:rPr>
          <w:lang w:val="vi-VN"/>
        </w:rPr>
        <w:t>mứ</w:t>
      </w:r>
      <w:r w:rsidR="009734AC">
        <w:rPr>
          <w:lang w:val="vi-VN"/>
        </w:rPr>
        <w:t xml:space="preserve">c điểm đánh giá sinh viên </w:t>
      </w:r>
      <w:r w:rsidR="009B5A07">
        <w:rPr>
          <w:lang w:val="vi-VN"/>
        </w:rPr>
        <w:t xml:space="preserve">có </w:t>
      </w:r>
      <w:r w:rsidR="009734AC">
        <w:rPr>
          <w:lang w:val="vi-VN"/>
        </w:rPr>
        <w:t>đạt ở học kỳ hay không, điều này có ảnh hưởng đến việc học cải thiện của sinh viên.</w:t>
      </w:r>
    </w:p>
    <w:p w14:paraId="7B4ECC2B" w14:textId="27AC66E7" w:rsidR="00A21493" w:rsidRPr="00BF1898" w:rsidRDefault="00BB1E36" w:rsidP="00A43EB1">
      <w:pPr>
        <w:pStyle w:val="BodyText"/>
        <w:rPr>
          <w:lang w:val="vi-VN"/>
        </w:rPr>
      </w:pPr>
      <w:r>
        <w:rPr>
          <w:lang w:val="vi-VN"/>
        </w:rPr>
        <w:t xml:space="preserve">Ví dụ trên biểu đồ, dễ dàng nhìn thấy ở các học kỳ </w:t>
      </w:r>
      <w:r w:rsidR="00744784">
        <w:rPr>
          <w:lang w:val="vi-VN"/>
        </w:rPr>
        <w:t>thứ 2, 3, 4 điểm trung bình học kỳ của sinh viên thấp hơn nhiều so với các sinh viên cùng lớp, cùng khóa.</w:t>
      </w:r>
      <w:r w:rsidR="00B75E50">
        <w:rPr>
          <w:lang w:val="vi-VN"/>
        </w:rPr>
        <w:t xml:space="preserve"> </w:t>
      </w:r>
      <w:r w:rsidR="00FF2706">
        <w:rPr>
          <w:lang w:val="vi-VN"/>
        </w:rPr>
        <w:t>Tuy nhiên sau đó sinh viên đã có sự cải thiện điểm, điểm trùng bình tăng dần qua các học kỳ.</w:t>
      </w:r>
      <w:r w:rsidR="00433BA1">
        <w:rPr>
          <w:lang w:val="vi-VN"/>
        </w:rPr>
        <w:t xml:space="preserve"> </w:t>
      </w:r>
      <w:r w:rsidR="00A21493">
        <w:rPr>
          <w:lang w:val="vi-VN"/>
        </w:rPr>
        <w:t>Điểm trung bình tích lũy ở học kỳ thứ 2 là 1.89, thấp hơn 2, nên ở học kỳ này, sinh viên phải đăng ký học cải thiện các học phần đạt điểm D và D+.</w:t>
      </w:r>
    </w:p>
    <w:p w14:paraId="0A50D08E" w14:textId="7D2F8159" w:rsidR="00FE50BE" w:rsidRPr="00BF1898" w:rsidRDefault="00653181" w:rsidP="00654AFA">
      <w:pPr>
        <w:pStyle w:val="BodyText"/>
        <w:ind w:firstLine="0"/>
        <w:jc w:val="center"/>
      </w:pPr>
      <w:r w:rsidRPr="00653181">
        <w:rPr>
          <w:noProof/>
        </w:rPr>
        <w:drawing>
          <wp:inline distT="0" distB="0" distL="0" distR="0" wp14:anchorId="22824008" wp14:editId="3C538E49">
            <wp:extent cx="5760000" cy="2584149"/>
            <wp:effectExtent l="19050" t="19050" r="12700" b="26035"/>
            <wp:docPr id="6675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0149" name=""/>
                    <pic:cNvPicPr/>
                  </pic:nvPicPr>
                  <pic:blipFill>
                    <a:blip r:embed="rId116"/>
                    <a:stretch>
                      <a:fillRect/>
                    </a:stretch>
                  </pic:blipFill>
                  <pic:spPr>
                    <a:xfrm>
                      <a:off x="0" y="0"/>
                      <a:ext cx="5760000" cy="2584149"/>
                    </a:xfrm>
                    <a:prstGeom prst="rect">
                      <a:avLst/>
                    </a:prstGeom>
                    <a:ln>
                      <a:solidFill>
                        <a:schemeClr val="bg2"/>
                      </a:solidFill>
                    </a:ln>
                  </pic:spPr>
                </pic:pic>
              </a:graphicData>
            </a:graphic>
          </wp:inline>
        </w:drawing>
      </w:r>
    </w:p>
    <w:p w14:paraId="4FA6F800" w14:textId="2160827A" w:rsidR="00E23482" w:rsidRPr="00BF1898" w:rsidRDefault="00FE50BE" w:rsidP="00FF5D71">
      <w:pPr>
        <w:pStyle w:val="Caption"/>
        <w:rPr>
          <w:lang w:val="vi-VN"/>
        </w:rPr>
      </w:pPr>
      <w:bookmarkStart w:id="153" w:name="_Toc173388221"/>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22</w:t>
      </w:r>
      <w:r w:rsidR="009F1115">
        <w:fldChar w:fldCharType="end"/>
      </w:r>
      <w:r w:rsidRPr="00BF1898">
        <w:rPr>
          <w:lang w:val="vi-VN"/>
        </w:rPr>
        <w:t>.</w:t>
      </w:r>
      <w:r w:rsidR="0085472E" w:rsidRPr="00BF1898">
        <w:rPr>
          <w:lang w:val="vi-VN"/>
        </w:rPr>
        <w:t xml:space="preserve"> Cố vấn học tập xem điểm từng sinh viên</w:t>
      </w:r>
      <w:bookmarkEnd w:id="153"/>
    </w:p>
    <w:p w14:paraId="44D623DE" w14:textId="1DEA4BC6" w:rsidR="00631FAF" w:rsidRPr="00BF1898" w:rsidRDefault="003D6937" w:rsidP="00DD5960">
      <w:pPr>
        <w:pStyle w:val="Heading3"/>
        <w:rPr>
          <w:lang w:val="vi-VN"/>
        </w:rPr>
      </w:pPr>
      <w:bookmarkStart w:id="154" w:name="_Toc173388166"/>
      <w:r>
        <w:rPr>
          <w:lang w:val="vi-VN"/>
        </w:rPr>
        <w:t>Chức năng</w:t>
      </w:r>
      <w:r w:rsidR="00631FAF" w:rsidRPr="00BF1898">
        <w:rPr>
          <w:lang w:val="vi-VN"/>
        </w:rPr>
        <w:t xml:space="preserve"> phân tích năng lực sinh viên</w:t>
      </w:r>
      <w:bookmarkEnd w:id="154"/>
    </w:p>
    <w:p w14:paraId="5E864A49" w14:textId="77777777" w:rsidR="009C1EF6" w:rsidRDefault="005D629B" w:rsidP="005D629B">
      <w:pPr>
        <w:pStyle w:val="BodyText"/>
        <w:rPr>
          <w:lang w:val="vi-VN"/>
        </w:rPr>
      </w:pPr>
      <w:r w:rsidRPr="00BF1898">
        <w:t>Cố</w:t>
      </w:r>
      <w:r w:rsidRPr="00BF1898">
        <w:rPr>
          <w:lang w:val="vi-VN"/>
        </w:rPr>
        <w:t xml:space="preserve"> vấn học tập chọn từng sinh viên để xem điểm sinh viên</w:t>
      </w:r>
      <w:r w:rsidR="007F6ADE" w:rsidRPr="00BF1898">
        <w:rPr>
          <w:lang w:val="vi-VN"/>
        </w:rPr>
        <w:t xml:space="preserve"> đã tích</w:t>
      </w:r>
      <w:r w:rsidRPr="00BF1898">
        <w:rPr>
          <w:lang w:val="vi-VN"/>
        </w:rPr>
        <w:t xml:space="preserve"> được biểu diễn trên biểu </w:t>
      </w:r>
      <w:r w:rsidR="00F67DA0" w:rsidRPr="00BF1898">
        <w:rPr>
          <w:lang w:val="vi-VN"/>
        </w:rPr>
        <w:t>đồ.</w:t>
      </w:r>
    </w:p>
    <w:p w14:paraId="1173218E" w14:textId="08DB0BD9" w:rsidR="009C1EF6" w:rsidRDefault="00F2311F" w:rsidP="005D629B">
      <w:pPr>
        <w:pStyle w:val="BodyText"/>
        <w:rPr>
          <w:lang w:val="vi-VN"/>
        </w:rPr>
      </w:pPr>
      <w:r>
        <w:rPr>
          <w:lang w:val="vi-VN"/>
        </w:rPr>
        <w:t xml:space="preserve">Mỗi chấm </w:t>
      </w:r>
      <w:r w:rsidR="005E4D71">
        <w:rPr>
          <w:lang w:val="vi-VN"/>
        </w:rPr>
        <w:t xml:space="preserve">tròn </w:t>
      </w:r>
      <w:r>
        <w:rPr>
          <w:lang w:val="vi-VN"/>
        </w:rPr>
        <w:t>biểu diễn cho một học phần đăng ký, với các mốc điểm khác nhau, chấm tròn sẽ có màu khác nhau.</w:t>
      </w:r>
      <w:r w:rsidR="00EB7408">
        <w:rPr>
          <w:lang w:val="vi-VN"/>
        </w:rPr>
        <w:t xml:space="preserve"> Thang màu chuyển từ nóng sang lạnh khi điểm tăng dần.</w:t>
      </w:r>
      <w:r w:rsidR="001D650B">
        <w:rPr>
          <w:lang w:val="vi-VN"/>
        </w:rPr>
        <w:t xml:space="preserve"> </w:t>
      </w:r>
      <w:r w:rsidR="00614A69">
        <w:rPr>
          <w:lang w:val="vi-VN"/>
        </w:rPr>
        <w:t>K</w:t>
      </w:r>
      <w:r w:rsidR="00772CFE">
        <w:rPr>
          <w:lang w:val="vi-VN"/>
        </w:rPr>
        <w:t>hi rê chuột</w:t>
      </w:r>
      <w:r w:rsidR="00614A69">
        <w:rPr>
          <w:lang w:val="vi-VN"/>
        </w:rPr>
        <w:t xml:space="preserve"> </w:t>
      </w:r>
      <w:r w:rsidR="002E7E48">
        <w:rPr>
          <w:lang w:val="vi-VN"/>
        </w:rPr>
        <w:t>lên chấm tròn, thông tin môn học cùng điểm môn học sẽ hiện lên.</w:t>
      </w:r>
    </w:p>
    <w:p w14:paraId="1493A914" w14:textId="56F5F3C2" w:rsidR="00940738" w:rsidRPr="00BF1898" w:rsidRDefault="0025146D" w:rsidP="005D629B">
      <w:pPr>
        <w:pStyle w:val="BodyText"/>
        <w:rPr>
          <w:lang w:val="vi-VN"/>
        </w:rPr>
      </w:pPr>
      <w:r>
        <w:rPr>
          <w:lang w:val="vi-VN"/>
        </w:rPr>
        <w:t xml:space="preserve">Điều đáng chú ý đầu tiên là số lượng mỗi chấm </w:t>
      </w:r>
      <w:r w:rsidR="008D0965">
        <w:rPr>
          <w:lang w:val="vi-VN"/>
        </w:rPr>
        <w:t xml:space="preserve">màu. Ví dụ sinh viên dưới đây, lượng chấm màu xanh lá ở mức điểm 2 </w:t>
      </w:r>
      <w:r w:rsidR="00971A0E">
        <w:rPr>
          <w:lang w:val="vi-VN"/>
        </w:rPr>
        <w:t xml:space="preserve">và 2.5 </w:t>
      </w:r>
      <w:r w:rsidR="008D0965">
        <w:rPr>
          <w:lang w:val="vi-VN"/>
        </w:rPr>
        <w:t xml:space="preserve">chiếm đa </w:t>
      </w:r>
      <w:r w:rsidR="008B66FB">
        <w:rPr>
          <w:lang w:val="vi-VN"/>
        </w:rPr>
        <w:t xml:space="preserve">số. Có thể suy ra điểm trung bình </w:t>
      </w:r>
      <w:r w:rsidR="008B66FB">
        <w:rPr>
          <w:lang w:val="vi-VN"/>
        </w:rPr>
        <w:lastRenderedPageBreak/>
        <w:t xml:space="preserve">của sinh viên sẽ xoay quanh điểm 2. </w:t>
      </w:r>
      <w:r w:rsidR="006F6765">
        <w:rPr>
          <w:lang w:val="vi-VN"/>
        </w:rPr>
        <w:t xml:space="preserve">Khả năng học tập của sinh viên này ở </w:t>
      </w:r>
      <w:r w:rsidR="003E174B">
        <w:rPr>
          <w:lang w:val="vi-VN"/>
        </w:rPr>
        <w:t xml:space="preserve">mức trung </w:t>
      </w:r>
      <w:r w:rsidR="00D52BF7">
        <w:rPr>
          <w:lang w:val="vi-VN"/>
        </w:rPr>
        <w:t>bình. Tiếp theo, có ba chấm đỏ ở mức điểm 0, tức</w:t>
      </w:r>
      <w:r w:rsidR="00C81C6B">
        <w:rPr>
          <w:lang w:val="vi-VN"/>
        </w:rPr>
        <w:t xml:space="preserve"> </w:t>
      </w:r>
      <w:r w:rsidR="000A253D">
        <w:rPr>
          <w:lang w:val="vi-VN"/>
        </w:rPr>
        <w:t xml:space="preserve">với những học phần đã đăng ký học, </w:t>
      </w:r>
      <w:r w:rsidR="00C81C6B">
        <w:rPr>
          <w:lang w:val="vi-VN"/>
        </w:rPr>
        <w:t>sinh viên có</w:t>
      </w:r>
      <w:r w:rsidR="00597FDC">
        <w:rPr>
          <w:lang w:val="vi-VN"/>
        </w:rPr>
        <w:t xml:space="preserve"> 3</w:t>
      </w:r>
      <w:r w:rsidR="00D52BF7">
        <w:rPr>
          <w:lang w:val="vi-VN"/>
        </w:rPr>
        <w:t xml:space="preserve"> học phần không đạt.</w:t>
      </w:r>
    </w:p>
    <w:p w14:paraId="617979DB" w14:textId="7CFD1EA0" w:rsidR="00B919F3" w:rsidRPr="00BF1898" w:rsidRDefault="00590C52" w:rsidP="00B919F3">
      <w:pPr>
        <w:pStyle w:val="BodyText"/>
        <w:keepNext/>
        <w:ind w:firstLine="0"/>
        <w:jc w:val="center"/>
      </w:pPr>
      <w:r>
        <w:rPr>
          <w:noProof/>
          <w:lang w:val="en-US"/>
        </w:rPr>
        <w:drawing>
          <wp:inline distT="0" distB="0" distL="0" distR="0" wp14:anchorId="158CD0E5" wp14:editId="3671BF11">
            <wp:extent cx="5760000" cy="2564884"/>
            <wp:effectExtent l="19050" t="19050" r="12700" b="26035"/>
            <wp:docPr id="400619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9330" name="Picture 400619330"/>
                    <pic:cNvPicPr/>
                  </pic:nvPicPr>
                  <pic:blipFill rotWithShape="1">
                    <a:blip r:embed="rId117" cstate="print">
                      <a:extLst>
                        <a:ext uri="{28A0092B-C50C-407E-A947-70E740481C1C}">
                          <a14:useLocalDpi xmlns:a14="http://schemas.microsoft.com/office/drawing/2010/main" val="0"/>
                        </a:ext>
                      </a:extLst>
                    </a:blip>
                    <a:srcRect b="20834"/>
                    <a:stretch/>
                  </pic:blipFill>
                  <pic:spPr bwMode="auto">
                    <a:xfrm>
                      <a:off x="0" y="0"/>
                      <a:ext cx="5760000" cy="256488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127E6719" w14:textId="04EA66AA" w:rsidR="00631FAF" w:rsidRPr="00BF1898" w:rsidRDefault="00B919F3" w:rsidP="00FF5D71">
      <w:pPr>
        <w:pStyle w:val="Caption"/>
        <w:rPr>
          <w:lang w:val="vi-VN"/>
        </w:rPr>
      </w:pPr>
      <w:bookmarkStart w:id="155" w:name="_Toc173388222"/>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23</w:t>
      </w:r>
      <w:r w:rsidR="009F1115">
        <w:fldChar w:fldCharType="end"/>
      </w:r>
      <w:r w:rsidRPr="00BF1898">
        <w:rPr>
          <w:lang w:val="vi-VN"/>
        </w:rPr>
        <w:t xml:space="preserve">. Cố vấn xem phân tích năng </w:t>
      </w:r>
      <w:r w:rsidR="002168FC" w:rsidRPr="00BF1898">
        <w:rPr>
          <w:lang w:val="vi-VN"/>
        </w:rPr>
        <w:t>lực</w:t>
      </w:r>
      <w:r w:rsidRPr="00BF1898">
        <w:rPr>
          <w:lang w:val="vi-VN"/>
        </w:rPr>
        <w:t xml:space="preserve"> sinh viên</w:t>
      </w:r>
      <w:bookmarkEnd w:id="155"/>
    </w:p>
    <w:p w14:paraId="34938FD3" w14:textId="0D0BBED6" w:rsidR="00551E74" w:rsidRDefault="00730915" w:rsidP="00DD5960">
      <w:pPr>
        <w:pStyle w:val="Heading3"/>
        <w:rPr>
          <w:lang w:val="vi-VN"/>
        </w:rPr>
      </w:pPr>
      <w:bookmarkStart w:id="156" w:name="_Toc173388167"/>
      <w:r>
        <w:rPr>
          <w:lang w:val="vi-VN"/>
        </w:rPr>
        <w:t>Chức năng x</w:t>
      </w:r>
      <w:r w:rsidR="00551E74" w:rsidRPr="00BF1898">
        <w:rPr>
          <w:lang w:val="vi-VN"/>
        </w:rPr>
        <w:t>em gợi ý môn học cải thiện từng sinh viên</w:t>
      </w:r>
      <w:bookmarkEnd w:id="156"/>
    </w:p>
    <w:p w14:paraId="2A77B4AC" w14:textId="0F04EE0A" w:rsidR="00A92193" w:rsidRDefault="00A92193" w:rsidP="00A92193">
      <w:pPr>
        <w:pStyle w:val="BodyText"/>
        <w:rPr>
          <w:lang w:val="vi-VN"/>
        </w:rPr>
      </w:pPr>
      <w:r>
        <w:t>Cố</w:t>
      </w:r>
      <w:r>
        <w:rPr>
          <w:lang w:val="vi-VN"/>
        </w:rPr>
        <w:t xml:space="preserve"> vấn học tập có thể xem được các môn học gợi ý cải thiện của từng sinh viên. </w:t>
      </w:r>
    </w:p>
    <w:p w14:paraId="7DCAC956" w14:textId="16DF5ACC" w:rsidR="000A060C" w:rsidRDefault="000A060C" w:rsidP="00A92193">
      <w:pPr>
        <w:pStyle w:val="BodyText"/>
        <w:rPr>
          <w:lang w:val="vi-VN"/>
        </w:rPr>
      </w:pPr>
      <w:r>
        <w:rPr>
          <w:lang w:val="vi-VN"/>
        </w:rPr>
        <w:t>Có</w:t>
      </w:r>
      <w:r w:rsidR="00741268">
        <w:rPr>
          <w:lang w:val="vi-VN"/>
        </w:rPr>
        <w:t xml:space="preserve"> 2 loại </w:t>
      </w:r>
      <w:r w:rsidR="00373399">
        <w:rPr>
          <w:lang w:val="vi-VN"/>
        </w:rPr>
        <w:t>thẻ gợi ý, đề xuất cải thiện và xem xét cải thiện. Đề xuất cải thiện là những môn do hệ thống gợi ý xây dựng bằng KNN đề xuất, có mức độ ưu tiên cao hơn.</w:t>
      </w:r>
      <w:r w:rsidR="00E30359">
        <w:rPr>
          <w:lang w:val="vi-VN"/>
        </w:rPr>
        <w:t xml:space="preserve"> Tùy vào điểm tích lũy hiện tại của sinh viên, </w:t>
      </w:r>
      <w:r w:rsidR="00193A3D">
        <w:rPr>
          <w:lang w:val="vi-VN"/>
        </w:rPr>
        <w:t>h</w:t>
      </w:r>
      <w:r w:rsidR="00ED3FE7">
        <w:rPr>
          <w:lang w:val="vi-VN"/>
        </w:rPr>
        <w:t>ệ thống hiển thị tất cả các môn thuộc điểm D, D+</w:t>
      </w:r>
      <w:r w:rsidR="00A3794D">
        <w:rPr>
          <w:lang w:val="vi-VN"/>
        </w:rPr>
        <w:t xml:space="preserve"> hoặc</w:t>
      </w:r>
      <w:r w:rsidR="00EB279F">
        <w:rPr>
          <w:lang w:val="vi-VN"/>
        </w:rPr>
        <w:t xml:space="preserve"> cả</w:t>
      </w:r>
      <w:r w:rsidR="00ED3FE7">
        <w:rPr>
          <w:lang w:val="vi-VN"/>
        </w:rPr>
        <w:t xml:space="preserve"> C, C+ mà sinh viên có thể lựa chọn học cải thiện.</w:t>
      </w:r>
    </w:p>
    <w:p w14:paraId="2FDA9D87" w14:textId="3FB9FCF6" w:rsidR="0060152D" w:rsidRPr="003F0767" w:rsidRDefault="007F722B" w:rsidP="00A92193">
      <w:pPr>
        <w:pStyle w:val="BodyText"/>
        <w:rPr>
          <w:lang w:val="vi-VN"/>
        </w:rPr>
      </w:pPr>
      <w:r>
        <w:rPr>
          <w:lang w:val="vi-VN"/>
        </w:rPr>
        <w:t xml:space="preserve">Với </w:t>
      </w:r>
      <w:r w:rsidR="004E3979">
        <w:rPr>
          <w:lang w:val="vi-VN"/>
        </w:rPr>
        <w:t xml:space="preserve">đầu vào là điểm các môn học của sinh viên cùng ngành, cùng khóa với sinh viên cần xem gợi ý </w:t>
      </w:r>
      <w:r w:rsidR="005015E4">
        <w:rPr>
          <w:lang w:val="vi-VN"/>
        </w:rPr>
        <w:t xml:space="preserve">môn </w:t>
      </w:r>
      <w:r w:rsidR="004E3979">
        <w:rPr>
          <w:lang w:val="vi-VN"/>
        </w:rPr>
        <w:t xml:space="preserve">cải thiện. </w:t>
      </w:r>
      <w:r w:rsidR="00D14C41">
        <w:rPr>
          <w:lang w:val="vi-VN"/>
        </w:rPr>
        <w:t>Trải qua các bước xử lý và huấn luyện mô hình như đã trình bày ở phần 3.</w:t>
      </w:r>
      <w:r w:rsidR="00122E46">
        <w:rPr>
          <w:lang w:val="vi-VN"/>
        </w:rPr>
        <w:t xml:space="preserve">6, đầu </w:t>
      </w:r>
      <w:r w:rsidR="002B6170">
        <w:rPr>
          <w:lang w:val="vi-VN"/>
        </w:rPr>
        <w:t>ra của hệ thống gợi ý là danh sách các môn học có nhãn</w:t>
      </w:r>
      <w:r w:rsidR="00E67FA8">
        <w:rPr>
          <w:lang w:val="vi-VN"/>
        </w:rPr>
        <w:t xml:space="preserve"> đề xuất cải </w:t>
      </w:r>
      <w:r w:rsidR="00116447">
        <w:rPr>
          <w:lang w:val="vi-VN"/>
        </w:rPr>
        <w:t xml:space="preserve">thiện. Các môn </w:t>
      </w:r>
      <w:r w:rsidR="00735190">
        <w:rPr>
          <w:lang w:val="vi-VN"/>
        </w:rPr>
        <w:t xml:space="preserve">có nhãn xem xét cải thiện sẽ là các môn có điểm D, D+, C, C+ còn </w:t>
      </w:r>
      <w:r w:rsidR="00856E82">
        <w:rPr>
          <w:lang w:val="vi-VN"/>
        </w:rPr>
        <w:t>lại.</w:t>
      </w:r>
    </w:p>
    <w:p w14:paraId="42AA9E65" w14:textId="49E2DAF3" w:rsidR="00E07318" w:rsidRPr="00BF1898" w:rsidRDefault="004E2C46" w:rsidP="009A4115">
      <w:pPr>
        <w:pStyle w:val="BodyText"/>
        <w:ind w:firstLine="0"/>
        <w:jc w:val="center"/>
      </w:pPr>
      <w:r>
        <w:rPr>
          <w:noProof/>
          <w:lang w:val="en-US"/>
        </w:rPr>
        <w:lastRenderedPageBreak/>
        <w:drawing>
          <wp:inline distT="0" distB="0" distL="0" distR="0" wp14:anchorId="1EF67405" wp14:editId="226F48A5">
            <wp:extent cx="5760000" cy="2564885"/>
            <wp:effectExtent l="19050" t="19050" r="12700" b="26035"/>
            <wp:docPr id="18651375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37513" name="Picture 1865137513"/>
                    <pic:cNvPicPr/>
                  </pic:nvPicPr>
                  <pic:blipFill rotWithShape="1">
                    <a:blip r:embed="rId118" cstate="print">
                      <a:extLst>
                        <a:ext uri="{28A0092B-C50C-407E-A947-70E740481C1C}">
                          <a14:useLocalDpi xmlns:a14="http://schemas.microsoft.com/office/drawing/2010/main" val="0"/>
                        </a:ext>
                      </a:extLst>
                    </a:blip>
                    <a:srcRect b="20834"/>
                    <a:stretch/>
                  </pic:blipFill>
                  <pic:spPr bwMode="auto">
                    <a:xfrm>
                      <a:off x="0" y="0"/>
                      <a:ext cx="5760000" cy="256488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198CB5E" w14:textId="7A54531F" w:rsidR="00551E74" w:rsidRPr="00BF1898" w:rsidRDefault="00E07318" w:rsidP="00FF5D71">
      <w:pPr>
        <w:pStyle w:val="Caption"/>
        <w:rPr>
          <w:lang w:val="vi-VN"/>
        </w:rPr>
      </w:pPr>
      <w:bookmarkStart w:id="157" w:name="_Toc173388223"/>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24</w:t>
      </w:r>
      <w:r w:rsidR="009F1115">
        <w:fldChar w:fldCharType="end"/>
      </w:r>
      <w:r w:rsidRPr="00BF1898">
        <w:rPr>
          <w:lang w:val="vi-VN"/>
        </w:rPr>
        <w:t>.</w:t>
      </w:r>
      <w:r w:rsidR="000344C9" w:rsidRPr="00BF1898">
        <w:rPr>
          <w:lang w:val="vi-VN"/>
        </w:rPr>
        <w:t xml:space="preserve"> Cố vấn</w:t>
      </w:r>
      <w:r w:rsidR="00A26C5A">
        <w:rPr>
          <w:lang w:val="vi-VN"/>
        </w:rPr>
        <w:t xml:space="preserve"> học tập</w:t>
      </w:r>
      <w:r w:rsidR="000344C9" w:rsidRPr="00BF1898">
        <w:rPr>
          <w:lang w:val="vi-VN"/>
        </w:rPr>
        <w:t xml:space="preserve"> xem </w:t>
      </w:r>
      <w:r w:rsidR="00D6713F">
        <w:rPr>
          <w:lang w:val="vi-VN"/>
        </w:rPr>
        <w:t>gợi</w:t>
      </w:r>
      <w:r w:rsidR="000344C9" w:rsidRPr="00BF1898">
        <w:rPr>
          <w:lang w:val="vi-VN"/>
        </w:rPr>
        <w:t xml:space="preserve"> ý môn học cải thiện của sinh viên</w:t>
      </w:r>
      <w:bookmarkEnd w:id="157"/>
    </w:p>
    <w:p w14:paraId="5B12FD00" w14:textId="77777777" w:rsidR="006942A7" w:rsidRPr="00BF1898" w:rsidRDefault="006942A7" w:rsidP="006942A7">
      <w:pPr>
        <w:pStyle w:val="Heading2"/>
        <w:rPr>
          <w:lang w:val="vi-VN"/>
        </w:rPr>
      </w:pPr>
      <w:bookmarkStart w:id="158" w:name="_Toc173388168"/>
      <w:r w:rsidRPr="00BF1898">
        <w:t>Các</w:t>
      </w:r>
      <w:r w:rsidRPr="00BF1898">
        <w:rPr>
          <w:lang w:val="vi-VN"/>
        </w:rPr>
        <w:t xml:space="preserve"> chức năng phân quyền sinh viên</w:t>
      </w:r>
      <w:bookmarkEnd w:id="158"/>
    </w:p>
    <w:p w14:paraId="3F629486" w14:textId="69D4B789" w:rsidR="008D29C3" w:rsidRPr="00BF1898" w:rsidRDefault="008D29C3" w:rsidP="00DD5960">
      <w:pPr>
        <w:pStyle w:val="Heading3"/>
        <w:rPr>
          <w:lang w:val="vi-VN"/>
        </w:rPr>
      </w:pPr>
      <w:bookmarkStart w:id="159" w:name="_Toc173388169"/>
      <w:r w:rsidRPr="00BF1898">
        <w:rPr>
          <w:lang w:val="vi-VN"/>
        </w:rPr>
        <w:t>Trang chủ phân quyền sinh viên</w:t>
      </w:r>
      <w:bookmarkEnd w:id="159"/>
    </w:p>
    <w:p w14:paraId="069A01F5" w14:textId="77777777" w:rsidR="00362B4E" w:rsidRDefault="00167460" w:rsidP="00167460">
      <w:pPr>
        <w:pStyle w:val="BodyText"/>
        <w:rPr>
          <w:lang w:val="vi-VN"/>
        </w:rPr>
      </w:pPr>
      <w:r w:rsidRPr="00BF1898">
        <w:t>Trang</w:t>
      </w:r>
      <w:r w:rsidRPr="00BF1898">
        <w:rPr>
          <w:lang w:val="vi-VN"/>
        </w:rPr>
        <w:t xml:space="preserve"> chủ phân quyền sinh viên chứa các thống kê</w:t>
      </w:r>
      <w:r w:rsidR="00A415EA" w:rsidRPr="00BF1898">
        <w:rPr>
          <w:lang w:val="vi-VN"/>
        </w:rPr>
        <w:t xml:space="preserve"> về học kỳ, số tín chỉ đã tích lũy và điểm trung bình tích </w:t>
      </w:r>
      <w:r w:rsidR="004B3DC1" w:rsidRPr="00BF1898">
        <w:rPr>
          <w:lang w:val="vi-VN"/>
        </w:rPr>
        <w:t>lũy.</w:t>
      </w:r>
    </w:p>
    <w:p w14:paraId="4809FA2B" w14:textId="77777777" w:rsidR="001B3689" w:rsidRDefault="00F72317" w:rsidP="00167460">
      <w:pPr>
        <w:pStyle w:val="BodyText"/>
        <w:rPr>
          <w:lang w:val="vi-VN"/>
        </w:rPr>
      </w:pPr>
      <w:r>
        <w:rPr>
          <w:lang w:val="vi-VN"/>
        </w:rPr>
        <w:t>Dùng biểu đồ cùng để</w:t>
      </w:r>
      <w:r w:rsidR="00E60F53">
        <w:rPr>
          <w:lang w:val="vi-VN"/>
        </w:rPr>
        <w:t xml:space="preserve"> thể hiện điểm trung bình mà sinh viên đã tích lũy </w:t>
      </w:r>
      <w:r w:rsidR="00AD1C3B">
        <w:rPr>
          <w:lang w:val="vi-VN"/>
        </w:rPr>
        <w:t>của</w:t>
      </w:r>
      <w:r w:rsidR="00E60F53">
        <w:rPr>
          <w:lang w:val="vi-VN"/>
        </w:rPr>
        <w:t xml:space="preserve"> từng</w:t>
      </w:r>
      <w:r w:rsidR="007573FD">
        <w:rPr>
          <w:lang w:val="vi-VN"/>
        </w:rPr>
        <w:t xml:space="preserve"> nhóm</w:t>
      </w:r>
      <w:r>
        <w:rPr>
          <w:lang w:val="vi-VN"/>
        </w:rPr>
        <w:t xml:space="preserve"> môn</w:t>
      </w:r>
      <w:r w:rsidR="00F32777">
        <w:rPr>
          <w:lang w:val="vi-VN"/>
        </w:rPr>
        <w:t xml:space="preserve"> theo chương trình</w:t>
      </w:r>
      <w:r w:rsidR="00A51A4F">
        <w:rPr>
          <w:lang w:val="vi-VN"/>
        </w:rPr>
        <w:t xml:space="preserve"> đào tạo</w:t>
      </w:r>
      <w:r w:rsidR="00F32777">
        <w:rPr>
          <w:lang w:val="vi-VN"/>
        </w:rPr>
        <w:t xml:space="preserve"> </w:t>
      </w:r>
      <w:r w:rsidR="00A51A4F">
        <w:rPr>
          <w:lang w:val="vi-VN"/>
        </w:rPr>
        <w:t>đ</w:t>
      </w:r>
      <w:r w:rsidR="00F32777">
        <w:rPr>
          <w:lang w:val="vi-VN"/>
        </w:rPr>
        <w:t>ã chia</w:t>
      </w:r>
      <w:r w:rsidR="00592E14">
        <w:rPr>
          <w:lang w:val="vi-VN"/>
        </w:rPr>
        <w:t xml:space="preserve">. </w:t>
      </w:r>
      <w:r w:rsidR="000B0298">
        <w:rPr>
          <w:lang w:val="vi-VN"/>
        </w:rPr>
        <w:t xml:space="preserve">Khi rê chuột lên điểm, tên nhóm cùng điểm của nhóm sẽ được hiển thị. </w:t>
      </w:r>
      <w:r w:rsidR="00592E14">
        <w:rPr>
          <w:lang w:val="vi-VN"/>
        </w:rPr>
        <w:t>Từ đó sinh viên có thể biết được bản thân học tốt nhóm nào, kém nhóm nào để có kế hoạch cải thiện khả năng học tập.</w:t>
      </w:r>
    </w:p>
    <w:p w14:paraId="6E2419BC" w14:textId="4C53DB1E" w:rsidR="00C63151" w:rsidRDefault="00C63151" w:rsidP="00167460">
      <w:pPr>
        <w:pStyle w:val="BodyText"/>
        <w:rPr>
          <w:lang w:val="vi-VN"/>
        </w:rPr>
      </w:pPr>
      <w:r>
        <w:rPr>
          <w:lang w:val="vi-VN"/>
        </w:rPr>
        <w:t>Ví dụ</w:t>
      </w:r>
      <w:r w:rsidR="00F5441C">
        <w:rPr>
          <w:lang w:val="vi-VN"/>
        </w:rPr>
        <w:t xml:space="preserve"> sinh viên đang có điểm trung bình nhóm</w:t>
      </w:r>
      <w:r w:rsidR="00DE05EF">
        <w:rPr>
          <w:lang w:val="vi-VN"/>
        </w:rPr>
        <w:t xml:space="preserve"> </w:t>
      </w:r>
      <w:r w:rsidR="0083107D">
        <w:rPr>
          <w:lang w:val="vi-VN"/>
        </w:rPr>
        <w:t>toán, tin, khoa học tự nhiên</w:t>
      </w:r>
      <w:r w:rsidR="00DE05EF">
        <w:rPr>
          <w:lang w:val="vi-VN"/>
        </w:rPr>
        <w:t xml:space="preserve"> là</w:t>
      </w:r>
      <w:r w:rsidR="00EA568D">
        <w:rPr>
          <w:lang w:val="vi-VN"/>
        </w:rPr>
        <w:t xml:space="preserve"> </w:t>
      </w:r>
      <w:r w:rsidR="00832CAB">
        <w:rPr>
          <w:lang w:val="vi-VN"/>
        </w:rPr>
        <w:t>2.62</w:t>
      </w:r>
      <w:r w:rsidR="00C312E4">
        <w:rPr>
          <w:lang w:val="vi-VN"/>
        </w:rPr>
        <w:t xml:space="preserve">, nhóm này </w:t>
      </w:r>
      <w:r w:rsidR="000778D2">
        <w:rPr>
          <w:lang w:val="vi-VN"/>
        </w:rPr>
        <w:t xml:space="preserve">so với </w:t>
      </w:r>
      <w:r w:rsidR="002140AB">
        <w:rPr>
          <w:lang w:val="vi-VN"/>
        </w:rPr>
        <w:t>các nhóm môn còn lại có điểm trung bình khá cao,</w:t>
      </w:r>
      <w:r w:rsidR="002D0E35">
        <w:rPr>
          <w:lang w:val="vi-VN"/>
        </w:rPr>
        <w:t xml:space="preserve"> n</w:t>
      </w:r>
      <w:r w:rsidR="002140AB">
        <w:rPr>
          <w:lang w:val="vi-VN"/>
        </w:rPr>
        <w:t xml:space="preserve">ên khi gợi ý </w:t>
      </w:r>
      <w:r w:rsidR="00835E39">
        <w:rPr>
          <w:lang w:val="vi-VN"/>
        </w:rPr>
        <w:t xml:space="preserve">môn </w:t>
      </w:r>
      <w:r w:rsidR="002140AB">
        <w:rPr>
          <w:lang w:val="vi-VN"/>
        </w:rPr>
        <w:t>cải thiện, nhóm này</w:t>
      </w:r>
      <w:r w:rsidR="00742982">
        <w:rPr>
          <w:lang w:val="vi-VN"/>
        </w:rPr>
        <w:t xml:space="preserve"> cũng sẽ được ưu tiên hơn so với các nhóm </w:t>
      </w:r>
      <w:r w:rsidR="00195F36">
        <w:rPr>
          <w:lang w:val="vi-VN"/>
        </w:rPr>
        <w:t>có điểm trung bình thấp hơn</w:t>
      </w:r>
      <w:r w:rsidR="005567E5">
        <w:rPr>
          <w:lang w:val="vi-VN"/>
        </w:rPr>
        <w:t>.</w:t>
      </w:r>
    </w:p>
    <w:p w14:paraId="5AA7DB6D" w14:textId="11646188" w:rsidR="00E60F53" w:rsidRPr="00BF1898" w:rsidRDefault="002B7ED9" w:rsidP="00167460">
      <w:pPr>
        <w:pStyle w:val="BodyText"/>
        <w:rPr>
          <w:lang w:val="vi-VN"/>
        </w:rPr>
      </w:pPr>
      <w:r>
        <w:rPr>
          <w:lang w:val="vi-VN"/>
        </w:rPr>
        <w:t xml:space="preserve">Chi tiết điểm các môn học trong từng nhóm được thể </w:t>
      </w:r>
      <w:r w:rsidR="00FA3BF8">
        <w:rPr>
          <w:lang w:val="vi-VN"/>
        </w:rPr>
        <w:t>diễn</w:t>
      </w:r>
      <w:r>
        <w:rPr>
          <w:lang w:val="vi-VN"/>
        </w:rPr>
        <w:t xml:space="preserve"> ở biểu đồ</w:t>
      </w:r>
      <w:r w:rsidR="00CF1395">
        <w:rPr>
          <w:lang w:val="vi-VN"/>
        </w:rPr>
        <w:t xml:space="preserve"> chi tiết nhóm môn (Hình </w:t>
      </w:r>
      <w:r w:rsidR="007328E3">
        <w:rPr>
          <w:lang w:val="vi-VN"/>
        </w:rPr>
        <w:t>4.26</w:t>
      </w:r>
      <w:r w:rsidR="00CF1395">
        <w:rPr>
          <w:lang w:val="vi-VN"/>
        </w:rPr>
        <w:t>)</w:t>
      </w:r>
    </w:p>
    <w:p w14:paraId="64D45A1C" w14:textId="5E15A6A5" w:rsidR="00622340" w:rsidRDefault="00F20495" w:rsidP="00167460">
      <w:pPr>
        <w:pStyle w:val="BodyText"/>
        <w:rPr>
          <w:lang w:val="vi-VN"/>
        </w:rPr>
      </w:pPr>
      <w:r w:rsidRPr="00BF1898">
        <w:rPr>
          <w:lang w:val="vi-VN"/>
        </w:rPr>
        <w:t>Biểu đồ trung bình học kỳ</w:t>
      </w:r>
      <w:r w:rsidR="005D44F0" w:rsidRPr="00BF1898">
        <w:rPr>
          <w:lang w:val="vi-VN"/>
        </w:rPr>
        <w:t xml:space="preserve"> </w:t>
      </w:r>
      <w:r w:rsidR="00F2663E" w:rsidRPr="00BF1898">
        <w:rPr>
          <w:lang w:val="vi-VN"/>
        </w:rPr>
        <w:t xml:space="preserve">thể </w:t>
      </w:r>
      <w:r w:rsidR="005657FC" w:rsidRPr="00BF1898">
        <w:rPr>
          <w:lang w:val="vi-VN"/>
        </w:rPr>
        <w:t xml:space="preserve">hiện </w:t>
      </w:r>
      <w:r w:rsidR="0078546E" w:rsidRPr="00BF1898">
        <w:rPr>
          <w:lang w:val="vi-VN"/>
        </w:rPr>
        <w:t xml:space="preserve">điểm </w:t>
      </w:r>
      <w:r w:rsidR="00BD6E6C" w:rsidRPr="00BF1898">
        <w:rPr>
          <w:lang w:val="vi-VN"/>
        </w:rPr>
        <w:t>trung</w:t>
      </w:r>
      <w:r w:rsidR="0078546E" w:rsidRPr="00BF1898">
        <w:rPr>
          <w:lang w:val="vi-VN"/>
        </w:rPr>
        <w:t xml:space="preserve"> bình của cá nhân sinh viên</w:t>
      </w:r>
      <w:r w:rsidR="000756D4" w:rsidRPr="00BF1898">
        <w:rPr>
          <w:lang w:val="vi-VN"/>
        </w:rPr>
        <w:t xml:space="preserve"> với trung bình của lớp và trung bình </w:t>
      </w:r>
      <w:r w:rsidR="007C1278" w:rsidRPr="00BF1898">
        <w:rPr>
          <w:lang w:val="vi-VN"/>
        </w:rPr>
        <w:t>cả khóa</w:t>
      </w:r>
      <w:r w:rsidR="00F2663E" w:rsidRPr="00BF1898">
        <w:rPr>
          <w:lang w:val="vi-VN"/>
        </w:rPr>
        <w:t xml:space="preserve"> nhằm </w:t>
      </w:r>
      <w:r w:rsidR="00391A3F" w:rsidRPr="00BF1898">
        <w:rPr>
          <w:lang w:val="vi-VN"/>
        </w:rPr>
        <w:t>so sánh</w:t>
      </w:r>
      <w:r w:rsidR="00F2663E" w:rsidRPr="00BF1898">
        <w:rPr>
          <w:lang w:val="vi-VN"/>
        </w:rPr>
        <w:t xml:space="preserve"> năng lực của sinh viên</w:t>
      </w:r>
      <w:r w:rsidR="002E2AD3" w:rsidRPr="00BF1898">
        <w:rPr>
          <w:lang w:val="vi-VN"/>
        </w:rPr>
        <w:t xml:space="preserve"> với lớp và khóa theo từng học </w:t>
      </w:r>
      <w:r w:rsidR="00255BE3" w:rsidRPr="00BF1898">
        <w:rPr>
          <w:lang w:val="vi-VN"/>
        </w:rPr>
        <w:t>kỳ.</w:t>
      </w:r>
      <w:r w:rsidR="009276A3">
        <w:rPr>
          <w:lang w:val="vi-VN"/>
        </w:rPr>
        <w:t xml:space="preserve"> </w:t>
      </w:r>
      <w:r w:rsidR="009A2CAD">
        <w:rPr>
          <w:lang w:val="vi-VN"/>
        </w:rPr>
        <w:t>So với m</w:t>
      </w:r>
      <w:r w:rsidR="009276A3">
        <w:rPr>
          <w:lang w:val="vi-VN"/>
        </w:rPr>
        <w:t>ốc điểm 2.</w:t>
      </w:r>
      <w:r w:rsidR="00153D0A">
        <w:rPr>
          <w:lang w:val="vi-VN"/>
        </w:rPr>
        <w:t>0, sinh viên có thể biết bản thân có đạt học kỳ đó hay không, sau đó có thể lên kế hoạch để đăng ký học cải thiện các học phần chưa đạt.</w:t>
      </w:r>
    </w:p>
    <w:p w14:paraId="319C74D3" w14:textId="77777777" w:rsidR="00FA05F0" w:rsidRPr="00BF1898" w:rsidRDefault="00FA05F0" w:rsidP="00167460">
      <w:pPr>
        <w:pStyle w:val="BodyText"/>
        <w:rPr>
          <w:lang w:val="vi-VN"/>
        </w:rPr>
      </w:pPr>
    </w:p>
    <w:p w14:paraId="2F2DBDE7" w14:textId="6EA725DD" w:rsidR="004939C7" w:rsidRPr="00BF1898" w:rsidRDefault="00C312E4" w:rsidP="004939C7">
      <w:pPr>
        <w:pStyle w:val="BodyText"/>
        <w:keepNext/>
        <w:ind w:firstLine="0"/>
        <w:jc w:val="center"/>
      </w:pPr>
      <w:r w:rsidRPr="00C312E4">
        <w:rPr>
          <w:noProof/>
        </w:rPr>
        <w:lastRenderedPageBreak/>
        <w:drawing>
          <wp:inline distT="0" distB="0" distL="0" distR="0" wp14:anchorId="1D648D3E" wp14:editId="70DADF70">
            <wp:extent cx="5760000" cy="2502875"/>
            <wp:effectExtent l="19050" t="19050" r="12700" b="12065"/>
            <wp:docPr id="12091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30518" name=""/>
                    <pic:cNvPicPr/>
                  </pic:nvPicPr>
                  <pic:blipFill>
                    <a:blip r:embed="rId119"/>
                    <a:stretch>
                      <a:fillRect/>
                    </a:stretch>
                  </pic:blipFill>
                  <pic:spPr>
                    <a:xfrm>
                      <a:off x="0" y="0"/>
                      <a:ext cx="5760000" cy="2502875"/>
                    </a:xfrm>
                    <a:prstGeom prst="rect">
                      <a:avLst/>
                    </a:prstGeom>
                    <a:ln>
                      <a:solidFill>
                        <a:schemeClr val="bg2"/>
                      </a:solidFill>
                    </a:ln>
                  </pic:spPr>
                </pic:pic>
              </a:graphicData>
            </a:graphic>
          </wp:inline>
        </w:drawing>
      </w:r>
    </w:p>
    <w:p w14:paraId="08DB1CDD" w14:textId="4874F22C" w:rsidR="004939C7" w:rsidRDefault="004939C7" w:rsidP="00FF5D71">
      <w:pPr>
        <w:pStyle w:val="Caption"/>
        <w:rPr>
          <w:lang w:val="vi-VN"/>
        </w:rPr>
      </w:pPr>
      <w:bookmarkStart w:id="160" w:name="_Toc173388224"/>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25</w:t>
      </w:r>
      <w:r w:rsidR="009F1115">
        <w:fldChar w:fldCharType="end"/>
      </w:r>
      <w:r w:rsidRPr="00BF1898">
        <w:rPr>
          <w:lang w:val="vi-VN"/>
        </w:rPr>
        <w:t>. Trang chủ</w:t>
      </w:r>
      <w:r w:rsidR="00D16D29" w:rsidRPr="00BF1898">
        <w:rPr>
          <w:lang w:val="vi-VN"/>
        </w:rPr>
        <w:t xml:space="preserve"> phân quyền</w:t>
      </w:r>
      <w:r w:rsidRPr="00BF1898">
        <w:rPr>
          <w:lang w:val="vi-VN"/>
        </w:rPr>
        <w:t xml:space="preserve"> sinh viên</w:t>
      </w:r>
      <w:bookmarkEnd w:id="160"/>
    </w:p>
    <w:p w14:paraId="56BDC1E0" w14:textId="1DCA1934" w:rsidR="005C5606" w:rsidRDefault="00DA1F99" w:rsidP="00DA1F99">
      <w:pPr>
        <w:pStyle w:val="BodyText"/>
        <w:rPr>
          <w:lang w:val="vi-VN"/>
        </w:rPr>
      </w:pPr>
      <w:r w:rsidRPr="00BF1898">
        <w:rPr>
          <w:lang w:val="vi-VN"/>
        </w:rPr>
        <w:t xml:space="preserve">Biểu đồ </w:t>
      </w:r>
      <w:r w:rsidR="008C369A">
        <w:rPr>
          <w:lang w:val="vi-VN"/>
        </w:rPr>
        <w:t xml:space="preserve">chi tiết </w:t>
      </w:r>
      <w:r w:rsidRPr="00BF1898">
        <w:rPr>
          <w:lang w:val="vi-VN"/>
        </w:rPr>
        <w:t>nhóm</w:t>
      </w:r>
      <w:r w:rsidR="008C369A">
        <w:rPr>
          <w:lang w:val="vi-VN"/>
        </w:rPr>
        <w:t xml:space="preserve"> môn</w:t>
      </w:r>
      <w:r w:rsidR="00413F0F">
        <w:rPr>
          <w:lang w:val="vi-VN"/>
        </w:rPr>
        <w:t xml:space="preserve"> được biểu diễn bằng biểu đồ đường kết </w:t>
      </w:r>
      <w:r w:rsidR="00294AD1">
        <w:rPr>
          <w:lang w:val="vi-VN"/>
        </w:rPr>
        <w:t xml:space="preserve">hợp với cột, </w:t>
      </w:r>
      <w:r w:rsidRPr="00BF1898">
        <w:rPr>
          <w:lang w:val="vi-VN"/>
        </w:rPr>
        <w:t xml:space="preserve">thể hiện điểm trung bình của </w:t>
      </w:r>
      <w:r w:rsidR="007648C5">
        <w:rPr>
          <w:lang w:val="vi-VN"/>
        </w:rPr>
        <w:t xml:space="preserve">một </w:t>
      </w:r>
      <w:r w:rsidRPr="00BF1898">
        <w:rPr>
          <w:lang w:val="vi-VN"/>
        </w:rPr>
        <w:t xml:space="preserve">nhóm môn </w:t>
      </w:r>
      <w:r w:rsidR="00582A0A">
        <w:rPr>
          <w:lang w:val="vi-VN"/>
        </w:rPr>
        <w:t xml:space="preserve">cụ thể </w:t>
      </w:r>
      <w:r w:rsidR="000D3B91">
        <w:rPr>
          <w:lang w:val="vi-VN"/>
        </w:rPr>
        <w:t>cùng</w:t>
      </w:r>
      <w:r w:rsidRPr="00BF1898">
        <w:rPr>
          <w:lang w:val="vi-VN"/>
        </w:rPr>
        <w:t xml:space="preserve"> điểm </w:t>
      </w:r>
      <w:r w:rsidR="00DB12BF">
        <w:rPr>
          <w:lang w:val="vi-VN"/>
        </w:rPr>
        <w:t xml:space="preserve">kết thúc </w:t>
      </w:r>
      <w:r w:rsidR="00BA3DAE">
        <w:rPr>
          <w:lang w:val="vi-VN"/>
        </w:rPr>
        <w:t xml:space="preserve">của </w:t>
      </w:r>
      <w:r w:rsidRPr="00BF1898">
        <w:rPr>
          <w:lang w:val="vi-VN"/>
        </w:rPr>
        <w:t>các môn trong nhóm</w:t>
      </w:r>
      <w:r w:rsidR="00582A0A">
        <w:rPr>
          <w:lang w:val="vi-VN"/>
        </w:rPr>
        <w:t xml:space="preserve"> </w:t>
      </w:r>
      <w:r w:rsidR="00CA662A">
        <w:rPr>
          <w:lang w:val="vi-VN"/>
        </w:rPr>
        <w:t>đó</w:t>
      </w:r>
      <w:r w:rsidRPr="00BF1898">
        <w:rPr>
          <w:lang w:val="vi-VN"/>
        </w:rPr>
        <w:t>.</w:t>
      </w:r>
      <w:r w:rsidR="00ED78C4">
        <w:rPr>
          <w:lang w:val="vi-VN"/>
        </w:rPr>
        <w:t xml:space="preserve"> Điểm trung bình nhóm được tính bằng cách </w:t>
      </w:r>
      <w:r w:rsidR="008C2DF7">
        <w:rPr>
          <w:lang w:val="vi-VN"/>
        </w:rPr>
        <w:t xml:space="preserve">lấy </w:t>
      </w:r>
      <w:r w:rsidR="00ED78C4">
        <w:rPr>
          <w:lang w:val="vi-VN"/>
        </w:rPr>
        <w:t xml:space="preserve">trung bình cộng điểm kết thúc hệ 4 của tất cả các môn trong cùng </w:t>
      </w:r>
      <w:r w:rsidR="00B25ED2">
        <w:rPr>
          <w:lang w:val="vi-VN"/>
        </w:rPr>
        <w:t>nhóm, đ</w:t>
      </w:r>
      <w:r w:rsidR="00413F0F">
        <w:rPr>
          <w:lang w:val="vi-VN"/>
        </w:rPr>
        <w:t xml:space="preserve">iểm này được </w:t>
      </w:r>
      <w:r w:rsidR="009B757F">
        <w:rPr>
          <w:lang w:val="vi-VN"/>
        </w:rPr>
        <w:t>biểu diễn</w:t>
      </w:r>
      <w:r w:rsidR="00413F0F">
        <w:rPr>
          <w:lang w:val="vi-VN"/>
        </w:rPr>
        <w:t xml:space="preserve"> bằng một đường </w:t>
      </w:r>
      <w:r w:rsidR="002D7836">
        <w:rPr>
          <w:lang w:val="vi-VN"/>
        </w:rPr>
        <w:t xml:space="preserve">ngang màu </w:t>
      </w:r>
      <w:r w:rsidR="009B757F">
        <w:rPr>
          <w:lang w:val="vi-VN"/>
        </w:rPr>
        <w:t>đỏ. Điểm các môn trong nhóm được biểu diễn</w:t>
      </w:r>
      <w:r w:rsidR="00993FD3">
        <w:rPr>
          <w:lang w:val="vi-VN"/>
        </w:rPr>
        <w:t xml:space="preserve"> bằng các cột</w:t>
      </w:r>
      <w:r w:rsidR="003C2292">
        <w:rPr>
          <w:lang w:val="vi-VN"/>
        </w:rPr>
        <w:t xml:space="preserve"> màu xanh lam</w:t>
      </w:r>
      <w:r w:rsidR="00993FD3">
        <w:rPr>
          <w:lang w:val="vi-VN"/>
        </w:rPr>
        <w:t xml:space="preserve">, </w:t>
      </w:r>
      <w:r w:rsidR="00382859">
        <w:rPr>
          <w:lang w:val="vi-VN"/>
        </w:rPr>
        <w:t xml:space="preserve">mỗi cột tương ứng </w:t>
      </w:r>
      <w:r w:rsidR="00BA3C29">
        <w:rPr>
          <w:lang w:val="vi-VN"/>
        </w:rPr>
        <w:t>với một môn</w:t>
      </w:r>
      <w:r w:rsidR="003A02C6">
        <w:rPr>
          <w:lang w:val="vi-VN"/>
        </w:rPr>
        <w:t xml:space="preserve"> </w:t>
      </w:r>
      <w:r w:rsidR="00B70265">
        <w:rPr>
          <w:lang w:val="vi-VN"/>
        </w:rPr>
        <w:t>học.</w:t>
      </w:r>
      <w:r w:rsidR="00BA3C29">
        <w:rPr>
          <w:lang w:val="vi-VN"/>
        </w:rPr>
        <w:t xml:space="preserve"> </w:t>
      </w:r>
    </w:p>
    <w:p w14:paraId="09376C49" w14:textId="77777777" w:rsidR="003E5A76" w:rsidRDefault="00DA1F99" w:rsidP="00DA1F99">
      <w:pPr>
        <w:pStyle w:val="BodyText"/>
        <w:rPr>
          <w:lang w:val="vi-VN"/>
        </w:rPr>
      </w:pPr>
      <w:r w:rsidRPr="00BF1898">
        <w:rPr>
          <w:lang w:val="vi-VN"/>
        </w:rPr>
        <w:t>Sinh viên có thể so sánh được</w:t>
      </w:r>
      <w:r w:rsidR="009C222F">
        <w:rPr>
          <w:lang w:val="vi-VN"/>
        </w:rPr>
        <w:t xml:space="preserve"> điểm các môn</w:t>
      </w:r>
      <w:r w:rsidRPr="00BF1898">
        <w:rPr>
          <w:lang w:val="vi-VN"/>
        </w:rPr>
        <w:t xml:space="preserve"> </w:t>
      </w:r>
      <w:r w:rsidR="005A2E9E">
        <w:rPr>
          <w:lang w:val="vi-VN"/>
        </w:rPr>
        <w:t xml:space="preserve">so với trung bình của nhóm, so sánh điểm giữa các môn </w:t>
      </w:r>
      <w:r w:rsidRPr="00BF1898">
        <w:rPr>
          <w:lang w:val="vi-VN"/>
        </w:rPr>
        <w:t xml:space="preserve">trong cùng </w:t>
      </w:r>
      <w:r w:rsidR="000D18D2">
        <w:rPr>
          <w:lang w:val="vi-VN"/>
        </w:rPr>
        <w:t>nhóm. D</w:t>
      </w:r>
      <w:r w:rsidRPr="00BF1898">
        <w:rPr>
          <w:lang w:val="vi-VN"/>
        </w:rPr>
        <w:t xml:space="preserve">ựa vào đây để xem xét </w:t>
      </w:r>
      <w:r w:rsidR="003D6CFB">
        <w:rPr>
          <w:lang w:val="vi-VN"/>
        </w:rPr>
        <w:t xml:space="preserve">các </w:t>
      </w:r>
      <w:r w:rsidR="00700609">
        <w:rPr>
          <w:lang w:val="vi-VN"/>
        </w:rPr>
        <w:t xml:space="preserve">đăng ký </w:t>
      </w:r>
      <w:r w:rsidRPr="00BF1898">
        <w:rPr>
          <w:lang w:val="vi-VN"/>
        </w:rPr>
        <w:t>học cải thiện.</w:t>
      </w:r>
    </w:p>
    <w:p w14:paraId="58B956EA" w14:textId="3B21460E" w:rsidR="00DA1F99" w:rsidRPr="00CD2402" w:rsidRDefault="00D26B8E" w:rsidP="00DA1F99">
      <w:pPr>
        <w:pStyle w:val="BodyText"/>
        <w:rPr>
          <w:spacing w:val="4"/>
        </w:rPr>
      </w:pPr>
      <w:r w:rsidRPr="00CD2402">
        <w:rPr>
          <w:spacing w:val="4"/>
          <w:lang w:val="vi-VN"/>
        </w:rPr>
        <w:t>Ví dụ trong</w:t>
      </w:r>
      <w:r w:rsidR="00E83383" w:rsidRPr="00CD2402">
        <w:rPr>
          <w:spacing w:val="4"/>
          <w:lang w:val="vi-VN"/>
        </w:rPr>
        <w:t xml:space="preserve"> nhóm toán, tin, khoa học tự nhiên, môn</w:t>
      </w:r>
      <w:r w:rsidR="005969B3" w:rsidRPr="00CD2402">
        <w:rPr>
          <w:spacing w:val="4"/>
          <w:lang w:val="vi-VN"/>
        </w:rPr>
        <w:t xml:space="preserve"> thống kê và phân tích dữ liệu </w:t>
      </w:r>
      <w:r w:rsidR="004429D3" w:rsidRPr="00CD2402">
        <w:rPr>
          <w:spacing w:val="4"/>
          <w:lang w:val="vi-VN"/>
        </w:rPr>
        <w:t xml:space="preserve">của sinh viên </w:t>
      </w:r>
      <w:r w:rsidR="005969B3" w:rsidRPr="00CD2402">
        <w:rPr>
          <w:spacing w:val="4"/>
          <w:lang w:val="vi-VN"/>
        </w:rPr>
        <w:t xml:space="preserve">có điểm kết thúc hệ </w:t>
      </w:r>
      <w:r w:rsidR="008C3235" w:rsidRPr="00CD2402">
        <w:rPr>
          <w:spacing w:val="4"/>
          <w:lang w:val="vi-VN"/>
        </w:rPr>
        <w:t>4</w:t>
      </w:r>
      <w:r w:rsidR="005969B3" w:rsidRPr="00CD2402">
        <w:rPr>
          <w:spacing w:val="4"/>
          <w:lang w:val="vi-VN"/>
        </w:rPr>
        <w:t xml:space="preserve"> là 1.</w:t>
      </w:r>
      <w:r w:rsidR="007A7763" w:rsidRPr="00CD2402">
        <w:rPr>
          <w:spacing w:val="4"/>
          <w:lang w:val="vi-VN"/>
        </w:rPr>
        <w:t>5, thấp nhất trong nhóm và</w:t>
      </w:r>
      <w:r w:rsidR="005969B3" w:rsidRPr="00CD2402">
        <w:rPr>
          <w:spacing w:val="4"/>
          <w:lang w:val="vi-VN"/>
        </w:rPr>
        <w:t xml:space="preserve"> </w:t>
      </w:r>
      <w:r w:rsidR="00134E05" w:rsidRPr="00CD2402">
        <w:rPr>
          <w:spacing w:val="4"/>
          <w:lang w:val="vi-VN"/>
        </w:rPr>
        <w:t xml:space="preserve">thấp hơn nhiều </w:t>
      </w:r>
      <w:r w:rsidR="005969B3" w:rsidRPr="00CD2402">
        <w:rPr>
          <w:spacing w:val="4"/>
          <w:lang w:val="vi-VN"/>
        </w:rPr>
        <w:t xml:space="preserve">so với </w:t>
      </w:r>
      <w:r w:rsidR="00134E05" w:rsidRPr="00CD2402">
        <w:rPr>
          <w:spacing w:val="4"/>
          <w:lang w:val="vi-VN"/>
        </w:rPr>
        <w:t xml:space="preserve">điểm </w:t>
      </w:r>
      <w:r w:rsidR="005969B3" w:rsidRPr="00CD2402">
        <w:rPr>
          <w:spacing w:val="4"/>
          <w:lang w:val="vi-VN"/>
        </w:rPr>
        <w:t>trung bình cả nhóm</w:t>
      </w:r>
      <w:r w:rsidR="0084378A" w:rsidRPr="00CD2402">
        <w:rPr>
          <w:spacing w:val="4"/>
          <w:lang w:val="vi-VN"/>
        </w:rPr>
        <w:t xml:space="preserve"> môn</w:t>
      </w:r>
      <w:r w:rsidR="005969B3" w:rsidRPr="00CD2402">
        <w:rPr>
          <w:spacing w:val="4"/>
          <w:lang w:val="vi-VN"/>
        </w:rPr>
        <w:t xml:space="preserve"> là 2.</w:t>
      </w:r>
      <w:r w:rsidR="001F5549" w:rsidRPr="00CD2402">
        <w:rPr>
          <w:spacing w:val="4"/>
          <w:lang w:val="vi-VN"/>
        </w:rPr>
        <w:t xml:space="preserve">62, nên môn này có thể </w:t>
      </w:r>
      <w:r w:rsidR="005B4586">
        <w:rPr>
          <w:spacing w:val="4"/>
          <w:lang w:val="vi-VN"/>
        </w:rPr>
        <w:t xml:space="preserve">sẽ </w:t>
      </w:r>
      <w:r w:rsidR="001F5549" w:rsidRPr="00CD2402">
        <w:rPr>
          <w:spacing w:val="4"/>
          <w:lang w:val="vi-VN"/>
        </w:rPr>
        <w:t xml:space="preserve">được ưu tiên khi gợi ý học cải </w:t>
      </w:r>
      <w:r w:rsidR="00EA0996" w:rsidRPr="00CD2402">
        <w:rPr>
          <w:spacing w:val="4"/>
          <w:lang w:val="vi-VN"/>
        </w:rPr>
        <w:t>thiện.</w:t>
      </w:r>
    </w:p>
    <w:p w14:paraId="6321D9A3" w14:textId="115FBD36" w:rsidR="006A05C3" w:rsidRDefault="00E83383" w:rsidP="006A05C3">
      <w:pPr>
        <w:keepNext/>
        <w:jc w:val="center"/>
      </w:pPr>
      <w:r w:rsidRPr="00E83383">
        <w:rPr>
          <w:noProof/>
        </w:rPr>
        <w:lastRenderedPageBreak/>
        <w:drawing>
          <wp:inline distT="0" distB="0" distL="0" distR="0" wp14:anchorId="20EA851B" wp14:editId="71B4A816">
            <wp:extent cx="5760000" cy="2416062"/>
            <wp:effectExtent l="19050" t="19050" r="12700" b="22860"/>
            <wp:docPr id="11751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4956" name=""/>
                    <pic:cNvPicPr/>
                  </pic:nvPicPr>
                  <pic:blipFill>
                    <a:blip r:embed="rId120"/>
                    <a:stretch>
                      <a:fillRect/>
                    </a:stretch>
                  </pic:blipFill>
                  <pic:spPr>
                    <a:xfrm>
                      <a:off x="0" y="0"/>
                      <a:ext cx="5760000" cy="2416062"/>
                    </a:xfrm>
                    <a:prstGeom prst="rect">
                      <a:avLst/>
                    </a:prstGeom>
                    <a:ln>
                      <a:solidFill>
                        <a:schemeClr val="bg2"/>
                      </a:solidFill>
                    </a:ln>
                  </pic:spPr>
                </pic:pic>
              </a:graphicData>
            </a:graphic>
          </wp:inline>
        </w:drawing>
      </w:r>
    </w:p>
    <w:p w14:paraId="3F0E7367" w14:textId="6E74B44B" w:rsidR="00FC6AD0" w:rsidRPr="006A05C3" w:rsidRDefault="006A05C3" w:rsidP="006A05C3">
      <w:pPr>
        <w:pStyle w:val="Caption"/>
        <w:rPr>
          <w:lang w:val="vi-VN"/>
        </w:rPr>
      </w:pPr>
      <w:bookmarkStart w:id="161" w:name="_Toc173388225"/>
      <w:r>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26</w:t>
      </w:r>
      <w:r w:rsidR="009F1115">
        <w:fldChar w:fldCharType="end"/>
      </w:r>
      <w:r>
        <w:rPr>
          <w:lang w:val="vi-VN"/>
        </w:rPr>
        <w:t xml:space="preserve">. </w:t>
      </w:r>
      <w:r w:rsidRPr="00BF1898">
        <w:rPr>
          <w:lang w:val="vi-VN"/>
        </w:rPr>
        <w:t>Trang chủ phân quyền sinh viên</w:t>
      </w:r>
      <w:r>
        <w:rPr>
          <w:lang w:val="vi-VN"/>
        </w:rPr>
        <w:t xml:space="preserve"> (biểu đồ chi tiết nhóm môn)</w:t>
      </w:r>
      <w:bookmarkEnd w:id="161"/>
    </w:p>
    <w:p w14:paraId="3A38DD77" w14:textId="77777777" w:rsidR="000F208F" w:rsidRPr="00BF1898" w:rsidRDefault="000F208F" w:rsidP="00DD5960">
      <w:pPr>
        <w:pStyle w:val="Heading3"/>
        <w:rPr>
          <w:lang w:val="vi-VN"/>
        </w:rPr>
      </w:pPr>
      <w:bookmarkStart w:id="162" w:name="_Toc173388170"/>
      <w:r w:rsidRPr="00BF1898">
        <w:t>Chức</w:t>
      </w:r>
      <w:r w:rsidRPr="00BF1898">
        <w:rPr>
          <w:lang w:val="vi-VN"/>
        </w:rPr>
        <w:t xml:space="preserve"> năng xem chương trình đào tạo</w:t>
      </w:r>
      <w:bookmarkEnd w:id="162"/>
    </w:p>
    <w:p w14:paraId="469C88A7" w14:textId="77777777" w:rsidR="003E026C" w:rsidRPr="00BF1898" w:rsidRDefault="00231763" w:rsidP="00AC2809">
      <w:pPr>
        <w:pStyle w:val="BodyText"/>
        <w:rPr>
          <w:lang w:val="vi-VN"/>
        </w:rPr>
      </w:pPr>
      <w:r w:rsidRPr="00BF1898">
        <w:rPr>
          <w:lang w:val="vi-VN"/>
        </w:rPr>
        <w:t xml:space="preserve">Sinh viên có thể xem danh sách các môn học trong chương trình đào </w:t>
      </w:r>
      <w:r w:rsidR="004A0390" w:rsidRPr="00BF1898">
        <w:rPr>
          <w:lang w:val="vi-VN"/>
        </w:rPr>
        <w:t>tạo theo từng học kỳ. Thông tin môn học như mã môn, tên môn, số tín chỉ và loại học phần của môn (</w:t>
      </w:r>
      <w:r w:rsidR="00420684" w:rsidRPr="00BF1898">
        <w:rPr>
          <w:lang w:val="vi-VN"/>
        </w:rPr>
        <w:t>b</w:t>
      </w:r>
      <w:r w:rsidR="004A0390" w:rsidRPr="00BF1898">
        <w:rPr>
          <w:lang w:val="vi-VN"/>
        </w:rPr>
        <w:t xml:space="preserve">ắt buộc </w:t>
      </w:r>
      <w:r w:rsidR="006C12EA" w:rsidRPr="00BF1898">
        <w:rPr>
          <w:lang w:val="vi-VN"/>
        </w:rPr>
        <w:t>hay tự chọn</w:t>
      </w:r>
      <w:r w:rsidR="004A0390" w:rsidRPr="00BF1898">
        <w:rPr>
          <w:lang w:val="vi-VN"/>
        </w:rPr>
        <w:t>)</w:t>
      </w:r>
      <w:r w:rsidR="00A80259" w:rsidRPr="00BF1898">
        <w:rPr>
          <w:lang w:val="vi-VN"/>
        </w:rPr>
        <w:t>.</w:t>
      </w:r>
    </w:p>
    <w:p w14:paraId="43061E64" w14:textId="5474509D" w:rsidR="0018401A" w:rsidRPr="00BF1898" w:rsidRDefault="00A80259" w:rsidP="00AC2809">
      <w:pPr>
        <w:pStyle w:val="BodyText"/>
        <w:rPr>
          <w:lang w:val="vi-VN"/>
        </w:rPr>
      </w:pPr>
      <w:r w:rsidRPr="00BF1898">
        <w:rPr>
          <w:lang w:val="vi-VN"/>
        </w:rPr>
        <w:t xml:space="preserve">Những học phần sinh viên đã </w:t>
      </w:r>
      <w:r w:rsidR="00014266" w:rsidRPr="00BF1898">
        <w:rPr>
          <w:lang w:val="vi-VN"/>
        </w:rPr>
        <w:t>tích lũy</w:t>
      </w:r>
      <w:r w:rsidR="0018406C" w:rsidRPr="00BF1898">
        <w:rPr>
          <w:lang w:val="vi-VN"/>
        </w:rPr>
        <w:t xml:space="preserve"> được đánh dấu</w:t>
      </w:r>
      <w:r w:rsidR="00014266" w:rsidRPr="00BF1898">
        <w:rPr>
          <w:lang w:val="vi-VN"/>
        </w:rPr>
        <w:t xml:space="preserve"> ở cột cuối </w:t>
      </w:r>
      <w:r w:rsidR="00F01F0E" w:rsidRPr="00BF1898">
        <w:rPr>
          <w:lang w:val="vi-VN"/>
        </w:rPr>
        <w:t xml:space="preserve">cùng. Với những học phần </w:t>
      </w:r>
      <w:r w:rsidR="00B20D44" w:rsidRPr="00BF1898">
        <w:rPr>
          <w:lang w:val="vi-VN"/>
        </w:rPr>
        <w:t>chưa đạt</w:t>
      </w:r>
      <w:r w:rsidR="004830ED">
        <w:rPr>
          <w:lang w:val="vi-VN"/>
        </w:rPr>
        <w:t xml:space="preserve"> (điểm F)</w:t>
      </w:r>
      <w:r w:rsidR="00992D7B">
        <w:rPr>
          <w:lang w:val="vi-VN"/>
        </w:rPr>
        <w:t xml:space="preserve"> hoặc đã qua thời gian giảng dạy theo kế hoạch mà sinh viên chưa đăng ký học sẽ </w:t>
      </w:r>
      <w:r w:rsidR="00B20D44" w:rsidRPr="00BF1898">
        <w:rPr>
          <w:lang w:val="vi-VN"/>
        </w:rPr>
        <w:t xml:space="preserve">được đánh dấu đỏ giúp sinh viên dễ dàng </w:t>
      </w:r>
      <w:r w:rsidR="00BA7168" w:rsidRPr="00BF1898">
        <w:rPr>
          <w:lang w:val="vi-VN"/>
        </w:rPr>
        <w:t xml:space="preserve">biết được </w:t>
      </w:r>
      <w:r w:rsidR="00034F72">
        <w:rPr>
          <w:lang w:val="vi-VN"/>
        </w:rPr>
        <w:t>những môn vào cần đăng ký học lại</w:t>
      </w:r>
      <w:r w:rsidR="007E7C02" w:rsidRPr="00BF1898">
        <w:rPr>
          <w:lang w:val="vi-VN"/>
        </w:rPr>
        <w:t>.</w:t>
      </w:r>
    </w:p>
    <w:p w14:paraId="1A526B54" w14:textId="77777777" w:rsidR="00A97167" w:rsidRPr="00BF1898" w:rsidRDefault="000F208F" w:rsidP="00A97167">
      <w:pPr>
        <w:pStyle w:val="BodyText"/>
        <w:keepNext/>
        <w:ind w:firstLine="0"/>
        <w:jc w:val="center"/>
      </w:pPr>
      <w:r w:rsidRPr="00BF1898">
        <w:rPr>
          <w:noProof/>
          <w:lang w:val="en-US"/>
        </w:rPr>
        <w:drawing>
          <wp:inline distT="0" distB="0" distL="0" distR="0" wp14:anchorId="5DA797E0" wp14:editId="419D6556">
            <wp:extent cx="5760000" cy="2596463"/>
            <wp:effectExtent l="19050" t="19050" r="12700" b="13970"/>
            <wp:docPr id="5550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7346" name=""/>
                    <pic:cNvPicPr/>
                  </pic:nvPicPr>
                  <pic:blipFill>
                    <a:blip r:embed="rId121"/>
                    <a:stretch>
                      <a:fillRect/>
                    </a:stretch>
                  </pic:blipFill>
                  <pic:spPr>
                    <a:xfrm>
                      <a:off x="0" y="0"/>
                      <a:ext cx="5760000" cy="2596463"/>
                    </a:xfrm>
                    <a:prstGeom prst="rect">
                      <a:avLst/>
                    </a:prstGeom>
                    <a:ln>
                      <a:solidFill>
                        <a:schemeClr val="bg2"/>
                      </a:solidFill>
                    </a:ln>
                  </pic:spPr>
                </pic:pic>
              </a:graphicData>
            </a:graphic>
          </wp:inline>
        </w:drawing>
      </w:r>
    </w:p>
    <w:p w14:paraId="66EC2252" w14:textId="258751E2" w:rsidR="00A97167" w:rsidRDefault="00A97167" w:rsidP="00FF5D71">
      <w:pPr>
        <w:pStyle w:val="Caption"/>
        <w:rPr>
          <w:lang w:val="vi-VN"/>
        </w:rPr>
      </w:pPr>
      <w:bookmarkStart w:id="163" w:name="_Toc173388226"/>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27</w:t>
      </w:r>
      <w:r w:rsidR="009F1115">
        <w:fldChar w:fldCharType="end"/>
      </w:r>
      <w:r w:rsidRPr="00BF1898">
        <w:rPr>
          <w:lang w:val="vi-VN"/>
        </w:rPr>
        <w:t>. Xem chương trình đào tạo</w:t>
      </w:r>
      <w:bookmarkEnd w:id="163"/>
    </w:p>
    <w:p w14:paraId="1E34ED6E" w14:textId="77777777" w:rsidR="003676D1" w:rsidRPr="003676D1" w:rsidRDefault="003676D1" w:rsidP="003676D1">
      <w:pPr>
        <w:rPr>
          <w:lang w:val="vi-VN"/>
        </w:rPr>
      </w:pPr>
    </w:p>
    <w:p w14:paraId="07453E22" w14:textId="77777777" w:rsidR="000F131A" w:rsidRPr="00BF1898" w:rsidRDefault="00B77375" w:rsidP="00DD5960">
      <w:pPr>
        <w:pStyle w:val="Heading3"/>
        <w:rPr>
          <w:lang w:val="vi-VN"/>
        </w:rPr>
      </w:pPr>
      <w:bookmarkStart w:id="164" w:name="_Toc173388171"/>
      <w:r w:rsidRPr="00BF1898">
        <w:lastRenderedPageBreak/>
        <w:t>Chức</w:t>
      </w:r>
      <w:r w:rsidRPr="00BF1898">
        <w:rPr>
          <w:lang w:val="vi-VN"/>
        </w:rPr>
        <w:t xml:space="preserve"> năng xem phân tích năng lực dựa trên biểu đồ</w:t>
      </w:r>
      <w:bookmarkEnd w:id="164"/>
    </w:p>
    <w:p w14:paraId="171263FD" w14:textId="1AEBA2E1" w:rsidR="0031699C" w:rsidRPr="00DE527F" w:rsidRDefault="009136FC" w:rsidP="001932B5">
      <w:pPr>
        <w:pStyle w:val="BodyText"/>
        <w:rPr>
          <w:lang w:val="vi-VN"/>
        </w:rPr>
      </w:pPr>
      <w:r w:rsidRPr="00DE527F">
        <w:t>Biểu</w:t>
      </w:r>
      <w:r w:rsidRPr="00DE527F">
        <w:rPr>
          <w:lang w:val="vi-VN"/>
        </w:rPr>
        <w:t xml:space="preserve"> đồ ở trang phân tích năng lực </w:t>
      </w:r>
      <w:r w:rsidR="008054B3" w:rsidRPr="00DE527F">
        <w:rPr>
          <w:lang w:val="vi-VN"/>
        </w:rPr>
        <w:t xml:space="preserve">được </w:t>
      </w:r>
      <w:r w:rsidR="000B05E7" w:rsidRPr="00DE527F">
        <w:rPr>
          <w:lang w:val="vi-VN"/>
        </w:rPr>
        <w:t xml:space="preserve">biểu </w:t>
      </w:r>
      <w:r w:rsidR="008A2281" w:rsidRPr="00DE527F">
        <w:rPr>
          <w:lang w:val="vi-VN"/>
        </w:rPr>
        <w:t>diễn</w:t>
      </w:r>
      <w:r w:rsidR="000B05E7" w:rsidRPr="00DE527F">
        <w:rPr>
          <w:lang w:val="vi-VN"/>
        </w:rPr>
        <w:t xml:space="preserve"> </w:t>
      </w:r>
      <w:r w:rsidR="008054B3" w:rsidRPr="00DE527F">
        <w:rPr>
          <w:lang w:val="vi-VN"/>
        </w:rPr>
        <w:t xml:space="preserve">bằng biểu đồ </w:t>
      </w:r>
      <w:r w:rsidR="005E1B05" w:rsidRPr="00DE527F">
        <w:rPr>
          <w:lang w:val="vi-VN"/>
        </w:rPr>
        <w:t>điểm,</w:t>
      </w:r>
      <w:r w:rsidR="00F0496E" w:rsidRPr="00DE527F">
        <w:rPr>
          <w:lang w:val="vi-VN"/>
        </w:rPr>
        <w:t xml:space="preserve"> thể hiện</w:t>
      </w:r>
      <w:r w:rsidR="005E1B05" w:rsidRPr="00DE527F">
        <w:rPr>
          <w:lang w:val="vi-VN"/>
        </w:rPr>
        <w:t xml:space="preserve"> </w:t>
      </w:r>
      <w:r w:rsidR="000B05E7" w:rsidRPr="00DE527F">
        <w:rPr>
          <w:lang w:val="vi-VN"/>
        </w:rPr>
        <w:t xml:space="preserve">điểm </w:t>
      </w:r>
      <w:r w:rsidR="008B214C" w:rsidRPr="00DE527F">
        <w:rPr>
          <w:lang w:val="vi-VN"/>
        </w:rPr>
        <w:t xml:space="preserve">kết thúc </w:t>
      </w:r>
      <w:r w:rsidR="00E50FFF" w:rsidRPr="00DE527F">
        <w:rPr>
          <w:lang w:val="vi-VN"/>
        </w:rPr>
        <w:t xml:space="preserve">theo hệ 4 </w:t>
      </w:r>
      <w:r w:rsidR="008B214C" w:rsidRPr="00DE527F">
        <w:rPr>
          <w:lang w:val="vi-VN"/>
        </w:rPr>
        <w:t xml:space="preserve">của </w:t>
      </w:r>
      <w:r w:rsidR="00C533E7" w:rsidRPr="00DE527F">
        <w:rPr>
          <w:lang w:val="vi-VN"/>
        </w:rPr>
        <w:t xml:space="preserve">tất cả </w:t>
      </w:r>
      <w:r w:rsidR="000B05E7" w:rsidRPr="00DE527F">
        <w:rPr>
          <w:lang w:val="vi-VN"/>
        </w:rPr>
        <w:t>môn</w:t>
      </w:r>
      <w:r w:rsidR="00923BD9" w:rsidRPr="00DE527F">
        <w:rPr>
          <w:lang w:val="vi-VN"/>
        </w:rPr>
        <w:t xml:space="preserve"> học</w:t>
      </w:r>
      <w:r w:rsidR="000B05E7" w:rsidRPr="00DE527F">
        <w:rPr>
          <w:lang w:val="vi-VN"/>
        </w:rPr>
        <w:t xml:space="preserve"> mà sinh viên đã đăng ký học bao gồm cả các môn không </w:t>
      </w:r>
      <w:r w:rsidR="002A0560" w:rsidRPr="00DE527F">
        <w:rPr>
          <w:lang w:val="vi-VN"/>
        </w:rPr>
        <w:t>đạt.</w:t>
      </w:r>
    </w:p>
    <w:p w14:paraId="6CC02EC1" w14:textId="156D2433" w:rsidR="001932B5" w:rsidRPr="00BF1898" w:rsidRDefault="002A0560" w:rsidP="001932B5">
      <w:pPr>
        <w:pStyle w:val="BodyText"/>
        <w:rPr>
          <w:lang w:val="vi-VN"/>
        </w:rPr>
      </w:pPr>
      <w:r w:rsidRPr="00BF1898">
        <w:rPr>
          <w:lang w:val="vi-VN"/>
        </w:rPr>
        <w:t xml:space="preserve">Dựa vào số lượng điểm </w:t>
      </w:r>
      <w:r w:rsidR="00B50227" w:rsidRPr="00BF1898">
        <w:rPr>
          <w:lang w:val="vi-VN"/>
        </w:rPr>
        <w:t xml:space="preserve">từng </w:t>
      </w:r>
      <w:r w:rsidRPr="00BF1898">
        <w:rPr>
          <w:lang w:val="vi-VN"/>
        </w:rPr>
        <w:t xml:space="preserve">màu </w:t>
      </w:r>
      <w:r w:rsidR="00B50227" w:rsidRPr="00BF1898">
        <w:rPr>
          <w:lang w:val="vi-VN"/>
        </w:rPr>
        <w:t xml:space="preserve">có thể đánh giá chung năng lực của sinh </w:t>
      </w:r>
      <w:r w:rsidR="00AC659C" w:rsidRPr="00BF1898">
        <w:rPr>
          <w:lang w:val="vi-VN"/>
        </w:rPr>
        <w:t>viên.</w:t>
      </w:r>
      <w:r w:rsidR="006A7F24">
        <w:rPr>
          <w:lang w:val="vi-VN"/>
        </w:rPr>
        <w:t xml:space="preserve"> Nếu trên biểu đồ có càng nhiều điểm màu xanh lam, điểm trung bình của sinh viên càng cao, khả năng học càng tốt. Ngược lại nếu có nhiều điểm màu đỏ, cam thì điểm của sinh viên rất thấp</w:t>
      </w:r>
      <w:r w:rsidR="00022D30">
        <w:rPr>
          <w:lang w:val="vi-VN"/>
        </w:rPr>
        <w:t xml:space="preserve"> so với</w:t>
      </w:r>
      <w:r w:rsidR="002B05C3">
        <w:rPr>
          <w:lang w:val="vi-VN"/>
        </w:rPr>
        <w:t xml:space="preserve"> yêu cầu của chương trình.</w:t>
      </w:r>
    </w:p>
    <w:p w14:paraId="5590767F" w14:textId="5CB86767" w:rsidR="000113D0" w:rsidRPr="00BF1898" w:rsidRDefault="0089633D" w:rsidP="001932B5">
      <w:pPr>
        <w:pStyle w:val="BodyText"/>
        <w:rPr>
          <w:lang w:val="vi-VN"/>
        </w:rPr>
      </w:pPr>
      <w:r>
        <w:rPr>
          <w:lang w:val="vi-VN"/>
        </w:rPr>
        <w:t xml:space="preserve">Mỗi </w:t>
      </w:r>
      <w:r w:rsidR="00147210">
        <w:rPr>
          <w:lang w:val="vi-VN"/>
        </w:rPr>
        <w:t>mức</w:t>
      </w:r>
      <w:r>
        <w:rPr>
          <w:lang w:val="vi-VN"/>
        </w:rPr>
        <w:t xml:space="preserve"> điểm số được biểu diễn với một màu khác </w:t>
      </w:r>
      <w:r w:rsidR="007E44BC">
        <w:rPr>
          <w:lang w:val="vi-VN"/>
        </w:rPr>
        <w:t>nhau</w:t>
      </w:r>
      <w:r>
        <w:rPr>
          <w:lang w:val="vi-VN"/>
        </w:rPr>
        <w:t xml:space="preserve">. Thang màu chuyển từ nóng sang lạnh khi điểm càng tăng. </w:t>
      </w:r>
      <w:r w:rsidR="00050B89" w:rsidRPr="00BF1898">
        <w:rPr>
          <w:lang w:val="vi-VN"/>
        </w:rPr>
        <w:t xml:space="preserve">Có thể xem thông tin </w:t>
      </w:r>
      <w:r w:rsidR="004734B1" w:rsidRPr="00BF1898">
        <w:rPr>
          <w:lang w:val="vi-VN"/>
        </w:rPr>
        <w:t xml:space="preserve">môn </w:t>
      </w:r>
      <w:r w:rsidR="00AB5102">
        <w:rPr>
          <w:lang w:val="vi-VN"/>
        </w:rPr>
        <w:t xml:space="preserve">cùng điểm </w:t>
      </w:r>
      <w:r w:rsidR="003676D1">
        <w:rPr>
          <w:lang w:val="vi-VN"/>
        </w:rPr>
        <w:t>hệ 4</w:t>
      </w:r>
      <w:r w:rsidR="00D96F9E">
        <w:rPr>
          <w:lang w:val="vi-VN"/>
        </w:rPr>
        <w:t xml:space="preserve"> </w:t>
      </w:r>
      <w:r w:rsidR="00AB5102">
        <w:rPr>
          <w:lang w:val="vi-VN"/>
        </w:rPr>
        <w:t xml:space="preserve">của môn </w:t>
      </w:r>
      <w:r w:rsidR="004734B1" w:rsidRPr="00BF1898">
        <w:rPr>
          <w:lang w:val="vi-VN"/>
        </w:rPr>
        <w:t xml:space="preserve">khi rê chuột lên từng </w:t>
      </w:r>
      <w:r w:rsidR="002F536A" w:rsidRPr="00BF1898">
        <w:rPr>
          <w:lang w:val="vi-VN"/>
        </w:rPr>
        <w:t>điểm.</w:t>
      </w:r>
      <w:r w:rsidR="00F44988">
        <w:rPr>
          <w:lang w:val="vi-VN"/>
        </w:rPr>
        <w:t xml:space="preserve"> Điều này giúp sinh viên dễ dàng biết được những môn nào</w:t>
      </w:r>
      <w:r w:rsidR="00AD31D1">
        <w:rPr>
          <w:lang w:val="vi-VN"/>
        </w:rPr>
        <w:t xml:space="preserve"> có điểm cao, môn nào</w:t>
      </w:r>
      <w:r w:rsidR="00F44988">
        <w:rPr>
          <w:lang w:val="vi-VN"/>
        </w:rPr>
        <w:t xml:space="preserve"> đang bị điểm thấp</w:t>
      </w:r>
      <w:r w:rsidR="00B81679">
        <w:rPr>
          <w:lang w:val="vi-VN"/>
        </w:rPr>
        <w:t xml:space="preserve"> để có thể ưu tiên bổ sung thêm kiến thức những môn này.</w:t>
      </w:r>
    </w:p>
    <w:p w14:paraId="1CA2D3CB" w14:textId="47266DCE" w:rsidR="005342B0" w:rsidRPr="00BF1898" w:rsidRDefault="006B5F53" w:rsidP="005342B0">
      <w:pPr>
        <w:pStyle w:val="BodyText"/>
        <w:keepNext/>
        <w:ind w:firstLine="0"/>
        <w:jc w:val="center"/>
      </w:pPr>
      <w:r w:rsidRPr="006B5F53">
        <w:rPr>
          <w:noProof/>
          <w:lang w:val="en-US"/>
        </w:rPr>
        <w:drawing>
          <wp:inline distT="0" distB="0" distL="0" distR="0" wp14:anchorId="284F447D" wp14:editId="6B8BA51B">
            <wp:extent cx="5760000" cy="2457928"/>
            <wp:effectExtent l="19050" t="19050" r="12700" b="19050"/>
            <wp:docPr id="19758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86043" name=""/>
                    <pic:cNvPicPr/>
                  </pic:nvPicPr>
                  <pic:blipFill>
                    <a:blip r:embed="rId122"/>
                    <a:stretch>
                      <a:fillRect/>
                    </a:stretch>
                  </pic:blipFill>
                  <pic:spPr>
                    <a:xfrm>
                      <a:off x="0" y="0"/>
                      <a:ext cx="5760000" cy="2457928"/>
                    </a:xfrm>
                    <a:prstGeom prst="rect">
                      <a:avLst/>
                    </a:prstGeom>
                    <a:ln>
                      <a:solidFill>
                        <a:schemeClr val="bg2"/>
                      </a:solidFill>
                    </a:ln>
                  </pic:spPr>
                </pic:pic>
              </a:graphicData>
            </a:graphic>
          </wp:inline>
        </w:drawing>
      </w:r>
    </w:p>
    <w:p w14:paraId="4E14C685" w14:textId="35326B59" w:rsidR="003D375C" w:rsidRPr="00BF1898" w:rsidRDefault="005342B0" w:rsidP="005342B0">
      <w:pPr>
        <w:pStyle w:val="Caption"/>
        <w:rPr>
          <w:lang w:val="vi-VN"/>
        </w:rPr>
      </w:pPr>
      <w:bookmarkStart w:id="165" w:name="_Toc173388227"/>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28</w:t>
      </w:r>
      <w:r w:rsidR="009F1115">
        <w:fldChar w:fldCharType="end"/>
      </w:r>
      <w:r w:rsidRPr="00BF1898">
        <w:rPr>
          <w:lang w:val="vi-VN"/>
        </w:rPr>
        <w:t>. Xem phân tích năng lực dựa vào biểu đồ</w:t>
      </w:r>
      <w:bookmarkEnd w:id="165"/>
    </w:p>
    <w:p w14:paraId="69A3B28F" w14:textId="77777777" w:rsidR="002F3117" w:rsidRPr="00BF1898" w:rsidRDefault="002F3117" w:rsidP="00DD5960">
      <w:pPr>
        <w:pStyle w:val="Heading3"/>
        <w:rPr>
          <w:lang w:val="vi-VN"/>
        </w:rPr>
      </w:pPr>
      <w:bookmarkStart w:id="166" w:name="_Toc173388172"/>
      <w:r w:rsidRPr="00BF1898">
        <w:t>Chức</w:t>
      </w:r>
      <w:r w:rsidRPr="00BF1898">
        <w:rPr>
          <w:lang w:val="vi-VN"/>
        </w:rPr>
        <w:t xml:space="preserve"> năng xem gợi ý môn học cải thiện</w:t>
      </w:r>
      <w:bookmarkEnd w:id="166"/>
    </w:p>
    <w:p w14:paraId="7621A5EB" w14:textId="04F4F30A" w:rsidR="00B01778" w:rsidRPr="00BF1898" w:rsidRDefault="00B01778" w:rsidP="00B01778">
      <w:pPr>
        <w:pStyle w:val="BodyText"/>
        <w:rPr>
          <w:lang w:val="vi-VN"/>
        </w:rPr>
      </w:pPr>
      <w:r w:rsidRPr="00BF1898">
        <w:t>Dựa</w:t>
      </w:r>
      <w:r w:rsidRPr="00BF1898">
        <w:rPr>
          <w:lang w:val="vi-VN"/>
        </w:rPr>
        <w:t xml:space="preserve"> vào điểm tích lũy </w:t>
      </w:r>
      <w:r w:rsidR="00D611E1">
        <w:rPr>
          <w:lang w:val="vi-VN"/>
        </w:rPr>
        <w:t xml:space="preserve">của </w:t>
      </w:r>
      <w:r w:rsidRPr="00BF1898">
        <w:rPr>
          <w:lang w:val="vi-VN"/>
        </w:rPr>
        <w:t xml:space="preserve">sinh viên, hệ thống </w:t>
      </w:r>
      <w:r w:rsidR="00FF5C7F" w:rsidRPr="00BF1898">
        <w:rPr>
          <w:lang w:val="vi-VN"/>
        </w:rPr>
        <w:t xml:space="preserve">sẽ đưa ra gợi ý những môn </w:t>
      </w:r>
      <w:r w:rsidR="00514A92" w:rsidRPr="00BF1898">
        <w:rPr>
          <w:lang w:val="vi-VN"/>
        </w:rPr>
        <w:t xml:space="preserve">học mà sinh viên có thể cải thiện </w:t>
      </w:r>
      <w:r w:rsidR="008F316C" w:rsidRPr="00BF1898">
        <w:rPr>
          <w:lang w:val="vi-VN"/>
        </w:rPr>
        <w:t>điểm.</w:t>
      </w:r>
    </w:p>
    <w:p w14:paraId="655FF0B7" w14:textId="48B1C6C6" w:rsidR="008856E7" w:rsidRDefault="001F7BEE" w:rsidP="00B01778">
      <w:pPr>
        <w:pStyle w:val="BodyText"/>
        <w:rPr>
          <w:lang w:val="vi-VN"/>
        </w:rPr>
      </w:pPr>
      <w:r>
        <w:rPr>
          <w:lang w:val="vi-VN"/>
        </w:rPr>
        <w:t>Tất cả</w:t>
      </w:r>
      <w:r w:rsidR="00C76A88">
        <w:rPr>
          <w:lang w:val="vi-VN"/>
        </w:rPr>
        <w:t xml:space="preserve"> môn sinh viên đạt điểm </w:t>
      </w:r>
      <w:r w:rsidR="004A112C">
        <w:rPr>
          <w:lang w:val="vi-VN"/>
        </w:rPr>
        <w:t>D, D+ hoặc cả C, C+</w:t>
      </w:r>
      <w:r w:rsidR="004557C4">
        <w:rPr>
          <w:lang w:val="vi-VN"/>
        </w:rPr>
        <w:t xml:space="preserve"> sẽ được hiển </w:t>
      </w:r>
      <w:r w:rsidR="00E277CF">
        <w:rPr>
          <w:lang w:val="vi-VN"/>
        </w:rPr>
        <w:t>thị, mỗi môn đều chứa thông tin về điểm số của môn mà sinh viên đã tích lũy</w:t>
      </w:r>
      <w:r w:rsidR="004557C4">
        <w:rPr>
          <w:lang w:val="vi-VN"/>
        </w:rPr>
        <w:t>.</w:t>
      </w:r>
      <w:r w:rsidR="00C76A88">
        <w:rPr>
          <w:lang w:val="vi-VN"/>
        </w:rPr>
        <w:t xml:space="preserve"> </w:t>
      </w:r>
      <w:r w:rsidR="008856E7" w:rsidRPr="00BF1898">
        <w:rPr>
          <w:lang w:val="vi-VN"/>
        </w:rPr>
        <w:t xml:space="preserve">Có hai phần gợi ý, </w:t>
      </w:r>
      <w:r w:rsidR="004A1E7F" w:rsidRPr="00BF1898">
        <w:rPr>
          <w:lang w:val="vi-VN"/>
        </w:rPr>
        <w:t>các môn</w:t>
      </w:r>
      <w:r w:rsidR="00F36D61" w:rsidRPr="00BF1898">
        <w:rPr>
          <w:lang w:val="vi-VN"/>
        </w:rPr>
        <w:t xml:space="preserve"> có nhãn</w:t>
      </w:r>
      <w:r w:rsidR="004A1E7F" w:rsidRPr="00BF1898">
        <w:rPr>
          <w:lang w:val="vi-VN"/>
        </w:rPr>
        <w:t xml:space="preserve"> đề xuất cải thiện </w:t>
      </w:r>
      <w:r w:rsidR="00C33369">
        <w:rPr>
          <w:lang w:val="vi-VN"/>
        </w:rPr>
        <w:t xml:space="preserve">có mức độ ưu tiên cao hơn, </w:t>
      </w:r>
      <w:r w:rsidR="00880CD0">
        <w:rPr>
          <w:lang w:val="vi-VN"/>
        </w:rPr>
        <w:t>là</w:t>
      </w:r>
      <w:r w:rsidR="009B2D7C" w:rsidRPr="00BF1898">
        <w:rPr>
          <w:lang w:val="vi-VN"/>
        </w:rPr>
        <w:t xml:space="preserve"> </w:t>
      </w:r>
      <w:r w:rsidR="00A53C3F">
        <w:rPr>
          <w:lang w:val="vi-VN"/>
        </w:rPr>
        <w:t xml:space="preserve">kết quả của </w:t>
      </w:r>
      <w:r w:rsidR="009B2D7C" w:rsidRPr="00BF1898">
        <w:rPr>
          <w:lang w:val="vi-VN"/>
        </w:rPr>
        <w:t>mô hình gợi ý</w:t>
      </w:r>
      <w:r w:rsidR="00B33A3B" w:rsidRPr="00BF1898">
        <w:rPr>
          <w:lang w:val="vi-VN"/>
        </w:rPr>
        <w:t xml:space="preserve"> xây dựng bằng thuật toán </w:t>
      </w:r>
      <w:r w:rsidR="00D866BA">
        <w:rPr>
          <w:lang w:val="vi-VN"/>
        </w:rPr>
        <w:t xml:space="preserve">KNN, </w:t>
      </w:r>
      <w:r w:rsidR="00B33A3B" w:rsidRPr="00BF1898">
        <w:rPr>
          <w:lang w:val="vi-VN"/>
        </w:rPr>
        <w:t xml:space="preserve">các môn </w:t>
      </w:r>
      <w:r w:rsidR="00247D3C" w:rsidRPr="00BF1898">
        <w:rPr>
          <w:lang w:val="vi-VN"/>
        </w:rPr>
        <w:t xml:space="preserve">có nhãn </w:t>
      </w:r>
      <w:r w:rsidR="00B33A3B" w:rsidRPr="00BF1898">
        <w:rPr>
          <w:lang w:val="vi-VN"/>
        </w:rPr>
        <w:t xml:space="preserve">xem xét cải thiện là những môn </w:t>
      </w:r>
      <w:r w:rsidR="00967270">
        <w:rPr>
          <w:lang w:val="vi-VN"/>
        </w:rPr>
        <w:t xml:space="preserve">mà </w:t>
      </w:r>
      <w:r w:rsidR="00B33A3B" w:rsidRPr="00BF1898">
        <w:rPr>
          <w:lang w:val="vi-VN"/>
        </w:rPr>
        <w:t>sinh</w:t>
      </w:r>
      <w:r w:rsidR="0050475B" w:rsidRPr="00BF1898">
        <w:rPr>
          <w:lang w:val="vi-VN"/>
        </w:rPr>
        <w:t xml:space="preserve"> viên</w:t>
      </w:r>
      <w:r w:rsidR="00A21704" w:rsidRPr="00BF1898">
        <w:rPr>
          <w:lang w:val="vi-VN"/>
        </w:rPr>
        <w:t xml:space="preserve"> </w:t>
      </w:r>
      <w:r w:rsidR="00893CDD" w:rsidRPr="00BF1898">
        <w:rPr>
          <w:lang w:val="vi-VN"/>
        </w:rPr>
        <w:t>đạt</w:t>
      </w:r>
      <w:r w:rsidR="004F3EDF" w:rsidRPr="00BF1898">
        <w:rPr>
          <w:lang w:val="vi-VN"/>
        </w:rPr>
        <w:t xml:space="preserve"> điểm tích lũy</w:t>
      </w:r>
      <w:r w:rsidR="00893CDD" w:rsidRPr="00BF1898">
        <w:rPr>
          <w:lang w:val="vi-VN"/>
        </w:rPr>
        <w:t xml:space="preserve"> </w:t>
      </w:r>
      <w:r w:rsidR="00D05FD1" w:rsidRPr="00BF1898">
        <w:rPr>
          <w:lang w:val="vi-VN"/>
        </w:rPr>
        <w:t xml:space="preserve">hệ 4 </w:t>
      </w:r>
      <w:r w:rsidR="00893CDD" w:rsidRPr="00BF1898">
        <w:rPr>
          <w:lang w:val="vi-VN"/>
        </w:rPr>
        <w:t xml:space="preserve">dưới </w:t>
      </w:r>
      <w:r w:rsidR="00DA5B77" w:rsidRPr="00BF1898">
        <w:rPr>
          <w:lang w:val="vi-VN"/>
        </w:rPr>
        <w:t>2.</w:t>
      </w:r>
      <w:r w:rsidR="008C5572" w:rsidRPr="00BF1898">
        <w:rPr>
          <w:lang w:val="vi-VN"/>
        </w:rPr>
        <w:t>5</w:t>
      </w:r>
      <w:r w:rsidR="00A53C3F">
        <w:rPr>
          <w:lang w:val="vi-VN"/>
        </w:rPr>
        <w:t xml:space="preserve"> (không </w:t>
      </w:r>
      <w:r w:rsidR="00AF23B8">
        <w:rPr>
          <w:lang w:val="vi-VN"/>
        </w:rPr>
        <w:t>bao</w:t>
      </w:r>
      <w:r w:rsidR="00A53C3F">
        <w:rPr>
          <w:lang w:val="vi-VN"/>
        </w:rPr>
        <w:t xml:space="preserve"> gồm các môn điểm F)</w:t>
      </w:r>
      <w:r w:rsidR="008C5572" w:rsidRPr="00BF1898">
        <w:rPr>
          <w:lang w:val="vi-VN"/>
        </w:rPr>
        <w:t>.</w:t>
      </w:r>
    </w:p>
    <w:p w14:paraId="7EB20AC0" w14:textId="77777777" w:rsidR="007B1787" w:rsidRDefault="007B1787" w:rsidP="00B01778">
      <w:pPr>
        <w:pStyle w:val="BodyText"/>
        <w:rPr>
          <w:lang w:val="vi-VN"/>
        </w:rPr>
      </w:pPr>
    </w:p>
    <w:p w14:paraId="3A5D7B88" w14:textId="67686788" w:rsidR="000D3492" w:rsidRPr="00BF1898" w:rsidRDefault="000D3492" w:rsidP="00B01778">
      <w:pPr>
        <w:pStyle w:val="BodyText"/>
        <w:rPr>
          <w:lang w:val="vi-VN"/>
        </w:rPr>
      </w:pPr>
      <w:r>
        <w:rPr>
          <w:lang w:val="vi-VN"/>
        </w:rPr>
        <w:t xml:space="preserve">Ví dụ ở hình </w:t>
      </w:r>
      <w:r w:rsidR="008F053D">
        <w:rPr>
          <w:lang w:val="vi-VN"/>
        </w:rPr>
        <w:t>4.29</w:t>
      </w:r>
      <w:r w:rsidR="00CF69C7">
        <w:rPr>
          <w:lang w:val="vi-VN"/>
        </w:rPr>
        <w:t xml:space="preserve"> là danh sách các môn</w:t>
      </w:r>
      <w:r w:rsidR="00613D5C">
        <w:rPr>
          <w:lang w:val="vi-VN"/>
        </w:rPr>
        <w:t xml:space="preserve"> học</w:t>
      </w:r>
      <w:r w:rsidR="00CF69C7">
        <w:rPr>
          <w:lang w:val="vi-VN"/>
        </w:rPr>
        <w:t xml:space="preserve"> </w:t>
      </w:r>
      <w:r>
        <w:rPr>
          <w:lang w:val="vi-VN"/>
        </w:rPr>
        <w:t>sinh viên có mã 110120006</w:t>
      </w:r>
      <w:r w:rsidR="00CF69C7">
        <w:rPr>
          <w:lang w:val="vi-VN"/>
        </w:rPr>
        <w:t xml:space="preserve"> đạt </w:t>
      </w:r>
      <w:r w:rsidR="00C76A88">
        <w:rPr>
          <w:lang w:val="vi-VN"/>
        </w:rPr>
        <w:t xml:space="preserve">điểm từ 2.5 trở xuống. </w:t>
      </w:r>
      <w:r w:rsidR="00045876">
        <w:rPr>
          <w:lang w:val="vi-VN"/>
        </w:rPr>
        <w:t>Nhãn đề xuất cải thiện</w:t>
      </w:r>
      <w:r w:rsidR="005B4586">
        <w:rPr>
          <w:lang w:val="vi-VN"/>
        </w:rPr>
        <w:t xml:space="preserve"> có 2 môn là điện toán đám </w:t>
      </w:r>
      <w:r w:rsidR="0023271D">
        <w:rPr>
          <w:lang w:val="vi-VN"/>
        </w:rPr>
        <w:t xml:space="preserve">mây, </w:t>
      </w:r>
      <w:r w:rsidR="005B4586">
        <w:rPr>
          <w:lang w:val="vi-VN"/>
        </w:rPr>
        <w:t xml:space="preserve">thống kê </w:t>
      </w:r>
      <w:r w:rsidR="00D816D8">
        <w:rPr>
          <w:lang w:val="vi-VN"/>
        </w:rPr>
        <w:t xml:space="preserve">và </w:t>
      </w:r>
      <w:r w:rsidR="005B4586">
        <w:rPr>
          <w:lang w:val="vi-VN"/>
        </w:rPr>
        <w:t xml:space="preserve">phân tích dữ liệu. </w:t>
      </w:r>
      <w:r w:rsidR="00D816D8">
        <w:rPr>
          <w:lang w:val="vi-VN"/>
        </w:rPr>
        <w:t xml:space="preserve">Như đã nói ở phần 4.5.1, môn thống kê và phân tích dữ liệu có thể được ưu tiên gợi ý học cải thiện. </w:t>
      </w:r>
    </w:p>
    <w:p w14:paraId="78A63B89" w14:textId="22378196" w:rsidR="004F4FB5" w:rsidRPr="00BF1898" w:rsidRDefault="00D42348" w:rsidP="004F4FB5">
      <w:pPr>
        <w:pStyle w:val="BodyText"/>
        <w:keepNext/>
        <w:ind w:firstLine="0"/>
        <w:jc w:val="center"/>
      </w:pPr>
      <w:r w:rsidRPr="00D42348">
        <w:rPr>
          <w:noProof/>
          <w:lang w:val="en-US"/>
        </w:rPr>
        <w:drawing>
          <wp:inline distT="0" distB="0" distL="0" distR="0" wp14:anchorId="467322F2" wp14:editId="105D5CE2">
            <wp:extent cx="5760000" cy="2557058"/>
            <wp:effectExtent l="19050" t="19050" r="12700" b="15240"/>
            <wp:docPr id="78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27362" name=""/>
                    <pic:cNvPicPr/>
                  </pic:nvPicPr>
                  <pic:blipFill>
                    <a:blip r:embed="rId123"/>
                    <a:stretch>
                      <a:fillRect/>
                    </a:stretch>
                  </pic:blipFill>
                  <pic:spPr>
                    <a:xfrm>
                      <a:off x="0" y="0"/>
                      <a:ext cx="5760000" cy="2557058"/>
                    </a:xfrm>
                    <a:prstGeom prst="rect">
                      <a:avLst/>
                    </a:prstGeom>
                    <a:ln>
                      <a:solidFill>
                        <a:schemeClr val="bg2"/>
                      </a:solidFill>
                    </a:ln>
                  </pic:spPr>
                </pic:pic>
              </a:graphicData>
            </a:graphic>
          </wp:inline>
        </w:drawing>
      </w:r>
    </w:p>
    <w:p w14:paraId="1C46E644" w14:textId="7FD0A56E" w:rsidR="004F4FB5" w:rsidRPr="00BF1898" w:rsidRDefault="004F4FB5" w:rsidP="00FF5D71">
      <w:pPr>
        <w:pStyle w:val="Caption"/>
      </w:pPr>
      <w:bookmarkStart w:id="167" w:name="_Toc173388228"/>
      <w:r w:rsidRPr="00BF1898">
        <w:t xml:space="preserve">Hình </w:t>
      </w:r>
      <w:r w:rsidR="009F1115">
        <w:fldChar w:fldCharType="begin"/>
      </w:r>
      <w:r w:rsidR="009F1115">
        <w:instrText xml:space="preserve"> STYLEREF 1 \s </w:instrText>
      </w:r>
      <w:r w:rsidR="009F1115">
        <w:fldChar w:fldCharType="separate"/>
      </w:r>
      <w:r w:rsidR="003328F6">
        <w:rPr>
          <w:noProof/>
        </w:rPr>
        <w:t>4</w:t>
      </w:r>
      <w:r w:rsidR="009F1115">
        <w:fldChar w:fldCharType="end"/>
      </w:r>
      <w:r w:rsidR="009F1115">
        <w:t>.</w:t>
      </w:r>
      <w:r w:rsidR="009F1115">
        <w:fldChar w:fldCharType="begin"/>
      </w:r>
      <w:r w:rsidR="009F1115">
        <w:instrText xml:space="preserve"> SEQ Hình \* ARABIC \s 1 </w:instrText>
      </w:r>
      <w:r w:rsidR="009F1115">
        <w:fldChar w:fldCharType="separate"/>
      </w:r>
      <w:r w:rsidR="003328F6">
        <w:rPr>
          <w:noProof/>
        </w:rPr>
        <w:t>29</w:t>
      </w:r>
      <w:r w:rsidR="009F1115">
        <w:fldChar w:fldCharType="end"/>
      </w:r>
      <w:r w:rsidRPr="00BF1898">
        <w:rPr>
          <w:lang w:val="vi-VN"/>
        </w:rPr>
        <w:t>. Gợi ý môn học</w:t>
      </w:r>
      <w:r w:rsidR="000B7D82" w:rsidRPr="00BF1898">
        <w:rPr>
          <w:lang w:val="vi-VN"/>
        </w:rPr>
        <w:t xml:space="preserve"> </w:t>
      </w:r>
      <w:r w:rsidR="006E07B3" w:rsidRPr="00BF1898">
        <w:rPr>
          <w:lang w:val="vi-VN"/>
        </w:rPr>
        <w:t>cải thiện</w:t>
      </w:r>
      <w:bookmarkEnd w:id="167"/>
    </w:p>
    <w:p w14:paraId="1CBFB7EA" w14:textId="7C055ACA" w:rsidR="002A306F" w:rsidRPr="00BF1898" w:rsidRDefault="002A306F" w:rsidP="00D35890">
      <w:pPr>
        <w:pStyle w:val="BodyText"/>
        <w:ind w:firstLine="0"/>
        <w:jc w:val="center"/>
      </w:pPr>
      <w:r w:rsidRPr="00BF1898">
        <w:br w:type="page"/>
      </w:r>
    </w:p>
    <w:p w14:paraId="01FF4DF3" w14:textId="77777777" w:rsidR="002A306F" w:rsidRPr="00BF1898" w:rsidRDefault="002A306F">
      <w:pPr>
        <w:pStyle w:val="Heading1"/>
        <w:numPr>
          <w:ilvl w:val="0"/>
          <w:numId w:val="2"/>
        </w:numPr>
        <w:spacing w:before="120" w:after="120" w:line="360" w:lineRule="auto"/>
      </w:pPr>
      <w:bookmarkStart w:id="168" w:name="_Toc173388173"/>
      <w:r w:rsidRPr="00BF1898">
        <w:lastRenderedPageBreak/>
        <w:t>KẾT LUẬN VÀ HƯỚNG PHÁT TRIỂN</w:t>
      </w:r>
      <w:bookmarkEnd w:id="168"/>
    </w:p>
    <w:p w14:paraId="3A5E10C2" w14:textId="77777777" w:rsidR="002A306F" w:rsidRPr="00BF1898" w:rsidRDefault="002A306F" w:rsidP="00BB16D2">
      <w:pPr>
        <w:pStyle w:val="Heading2"/>
        <w:rPr>
          <w:lang w:val="vi-VN"/>
        </w:rPr>
      </w:pPr>
      <w:bookmarkStart w:id="169" w:name="_Toc173388174"/>
      <w:r w:rsidRPr="00BF1898">
        <w:t>Kết luận</w:t>
      </w:r>
      <w:bookmarkEnd w:id="169"/>
    </w:p>
    <w:p w14:paraId="39868C6C" w14:textId="33304519" w:rsidR="00A94980" w:rsidRPr="00BF1898" w:rsidRDefault="00A94980" w:rsidP="00E33560">
      <w:pPr>
        <w:pStyle w:val="BodyText"/>
      </w:pPr>
      <w:r w:rsidRPr="00BF1898">
        <w:t>Sau</w:t>
      </w:r>
      <w:r w:rsidR="00E804C7" w:rsidRPr="00BF1898">
        <w:rPr>
          <w:lang w:val="vi-VN"/>
        </w:rPr>
        <w:t xml:space="preserve"> </w:t>
      </w:r>
      <w:r w:rsidRPr="00BF1898">
        <w:t xml:space="preserve">10 tuần thực hiện khóa </w:t>
      </w:r>
      <w:r w:rsidR="003A004A">
        <w:t>luận</w:t>
      </w:r>
      <w:r w:rsidR="003A004A">
        <w:rPr>
          <w:lang w:val="vi-VN"/>
        </w:rPr>
        <w:t>,</w:t>
      </w:r>
      <w:r w:rsidRPr="00BF1898">
        <w:t xml:space="preserve"> </w:t>
      </w:r>
      <w:r w:rsidR="007642A5" w:rsidRPr="00BF1898">
        <w:t>tôi</w:t>
      </w:r>
      <w:r w:rsidR="007642A5" w:rsidRPr="00BF1898">
        <w:rPr>
          <w:lang w:val="vi-VN"/>
        </w:rPr>
        <w:t xml:space="preserve"> đã hoàn</w:t>
      </w:r>
      <w:r w:rsidR="00DF417F" w:rsidRPr="00BF1898">
        <w:rPr>
          <w:lang w:val="vi-VN"/>
        </w:rPr>
        <w:t xml:space="preserve"> thành </w:t>
      </w:r>
      <w:r w:rsidR="00425D96" w:rsidRPr="00BF1898">
        <w:rPr>
          <w:lang w:val="vi-VN"/>
        </w:rPr>
        <w:t xml:space="preserve">những mục tiêu đề </w:t>
      </w:r>
      <w:r w:rsidR="004F72AA" w:rsidRPr="00BF1898">
        <w:rPr>
          <w:lang w:val="vi-VN"/>
        </w:rPr>
        <w:t>ra.</w:t>
      </w:r>
      <w:r w:rsidR="00F11F31" w:rsidRPr="00BF1898">
        <w:rPr>
          <w:lang w:val="vi-VN"/>
        </w:rPr>
        <w:t xml:space="preserve"> Thông qua việc lưu trữ những dữ liệu về chương trình đào </w:t>
      </w:r>
      <w:r w:rsidR="001F0FF3" w:rsidRPr="00BF1898">
        <w:rPr>
          <w:lang w:val="vi-VN"/>
        </w:rPr>
        <w:t>tạo, môn</w:t>
      </w:r>
      <w:r w:rsidR="00384BF2" w:rsidRPr="00BF1898">
        <w:rPr>
          <w:lang w:val="vi-VN"/>
        </w:rPr>
        <w:t xml:space="preserve"> học, sinh viên, điểm </w:t>
      </w:r>
      <w:r w:rsidR="00233CD7" w:rsidRPr="00BF1898">
        <w:rPr>
          <w:lang w:val="vi-VN"/>
        </w:rPr>
        <w:t>số,</w:t>
      </w:r>
      <w:r w:rsidR="00384BF2" w:rsidRPr="00BF1898">
        <w:rPr>
          <w:lang w:val="vi-VN"/>
        </w:rPr>
        <w:t>...</w:t>
      </w:r>
      <w:r w:rsidR="004F72AA" w:rsidRPr="00BF1898">
        <w:rPr>
          <w:lang w:val="vi-VN"/>
        </w:rPr>
        <w:t xml:space="preserve"> </w:t>
      </w:r>
      <w:r w:rsidR="00C85F17" w:rsidRPr="00BF1898">
        <w:rPr>
          <w:lang w:val="vi-VN"/>
        </w:rPr>
        <w:t xml:space="preserve">Hệ thống phân tích </w:t>
      </w:r>
      <w:r w:rsidR="00E728BC" w:rsidRPr="00BF1898">
        <w:rPr>
          <w:lang w:val="vi-VN"/>
        </w:rPr>
        <w:t xml:space="preserve">được điểm mạnh, điểm yếu sinh viên dựa trên điểm đã tích </w:t>
      </w:r>
      <w:r w:rsidR="007A6973" w:rsidRPr="00BF1898">
        <w:rPr>
          <w:lang w:val="vi-VN"/>
        </w:rPr>
        <w:t>lũy</w:t>
      </w:r>
      <w:r w:rsidR="009D78D9" w:rsidRPr="00BF1898">
        <w:rPr>
          <w:lang w:val="vi-VN"/>
        </w:rPr>
        <w:t xml:space="preserve"> qua từng học kỳ</w:t>
      </w:r>
      <w:r w:rsidR="007A6973" w:rsidRPr="00BF1898">
        <w:rPr>
          <w:lang w:val="vi-VN"/>
        </w:rPr>
        <w:t xml:space="preserve">. Thể hiện </w:t>
      </w:r>
      <w:r w:rsidR="00635786" w:rsidRPr="00BF1898">
        <w:rPr>
          <w:lang w:val="vi-VN"/>
        </w:rPr>
        <w:t xml:space="preserve">dữ liệu </w:t>
      </w:r>
      <w:r w:rsidR="007A6973" w:rsidRPr="00BF1898">
        <w:rPr>
          <w:lang w:val="vi-VN"/>
        </w:rPr>
        <w:t xml:space="preserve">điểm </w:t>
      </w:r>
      <w:r w:rsidR="00635786" w:rsidRPr="00BF1898">
        <w:rPr>
          <w:lang w:val="vi-VN"/>
        </w:rPr>
        <w:t xml:space="preserve">số </w:t>
      </w:r>
      <w:r w:rsidR="007A6973" w:rsidRPr="00BF1898">
        <w:rPr>
          <w:lang w:val="vi-VN"/>
        </w:rPr>
        <w:t xml:space="preserve">dưới </w:t>
      </w:r>
      <w:r w:rsidR="0054117B" w:rsidRPr="00BF1898">
        <w:rPr>
          <w:lang w:val="vi-VN"/>
        </w:rPr>
        <w:t xml:space="preserve">nhiều </w:t>
      </w:r>
      <w:r w:rsidR="007A6973" w:rsidRPr="00BF1898">
        <w:rPr>
          <w:lang w:val="vi-VN"/>
        </w:rPr>
        <w:t xml:space="preserve">dạng biểu đồ trực quan giúp người dùng dễ dàng đánh giá năng lực học tập của sinh </w:t>
      </w:r>
      <w:r w:rsidR="00602DCB" w:rsidRPr="00BF1898">
        <w:rPr>
          <w:lang w:val="vi-VN"/>
        </w:rPr>
        <w:t xml:space="preserve">viên, hoặc so sánh </w:t>
      </w:r>
      <w:r w:rsidR="00225ACD" w:rsidRPr="00BF1898">
        <w:rPr>
          <w:lang w:val="vi-VN"/>
        </w:rPr>
        <w:t>năng lực của sinh viên so với lớp, với khóa.</w:t>
      </w:r>
      <w:r w:rsidR="005D0B85" w:rsidRPr="00BF1898">
        <w:rPr>
          <w:lang w:val="vi-VN"/>
        </w:rPr>
        <w:t xml:space="preserve"> Hệ thống gợi ý cho </w:t>
      </w:r>
      <w:r w:rsidR="004D6CE5" w:rsidRPr="00BF1898">
        <w:rPr>
          <w:lang w:val="vi-VN"/>
        </w:rPr>
        <w:t xml:space="preserve">từng </w:t>
      </w:r>
      <w:r w:rsidR="005D0B85" w:rsidRPr="00BF1898">
        <w:rPr>
          <w:lang w:val="vi-VN"/>
        </w:rPr>
        <w:t>sinh viên những học phần có thể cải thiện điểm để nâng cao</w:t>
      </w:r>
      <w:r w:rsidR="00A96FB4" w:rsidRPr="00BF1898">
        <w:rPr>
          <w:lang w:val="vi-VN"/>
        </w:rPr>
        <w:t xml:space="preserve"> điểm tích lũy cá </w:t>
      </w:r>
      <w:r w:rsidR="007C789F" w:rsidRPr="00BF1898">
        <w:rPr>
          <w:lang w:val="vi-VN"/>
        </w:rPr>
        <w:t xml:space="preserve">nhân. </w:t>
      </w:r>
    </w:p>
    <w:p w14:paraId="03CEFFDA" w14:textId="61087D8F" w:rsidR="00A46598" w:rsidRDefault="00DC605F" w:rsidP="00044BEB">
      <w:pPr>
        <w:pStyle w:val="BodyText"/>
        <w:rPr>
          <w:lang w:val="vi-VN"/>
        </w:rPr>
      </w:pPr>
      <w:r w:rsidRPr="00BF1898">
        <w:t>Ngoài</w:t>
      </w:r>
      <w:r w:rsidRPr="00BF1898">
        <w:rPr>
          <w:lang w:val="vi-VN"/>
        </w:rPr>
        <w:t xml:space="preserve"> những </w:t>
      </w:r>
      <w:r w:rsidR="00862CAA" w:rsidRPr="00BF1898">
        <w:rPr>
          <w:lang w:val="vi-VN"/>
        </w:rPr>
        <w:t xml:space="preserve">chức năng trên, hệ thống còn giúp quản </w:t>
      </w:r>
      <w:r w:rsidR="00CF3F7B" w:rsidRPr="00BF1898">
        <w:rPr>
          <w:lang w:val="vi-VN"/>
        </w:rPr>
        <w:t xml:space="preserve">trị, cố vấn </w:t>
      </w:r>
      <w:r w:rsidR="00CE4983" w:rsidRPr="00BF1898">
        <w:rPr>
          <w:lang w:val="vi-VN"/>
        </w:rPr>
        <w:t xml:space="preserve">học tập </w:t>
      </w:r>
      <w:r w:rsidR="00CF3F7B" w:rsidRPr="00BF1898">
        <w:rPr>
          <w:lang w:val="vi-VN"/>
        </w:rPr>
        <w:t xml:space="preserve">nắm bắt được tình hình học tập của </w:t>
      </w:r>
      <w:r w:rsidR="003A34FB">
        <w:rPr>
          <w:lang w:val="vi-VN"/>
        </w:rPr>
        <w:t>của sinh viên từ ngành, các khóa cho đến</w:t>
      </w:r>
      <w:r w:rsidR="00F00078">
        <w:rPr>
          <w:lang w:val="vi-VN"/>
        </w:rPr>
        <w:t xml:space="preserve"> từng lớp</w:t>
      </w:r>
      <w:r w:rsidR="00CF3F7B" w:rsidRPr="00BF1898">
        <w:rPr>
          <w:lang w:val="vi-VN"/>
        </w:rPr>
        <w:t>, từng</w:t>
      </w:r>
      <w:r w:rsidR="00075A00" w:rsidRPr="00BF1898">
        <w:rPr>
          <w:lang w:val="vi-VN"/>
        </w:rPr>
        <w:t xml:space="preserve"> sinh viên. </w:t>
      </w:r>
      <w:r w:rsidR="0025353C" w:rsidRPr="00BF1898">
        <w:rPr>
          <w:lang w:val="vi-VN"/>
        </w:rPr>
        <w:t xml:space="preserve">Từ đó nâng cao </w:t>
      </w:r>
      <w:r w:rsidR="00ED581A" w:rsidRPr="00BF1898">
        <w:rPr>
          <w:lang w:val="vi-VN"/>
        </w:rPr>
        <w:t xml:space="preserve">chất lượng </w:t>
      </w:r>
      <w:r w:rsidR="009A134D" w:rsidRPr="00BF1898">
        <w:rPr>
          <w:lang w:val="vi-VN"/>
        </w:rPr>
        <w:t xml:space="preserve">trong </w:t>
      </w:r>
      <w:r w:rsidR="00ED581A" w:rsidRPr="00BF1898">
        <w:rPr>
          <w:lang w:val="vi-VN"/>
        </w:rPr>
        <w:t xml:space="preserve">quản lý, giảng </w:t>
      </w:r>
      <w:r w:rsidR="0091794E" w:rsidRPr="00BF1898">
        <w:rPr>
          <w:lang w:val="vi-VN"/>
        </w:rPr>
        <w:t>dạy.</w:t>
      </w:r>
    </w:p>
    <w:p w14:paraId="66097E6C" w14:textId="5B39780E" w:rsidR="00F00078" w:rsidRDefault="00300361" w:rsidP="00044BEB">
      <w:pPr>
        <w:pStyle w:val="BodyText"/>
        <w:rPr>
          <w:lang w:val="vi-VN"/>
        </w:rPr>
      </w:pPr>
      <w:r>
        <w:rPr>
          <w:lang w:val="vi-VN"/>
        </w:rPr>
        <w:t xml:space="preserve">Hệ thống đã có những bước cải tiến mới so với các hệ thống </w:t>
      </w:r>
      <w:r w:rsidR="00E65FBE">
        <w:rPr>
          <w:lang w:val="vi-VN"/>
        </w:rPr>
        <w:t xml:space="preserve">quản lý điểm tại các </w:t>
      </w:r>
      <w:r w:rsidR="002F668C">
        <w:rPr>
          <w:lang w:val="vi-VN"/>
        </w:rPr>
        <w:t>Trường Đại học</w:t>
      </w:r>
      <w:r w:rsidR="00E65FBE">
        <w:rPr>
          <w:lang w:val="vi-VN"/>
        </w:rPr>
        <w:t xml:space="preserve"> hiện nay. Thứ nhất, điểm số được thể hiện trực quan với nhiều dạng khác nhau thay vì chỉ là bảng điểm </w:t>
      </w:r>
      <w:r w:rsidR="001F4DAD">
        <w:rPr>
          <w:lang w:val="vi-VN"/>
        </w:rPr>
        <w:t>đơn thuần với danh sách các môn và điểm số</w:t>
      </w:r>
      <w:r w:rsidR="00E65FBE">
        <w:rPr>
          <w:lang w:val="vi-VN"/>
        </w:rPr>
        <w:t xml:space="preserve">. </w:t>
      </w:r>
      <w:r w:rsidR="00AB3339">
        <w:rPr>
          <w:lang w:val="vi-VN"/>
        </w:rPr>
        <w:t xml:space="preserve">Các biểu đồ thể </w:t>
      </w:r>
      <w:r w:rsidR="00A07893">
        <w:rPr>
          <w:lang w:val="vi-VN"/>
        </w:rPr>
        <w:t>hiện</w:t>
      </w:r>
      <w:r w:rsidR="00AB3339">
        <w:rPr>
          <w:lang w:val="vi-VN"/>
        </w:rPr>
        <w:t xml:space="preserve"> điểm</w:t>
      </w:r>
      <w:r w:rsidR="00A07893">
        <w:rPr>
          <w:lang w:val="vi-VN"/>
        </w:rPr>
        <w:t xml:space="preserve"> có nhiều dạng, có thể đánh giá theo nhiều hướng khác nhau.</w:t>
      </w:r>
    </w:p>
    <w:p w14:paraId="21710CE7" w14:textId="3FFA8A48" w:rsidR="00DC4119" w:rsidRDefault="00DC4119" w:rsidP="00044BEB">
      <w:pPr>
        <w:pStyle w:val="BodyText"/>
        <w:rPr>
          <w:lang w:val="vi-VN"/>
        </w:rPr>
      </w:pPr>
      <w:r>
        <w:rPr>
          <w:lang w:val="vi-VN"/>
        </w:rPr>
        <w:t>Hệ thống đã đưa ra gợi ý môn học dựa trên năng lực học tập của</w:t>
      </w:r>
      <w:r w:rsidR="00E805F4">
        <w:rPr>
          <w:lang w:val="vi-VN"/>
        </w:rPr>
        <w:t xml:space="preserve"> từng</w:t>
      </w:r>
      <w:r>
        <w:rPr>
          <w:lang w:val="vi-VN"/>
        </w:rPr>
        <w:t xml:space="preserve"> sinh </w:t>
      </w:r>
      <w:r w:rsidR="002A128D">
        <w:rPr>
          <w:lang w:val="vi-VN"/>
        </w:rPr>
        <w:t>viên</w:t>
      </w:r>
      <w:r w:rsidR="00524E62">
        <w:rPr>
          <w:lang w:val="vi-VN"/>
        </w:rPr>
        <w:t xml:space="preserve"> bằng mô hình phân lớp KNN, hỗ trợ đắc lực trong việc lựa chọn môn học cải thiện cho sinh viên. </w:t>
      </w:r>
    </w:p>
    <w:p w14:paraId="5A346F4B" w14:textId="2784D329" w:rsidR="005A0510" w:rsidRPr="00FB051B" w:rsidRDefault="005A0510" w:rsidP="00DD5960">
      <w:pPr>
        <w:pStyle w:val="Heading3"/>
        <w:rPr>
          <w:lang w:val="vi-VN"/>
        </w:rPr>
      </w:pPr>
      <w:bookmarkStart w:id="170" w:name="_Toc173388175"/>
      <w:r>
        <w:rPr>
          <w:lang w:val="vi-VN"/>
        </w:rPr>
        <w:t>Ưu điểm</w:t>
      </w:r>
      <w:bookmarkEnd w:id="170"/>
    </w:p>
    <w:p w14:paraId="71067A4C" w14:textId="77777777" w:rsidR="00F4181C" w:rsidRDefault="00F4181C" w:rsidP="0035799C">
      <w:pPr>
        <w:pStyle w:val="BodyText"/>
        <w:rPr>
          <w:lang w:val="vi-VN"/>
        </w:rPr>
      </w:pPr>
      <w:r>
        <w:rPr>
          <w:lang w:val="vi-VN"/>
        </w:rPr>
        <w:t>H</w:t>
      </w:r>
      <w:r w:rsidR="00206DEF">
        <w:rPr>
          <w:lang w:val="vi-VN"/>
        </w:rPr>
        <w:t xml:space="preserve">ệ thống </w:t>
      </w:r>
      <w:r w:rsidR="00FC079A">
        <w:rPr>
          <w:lang w:val="vi-VN"/>
        </w:rPr>
        <w:t xml:space="preserve">có thể quản lý chính xác các thông tin liên quan đến chương trình đào tạo, sinh viên và điểm sinh </w:t>
      </w:r>
      <w:r w:rsidR="005A0510">
        <w:rPr>
          <w:lang w:val="vi-VN"/>
        </w:rPr>
        <w:t>viên.</w:t>
      </w:r>
    </w:p>
    <w:p w14:paraId="7C2A59E0" w14:textId="017B6903" w:rsidR="005F46DC" w:rsidRDefault="005F46DC" w:rsidP="0035799C">
      <w:pPr>
        <w:pStyle w:val="BodyText"/>
        <w:rPr>
          <w:lang w:val="vi-VN"/>
        </w:rPr>
      </w:pPr>
      <w:r>
        <w:rPr>
          <w:lang w:val="vi-VN"/>
        </w:rPr>
        <w:t xml:space="preserve">Hệ thống gợi ý hoạt động khá chính </w:t>
      </w:r>
      <w:r w:rsidR="00CA759B">
        <w:rPr>
          <w:lang w:val="vi-VN"/>
        </w:rPr>
        <w:t xml:space="preserve">xác. Gợi ý đưa ra </w:t>
      </w:r>
      <w:r w:rsidR="0099051F">
        <w:rPr>
          <w:lang w:val="vi-VN"/>
        </w:rPr>
        <w:t>những môn học cải thiện phù hợp</w:t>
      </w:r>
      <w:r w:rsidR="005E789E">
        <w:rPr>
          <w:lang w:val="vi-VN"/>
        </w:rPr>
        <w:t xml:space="preserve"> với năng lực của từng sinh </w:t>
      </w:r>
      <w:r w:rsidR="00B07464">
        <w:rPr>
          <w:lang w:val="vi-VN"/>
        </w:rPr>
        <w:t>viên.</w:t>
      </w:r>
    </w:p>
    <w:p w14:paraId="58B0FB00" w14:textId="7C48581C" w:rsidR="00F146C9" w:rsidRDefault="00F146C9" w:rsidP="0035799C">
      <w:pPr>
        <w:pStyle w:val="BodyText"/>
        <w:rPr>
          <w:lang w:val="vi-VN"/>
        </w:rPr>
      </w:pPr>
      <w:r>
        <w:rPr>
          <w:lang w:val="vi-VN"/>
        </w:rPr>
        <w:t xml:space="preserve">Dữ liệu được thể hiện </w:t>
      </w:r>
      <w:r w:rsidR="00E56849">
        <w:rPr>
          <w:lang w:val="vi-VN"/>
        </w:rPr>
        <w:t xml:space="preserve">dưới </w:t>
      </w:r>
      <w:r w:rsidR="004775F0">
        <w:rPr>
          <w:lang w:val="vi-VN"/>
        </w:rPr>
        <w:t>các</w:t>
      </w:r>
      <w:r w:rsidR="00E56849">
        <w:rPr>
          <w:lang w:val="vi-VN"/>
        </w:rPr>
        <w:t xml:space="preserve"> dạng khác </w:t>
      </w:r>
      <w:r w:rsidR="00143457">
        <w:rPr>
          <w:lang w:val="vi-VN"/>
        </w:rPr>
        <w:t>nhau, dễ dàng quan sát, so sánh.</w:t>
      </w:r>
    </w:p>
    <w:p w14:paraId="44C01E45" w14:textId="7520F9FB" w:rsidR="00B02C3A" w:rsidRDefault="00BF472D" w:rsidP="0035799C">
      <w:pPr>
        <w:pStyle w:val="BodyText"/>
        <w:rPr>
          <w:lang w:val="vi-VN"/>
        </w:rPr>
      </w:pPr>
      <w:r>
        <w:rPr>
          <w:lang w:val="vi-VN"/>
        </w:rPr>
        <w:t>Giao diện hệ thống trực quan, dễ sử dụng.</w:t>
      </w:r>
    </w:p>
    <w:p w14:paraId="3BD2ACA8" w14:textId="4B3CA1CB" w:rsidR="00B02C3A" w:rsidRDefault="00DD6208" w:rsidP="00DD5960">
      <w:pPr>
        <w:pStyle w:val="Heading3"/>
        <w:rPr>
          <w:lang w:val="vi-VN"/>
        </w:rPr>
      </w:pPr>
      <w:bookmarkStart w:id="171" w:name="_Toc173388176"/>
      <w:r>
        <w:rPr>
          <w:lang w:val="vi-VN"/>
        </w:rPr>
        <w:t>Nhược điểm</w:t>
      </w:r>
      <w:bookmarkEnd w:id="171"/>
    </w:p>
    <w:p w14:paraId="10D79346" w14:textId="47568F08" w:rsidR="00EF15A2" w:rsidRPr="000B03ED" w:rsidRDefault="000B03ED" w:rsidP="00EF15A2">
      <w:pPr>
        <w:pStyle w:val="BodyText"/>
        <w:rPr>
          <w:lang w:val="vi-VN"/>
        </w:rPr>
      </w:pPr>
      <w:r>
        <w:t>Hệ</w:t>
      </w:r>
      <w:r>
        <w:rPr>
          <w:lang w:val="vi-VN"/>
        </w:rPr>
        <w:t xml:space="preserve"> thống hiện tại </w:t>
      </w:r>
      <w:r w:rsidR="00FA0012">
        <w:rPr>
          <w:lang w:val="vi-VN"/>
        </w:rPr>
        <w:t>đang</w:t>
      </w:r>
      <w:r>
        <w:rPr>
          <w:lang w:val="vi-VN"/>
        </w:rPr>
        <w:t xml:space="preserve"> đáp ứng với lượng</w:t>
      </w:r>
      <w:r w:rsidR="00044A82">
        <w:rPr>
          <w:lang w:val="vi-VN"/>
        </w:rPr>
        <w:t xml:space="preserve"> sinh viên nhất </w:t>
      </w:r>
      <w:r w:rsidR="00203EFF">
        <w:rPr>
          <w:lang w:val="vi-VN"/>
        </w:rPr>
        <w:t>định. Khi tập dữ liệu tăng lên</w:t>
      </w:r>
      <w:r w:rsidR="00B37165">
        <w:rPr>
          <w:lang w:val="vi-VN"/>
        </w:rPr>
        <w:t xml:space="preserve"> với nhiều sinh viên thuộc các chương trình đào tạo</w:t>
      </w:r>
      <w:r w:rsidR="00203EFF">
        <w:rPr>
          <w:lang w:val="vi-VN"/>
        </w:rPr>
        <w:t xml:space="preserve"> </w:t>
      </w:r>
      <w:r w:rsidR="00F075EB">
        <w:rPr>
          <w:lang w:val="vi-VN"/>
        </w:rPr>
        <w:t xml:space="preserve">khác nhau, </w:t>
      </w:r>
      <w:r w:rsidR="00203EFF">
        <w:rPr>
          <w:lang w:val="vi-VN"/>
        </w:rPr>
        <w:t>có thể</w:t>
      </w:r>
      <w:r w:rsidR="00EE1291">
        <w:rPr>
          <w:lang w:val="vi-VN"/>
        </w:rPr>
        <w:t xml:space="preserve"> </w:t>
      </w:r>
      <w:r w:rsidR="00450479">
        <w:rPr>
          <w:lang w:val="vi-VN"/>
        </w:rPr>
        <w:t>xuất hiện các lỗi</w:t>
      </w:r>
      <w:r w:rsidR="00925AC2">
        <w:rPr>
          <w:lang w:val="vi-VN"/>
        </w:rPr>
        <w:t xml:space="preserve"> ở hệ thống gợi ý cải thiện môn </w:t>
      </w:r>
      <w:r w:rsidR="00531B2B">
        <w:rPr>
          <w:lang w:val="vi-VN"/>
        </w:rPr>
        <w:t>học.</w:t>
      </w:r>
      <w:r w:rsidR="00B37165">
        <w:rPr>
          <w:lang w:val="vi-VN"/>
        </w:rPr>
        <w:t xml:space="preserve"> </w:t>
      </w:r>
    </w:p>
    <w:p w14:paraId="58856F62" w14:textId="77777777" w:rsidR="0070549D" w:rsidRPr="00BF1898" w:rsidRDefault="002A306F" w:rsidP="00AB3115">
      <w:pPr>
        <w:pStyle w:val="Heading2"/>
        <w:rPr>
          <w:lang w:val="vi-VN"/>
        </w:rPr>
      </w:pPr>
      <w:bookmarkStart w:id="172" w:name="_Toc173388177"/>
      <w:r w:rsidRPr="00BF1898">
        <w:lastRenderedPageBreak/>
        <w:t>Hướng phát triển</w:t>
      </w:r>
      <w:bookmarkStart w:id="173" w:name="_Toc126865593"/>
      <w:bookmarkStart w:id="174" w:name="_Toc127730524"/>
      <w:bookmarkEnd w:id="119"/>
      <w:bookmarkEnd w:id="120"/>
      <w:bookmarkEnd w:id="172"/>
    </w:p>
    <w:p w14:paraId="5FC28594" w14:textId="100BB5BF" w:rsidR="00756E09" w:rsidRPr="00BF1898" w:rsidRDefault="00756E09" w:rsidP="00756E09">
      <w:pPr>
        <w:pStyle w:val="BodyText"/>
        <w:rPr>
          <w:lang w:val="vi-VN"/>
        </w:rPr>
      </w:pPr>
      <w:r w:rsidRPr="00BF1898">
        <w:t>Dưới</w:t>
      </w:r>
      <w:r w:rsidRPr="00BF1898">
        <w:rPr>
          <w:lang w:val="vi-VN"/>
        </w:rPr>
        <w:t xml:space="preserve"> đây là những hướng phát triển tiếp theo của đề tài:</w:t>
      </w:r>
    </w:p>
    <w:p w14:paraId="6587C770" w14:textId="175AFE8F" w:rsidR="00756E09" w:rsidRPr="00BF1898" w:rsidRDefault="00E04E41" w:rsidP="00ED3D77">
      <w:pPr>
        <w:pStyle w:val="BodyText"/>
        <w:ind w:firstLine="993"/>
        <w:rPr>
          <w:lang w:val="vi-VN"/>
        </w:rPr>
      </w:pPr>
      <w:r w:rsidRPr="00BF1898">
        <w:rPr>
          <w:lang w:val="vi-VN"/>
        </w:rPr>
        <w:t xml:space="preserve">- </w:t>
      </w:r>
      <w:r w:rsidR="00411593" w:rsidRPr="00BF1898">
        <w:rPr>
          <w:lang w:val="vi-VN"/>
        </w:rPr>
        <w:t xml:space="preserve">Mở rộng hệ thống để dùng cho cả </w:t>
      </w:r>
      <w:r w:rsidR="007A4BA9">
        <w:rPr>
          <w:lang w:val="vi-VN"/>
        </w:rPr>
        <w:t>K</w:t>
      </w:r>
      <w:r w:rsidR="00EB6059" w:rsidRPr="00BF1898">
        <w:rPr>
          <w:lang w:val="vi-VN"/>
        </w:rPr>
        <w:t xml:space="preserve">hoa, </w:t>
      </w:r>
      <w:r w:rsidR="00411593" w:rsidRPr="00BF1898">
        <w:rPr>
          <w:lang w:val="vi-VN"/>
        </w:rPr>
        <w:t xml:space="preserve">cả </w:t>
      </w:r>
      <w:r w:rsidR="00CB7B1A">
        <w:rPr>
          <w:lang w:val="vi-VN"/>
        </w:rPr>
        <w:t>T</w:t>
      </w:r>
      <w:r w:rsidR="00411593" w:rsidRPr="00BF1898">
        <w:rPr>
          <w:lang w:val="vi-VN"/>
        </w:rPr>
        <w:t>rường.</w:t>
      </w:r>
      <w:r w:rsidR="00EB6059" w:rsidRPr="00BF1898">
        <w:rPr>
          <w:lang w:val="vi-VN"/>
        </w:rPr>
        <w:t xml:space="preserve"> Để thực hiện điều này cần</w:t>
      </w:r>
      <w:r w:rsidR="00DB7E06" w:rsidRPr="00BF1898">
        <w:rPr>
          <w:lang w:val="vi-VN"/>
        </w:rPr>
        <w:t xml:space="preserve"> thêm quyền quản </w:t>
      </w:r>
      <w:r w:rsidR="00EC04D8" w:rsidRPr="00BF1898">
        <w:rPr>
          <w:lang w:val="vi-VN"/>
        </w:rPr>
        <w:t>trị</w:t>
      </w:r>
      <w:r w:rsidR="00DB7E06" w:rsidRPr="00BF1898">
        <w:rPr>
          <w:lang w:val="vi-VN"/>
        </w:rPr>
        <w:t xml:space="preserve"> cả hệ thống và</w:t>
      </w:r>
      <w:r w:rsidR="00EB6059" w:rsidRPr="00BF1898">
        <w:rPr>
          <w:lang w:val="vi-VN"/>
        </w:rPr>
        <w:t xml:space="preserve"> </w:t>
      </w:r>
      <w:r w:rsidR="00C56ECE" w:rsidRPr="00BF1898">
        <w:rPr>
          <w:lang w:val="vi-VN"/>
        </w:rPr>
        <w:t xml:space="preserve">chia nhỏ quyền quản trị cho cán </w:t>
      </w:r>
      <w:r w:rsidR="006B04AF" w:rsidRPr="00BF1898">
        <w:rPr>
          <w:lang w:val="vi-VN"/>
        </w:rPr>
        <w:t xml:space="preserve">bộ ở các </w:t>
      </w:r>
      <w:r w:rsidR="00CF1044" w:rsidRPr="00BF1898">
        <w:rPr>
          <w:lang w:val="vi-VN"/>
        </w:rPr>
        <w:t>K</w:t>
      </w:r>
      <w:r w:rsidR="006B04AF" w:rsidRPr="00BF1898">
        <w:rPr>
          <w:lang w:val="vi-VN"/>
        </w:rPr>
        <w:t xml:space="preserve">hoa, các </w:t>
      </w:r>
      <w:r w:rsidR="00CF1044" w:rsidRPr="00BF1898">
        <w:rPr>
          <w:lang w:val="vi-VN"/>
        </w:rPr>
        <w:t>B</w:t>
      </w:r>
      <w:r w:rsidR="006B04AF" w:rsidRPr="00BF1898">
        <w:rPr>
          <w:lang w:val="vi-VN"/>
        </w:rPr>
        <w:t xml:space="preserve">ộ </w:t>
      </w:r>
      <w:r w:rsidR="007964D8" w:rsidRPr="00BF1898">
        <w:rPr>
          <w:lang w:val="vi-VN"/>
        </w:rPr>
        <w:t xml:space="preserve">môn. </w:t>
      </w:r>
      <w:r w:rsidR="004944A4" w:rsidRPr="00BF1898">
        <w:rPr>
          <w:lang w:val="vi-VN"/>
        </w:rPr>
        <w:t xml:space="preserve">Cán bộ ở từng </w:t>
      </w:r>
      <w:r w:rsidR="00CF1044" w:rsidRPr="00BF1898">
        <w:rPr>
          <w:lang w:val="vi-VN"/>
        </w:rPr>
        <w:t xml:space="preserve">Khoa, </w:t>
      </w:r>
      <w:r w:rsidR="009A0435" w:rsidRPr="00BF1898">
        <w:rPr>
          <w:lang w:val="vi-VN"/>
        </w:rPr>
        <w:t xml:space="preserve">Bộ môn sẽ chịu trách nhiệm quản lý chương trình đào </w:t>
      </w:r>
      <w:r w:rsidR="00AB22B5" w:rsidRPr="00BF1898">
        <w:rPr>
          <w:lang w:val="vi-VN"/>
        </w:rPr>
        <w:t xml:space="preserve">tạo, môn học, sinh viên, điểm </w:t>
      </w:r>
      <w:r w:rsidR="00D617B0" w:rsidRPr="00BF1898">
        <w:rPr>
          <w:lang w:val="vi-VN"/>
        </w:rPr>
        <w:t>số,</w:t>
      </w:r>
      <w:r w:rsidR="00AB22B5" w:rsidRPr="00BF1898">
        <w:rPr>
          <w:lang w:val="vi-VN"/>
        </w:rPr>
        <w:t>...</w:t>
      </w:r>
      <w:r w:rsidR="009A0435" w:rsidRPr="00BF1898">
        <w:rPr>
          <w:lang w:val="vi-VN"/>
        </w:rPr>
        <w:t xml:space="preserve"> ở </w:t>
      </w:r>
      <w:r w:rsidR="00AB22B5" w:rsidRPr="00BF1898">
        <w:rPr>
          <w:lang w:val="vi-VN"/>
        </w:rPr>
        <w:t xml:space="preserve">Khoa, Bộ môn của </w:t>
      </w:r>
      <w:r w:rsidR="005F456F" w:rsidRPr="00BF1898">
        <w:rPr>
          <w:lang w:val="vi-VN"/>
        </w:rPr>
        <w:t>mình.</w:t>
      </w:r>
    </w:p>
    <w:p w14:paraId="292CE3C5" w14:textId="66EC3A03" w:rsidR="00B702F4" w:rsidRPr="00BF1898" w:rsidRDefault="00B702F4" w:rsidP="00ED3D77">
      <w:pPr>
        <w:pStyle w:val="BodyText"/>
        <w:ind w:firstLine="993"/>
        <w:rPr>
          <w:lang w:val="vi-VN"/>
        </w:rPr>
      </w:pPr>
      <w:r w:rsidRPr="00BF1898">
        <w:rPr>
          <w:lang w:val="vi-VN"/>
        </w:rPr>
        <w:t xml:space="preserve">- </w:t>
      </w:r>
      <w:r w:rsidR="001B50CF" w:rsidRPr="00BF1898">
        <w:rPr>
          <w:lang w:val="vi-VN"/>
        </w:rPr>
        <w:t>Đối v</w:t>
      </w:r>
      <w:r w:rsidRPr="00BF1898">
        <w:rPr>
          <w:lang w:val="vi-VN"/>
        </w:rPr>
        <w:t xml:space="preserve">ới </w:t>
      </w:r>
      <w:r w:rsidR="00866848" w:rsidRPr="00BF1898">
        <w:rPr>
          <w:lang w:val="vi-VN"/>
        </w:rPr>
        <w:t xml:space="preserve">các </w:t>
      </w:r>
      <w:r w:rsidRPr="00BF1898">
        <w:rPr>
          <w:lang w:val="vi-VN"/>
        </w:rPr>
        <w:t>chương trình đào tạo</w:t>
      </w:r>
      <w:r w:rsidR="00866848" w:rsidRPr="00BF1898">
        <w:rPr>
          <w:lang w:val="vi-VN"/>
        </w:rPr>
        <w:t xml:space="preserve"> khác nhau</w:t>
      </w:r>
      <w:r w:rsidRPr="00BF1898">
        <w:rPr>
          <w:lang w:val="vi-VN"/>
        </w:rPr>
        <w:t>,</w:t>
      </w:r>
      <w:r w:rsidR="00866848" w:rsidRPr="00BF1898">
        <w:rPr>
          <w:lang w:val="vi-VN"/>
        </w:rPr>
        <w:t xml:space="preserve"> </w:t>
      </w:r>
      <w:r w:rsidR="00EF6F05" w:rsidRPr="00BF1898">
        <w:rPr>
          <w:lang w:val="vi-VN"/>
        </w:rPr>
        <w:t>cần sử dụng</w:t>
      </w:r>
      <w:r w:rsidRPr="00BF1898">
        <w:rPr>
          <w:lang w:val="vi-VN"/>
        </w:rPr>
        <w:t xml:space="preserve"> hệ số k láng giềng </w:t>
      </w:r>
      <w:r w:rsidR="001A676A" w:rsidRPr="00BF1898">
        <w:rPr>
          <w:lang w:val="vi-VN"/>
        </w:rPr>
        <w:t xml:space="preserve">trong mô hình gợi ý khác nhau. </w:t>
      </w:r>
      <w:r w:rsidR="00532E16" w:rsidRPr="00BF1898">
        <w:rPr>
          <w:lang w:val="vi-VN"/>
        </w:rPr>
        <w:t xml:space="preserve">Cho nên, hệ thống </w:t>
      </w:r>
      <w:r w:rsidR="001B50CF" w:rsidRPr="00BF1898">
        <w:rPr>
          <w:lang w:val="vi-VN"/>
        </w:rPr>
        <w:t>cần</w:t>
      </w:r>
      <w:r w:rsidR="00532E16" w:rsidRPr="00BF1898">
        <w:rPr>
          <w:lang w:val="vi-VN"/>
        </w:rPr>
        <w:t xml:space="preserve"> cho phép quản trị thay đổi hệ số k phù hợp với từng chương trình đào tạo.</w:t>
      </w:r>
    </w:p>
    <w:p w14:paraId="3C171AF1" w14:textId="76C0A9F2" w:rsidR="00595D5E" w:rsidRPr="00BF1898" w:rsidRDefault="00595D5E" w:rsidP="00ED3D77">
      <w:pPr>
        <w:pStyle w:val="BodyText"/>
        <w:ind w:firstLine="993"/>
        <w:rPr>
          <w:lang w:val="vi-VN"/>
        </w:rPr>
      </w:pPr>
      <w:r w:rsidRPr="00BF1898">
        <w:rPr>
          <w:lang w:val="vi-VN"/>
        </w:rPr>
        <w:t xml:space="preserve">- </w:t>
      </w:r>
      <w:r w:rsidR="00C9077B">
        <w:rPr>
          <w:lang w:val="vi-VN"/>
        </w:rPr>
        <w:t>T</w:t>
      </w:r>
      <w:r w:rsidRPr="00BF1898">
        <w:rPr>
          <w:lang w:val="vi-VN"/>
        </w:rPr>
        <w:t>riển khai hệ thống vào thực tế.</w:t>
      </w:r>
    </w:p>
    <w:p w14:paraId="367240AF" w14:textId="5CAC4950" w:rsidR="00AF4014" w:rsidRPr="00BF1898" w:rsidRDefault="002A306F" w:rsidP="00174909">
      <w:pPr>
        <w:pStyle w:val="BodyText"/>
      </w:pPr>
      <w:r w:rsidRPr="00BF1898">
        <w:br w:type="page"/>
      </w:r>
      <w:bookmarkEnd w:id="173"/>
      <w:bookmarkEnd w:id="174"/>
    </w:p>
    <w:p w14:paraId="582839B6" w14:textId="77777777" w:rsidR="00AF4014" w:rsidRPr="00BF1898" w:rsidRDefault="00AF4014" w:rsidP="00AF4014">
      <w:pPr>
        <w:spacing w:after="160" w:line="259" w:lineRule="auto"/>
        <w:jc w:val="center"/>
        <w:outlineLvl w:val="0"/>
        <w:rPr>
          <w:bCs/>
          <w:szCs w:val="26"/>
        </w:rPr>
      </w:pPr>
      <w:bookmarkStart w:id="175" w:name="_Toc173388178"/>
      <w:r w:rsidRPr="00BF1898">
        <w:rPr>
          <w:b/>
          <w:sz w:val="28"/>
          <w:szCs w:val="28"/>
        </w:rPr>
        <w:lastRenderedPageBreak/>
        <w:t>DANH MỤC TÀI LIỆU THAM KHẢO</w:t>
      </w:r>
      <w:bookmarkEnd w:id="175"/>
    </w:p>
    <w:p w14:paraId="0D272C45" w14:textId="7FE83587" w:rsidR="007678F9" w:rsidRDefault="00C23D64" w:rsidP="00BC49EA">
      <w:pPr>
        <w:spacing w:line="360" w:lineRule="auto"/>
        <w:ind w:left="454" w:hanging="454"/>
        <w:jc w:val="both"/>
        <w:rPr>
          <w:lang w:val="vi-VN"/>
        </w:rPr>
      </w:pPr>
      <w:r w:rsidRPr="00BF1898">
        <w:rPr>
          <w:lang w:val="vi-VN"/>
        </w:rPr>
        <w:t xml:space="preserve">[1] </w:t>
      </w:r>
      <w:r w:rsidRPr="00BF1898">
        <w:t xml:space="preserve">A. Géron, Hands-On Machine Learning with Scikit-Learn, Keras, and TensorFlow, </w:t>
      </w:r>
      <w:r w:rsidR="003A1288" w:rsidRPr="00BF1898">
        <w:rPr>
          <w:lang w:val="vi-VN"/>
        </w:rPr>
        <w:t xml:space="preserve">  </w:t>
      </w:r>
      <w:r w:rsidRPr="00BF1898">
        <w:t>O'Reilly Media, 2019.</w:t>
      </w:r>
    </w:p>
    <w:p w14:paraId="5260CC78" w14:textId="79A3413A" w:rsidR="00397367" w:rsidRDefault="00BC49EA" w:rsidP="00BC49EA">
      <w:pPr>
        <w:spacing w:line="360" w:lineRule="auto"/>
        <w:ind w:left="454" w:hanging="454"/>
        <w:jc w:val="both"/>
        <w:rPr>
          <w:spacing w:val="2"/>
          <w:lang w:val="vi-VN"/>
        </w:rPr>
      </w:pPr>
      <w:r>
        <w:rPr>
          <w:lang w:val="vi-VN"/>
        </w:rPr>
        <w:t>[2]</w:t>
      </w:r>
      <w:r w:rsidR="00397367">
        <w:rPr>
          <w:lang w:val="vi-VN"/>
        </w:rPr>
        <w:t xml:space="preserve"> </w:t>
      </w:r>
      <w:r w:rsidR="00397367" w:rsidRPr="004E426C">
        <w:rPr>
          <w:spacing w:val="2"/>
          <w:lang w:val="vi-VN"/>
        </w:rPr>
        <w:t xml:space="preserve">AWS, </w:t>
      </w:r>
      <w:r w:rsidR="00B54595" w:rsidRPr="004E426C">
        <w:rPr>
          <w:spacing w:val="2"/>
          <w:lang w:val="vi-VN"/>
        </w:rPr>
        <w:t xml:space="preserve">Python là gì?. Truy cập từ: https://aws.amazon.com/vi/what-is/python/. </w:t>
      </w:r>
      <w:r w:rsidR="00182BB9" w:rsidRPr="004E426C">
        <w:rPr>
          <w:spacing w:val="2"/>
          <w:lang w:val="vi-VN"/>
        </w:rPr>
        <w:t xml:space="preserve">[Truy cập </w:t>
      </w:r>
      <w:r w:rsidR="00E638CC" w:rsidRPr="004E426C">
        <w:rPr>
          <w:spacing w:val="2"/>
          <w:lang w:val="vi-VN"/>
        </w:rPr>
        <w:t>ngày 14/6/2024</w:t>
      </w:r>
      <w:r w:rsidR="00182BB9" w:rsidRPr="004E426C">
        <w:rPr>
          <w:spacing w:val="2"/>
          <w:lang w:val="vi-VN"/>
        </w:rPr>
        <w:t>]</w:t>
      </w:r>
    </w:p>
    <w:p w14:paraId="5DC345BB" w14:textId="0E70CF0C" w:rsidR="00B9406D" w:rsidRDefault="00E5460A" w:rsidP="00BC49EA">
      <w:pPr>
        <w:spacing w:line="360" w:lineRule="auto"/>
        <w:ind w:left="454" w:hanging="454"/>
        <w:jc w:val="both"/>
        <w:rPr>
          <w:lang w:val="vi-VN"/>
        </w:rPr>
      </w:pPr>
      <w:r>
        <w:rPr>
          <w:lang w:val="vi-VN"/>
        </w:rPr>
        <w:t>[3]</w:t>
      </w:r>
      <w:r w:rsidR="00B9406D" w:rsidRPr="00BF1898">
        <w:rPr>
          <w:lang w:val="vi-VN"/>
        </w:rPr>
        <w:t xml:space="preserve"> GeeksforGeeks, "Bootstrap Tutorial"</w:t>
      </w:r>
      <w:r w:rsidR="005D0794" w:rsidRPr="00BF1898">
        <w:rPr>
          <w:lang w:val="vi-VN"/>
        </w:rPr>
        <w:t>.</w:t>
      </w:r>
      <w:r w:rsidR="00B9406D" w:rsidRPr="00BF1898">
        <w:rPr>
          <w:lang w:val="vi-VN"/>
        </w:rPr>
        <w:t xml:space="preserve"> </w:t>
      </w:r>
      <w:r w:rsidR="00B54FDF" w:rsidRPr="00BF1898">
        <w:rPr>
          <w:lang w:val="vi-VN"/>
        </w:rPr>
        <w:t>Truy cập từ</w:t>
      </w:r>
      <w:r w:rsidR="00B9406D" w:rsidRPr="00BF1898">
        <w:rPr>
          <w:lang w:val="vi-VN"/>
        </w:rPr>
        <w:t>:</w:t>
      </w:r>
      <w:r w:rsidR="00711ED6" w:rsidRPr="00BF1898">
        <w:rPr>
          <w:lang w:val="vi-VN"/>
        </w:rPr>
        <w:t xml:space="preserve"> </w:t>
      </w:r>
      <w:r w:rsidR="00B9406D" w:rsidRPr="00BF1898">
        <w:rPr>
          <w:lang w:val="vi-VN"/>
        </w:rPr>
        <w:t>https://www.geeksforgeeks.org/bootstrap/. [</w:t>
      </w:r>
      <w:r w:rsidR="008C4910" w:rsidRPr="00BF1898">
        <w:rPr>
          <w:lang w:val="vi-VN"/>
        </w:rPr>
        <w:t xml:space="preserve">Truy cập </w:t>
      </w:r>
      <w:r w:rsidR="002E27AF" w:rsidRPr="00BF1898">
        <w:rPr>
          <w:lang w:val="vi-VN"/>
        </w:rPr>
        <w:t>ngày:</w:t>
      </w:r>
      <w:r w:rsidR="00B9406D" w:rsidRPr="00BF1898">
        <w:rPr>
          <w:lang w:val="vi-VN"/>
        </w:rPr>
        <w:t xml:space="preserve"> </w:t>
      </w:r>
      <w:r w:rsidR="002E27AF" w:rsidRPr="00BF1898">
        <w:rPr>
          <w:lang w:val="vi-VN"/>
        </w:rPr>
        <w:t>13/6/</w:t>
      </w:r>
      <w:r w:rsidR="00B9406D" w:rsidRPr="00BF1898">
        <w:rPr>
          <w:lang w:val="vi-VN"/>
        </w:rPr>
        <w:t>2024].</w:t>
      </w:r>
    </w:p>
    <w:p w14:paraId="5F416A89" w14:textId="36808C52" w:rsidR="0039369F" w:rsidRDefault="00E5460A" w:rsidP="00BC49EA">
      <w:pPr>
        <w:spacing w:line="360" w:lineRule="auto"/>
        <w:ind w:left="454" w:hanging="454"/>
        <w:jc w:val="both"/>
        <w:rPr>
          <w:lang w:val="vi-VN"/>
        </w:rPr>
      </w:pPr>
      <w:r>
        <w:rPr>
          <w:lang w:val="vi-VN"/>
        </w:rPr>
        <w:t>[4]</w:t>
      </w:r>
      <w:r w:rsidR="0039369F">
        <w:rPr>
          <w:lang w:val="vi-VN"/>
        </w:rPr>
        <w:t xml:space="preserve"> </w:t>
      </w:r>
      <w:r w:rsidR="00F42101">
        <w:rPr>
          <w:lang w:val="vi-VN"/>
        </w:rPr>
        <w:t xml:space="preserve">InterviewBit, </w:t>
      </w:r>
      <w:r w:rsidR="00F42101" w:rsidRPr="00F42101">
        <w:rPr>
          <w:lang w:val="vi-VN"/>
        </w:rPr>
        <w:t xml:space="preserve">MVC Architecture – Detailed Explanation </w:t>
      </w:r>
      <w:r w:rsidR="00F42101">
        <w:rPr>
          <w:lang w:val="vi-VN"/>
        </w:rPr>
        <w:t>.</w:t>
      </w:r>
      <w:r w:rsidR="0039369F">
        <w:rPr>
          <w:lang w:val="vi-VN"/>
        </w:rPr>
        <w:t>Truy cập từ</w:t>
      </w:r>
      <w:r w:rsidR="0072344D">
        <w:rPr>
          <w:lang w:val="vi-VN"/>
        </w:rPr>
        <w:t xml:space="preserve"> </w:t>
      </w:r>
      <w:r w:rsidR="0072344D" w:rsidRPr="0072344D">
        <w:rPr>
          <w:lang w:val="vi-VN"/>
        </w:rPr>
        <w:t>https://www.interviewbit.com/blog/mvc-architecture/</w:t>
      </w:r>
      <w:r w:rsidR="0039369F">
        <w:rPr>
          <w:lang w:val="vi-VN"/>
        </w:rPr>
        <w:t>. [Truy cập ngày 13/6/</w:t>
      </w:r>
      <w:r w:rsidR="0072344D">
        <w:rPr>
          <w:lang w:val="vi-VN"/>
        </w:rPr>
        <w:t>2024</w:t>
      </w:r>
      <w:r w:rsidR="0039369F">
        <w:rPr>
          <w:lang w:val="vi-VN"/>
        </w:rPr>
        <w:t>]</w:t>
      </w:r>
    </w:p>
    <w:p w14:paraId="75FFFE50" w14:textId="53E09CD9" w:rsidR="00317AEC" w:rsidRPr="00BF1898" w:rsidRDefault="00E5460A" w:rsidP="00BC49EA">
      <w:pPr>
        <w:spacing w:line="360" w:lineRule="auto"/>
        <w:ind w:left="454" w:hanging="454"/>
        <w:jc w:val="both"/>
        <w:rPr>
          <w:lang w:val="vi-VN"/>
        </w:rPr>
      </w:pPr>
      <w:r>
        <w:rPr>
          <w:lang w:val="vi-VN"/>
        </w:rPr>
        <w:t>[5]</w:t>
      </w:r>
      <w:r w:rsidR="00317AEC">
        <w:rPr>
          <w:lang w:val="vi-VN"/>
        </w:rPr>
        <w:t xml:space="preserve"> </w:t>
      </w:r>
      <w:r w:rsidR="00A30CBD">
        <w:rPr>
          <w:lang w:val="vi-VN"/>
        </w:rPr>
        <w:t xml:space="preserve">Linkedin, </w:t>
      </w:r>
      <w:r w:rsidR="007129CA" w:rsidRPr="007129CA">
        <w:rPr>
          <w:lang w:val="vi-VN"/>
        </w:rPr>
        <w:t xml:space="preserve">Cross Validation in Quantitative </w:t>
      </w:r>
      <w:r w:rsidR="007129CA">
        <w:rPr>
          <w:lang w:val="vi-VN"/>
        </w:rPr>
        <w:t xml:space="preserve">Finance. Truy cập từ: </w:t>
      </w:r>
      <w:r w:rsidR="0044612A" w:rsidRPr="00DF0E85">
        <w:rPr>
          <w:lang w:val="vi-VN"/>
        </w:rPr>
        <w:t>https://www.linkedin.com/pulse/cross-validation-quantitative-finance-quantace-research</w:t>
      </w:r>
      <w:r w:rsidR="0044612A">
        <w:rPr>
          <w:lang w:val="vi-VN"/>
        </w:rPr>
        <w:t>. Truy cập ngày</w:t>
      </w:r>
      <w:r w:rsidR="00DF0E85">
        <w:rPr>
          <w:lang w:val="vi-VN"/>
        </w:rPr>
        <w:t xml:space="preserve"> [18/6/2024]</w:t>
      </w:r>
    </w:p>
    <w:p w14:paraId="0DBD66CD" w14:textId="524411AF" w:rsidR="00561C16" w:rsidRPr="00BF1898" w:rsidRDefault="00E5460A" w:rsidP="00BC49EA">
      <w:pPr>
        <w:spacing w:line="360" w:lineRule="auto"/>
        <w:ind w:left="454" w:hanging="454"/>
        <w:jc w:val="both"/>
        <w:rPr>
          <w:lang w:val="vi-VN"/>
        </w:rPr>
      </w:pPr>
      <w:r>
        <w:rPr>
          <w:lang w:val="vi-VN"/>
        </w:rPr>
        <w:t>[6]</w:t>
      </w:r>
      <w:r w:rsidR="00D5176C" w:rsidRPr="00BF1898">
        <w:rPr>
          <w:lang w:val="vi-VN"/>
        </w:rPr>
        <w:t xml:space="preserve"> Matt Stauffer, Laravel: Up &amp; Running: A Framework for Building Modern PHP Apps, Second edition, O'Reilly Media, </w:t>
      </w:r>
      <w:r w:rsidR="00C663EB" w:rsidRPr="00BF1898">
        <w:rPr>
          <w:lang w:val="vi-VN"/>
        </w:rPr>
        <w:t>2019.</w:t>
      </w:r>
    </w:p>
    <w:p w14:paraId="67A8000E" w14:textId="2EDE1429" w:rsidR="008B531F" w:rsidRPr="00BF1898" w:rsidRDefault="00E5460A" w:rsidP="00BC49EA">
      <w:pPr>
        <w:spacing w:line="360" w:lineRule="auto"/>
        <w:ind w:left="454" w:hanging="454"/>
        <w:jc w:val="both"/>
        <w:rPr>
          <w:lang w:val="vi-VN"/>
        </w:rPr>
      </w:pPr>
      <w:r>
        <w:rPr>
          <w:lang w:val="vi-VN"/>
        </w:rPr>
        <w:t>[7]</w:t>
      </w:r>
      <w:r w:rsidR="00C663EB" w:rsidRPr="00BF1898">
        <w:rPr>
          <w:lang w:val="vi-VN"/>
        </w:rPr>
        <w:t xml:space="preserve"> </w:t>
      </w:r>
      <w:r w:rsidR="00C663EB" w:rsidRPr="00BF1898">
        <w:t>MDN Web Docs, "JavaScript"</w:t>
      </w:r>
      <w:r w:rsidR="00B46293" w:rsidRPr="00BF1898">
        <w:rPr>
          <w:lang w:val="vi-VN"/>
        </w:rPr>
        <w:t>. Truy cập từ</w:t>
      </w:r>
      <w:r w:rsidR="00C663EB" w:rsidRPr="00BF1898">
        <w:t>: https://developer.mozilla.org/en-US/docs/Web/JavaScript. [</w:t>
      </w:r>
      <w:r w:rsidR="00B114FA" w:rsidRPr="00BF1898">
        <w:t>Truy cập ngày</w:t>
      </w:r>
      <w:r w:rsidR="00C663EB" w:rsidRPr="00BF1898">
        <w:t xml:space="preserve"> </w:t>
      </w:r>
      <w:r w:rsidR="001D7B1C" w:rsidRPr="00BF1898">
        <w:t>12</w:t>
      </w:r>
      <w:r w:rsidR="001D7B1C" w:rsidRPr="00BF1898">
        <w:rPr>
          <w:lang w:val="vi-VN"/>
        </w:rPr>
        <w:t>/</w:t>
      </w:r>
      <w:r w:rsidR="001D7B1C" w:rsidRPr="00BF1898">
        <w:t>6</w:t>
      </w:r>
      <w:r w:rsidR="001D7B1C" w:rsidRPr="00BF1898">
        <w:rPr>
          <w:lang w:val="vi-VN"/>
        </w:rPr>
        <w:t>/</w:t>
      </w:r>
      <w:r w:rsidR="00C663EB" w:rsidRPr="00BF1898">
        <w:t>2024]</w:t>
      </w:r>
      <w:r w:rsidR="00C663EB" w:rsidRPr="00BF1898">
        <w:rPr>
          <w:lang w:val="vi-VN"/>
        </w:rPr>
        <w:t>.</w:t>
      </w:r>
    </w:p>
    <w:p w14:paraId="156BFD80" w14:textId="5CB06EF6" w:rsidR="008B531F" w:rsidRPr="00BF1898" w:rsidRDefault="00E5460A" w:rsidP="00BC49EA">
      <w:pPr>
        <w:spacing w:line="360" w:lineRule="auto"/>
        <w:ind w:left="454" w:hanging="454"/>
        <w:jc w:val="both"/>
        <w:rPr>
          <w:lang w:val="vi-VN"/>
        </w:rPr>
      </w:pPr>
      <w:r>
        <w:rPr>
          <w:lang w:val="vi-VN"/>
        </w:rPr>
        <w:t>[8]</w:t>
      </w:r>
      <w:r w:rsidR="008B531F" w:rsidRPr="00BF1898">
        <w:rPr>
          <w:lang w:val="vi-VN"/>
        </w:rPr>
        <w:t xml:space="preserve"> MDN Web Docs, "HTML: </w:t>
      </w:r>
      <w:r w:rsidR="0004043E">
        <w:rPr>
          <w:lang w:val="vi-VN"/>
        </w:rPr>
        <w:t>HyperText</w:t>
      </w:r>
      <w:r w:rsidR="008B531F" w:rsidRPr="00BF1898">
        <w:rPr>
          <w:lang w:val="vi-VN"/>
        </w:rPr>
        <w:t xml:space="preserve"> Markup Language"</w:t>
      </w:r>
      <w:r w:rsidR="006810C5" w:rsidRPr="00BF1898">
        <w:rPr>
          <w:lang w:val="vi-VN"/>
        </w:rPr>
        <w:t>.</w:t>
      </w:r>
      <w:r w:rsidR="008B531F" w:rsidRPr="00BF1898">
        <w:rPr>
          <w:lang w:val="vi-VN"/>
        </w:rPr>
        <w:t xml:space="preserve"> </w:t>
      </w:r>
      <w:r w:rsidR="00C75100" w:rsidRPr="00BF1898">
        <w:rPr>
          <w:lang w:val="vi-VN"/>
        </w:rPr>
        <w:t>Truy cập từ</w:t>
      </w:r>
      <w:r w:rsidR="008B531F" w:rsidRPr="00BF1898">
        <w:rPr>
          <w:lang w:val="vi-VN"/>
        </w:rPr>
        <w:t>:</w:t>
      </w:r>
      <w:r w:rsidR="0015551A" w:rsidRPr="00BF1898">
        <w:rPr>
          <w:lang w:val="vi-VN"/>
        </w:rPr>
        <w:t xml:space="preserve"> </w:t>
      </w:r>
      <w:r w:rsidR="008B531F" w:rsidRPr="00BF1898">
        <w:rPr>
          <w:lang w:val="vi-VN"/>
        </w:rPr>
        <w:t>https://developer.mozilla.org/en-US/docs/Web/HTML. [</w:t>
      </w:r>
      <w:r w:rsidR="00B114FA" w:rsidRPr="00BF1898">
        <w:rPr>
          <w:lang w:val="vi-VN"/>
        </w:rPr>
        <w:t>Truy cập ngày</w:t>
      </w:r>
      <w:r w:rsidR="008B531F" w:rsidRPr="00BF1898">
        <w:rPr>
          <w:lang w:val="vi-VN"/>
        </w:rPr>
        <w:t xml:space="preserve"> </w:t>
      </w:r>
      <w:r w:rsidR="001D7B1C" w:rsidRPr="00BF1898">
        <w:rPr>
          <w:lang w:val="vi-VN"/>
        </w:rPr>
        <w:t>12/6/</w:t>
      </w:r>
      <w:r w:rsidR="008B531F" w:rsidRPr="00BF1898">
        <w:rPr>
          <w:lang w:val="vi-VN"/>
        </w:rPr>
        <w:t>2024].</w:t>
      </w:r>
    </w:p>
    <w:p w14:paraId="0C914B08" w14:textId="33DF0F06" w:rsidR="00630781" w:rsidRPr="00BF1898" w:rsidRDefault="00E5460A" w:rsidP="00BC49EA">
      <w:pPr>
        <w:spacing w:line="360" w:lineRule="auto"/>
        <w:ind w:left="454" w:hanging="454"/>
        <w:jc w:val="both"/>
        <w:rPr>
          <w:noProof/>
          <w:lang w:val="vi-VN"/>
        </w:rPr>
      </w:pPr>
      <w:r>
        <w:rPr>
          <w:lang w:val="vi-VN"/>
        </w:rPr>
        <w:t>[9]</w:t>
      </w:r>
      <w:r w:rsidR="00630781" w:rsidRPr="00BF1898">
        <w:rPr>
          <w:lang w:val="vi-VN"/>
        </w:rPr>
        <w:t xml:space="preserve"> </w:t>
      </w:r>
      <w:r w:rsidR="00630781" w:rsidRPr="00BF1898">
        <w:rPr>
          <w:noProof/>
          <w:lang w:val="vi-VN"/>
        </w:rPr>
        <w:t>MDN Web Docs, "CSS: Cascading Style Sheets"</w:t>
      </w:r>
      <w:r w:rsidR="001E4A7C" w:rsidRPr="00BF1898">
        <w:rPr>
          <w:noProof/>
          <w:lang w:val="vi-VN"/>
        </w:rPr>
        <w:t>.</w:t>
      </w:r>
      <w:r w:rsidR="00630781" w:rsidRPr="00BF1898">
        <w:rPr>
          <w:noProof/>
          <w:lang w:val="vi-VN"/>
        </w:rPr>
        <w:t xml:space="preserve"> </w:t>
      </w:r>
      <w:r w:rsidR="000C34E3" w:rsidRPr="00BF1898">
        <w:rPr>
          <w:lang w:val="vi-VN"/>
        </w:rPr>
        <w:t>Truy cập từ</w:t>
      </w:r>
      <w:r w:rsidR="000C34E3" w:rsidRPr="00BF1898">
        <w:t>:</w:t>
      </w:r>
      <w:r w:rsidR="0015551A" w:rsidRPr="00BF1898">
        <w:rPr>
          <w:noProof/>
          <w:lang w:val="vi-VN"/>
        </w:rPr>
        <w:t xml:space="preserve"> </w:t>
      </w:r>
      <w:r w:rsidR="00630781" w:rsidRPr="00BF1898">
        <w:rPr>
          <w:noProof/>
          <w:lang w:val="vi-VN"/>
        </w:rPr>
        <w:t>https://developer.mozilla.org/en-US/docs/Web/CSS. [</w:t>
      </w:r>
      <w:r w:rsidR="00B114FA" w:rsidRPr="00BF1898">
        <w:rPr>
          <w:noProof/>
          <w:lang w:val="vi-VN"/>
        </w:rPr>
        <w:t>Truy cập ngày</w:t>
      </w:r>
      <w:r w:rsidR="00630781" w:rsidRPr="00BF1898">
        <w:rPr>
          <w:noProof/>
          <w:lang w:val="vi-VN"/>
        </w:rPr>
        <w:t xml:space="preserve"> </w:t>
      </w:r>
      <w:r w:rsidR="001D7B1C" w:rsidRPr="00BF1898">
        <w:rPr>
          <w:noProof/>
          <w:lang w:val="vi-VN"/>
        </w:rPr>
        <w:t>12/6/</w:t>
      </w:r>
      <w:r w:rsidR="00630781" w:rsidRPr="00BF1898">
        <w:rPr>
          <w:noProof/>
          <w:lang w:val="vi-VN"/>
        </w:rPr>
        <w:t>2024].</w:t>
      </w:r>
      <w:r w:rsidR="0070509A" w:rsidRPr="00BF1898">
        <w:fldChar w:fldCharType="begin"/>
      </w:r>
      <w:r w:rsidR="0070509A" w:rsidRPr="00BF1898">
        <w:rPr>
          <w:lang w:val="vi-VN"/>
        </w:rPr>
        <w:instrText xml:space="preserve"> BIBLIOGRAPHY  \l 1066 </w:instrText>
      </w:r>
      <w:r w:rsidR="0070509A" w:rsidRPr="00BF1898">
        <w:fldChar w:fldCharType="separate"/>
      </w:r>
    </w:p>
    <w:p w14:paraId="00A53B99" w14:textId="5BA03CD9" w:rsidR="00CE0939" w:rsidRPr="00BF1898" w:rsidRDefault="0070509A" w:rsidP="00BC49EA">
      <w:pPr>
        <w:spacing w:line="360" w:lineRule="auto"/>
        <w:ind w:left="454" w:hanging="454"/>
        <w:jc w:val="both"/>
        <w:rPr>
          <w:lang w:val="vi-VN"/>
        </w:rPr>
      </w:pPr>
      <w:r w:rsidRPr="00BF1898">
        <w:fldChar w:fldCharType="end"/>
      </w:r>
      <w:r w:rsidR="00E5460A">
        <w:rPr>
          <w:lang w:val="vi-VN"/>
        </w:rPr>
        <w:t>[10]</w:t>
      </w:r>
      <w:r w:rsidR="00D50779" w:rsidRPr="00BF1898">
        <w:rPr>
          <w:lang w:val="vi-VN"/>
        </w:rPr>
        <w:t xml:space="preserve"> Oracle, "What is MySQL?" </w:t>
      </w:r>
      <w:r w:rsidR="00E70D32" w:rsidRPr="00BF1898">
        <w:rPr>
          <w:lang w:val="vi-VN"/>
        </w:rPr>
        <w:t>Truy cập từ</w:t>
      </w:r>
      <w:r w:rsidR="00E70D32" w:rsidRPr="00BF1898">
        <w:t>:</w:t>
      </w:r>
      <w:r w:rsidR="00D50779" w:rsidRPr="00BF1898">
        <w:rPr>
          <w:lang w:val="vi-VN"/>
        </w:rPr>
        <w:t xml:space="preserve"> https://www.oracle.com/mysql/what-is-mysql/. [</w:t>
      </w:r>
      <w:r w:rsidR="00B114FA" w:rsidRPr="00BF1898">
        <w:rPr>
          <w:lang w:val="vi-VN"/>
        </w:rPr>
        <w:t>Truy cập ngày</w:t>
      </w:r>
      <w:r w:rsidR="00D50779" w:rsidRPr="00BF1898">
        <w:rPr>
          <w:lang w:val="vi-VN"/>
        </w:rPr>
        <w:t xml:space="preserve"> </w:t>
      </w:r>
      <w:r w:rsidR="001D7B1C" w:rsidRPr="00BF1898">
        <w:rPr>
          <w:lang w:val="vi-VN"/>
        </w:rPr>
        <w:t>17/6/</w:t>
      </w:r>
      <w:r w:rsidR="00D50779" w:rsidRPr="00BF1898">
        <w:rPr>
          <w:lang w:val="vi-VN"/>
        </w:rPr>
        <w:t>2024].</w:t>
      </w:r>
    </w:p>
    <w:p w14:paraId="5D43689B" w14:textId="1D67A924" w:rsidR="00D50779" w:rsidRPr="00BF1898" w:rsidRDefault="00E5460A" w:rsidP="00BC49EA">
      <w:pPr>
        <w:spacing w:line="360" w:lineRule="auto"/>
        <w:ind w:left="454" w:hanging="454"/>
        <w:jc w:val="both"/>
        <w:rPr>
          <w:lang w:val="vi-VN"/>
        </w:rPr>
      </w:pPr>
      <w:r>
        <w:rPr>
          <w:lang w:val="vi-VN"/>
        </w:rPr>
        <w:t>[11]</w:t>
      </w:r>
      <w:r w:rsidR="00D50779" w:rsidRPr="00BF1898">
        <w:t xml:space="preserve"> </w:t>
      </w:r>
      <w:r w:rsidR="00D50779" w:rsidRPr="00BF1898">
        <w:rPr>
          <w:lang w:val="vi-VN"/>
        </w:rPr>
        <w:t xml:space="preserve">scikit-learn, "Cross-validation: evaluating estimator performance" </w:t>
      </w:r>
      <w:r w:rsidR="001B3883" w:rsidRPr="00BF1898">
        <w:rPr>
          <w:lang w:val="vi-VN"/>
        </w:rPr>
        <w:t>Truy cập từ</w:t>
      </w:r>
      <w:r w:rsidR="001B3883" w:rsidRPr="00BF1898">
        <w:t>:</w:t>
      </w:r>
      <w:r w:rsidR="00D50779" w:rsidRPr="00BF1898">
        <w:rPr>
          <w:lang w:val="vi-VN"/>
        </w:rPr>
        <w:t xml:space="preserve"> https://scikit-learn.org/stable/modules/cross_validation.html. [</w:t>
      </w:r>
      <w:r w:rsidR="00B114FA" w:rsidRPr="00BF1898">
        <w:rPr>
          <w:lang w:val="vi-VN"/>
        </w:rPr>
        <w:t>Truy cập ngày</w:t>
      </w:r>
      <w:r w:rsidR="00D50779" w:rsidRPr="00BF1898">
        <w:rPr>
          <w:lang w:val="vi-VN"/>
        </w:rPr>
        <w:t xml:space="preserve"> </w:t>
      </w:r>
      <w:r w:rsidR="001D7B1C" w:rsidRPr="00BF1898">
        <w:rPr>
          <w:lang w:val="vi-VN"/>
        </w:rPr>
        <w:t>19/6/</w:t>
      </w:r>
      <w:r w:rsidR="00D50779" w:rsidRPr="00BF1898">
        <w:rPr>
          <w:lang w:val="vi-VN"/>
        </w:rPr>
        <w:t>2024].</w:t>
      </w:r>
    </w:p>
    <w:p w14:paraId="4535D205" w14:textId="2C5A1D35" w:rsidR="00543B14" w:rsidRPr="00453EA1" w:rsidRDefault="00E5460A" w:rsidP="00BC49EA">
      <w:pPr>
        <w:spacing w:line="360" w:lineRule="auto"/>
        <w:ind w:left="454" w:hanging="454"/>
        <w:jc w:val="both"/>
        <w:rPr>
          <w:lang w:val="vi-VN"/>
        </w:rPr>
      </w:pPr>
      <w:r>
        <w:rPr>
          <w:lang w:val="vi-VN"/>
        </w:rPr>
        <w:t>[12]</w:t>
      </w:r>
      <w:r w:rsidR="00C008EF" w:rsidRPr="00BF1898">
        <w:rPr>
          <w:lang w:val="vi-VN"/>
        </w:rPr>
        <w:t xml:space="preserve"> </w:t>
      </w:r>
      <w:r w:rsidR="00901177" w:rsidRPr="00BF1898">
        <w:rPr>
          <w:lang w:val="vi-VN"/>
        </w:rPr>
        <w:t>Swathi Nayak, Manisha Bhat, N V Subba Reddy, B Ashwath Rao, "Study of distance metrics on k - nearest neighbor," Journal of Physics: Conference Series, 2018.</w:t>
      </w:r>
    </w:p>
    <w:p w14:paraId="038F7EAD" w14:textId="456E31FE" w:rsidR="000A549E" w:rsidRPr="00711B46" w:rsidRDefault="000A549E" w:rsidP="00711B46">
      <w:pPr>
        <w:spacing w:before="120" w:after="120" w:line="360" w:lineRule="auto"/>
        <w:jc w:val="both"/>
        <w:rPr>
          <w:szCs w:val="26"/>
          <w:lang w:val="vi-VN"/>
        </w:rPr>
      </w:pPr>
    </w:p>
    <w:p w14:paraId="32FB613B" w14:textId="77777777" w:rsidR="00482B94" w:rsidRDefault="00482B94"/>
    <w:sectPr w:rsidR="00482B94" w:rsidSect="00DF529E">
      <w:pgSz w:w="11907" w:h="16840"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3B4AF7" w14:textId="77777777" w:rsidR="00056D56" w:rsidRDefault="00056D56" w:rsidP="002A2A70">
      <w:r>
        <w:separator/>
      </w:r>
    </w:p>
  </w:endnote>
  <w:endnote w:type="continuationSeparator" w:id="0">
    <w:p w14:paraId="5D7BFBD8" w14:textId="77777777" w:rsidR="00056D56" w:rsidRDefault="00056D56"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86B64" w14:textId="77777777" w:rsidR="005E2A81" w:rsidRDefault="005E2A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7022B" w14:textId="77777777" w:rsidR="005E2A81" w:rsidRDefault="005E2A8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EF96E" w14:textId="77777777" w:rsidR="005E2A81" w:rsidRDefault="005E2A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6FAF4221" w14:textId="77777777" w:rsidR="005E2A81" w:rsidRDefault="005E2A81">
        <w:pPr>
          <w:pStyle w:val="Footer"/>
          <w:jc w:val="center"/>
        </w:pPr>
        <w:r>
          <w:fldChar w:fldCharType="begin"/>
        </w:r>
        <w:r>
          <w:instrText xml:space="preserve"> PAGE   \* MERGEFORMAT </w:instrText>
        </w:r>
        <w:r>
          <w:fldChar w:fldCharType="separate"/>
        </w:r>
        <w:r w:rsidR="006A2CA0">
          <w:rPr>
            <w:noProof/>
          </w:rPr>
          <w:t>56</w:t>
        </w:r>
        <w:r>
          <w:rPr>
            <w:noProof/>
          </w:rPr>
          <w:fldChar w:fldCharType="end"/>
        </w:r>
      </w:p>
    </w:sdtContent>
  </w:sdt>
  <w:p w14:paraId="3188CF6B" w14:textId="77777777" w:rsidR="005E2A81" w:rsidRDefault="005E2A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6CB91" w14:textId="77777777" w:rsidR="00056D56" w:rsidRDefault="00056D56" w:rsidP="002A2A70">
      <w:r>
        <w:separator/>
      </w:r>
    </w:p>
  </w:footnote>
  <w:footnote w:type="continuationSeparator" w:id="0">
    <w:p w14:paraId="313037D5" w14:textId="77777777" w:rsidR="00056D56" w:rsidRDefault="00056D56"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3550B7" w14:textId="77777777" w:rsidR="005E2A81" w:rsidRDefault="005E2A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FDD4A" w14:textId="77777777" w:rsidR="005E2A81" w:rsidRDefault="005E2A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AFE9A" w14:textId="77777777" w:rsidR="005E2A81" w:rsidRDefault="005E2A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5C64BE30"/>
    <w:lvl w:ilvl="0" w:tplc="66C2ABFC">
      <w:start w:val="1"/>
      <w:numFmt w:val="decimal"/>
      <w:suff w:val="space"/>
      <w:lvlText w:val="%1."/>
      <w:lvlJc w:val="left"/>
      <w:pPr>
        <w:ind w:left="720" w:hanging="72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518AA414"/>
    <w:lvl w:ilvl="0">
      <w:start w:val="1"/>
      <w:numFmt w:val="decimal"/>
      <w:suff w:val="space"/>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766" w:hanging="56"/>
      </w:pPr>
      <w:rPr>
        <w:rFonts w:ascii="Times New Roman" w:hAnsi="Times New Roman" w:hint="default"/>
        <w:i/>
        <w:iCs w:val="0"/>
        <w:color w:val="000000"/>
        <w:sz w:val="26"/>
      </w:rPr>
    </w:lvl>
    <w:lvl w:ilvl="3">
      <w:start w:val="1"/>
      <w:numFmt w:val="decimal"/>
      <w:lvlRestart w:val="0"/>
      <w:pStyle w:val="Heading4"/>
      <w:suff w:val="space"/>
      <w:lvlText w:val="%1.%2.%3.%4."/>
      <w:lvlJc w:val="left"/>
      <w:pPr>
        <w:ind w:left="1702" w:firstLine="567"/>
      </w:p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num w:numId="1" w16cid:durableId="1380396072">
    <w:abstractNumId w:val="2"/>
  </w:num>
  <w:num w:numId="2" w16cid:durableId="1475030232">
    <w:abstractNumId w:val="1"/>
  </w:num>
  <w:num w:numId="3" w16cid:durableId="1891919811">
    <w:abstractNumId w:val="0"/>
  </w:num>
  <w:num w:numId="4" w16cid:durableId="16613507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206010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040947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154995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212103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671409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FF0"/>
    <w:rsid w:val="0000094F"/>
    <w:rsid w:val="00000A11"/>
    <w:rsid w:val="00000A9F"/>
    <w:rsid w:val="00000AA5"/>
    <w:rsid w:val="00000F62"/>
    <w:rsid w:val="00001AE7"/>
    <w:rsid w:val="00001F02"/>
    <w:rsid w:val="0000284B"/>
    <w:rsid w:val="000029F6"/>
    <w:rsid w:val="000031DA"/>
    <w:rsid w:val="00003435"/>
    <w:rsid w:val="00003B8E"/>
    <w:rsid w:val="00003DAE"/>
    <w:rsid w:val="00004ED1"/>
    <w:rsid w:val="0000546F"/>
    <w:rsid w:val="000056AF"/>
    <w:rsid w:val="000057E6"/>
    <w:rsid w:val="000063AA"/>
    <w:rsid w:val="00006B60"/>
    <w:rsid w:val="00010C3D"/>
    <w:rsid w:val="00010DEF"/>
    <w:rsid w:val="000113D0"/>
    <w:rsid w:val="000114E7"/>
    <w:rsid w:val="00011736"/>
    <w:rsid w:val="00011B09"/>
    <w:rsid w:val="000124EF"/>
    <w:rsid w:val="00013B87"/>
    <w:rsid w:val="00013C4C"/>
    <w:rsid w:val="00014266"/>
    <w:rsid w:val="000147D6"/>
    <w:rsid w:val="0001483E"/>
    <w:rsid w:val="0001498B"/>
    <w:rsid w:val="00014B45"/>
    <w:rsid w:val="00014B99"/>
    <w:rsid w:val="00015154"/>
    <w:rsid w:val="000157B0"/>
    <w:rsid w:val="00015E3E"/>
    <w:rsid w:val="00016157"/>
    <w:rsid w:val="00016538"/>
    <w:rsid w:val="00016686"/>
    <w:rsid w:val="0001680B"/>
    <w:rsid w:val="000170DE"/>
    <w:rsid w:val="000175B5"/>
    <w:rsid w:val="000178F0"/>
    <w:rsid w:val="000207B8"/>
    <w:rsid w:val="00020983"/>
    <w:rsid w:val="00020B04"/>
    <w:rsid w:val="00020DA8"/>
    <w:rsid w:val="00020DB3"/>
    <w:rsid w:val="00021275"/>
    <w:rsid w:val="00021CD2"/>
    <w:rsid w:val="00021D8C"/>
    <w:rsid w:val="00022069"/>
    <w:rsid w:val="00022D30"/>
    <w:rsid w:val="000234DF"/>
    <w:rsid w:val="00023547"/>
    <w:rsid w:val="000241D0"/>
    <w:rsid w:val="00024285"/>
    <w:rsid w:val="00024452"/>
    <w:rsid w:val="00024F18"/>
    <w:rsid w:val="00025920"/>
    <w:rsid w:val="00025945"/>
    <w:rsid w:val="00025948"/>
    <w:rsid w:val="00025D54"/>
    <w:rsid w:val="0002619F"/>
    <w:rsid w:val="00026385"/>
    <w:rsid w:val="000271F1"/>
    <w:rsid w:val="00027313"/>
    <w:rsid w:val="00027449"/>
    <w:rsid w:val="0002752B"/>
    <w:rsid w:val="0002791D"/>
    <w:rsid w:val="00027BAA"/>
    <w:rsid w:val="0003025E"/>
    <w:rsid w:val="00031031"/>
    <w:rsid w:val="0003157B"/>
    <w:rsid w:val="00031588"/>
    <w:rsid w:val="00031955"/>
    <w:rsid w:val="00031B11"/>
    <w:rsid w:val="000322DE"/>
    <w:rsid w:val="0003266A"/>
    <w:rsid w:val="000328DD"/>
    <w:rsid w:val="00032BAA"/>
    <w:rsid w:val="000332A9"/>
    <w:rsid w:val="00033565"/>
    <w:rsid w:val="000344C9"/>
    <w:rsid w:val="0003489C"/>
    <w:rsid w:val="00034BDB"/>
    <w:rsid w:val="00034F72"/>
    <w:rsid w:val="00035562"/>
    <w:rsid w:val="00035707"/>
    <w:rsid w:val="00035C8E"/>
    <w:rsid w:val="000361CF"/>
    <w:rsid w:val="000361DC"/>
    <w:rsid w:val="0004043E"/>
    <w:rsid w:val="00040CC5"/>
    <w:rsid w:val="00041AC0"/>
    <w:rsid w:val="00042021"/>
    <w:rsid w:val="00042328"/>
    <w:rsid w:val="00042A5F"/>
    <w:rsid w:val="00042C5D"/>
    <w:rsid w:val="00042F34"/>
    <w:rsid w:val="00043586"/>
    <w:rsid w:val="0004387A"/>
    <w:rsid w:val="00043F7E"/>
    <w:rsid w:val="00044A82"/>
    <w:rsid w:val="00044BEB"/>
    <w:rsid w:val="00045380"/>
    <w:rsid w:val="000454A3"/>
    <w:rsid w:val="00045876"/>
    <w:rsid w:val="00045F1C"/>
    <w:rsid w:val="00045F2F"/>
    <w:rsid w:val="00046540"/>
    <w:rsid w:val="00046A59"/>
    <w:rsid w:val="00046B65"/>
    <w:rsid w:val="0004701D"/>
    <w:rsid w:val="000500EB"/>
    <w:rsid w:val="0005045F"/>
    <w:rsid w:val="00050B89"/>
    <w:rsid w:val="00051854"/>
    <w:rsid w:val="00051938"/>
    <w:rsid w:val="00051C98"/>
    <w:rsid w:val="00051ECE"/>
    <w:rsid w:val="0005281E"/>
    <w:rsid w:val="0005304B"/>
    <w:rsid w:val="00053238"/>
    <w:rsid w:val="00053948"/>
    <w:rsid w:val="000539FE"/>
    <w:rsid w:val="00053E32"/>
    <w:rsid w:val="00054E3A"/>
    <w:rsid w:val="000553EF"/>
    <w:rsid w:val="00055452"/>
    <w:rsid w:val="00055A50"/>
    <w:rsid w:val="00055A80"/>
    <w:rsid w:val="00055E81"/>
    <w:rsid w:val="00056851"/>
    <w:rsid w:val="00056D56"/>
    <w:rsid w:val="00056E06"/>
    <w:rsid w:val="00057589"/>
    <w:rsid w:val="00057991"/>
    <w:rsid w:val="00057FD4"/>
    <w:rsid w:val="000602DF"/>
    <w:rsid w:val="0006053F"/>
    <w:rsid w:val="00060A01"/>
    <w:rsid w:val="00060B79"/>
    <w:rsid w:val="00060E97"/>
    <w:rsid w:val="0006135E"/>
    <w:rsid w:val="000613E1"/>
    <w:rsid w:val="00061661"/>
    <w:rsid w:val="00062042"/>
    <w:rsid w:val="00063A91"/>
    <w:rsid w:val="00063F72"/>
    <w:rsid w:val="00064A6D"/>
    <w:rsid w:val="000653E9"/>
    <w:rsid w:val="00065701"/>
    <w:rsid w:val="000657BF"/>
    <w:rsid w:val="00065DEC"/>
    <w:rsid w:val="0006668C"/>
    <w:rsid w:val="000668A8"/>
    <w:rsid w:val="0007078F"/>
    <w:rsid w:val="00071618"/>
    <w:rsid w:val="00071753"/>
    <w:rsid w:val="000718D9"/>
    <w:rsid w:val="00071CB5"/>
    <w:rsid w:val="00071F18"/>
    <w:rsid w:val="00072D17"/>
    <w:rsid w:val="000731E4"/>
    <w:rsid w:val="000736EF"/>
    <w:rsid w:val="00074212"/>
    <w:rsid w:val="00074376"/>
    <w:rsid w:val="000756D4"/>
    <w:rsid w:val="00075784"/>
    <w:rsid w:val="00075A00"/>
    <w:rsid w:val="00075F54"/>
    <w:rsid w:val="0007600D"/>
    <w:rsid w:val="000760A8"/>
    <w:rsid w:val="0007714F"/>
    <w:rsid w:val="000778D2"/>
    <w:rsid w:val="000779B3"/>
    <w:rsid w:val="000779D1"/>
    <w:rsid w:val="0008011E"/>
    <w:rsid w:val="000803F1"/>
    <w:rsid w:val="00080463"/>
    <w:rsid w:val="00080F48"/>
    <w:rsid w:val="00081467"/>
    <w:rsid w:val="0008196A"/>
    <w:rsid w:val="00082350"/>
    <w:rsid w:val="0008266D"/>
    <w:rsid w:val="00082EA4"/>
    <w:rsid w:val="00082EDD"/>
    <w:rsid w:val="00083124"/>
    <w:rsid w:val="00083D2F"/>
    <w:rsid w:val="00084283"/>
    <w:rsid w:val="00084572"/>
    <w:rsid w:val="00084601"/>
    <w:rsid w:val="00084D72"/>
    <w:rsid w:val="0008534F"/>
    <w:rsid w:val="000853C6"/>
    <w:rsid w:val="000855C8"/>
    <w:rsid w:val="00085E58"/>
    <w:rsid w:val="000869B1"/>
    <w:rsid w:val="00086B5C"/>
    <w:rsid w:val="00086CB8"/>
    <w:rsid w:val="000870D7"/>
    <w:rsid w:val="00087505"/>
    <w:rsid w:val="00087531"/>
    <w:rsid w:val="00087D56"/>
    <w:rsid w:val="00087DFA"/>
    <w:rsid w:val="000906F5"/>
    <w:rsid w:val="0009073A"/>
    <w:rsid w:val="00090A1F"/>
    <w:rsid w:val="0009107C"/>
    <w:rsid w:val="0009110C"/>
    <w:rsid w:val="0009254C"/>
    <w:rsid w:val="0009264D"/>
    <w:rsid w:val="00092D07"/>
    <w:rsid w:val="00093663"/>
    <w:rsid w:val="00094063"/>
    <w:rsid w:val="000941C9"/>
    <w:rsid w:val="0009508B"/>
    <w:rsid w:val="0009514F"/>
    <w:rsid w:val="0009586B"/>
    <w:rsid w:val="000958C3"/>
    <w:rsid w:val="000965D0"/>
    <w:rsid w:val="000A0342"/>
    <w:rsid w:val="000A03AC"/>
    <w:rsid w:val="000A05AC"/>
    <w:rsid w:val="000A060C"/>
    <w:rsid w:val="000A0D36"/>
    <w:rsid w:val="000A1323"/>
    <w:rsid w:val="000A1595"/>
    <w:rsid w:val="000A186A"/>
    <w:rsid w:val="000A19CA"/>
    <w:rsid w:val="000A253D"/>
    <w:rsid w:val="000A33B4"/>
    <w:rsid w:val="000A35EF"/>
    <w:rsid w:val="000A3825"/>
    <w:rsid w:val="000A3AB5"/>
    <w:rsid w:val="000A3EF9"/>
    <w:rsid w:val="000A4303"/>
    <w:rsid w:val="000A4358"/>
    <w:rsid w:val="000A475F"/>
    <w:rsid w:val="000A4F3F"/>
    <w:rsid w:val="000A4F86"/>
    <w:rsid w:val="000A53C4"/>
    <w:rsid w:val="000A542B"/>
    <w:rsid w:val="000A549E"/>
    <w:rsid w:val="000A5646"/>
    <w:rsid w:val="000A5B47"/>
    <w:rsid w:val="000A5BBB"/>
    <w:rsid w:val="000A5F65"/>
    <w:rsid w:val="000A623C"/>
    <w:rsid w:val="000A6B25"/>
    <w:rsid w:val="000A6B90"/>
    <w:rsid w:val="000A6CF4"/>
    <w:rsid w:val="000A6F9A"/>
    <w:rsid w:val="000A74F5"/>
    <w:rsid w:val="000B0298"/>
    <w:rsid w:val="000B03ED"/>
    <w:rsid w:val="000B04B0"/>
    <w:rsid w:val="000B05E7"/>
    <w:rsid w:val="000B099A"/>
    <w:rsid w:val="000B11C4"/>
    <w:rsid w:val="000B1CF2"/>
    <w:rsid w:val="000B2848"/>
    <w:rsid w:val="000B29E4"/>
    <w:rsid w:val="000B37F9"/>
    <w:rsid w:val="000B3C27"/>
    <w:rsid w:val="000B3E48"/>
    <w:rsid w:val="000B41CA"/>
    <w:rsid w:val="000B4386"/>
    <w:rsid w:val="000B473C"/>
    <w:rsid w:val="000B5441"/>
    <w:rsid w:val="000B5ED7"/>
    <w:rsid w:val="000B670E"/>
    <w:rsid w:val="000B6AED"/>
    <w:rsid w:val="000B6BA1"/>
    <w:rsid w:val="000B72A7"/>
    <w:rsid w:val="000B74BD"/>
    <w:rsid w:val="000B7686"/>
    <w:rsid w:val="000B7D7D"/>
    <w:rsid w:val="000B7D82"/>
    <w:rsid w:val="000C0003"/>
    <w:rsid w:val="000C0411"/>
    <w:rsid w:val="000C07AD"/>
    <w:rsid w:val="000C0C43"/>
    <w:rsid w:val="000C21BF"/>
    <w:rsid w:val="000C21CE"/>
    <w:rsid w:val="000C2EB3"/>
    <w:rsid w:val="000C2F14"/>
    <w:rsid w:val="000C34E3"/>
    <w:rsid w:val="000C393D"/>
    <w:rsid w:val="000C3E6C"/>
    <w:rsid w:val="000C3EF3"/>
    <w:rsid w:val="000C4230"/>
    <w:rsid w:val="000C48AA"/>
    <w:rsid w:val="000C5409"/>
    <w:rsid w:val="000C58FE"/>
    <w:rsid w:val="000C5CBC"/>
    <w:rsid w:val="000C5E6A"/>
    <w:rsid w:val="000C6719"/>
    <w:rsid w:val="000C6779"/>
    <w:rsid w:val="000C67F1"/>
    <w:rsid w:val="000C7A5C"/>
    <w:rsid w:val="000C7C14"/>
    <w:rsid w:val="000C7FD9"/>
    <w:rsid w:val="000D02C3"/>
    <w:rsid w:val="000D049C"/>
    <w:rsid w:val="000D118A"/>
    <w:rsid w:val="000D176B"/>
    <w:rsid w:val="000D18D2"/>
    <w:rsid w:val="000D1966"/>
    <w:rsid w:val="000D1B28"/>
    <w:rsid w:val="000D214A"/>
    <w:rsid w:val="000D293E"/>
    <w:rsid w:val="000D2B96"/>
    <w:rsid w:val="000D2EE9"/>
    <w:rsid w:val="000D30C5"/>
    <w:rsid w:val="000D3317"/>
    <w:rsid w:val="000D3492"/>
    <w:rsid w:val="000D34C4"/>
    <w:rsid w:val="000D34F6"/>
    <w:rsid w:val="000D3B91"/>
    <w:rsid w:val="000D3EAD"/>
    <w:rsid w:val="000D4077"/>
    <w:rsid w:val="000D415B"/>
    <w:rsid w:val="000D460B"/>
    <w:rsid w:val="000D4680"/>
    <w:rsid w:val="000D4866"/>
    <w:rsid w:val="000D4A69"/>
    <w:rsid w:val="000D4CE1"/>
    <w:rsid w:val="000D4EF4"/>
    <w:rsid w:val="000D53F1"/>
    <w:rsid w:val="000D5DB9"/>
    <w:rsid w:val="000D6420"/>
    <w:rsid w:val="000D69D6"/>
    <w:rsid w:val="000D7049"/>
    <w:rsid w:val="000D77D5"/>
    <w:rsid w:val="000E0563"/>
    <w:rsid w:val="000E0EE9"/>
    <w:rsid w:val="000E1880"/>
    <w:rsid w:val="000E1C9D"/>
    <w:rsid w:val="000E1D94"/>
    <w:rsid w:val="000E1F19"/>
    <w:rsid w:val="000E2038"/>
    <w:rsid w:val="000E2F7D"/>
    <w:rsid w:val="000E3982"/>
    <w:rsid w:val="000E3B94"/>
    <w:rsid w:val="000E40A0"/>
    <w:rsid w:val="000E4146"/>
    <w:rsid w:val="000E4999"/>
    <w:rsid w:val="000E4C67"/>
    <w:rsid w:val="000E51DD"/>
    <w:rsid w:val="000E6374"/>
    <w:rsid w:val="000E6AA3"/>
    <w:rsid w:val="000E72D8"/>
    <w:rsid w:val="000E739A"/>
    <w:rsid w:val="000E7EAA"/>
    <w:rsid w:val="000E7F34"/>
    <w:rsid w:val="000F0788"/>
    <w:rsid w:val="000F0F21"/>
    <w:rsid w:val="000F131A"/>
    <w:rsid w:val="000F1CF7"/>
    <w:rsid w:val="000F1D02"/>
    <w:rsid w:val="000F1DE1"/>
    <w:rsid w:val="000F208F"/>
    <w:rsid w:val="000F2317"/>
    <w:rsid w:val="000F246F"/>
    <w:rsid w:val="000F29F8"/>
    <w:rsid w:val="000F3072"/>
    <w:rsid w:val="000F3553"/>
    <w:rsid w:val="000F5E20"/>
    <w:rsid w:val="000F6398"/>
    <w:rsid w:val="000F6BBD"/>
    <w:rsid w:val="000F6D55"/>
    <w:rsid w:val="000F7E08"/>
    <w:rsid w:val="0010025B"/>
    <w:rsid w:val="001002ED"/>
    <w:rsid w:val="001006B0"/>
    <w:rsid w:val="00100B58"/>
    <w:rsid w:val="00100D7B"/>
    <w:rsid w:val="00101143"/>
    <w:rsid w:val="001012C4"/>
    <w:rsid w:val="00101680"/>
    <w:rsid w:val="0010213D"/>
    <w:rsid w:val="00102791"/>
    <w:rsid w:val="00103753"/>
    <w:rsid w:val="00103A7A"/>
    <w:rsid w:val="00103C20"/>
    <w:rsid w:val="001047CA"/>
    <w:rsid w:val="00104D06"/>
    <w:rsid w:val="001053AA"/>
    <w:rsid w:val="001057DC"/>
    <w:rsid w:val="001057FF"/>
    <w:rsid w:val="00105B3E"/>
    <w:rsid w:val="00105BF6"/>
    <w:rsid w:val="00105F8F"/>
    <w:rsid w:val="00106118"/>
    <w:rsid w:val="00106318"/>
    <w:rsid w:val="00106355"/>
    <w:rsid w:val="00106468"/>
    <w:rsid w:val="0010657D"/>
    <w:rsid w:val="001066D0"/>
    <w:rsid w:val="00106792"/>
    <w:rsid w:val="001069A0"/>
    <w:rsid w:val="00106DE0"/>
    <w:rsid w:val="00106E51"/>
    <w:rsid w:val="001077EE"/>
    <w:rsid w:val="00107B3F"/>
    <w:rsid w:val="0011086B"/>
    <w:rsid w:val="00110CCE"/>
    <w:rsid w:val="00111DEA"/>
    <w:rsid w:val="00111E4D"/>
    <w:rsid w:val="00111F0D"/>
    <w:rsid w:val="0011230D"/>
    <w:rsid w:val="00112329"/>
    <w:rsid w:val="00113456"/>
    <w:rsid w:val="00113703"/>
    <w:rsid w:val="00113986"/>
    <w:rsid w:val="00113B2B"/>
    <w:rsid w:val="00113C76"/>
    <w:rsid w:val="001141F0"/>
    <w:rsid w:val="00114C12"/>
    <w:rsid w:val="00115380"/>
    <w:rsid w:val="00115A40"/>
    <w:rsid w:val="00115AD2"/>
    <w:rsid w:val="001161B9"/>
    <w:rsid w:val="00116447"/>
    <w:rsid w:val="0011677B"/>
    <w:rsid w:val="001169BE"/>
    <w:rsid w:val="00116BE1"/>
    <w:rsid w:val="00116D51"/>
    <w:rsid w:val="00117A5E"/>
    <w:rsid w:val="00120B75"/>
    <w:rsid w:val="001210EF"/>
    <w:rsid w:val="00121115"/>
    <w:rsid w:val="0012153A"/>
    <w:rsid w:val="00121B7A"/>
    <w:rsid w:val="00122574"/>
    <w:rsid w:val="00122677"/>
    <w:rsid w:val="001228E6"/>
    <w:rsid w:val="00122E46"/>
    <w:rsid w:val="00125198"/>
    <w:rsid w:val="00125B4E"/>
    <w:rsid w:val="00125C63"/>
    <w:rsid w:val="0012621D"/>
    <w:rsid w:val="0012632B"/>
    <w:rsid w:val="00126C1E"/>
    <w:rsid w:val="00126DA3"/>
    <w:rsid w:val="00126DB6"/>
    <w:rsid w:val="00127374"/>
    <w:rsid w:val="0012741D"/>
    <w:rsid w:val="00127716"/>
    <w:rsid w:val="00127CF8"/>
    <w:rsid w:val="00127DFA"/>
    <w:rsid w:val="001304F2"/>
    <w:rsid w:val="00130516"/>
    <w:rsid w:val="00131267"/>
    <w:rsid w:val="00131423"/>
    <w:rsid w:val="0013154A"/>
    <w:rsid w:val="001317AD"/>
    <w:rsid w:val="001317D5"/>
    <w:rsid w:val="00132B78"/>
    <w:rsid w:val="00132FD9"/>
    <w:rsid w:val="00133598"/>
    <w:rsid w:val="00133C4E"/>
    <w:rsid w:val="00134E05"/>
    <w:rsid w:val="00135344"/>
    <w:rsid w:val="00135548"/>
    <w:rsid w:val="00135D0B"/>
    <w:rsid w:val="00135E9E"/>
    <w:rsid w:val="001366B4"/>
    <w:rsid w:val="0013671C"/>
    <w:rsid w:val="00136C1D"/>
    <w:rsid w:val="00136DCA"/>
    <w:rsid w:val="001379FB"/>
    <w:rsid w:val="00137AA5"/>
    <w:rsid w:val="0014003C"/>
    <w:rsid w:val="00140427"/>
    <w:rsid w:val="001404D9"/>
    <w:rsid w:val="00140503"/>
    <w:rsid w:val="001407F1"/>
    <w:rsid w:val="00140C87"/>
    <w:rsid w:val="00140E1D"/>
    <w:rsid w:val="0014116A"/>
    <w:rsid w:val="00141DA1"/>
    <w:rsid w:val="0014200A"/>
    <w:rsid w:val="001423D9"/>
    <w:rsid w:val="00142ED4"/>
    <w:rsid w:val="00143291"/>
    <w:rsid w:val="00143457"/>
    <w:rsid w:val="00143C6A"/>
    <w:rsid w:val="00143F1B"/>
    <w:rsid w:val="00144138"/>
    <w:rsid w:val="001441E3"/>
    <w:rsid w:val="0014436D"/>
    <w:rsid w:val="00144505"/>
    <w:rsid w:val="00144B98"/>
    <w:rsid w:val="00144C1B"/>
    <w:rsid w:val="00145C7A"/>
    <w:rsid w:val="00145CC0"/>
    <w:rsid w:val="00145D04"/>
    <w:rsid w:val="00145F85"/>
    <w:rsid w:val="00146B46"/>
    <w:rsid w:val="00146F30"/>
    <w:rsid w:val="00147210"/>
    <w:rsid w:val="001472BC"/>
    <w:rsid w:val="00147BEC"/>
    <w:rsid w:val="00150280"/>
    <w:rsid w:val="001502B9"/>
    <w:rsid w:val="001506F1"/>
    <w:rsid w:val="001514A4"/>
    <w:rsid w:val="00151E94"/>
    <w:rsid w:val="001528F8"/>
    <w:rsid w:val="00152B87"/>
    <w:rsid w:val="00152C97"/>
    <w:rsid w:val="00152EB9"/>
    <w:rsid w:val="00153BBD"/>
    <w:rsid w:val="00153D0A"/>
    <w:rsid w:val="00154AA8"/>
    <w:rsid w:val="00154D23"/>
    <w:rsid w:val="001553B4"/>
    <w:rsid w:val="0015551A"/>
    <w:rsid w:val="00155C82"/>
    <w:rsid w:val="00155F46"/>
    <w:rsid w:val="0015619B"/>
    <w:rsid w:val="001567D5"/>
    <w:rsid w:val="0015734C"/>
    <w:rsid w:val="00157922"/>
    <w:rsid w:val="00157A13"/>
    <w:rsid w:val="00157FC6"/>
    <w:rsid w:val="00160DDD"/>
    <w:rsid w:val="00160EFC"/>
    <w:rsid w:val="00161487"/>
    <w:rsid w:val="001622FD"/>
    <w:rsid w:val="00162A57"/>
    <w:rsid w:val="00162BE2"/>
    <w:rsid w:val="00162CAE"/>
    <w:rsid w:val="001633A0"/>
    <w:rsid w:val="0016370D"/>
    <w:rsid w:val="00163BE0"/>
    <w:rsid w:val="00164088"/>
    <w:rsid w:val="0016424D"/>
    <w:rsid w:val="00164843"/>
    <w:rsid w:val="00164F62"/>
    <w:rsid w:val="001662D4"/>
    <w:rsid w:val="0016729C"/>
    <w:rsid w:val="00167460"/>
    <w:rsid w:val="0016780E"/>
    <w:rsid w:val="00167C6D"/>
    <w:rsid w:val="001700CD"/>
    <w:rsid w:val="001704B4"/>
    <w:rsid w:val="0017093F"/>
    <w:rsid w:val="00171644"/>
    <w:rsid w:val="00171CE5"/>
    <w:rsid w:val="00172849"/>
    <w:rsid w:val="00172BA7"/>
    <w:rsid w:val="00172E22"/>
    <w:rsid w:val="00173130"/>
    <w:rsid w:val="00173262"/>
    <w:rsid w:val="00173491"/>
    <w:rsid w:val="00173697"/>
    <w:rsid w:val="00173952"/>
    <w:rsid w:val="001747EF"/>
    <w:rsid w:val="00174909"/>
    <w:rsid w:val="00174AC8"/>
    <w:rsid w:val="00174BB1"/>
    <w:rsid w:val="001753FD"/>
    <w:rsid w:val="001755A1"/>
    <w:rsid w:val="001759F6"/>
    <w:rsid w:val="001765C7"/>
    <w:rsid w:val="0017687E"/>
    <w:rsid w:val="00176E76"/>
    <w:rsid w:val="0017742A"/>
    <w:rsid w:val="0017781F"/>
    <w:rsid w:val="00177D89"/>
    <w:rsid w:val="00177E8B"/>
    <w:rsid w:val="00177EEA"/>
    <w:rsid w:val="001807C3"/>
    <w:rsid w:val="00180F75"/>
    <w:rsid w:val="001810A3"/>
    <w:rsid w:val="0018117C"/>
    <w:rsid w:val="0018122D"/>
    <w:rsid w:val="001816AE"/>
    <w:rsid w:val="001823FD"/>
    <w:rsid w:val="001829BF"/>
    <w:rsid w:val="00182BB9"/>
    <w:rsid w:val="001836BD"/>
    <w:rsid w:val="00183758"/>
    <w:rsid w:val="00183844"/>
    <w:rsid w:val="00183E90"/>
    <w:rsid w:val="0018401A"/>
    <w:rsid w:val="0018406C"/>
    <w:rsid w:val="001846C2"/>
    <w:rsid w:val="00184E3D"/>
    <w:rsid w:val="00185EA0"/>
    <w:rsid w:val="00186416"/>
    <w:rsid w:val="0018693B"/>
    <w:rsid w:val="00186B81"/>
    <w:rsid w:val="0018703E"/>
    <w:rsid w:val="00187115"/>
    <w:rsid w:val="00187632"/>
    <w:rsid w:val="00187858"/>
    <w:rsid w:val="00187CD5"/>
    <w:rsid w:val="00187D34"/>
    <w:rsid w:val="00190B16"/>
    <w:rsid w:val="00191260"/>
    <w:rsid w:val="00191396"/>
    <w:rsid w:val="0019296A"/>
    <w:rsid w:val="00192D78"/>
    <w:rsid w:val="001932B5"/>
    <w:rsid w:val="001933C1"/>
    <w:rsid w:val="00193581"/>
    <w:rsid w:val="001936BE"/>
    <w:rsid w:val="0019393E"/>
    <w:rsid w:val="00193A3D"/>
    <w:rsid w:val="00193B09"/>
    <w:rsid w:val="00193EE9"/>
    <w:rsid w:val="00194127"/>
    <w:rsid w:val="00194959"/>
    <w:rsid w:val="00194F12"/>
    <w:rsid w:val="00195AF4"/>
    <w:rsid w:val="00195EDD"/>
    <w:rsid w:val="00195F36"/>
    <w:rsid w:val="001965AD"/>
    <w:rsid w:val="00196E2B"/>
    <w:rsid w:val="0019708C"/>
    <w:rsid w:val="001970BF"/>
    <w:rsid w:val="00197BFC"/>
    <w:rsid w:val="001A0B28"/>
    <w:rsid w:val="001A0B8F"/>
    <w:rsid w:val="001A0C78"/>
    <w:rsid w:val="001A1518"/>
    <w:rsid w:val="001A1587"/>
    <w:rsid w:val="001A1605"/>
    <w:rsid w:val="001A169D"/>
    <w:rsid w:val="001A1E20"/>
    <w:rsid w:val="001A1FA7"/>
    <w:rsid w:val="001A281F"/>
    <w:rsid w:val="001A2AED"/>
    <w:rsid w:val="001A2CB1"/>
    <w:rsid w:val="001A30A5"/>
    <w:rsid w:val="001A3188"/>
    <w:rsid w:val="001A33F0"/>
    <w:rsid w:val="001A34F2"/>
    <w:rsid w:val="001A39F4"/>
    <w:rsid w:val="001A3F49"/>
    <w:rsid w:val="001A42A8"/>
    <w:rsid w:val="001A43F8"/>
    <w:rsid w:val="001A4874"/>
    <w:rsid w:val="001A4C73"/>
    <w:rsid w:val="001A558D"/>
    <w:rsid w:val="001A5EB3"/>
    <w:rsid w:val="001A6031"/>
    <w:rsid w:val="001A646E"/>
    <w:rsid w:val="001A676A"/>
    <w:rsid w:val="001A68F4"/>
    <w:rsid w:val="001A6EC7"/>
    <w:rsid w:val="001A7E56"/>
    <w:rsid w:val="001A7FD9"/>
    <w:rsid w:val="001B0317"/>
    <w:rsid w:val="001B0595"/>
    <w:rsid w:val="001B0C74"/>
    <w:rsid w:val="001B0F5F"/>
    <w:rsid w:val="001B1560"/>
    <w:rsid w:val="001B19BE"/>
    <w:rsid w:val="001B1A5B"/>
    <w:rsid w:val="001B1F11"/>
    <w:rsid w:val="001B213F"/>
    <w:rsid w:val="001B2F09"/>
    <w:rsid w:val="001B2F1F"/>
    <w:rsid w:val="001B3128"/>
    <w:rsid w:val="001B343D"/>
    <w:rsid w:val="001B3689"/>
    <w:rsid w:val="001B3883"/>
    <w:rsid w:val="001B38A4"/>
    <w:rsid w:val="001B39FA"/>
    <w:rsid w:val="001B4454"/>
    <w:rsid w:val="001B44C2"/>
    <w:rsid w:val="001B4703"/>
    <w:rsid w:val="001B47DF"/>
    <w:rsid w:val="001B4924"/>
    <w:rsid w:val="001B4C0A"/>
    <w:rsid w:val="001B4E4F"/>
    <w:rsid w:val="001B4E7A"/>
    <w:rsid w:val="001B4FEA"/>
    <w:rsid w:val="001B50CF"/>
    <w:rsid w:val="001B5FC0"/>
    <w:rsid w:val="001B61BA"/>
    <w:rsid w:val="001B65E1"/>
    <w:rsid w:val="001B69FA"/>
    <w:rsid w:val="001B706E"/>
    <w:rsid w:val="001B745D"/>
    <w:rsid w:val="001B7669"/>
    <w:rsid w:val="001B7FD6"/>
    <w:rsid w:val="001C013C"/>
    <w:rsid w:val="001C02DC"/>
    <w:rsid w:val="001C05D3"/>
    <w:rsid w:val="001C0652"/>
    <w:rsid w:val="001C0C61"/>
    <w:rsid w:val="001C1726"/>
    <w:rsid w:val="001C1B36"/>
    <w:rsid w:val="001C1B41"/>
    <w:rsid w:val="001C1D3C"/>
    <w:rsid w:val="001C2002"/>
    <w:rsid w:val="001C25D0"/>
    <w:rsid w:val="001C2668"/>
    <w:rsid w:val="001C292A"/>
    <w:rsid w:val="001C29EA"/>
    <w:rsid w:val="001C3459"/>
    <w:rsid w:val="001C378B"/>
    <w:rsid w:val="001C381B"/>
    <w:rsid w:val="001C457A"/>
    <w:rsid w:val="001C4C45"/>
    <w:rsid w:val="001C4F18"/>
    <w:rsid w:val="001C5377"/>
    <w:rsid w:val="001C5561"/>
    <w:rsid w:val="001C5C61"/>
    <w:rsid w:val="001C6096"/>
    <w:rsid w:val="001C66B7"/>
    <w:rsid w:val="001C6743"/>
    <w:rsid w:val="001C682A"/>
    <w:rsid w:val="001D0294"/>
    <w:rsid w:val="001D05E5"/>
    <w:rsid w:val="001D19EA"/>
    <w:rsid w:val="001D23BF"/>
    <w:rsid w:val="001D26BD"/>
    <w:rsid w:val="001D2B91"/>
    <w:rsid w:val="001D2BF0"/>
    <w:rsid w:val="001D32FD"/>
    <w:rsid w:val="001D3936"/>
    <w:rsid w:val="001D3C86"/>
    <w:rsid w:val="001D44B8"/>
    <w:rsid w:val="001D4CF1"/>
    <w:rsid w:val="001D54C0"/>
    <w:rsid w:val="001D5832"/>
    <w:rsid w:val="001D59F3"/>
    <w:rsid w:val="001D5E75"/>
    <w:rsid w:val="001D650B"/>
    <w:rsid w:val="001D6ACA"/>
    <w:rsid w:val="001D6D11"/>
    <w:rsid w:val="001D7108"/>
    <w:rsid w:val="001D7B1C"/>
    <w:rsid w:val="001D7F57"/>
    <w:rsid w:val="001E0D6F"/>
    <w:rsid w:val="001E2C24"/>
    <w:rsid w:val="001E3C2B"/>
    <w:rsid w:val="001E3C9A"/>
    <w:rsid w:val="001E46CF"/>
    <w:rsid w:val="001E48DE"/>
    <w:rsid w:val="001E4960"/>
    <w:rsid w:val="001E4A7C"/>
    <w:rsid w:val="001E4BFF"/>
    <w:rsid w:val="001E4FA6"/>
    <w:rsid w:val="001E53CD"/>
    <w:rsid w:val="001E7290"/>
    <w:rsid w:val="001E76B4"/>
    <w:rsid w:val="001E774D"/>
    <w:rsid w:val="001E7D31"/>
    <w:rsid w:val="001F004D"/>
    <w:rsid w:val="001F03F3"/>
    <w:rsid w:val="001F07F4"/>
    <w:rsid w:val="001F0E27"/>
    <w:rsid w:val="001F0FF3"/>
    <w:rsid w:val="001F1039"/>
    <w:rsid w:val="001F2792"/>
    <w:rsid w:val="001F3101"/>
    <w:rsid w:val="001F38C5"/>
    <w:rsid w:val="001F3956"/>
    <w:rsid w:val="001F3EDC"/>
    <w:rsid w:val="001F41B0"/>
    <w:rsid w:val="001F46F9"/>
    <w:rsid w:val="001F4765"/>
    <w:rsid w:val="001F4883"/>
    <w:rsid w:val="001F4C71"/>
    <w:rsid w:val="001F4DAD"/>
    <w:rsid w:val="001F51AB"/>
    <w:rsid w:val="001F524E"/>
    <w:rsid w:val="001F5549"/>
    <w:rsid w:val="001F6059"/>
    <w:rsid w:val="001F652D"/>
    <w:rsid w:val="001F6544"/>
    <w:rsid w:val="001F6C63"/>
    <w:rsid w:val="001F715D"/>
    <w:rsid w:val="001F7750"/>
    <w:rsid w:val="001F7A75"/>
    <w:rsid w:val="001F7BEE"/>
    <w:rsid w:val="001F7C00"/>
    <w:rsid w:val="001F7F15"/>
    <w:rsid w:val="001F7F88"/>
    <w:rsid w:val="0020008B"/>
    <w:rsid w:val="0020015B"/>
    <w:rsid w:val="00201283"/>
    <w:rsid w:val="00201300"/>
    <w:rsid w:val="002017F4"/>
    <w:rsid w:val="00201848"/>
    <w:rsid w:val="00201E25"/>
    <w:rsid w:val="00202274"/>
    <w:rsid w:val="00202998"/>
    <w:rsid w:val="00203454"/>
    <w:rsid w:val="00203974"/>
    <w:rsid w:val="00203EED"/>
    <w:rsid w:val="00203EFF"/>
    <w:rsid w:val="00203FDA"/>
    <w:rsid w:val="00204B52"/>
    <w:rsid w:val="00204D76"/>
    <w:rsid w:val="00205C3F"/>
    <w:rsid w:val="00205F5E"/>
    <w:rsid w:val="00206144"/>
    <w:rsid w:val="0020628E"/>
    <w:rsid w:val="00206553"/>
    <w:rsid w:val="002066D4"/>
    <w:rsid w:val="00206DEF"/>
    <w:rsid w:val="00206ED1"/>
    <w:rsid w:val="00206F1B"/>
    <w:rsid w:val="00207028"/>
    <w:rsid w:val="00207AD8"/>
    <w:rsid w:val="00210744"/>
    <w:rsid w:val="002110AF"/>
    <w:rsid w:val="002112F5"/>
    <w:rsid w:val="00211A10"/>
    <w:rsid w:val="00211A69"/>
    <w:rsid w:val="00211D90"/>
    <w:rsid w:val="00211DAB"/>
    <w:rsid w:val="002120F7"/>
    <w:rsid w:val="00212A89"/>
    <w:rsid w:val="00212DB9"/>
    <w:rsid w:val="002135B0"/>
    <w:rsid w:val="002140AB"/>
    <w:rsid w:val="002143EE"/>
    <w:rsid w:val="00214457"/>
    <w:rsid w:val="002144AE"/>
    <w:rsid w:val="002146BA"/>
    <w:rsid w:val="002148D1"/>
    <w:rsid w:val="00214C05"/>
    <w:rsid w:val="00214ED0"/>
    <w:rsid w:val="002155B7"/>
    <w:rsid w:val="00215FE9"/>
    <w:rsid w:val="002166BB"/>
    <w:rsid w:val="002168FC"/>
    <w:rsid w:val="00216C78"/>
    <w:rsid w:val="00216FA6"/>
    <w:rsid w:val="00217FE8"/>
    <w:rsid w:val="00220061"/>
    <w:rsid w:val="0022010A"/>
    <w:rsid w:val="00220B0F"/>
    <w:rsid w:val="00220B76"/>
    <w:rsid w:val="00220FE0"/>
    <w:rsid w:val="0022121C"/>
    <w:rsid w:val="002216B1"/>
    <w:rsid w:val="00221795"/>
    <w:rsid w:val="0022192C"/>
    <w:rsid w:val="002228CF"/>
    <w:rsid w:val="0022296A"/>
    <w:rsid w:val="00222A5A"/>
    <w:rsid w:val="00222FA4"/>
    <w:rsid w:val="00223E22"/>
    <w:rsid w:val="00223FC4"/>
    <w:rsid w:val="002246B7"/>
    <w:rsid w:val="00224775"/>
    <w:rsid w:val="00224BBE"/>
    <w:rsid w:val="002251C8"/>
    <w:rsid w:val="0022558A"/>
    <w:rsid w:val="00225ACD"/>
    <w:rsid w:val="00225EF3"/>
    <w:rsid w:val="002269CA"/>
    <w:rsid w:val="00227121"/>
    <w:rsid w:val="00227959"/>
    <w:rsid w:val="002307E6"/>
    <w:rsid w:val="00230C6C"/>
    <w:rsid w:val="00230E23"/>
    <w:rsid w:val="00230E3E"/>
    <w:rsid w:val="00231164"/>
    <w:rsid w:val="002315AD"/>
    <w:rsid w:val="002316FD"/>
    <w:rsid w:val="00231763"/>
    <w:rsid w:val="00231B29"/>
    <w:rsid w:val="00231EC4"/>
    <w:rsid w:val="002320D9"/>
    <w:rsid w:val="0023271D"/>
    <w:rsid w:val="00232D38"/>
    <w:rsid w:val="0023353E"/>
    <w:rsid w:val="002339B1"/>
    <w:rsid w:val="00233BBD"/>
    <w:rsid w:val="00233CD7"/>
    <w:rsid w:val="00233FBE"/>
    <w:rsid w:val="002342DD"/>
    <w:rsid w:val="002344B8"/>
    <w:rsid w:val="00234734"/>
    <w:rsid w:val="002347DE"/>
    <w:rsid w:val="00234AA1"/>
    <w:rsid w:val="00234F69"/>
    <w:rsid w:val="002354E1"/>
    <w:rsid w:val="0023586C"/>
    <w:rsid w:val="002359AC"/>
    <w:rsid w:val="00235B7D"/>
    <w:rsid w:val="00235BDC"/>
    <w:rsid w:val="00235E64"/>
    <w:rsid w:val="00235F0D"/>
    <w:rsid w:val="002368AC"/>
    <w:rsid w:val="00236CC5"/>
    <w:rsid w:val="0023726C"/>
    <w:rsid w:val="00237274"/>
    <w:rsid w:val="002373A3"/>
    <w:rsid w:val="0023766F"/>
    <w:rsid w:val="00241295"/>
    <w:rsid w:val="002414D5"/>
    <w:rsid w:val="0024153A"/>
    <w:rsid w:val="00241F7A"/>
    <w:rsid w:val="00242D1A"/>
    <w:rsid w:val="00243C62"/>
    <w:rsid w:val="00243CB6"/>
    <w:rsid w:val="00243E43"/>
    <w:rsid w:val="00243F7A"/>
    <w:rsid w:val="00244BC2"/>
    <w:rsid w:val="00244FC0"/>
    <w:rsid w:val="00245790"/>
    <w:rsid w:val="00245A2C"/>
    <w:rsid w:val="00245F2B"/>
    <w:rsid w:val="002464CF"/>
    <w:rsid w:val="00246973"/>
    <w:rsid w:val="00246BAE"/>
    <w:rsid w:val="00246D36"/>
    <w:rsid w:val="00246DB2"/>
    <w:rsid w:val="00246E6B"/>
    <w:rsid w:val="002470AF"/>
    <w:rsid w:val="002477D5"/>
    <w:rsid w:val="0024794A"/>
    <w:rsid w:val="00247D3C"/>
    <w:rsid w:val="00247D3D"/>
    <w:rsid w:val="00247DE8"/>
    <w:rsid w:val="00250636"/>
    <w:rsid w:val="002506F9"/>
    <w:rsid w:val="0025084C"/>
    <w:rsid w:val="00250C7C"/>
    <w:rsid w:val="00250E79"/>
    <w:rsid w:val="0025146D"/>
    <w:rsid w:val="00251821"/>
    <w:rsid w:val="00251836"/>
    <w:rsid w:val="00251989"/>
    <w:rsid w:val="002521E2"/>
    <w:rsid w:val="0025353C"/>
    <w:rsid w:val="0025392B"/>
    <w:rsid w:val="00253AAC"/>
    <w:rsid w:val="00253B66"/>
    <w:rsid w:val="00253C7E"/>
    <w:rsid w:val="00253D2B"/>
    <w:rsid w:val="00253F99"/>
    <w:rsid w:val="00254D9B"/>
    <w:rsid w:val="002551F8"/>
    <w:rsid w:val="002556B7"/>
    <w:rsid w:val="00255744"/>
    <w:rsid w:val="0025593D"/>
    <w:rsid w:val="00255BE3"/>
    <w:rsid w:val="00255E57"/>
    <w:rsid w:val="002565B0"/>
    <w:rsid w:val="00256D7C"/>
    <w:rsid w:val="00257319"/>
    <w:rsid w:val="002575BA"/>
    <w:rsid w:val="002576E2"/>
    <w:rsid w:val="00257F5C"/>
    <w:rsid w:val="00261337"/>
    <w:rsid w:val="002617AA"/>
    <w:rsid w:val="00262401"/>
    <w:rsid w:val="0026253E"/>
    <w:rsid w:val="002632B9"/>
    <w:rsid w:val="00263317"/>
    <w:rsid w:val="002639F0"/>
    <w:rsid w:val="00263B64"/>
    <w:rsid w:val="00263BAB"/>
    <w:rsid w:val="00264525"/>
    <w:rsid w:val="0026459E"/>
    <w:rsid w:val="002646E0"/>
    <w:rsid w:val="00265740"/>
    <w:rsid w:val="00266ABE"/>
    <w:rsid w:val="00266BEB"/>
    <w:rsid w:val="00266DCB"/>
    <w:rsid w:val="0026715C"/>
    <w:rsid w:val="00267510"/>
    <w:rsid w:val="00267B53"/>
    <w:rsid w:val="00267D5A"/>
    <w:rsid w:val="00270210"/>
    <w:rsid w:val="00270549"/>
    <w:rsid w:val="002709FC"/>
    <w:rsid w:val="00270C68"/>
    <w:rsid w:val="00271156"/>
    <w:rsid w:val="0027127A"/>
    <w:rsid w:val="0027147A"/>
    <w:rsid w:val="00271904"/>
    <w:rsid w:val="00271CAE"/>
    <w:rsid w:val="00271D7F"/>
    <w:rsid w:val="002729B9"/>
    <w:rsid w:val="002729E3"/>
    <w:rsid w:val="0027343B"/>
    <w:rsid w:val="00273CB6"/>
    <w:rsid w:val="00273DA1"/>
    <w:rsid w:val="00274056"/>
    <w:rsid w:val="002740D1"/>
    <w:rsid w:val="0027425B"/>
    <w:rsid w:val="0027430F"/>
    <w:rsid w:val="00274581"/>
    <w:rsid w:val="002747B7"/>
    <w:rsid w:val="00274DA2"/>
    <w:rsid w:val="00275C58"/>
    <w:rsid w:val="00275C96"/>
    <w:rsid w:val="002761CB"/>
    <w:rsid w:val="00276BA6"/>
    <w:rsid w:val="0027702E"/>
    <w:rsid w:val="00277C00"/>
    <w:rsid w:val="00277D4B"/>
    <w:rsid w:val="00277D59"/>
    <w:rsid w:val="002802E2"/>
    <w:rsid w:val="002803D1"/>
    <w:rsid w:val="00280751"/>
    <w:rsid w:val="00280A11"/>
    <w:rsid w:val="00280A2E"/>
    <w:rsid w:val="00280B9C"/>
    <w:rsid w:val="00280FCB"/>
    <w:rsid w:val="0028113B"/>
    <w:rsid w:val="002811C2"/>
    <w:rsid w:val="0028123F"/>
    <w:rsid w:val="002815BA"/>
    <w:rsid w:val="00281A70"/>
    <w:rsid w:val="00281B3A"/>
    <w:rsid w:val="00281DB6"/>
    <w:rsid w:val="002823D9"/>
    <w:rsid w:val="00282752"/>
    <w:rsid w:val="002827D4"/>
    <w:rsid w:val="00282DA1"/>
    <w:rsid w:val="00282E49"/>
    <w:rsid w:val="00282E85"/>
    <w:rsid w:val="0028355E"/>
    <w:rsid w:val="00283C78"/>
    <w:rsid w:val="00284580"/>
    <w:rsid w:val="002849A6"/>
    <w:rsid w:val="00284D10"/>
    <w:rsid w:val="00284DFA"/>
    <w:rsid w:val="00284F6B"/>
    <w:rsid w:val="002853F1"/>
    <w:rsid w:val="0028604A"/>
    <w:rsid w:val="00286437"/>
    <w:rsid w:val="002866A0"/>
    <w:rsid w:val="00286AD8"/>
    <w:rsid w:val="00287DB3"/>
    <w:rsid w:val="0029049E"/>
    <w:rsid w:val="00290918"/>
    <w:rsid w:val="00290D99"/>
    <w:rsid w:val="0029128D"/>
    <w:rsid w:val="00291800"/>
    <w:rsid w:val="0029225A"/>
    <w:rsid w:val="00292A34"/>
    <w:rsid w:val="00292CAD"/>
    <w:rsid w:val="002930B2"/>
    <w:rsid w:val="00293291"/>
    <w:rsid w:val="002934C1"/>
    <w:rsid w:val="00293AD0"/>
    <w:rsid w:val="00293F50"/>
    <w:rsid w:val="002944C5"/>
    <w:rsid w:val="00294AD1"/>
    <w:rsid w:val="00294F92"/>
    <w:rsid w:val="002956D4"/>
    <w:rsid w:val="00295E33"/>
    <w:rsid w:val="00296245"/>
    <w:rsid w:val="0029683C"/>
    <w:rsid w:val="00296D67"/>
    <w:rsid w:val="00296F56"/>
    <w:rsid w:val="00297B85"/>
    <w:rsid w:val="00297C04"/>
    <w:rsid w:val="002A038F"/>
    <w:rsid w:val="002A0560"/>
    <w:rsid w:val="002A0DB0"/>
    <w:rsid w:val="002A10C3"/>
    <w:rsid w:val="002A128D"/>
    <w:rsid w:val="002A169C"/>
    <w:rsid w:val="002A1753"/>
    <w:rsid w:val="002A2A70"/>
    <w:rsid w:val="002A306F"/>
    <w:rsid w:val="002A3207"/>
    <w:rsid w:val="002A3260"/>
    <w:rsid w:val="002A4A72"/>
    <w:rsid w:val="002A4C29"/>
    <w:rsid w:val="002A4E97"/>
    <w:rsid w:val="002A50B6"/>
    <w:rsid w:val="002A55CF"/>
    <w:rsid w:val="002A5632"/>
    <w:rsid w:val="002A613E"/>
    <w:rsid w:val="002A6CC6"/>
    <w:rsid w:val="002A6F90"/>
    <w:rsid w:val="002A7311"/>
    <w:rsid w:val="002A7D11"/>
    <w:rsid w:val="002A7EAF"/>
    <w:rsid w:val="002B034A"/>
    <w:rsid w:val="002B03F4"/>
    <w:rsid w:val="002B0489"/>
    <w:rsid w:val="002B05C3"/>
    <w:rsid w:val="002B147B"/>
    <w:rsid w:val="002B180C"/>
    <w:rsid w:val="002B184E"/>
    <w:rsid w:val="002B19DD"/>
    <w:rsid w:val="002B1A09"/>
    <w:rsid w:val="002B1E6D"/>
    <w:rsid w:val="002B24F2"/>
    <w:rsid w:val="002B264F"/>
    <w:rsid w:val="002B2C6B"/>
    <w:rsid w:val="002B3D70"/>
    <w:rsid w:val="002B40A8"/>
    <w:rsid w:val="002B4FA5"/>
    <w:rsid w:val="002B50C7"/>
    <w:rsid w:val="002B5571"/>
    <w:rsid w:val="002B6170"/>
    <w:rsid w:val="002B619A"/>
    <w:rsid w:val="002B642B"/>
    <w:rsid w:val="002B670B"/>
    <w:rsid w:val="002B6C6D"/>
    <w:rsid w:val="002B7126"/>
    <w:rsid w:val="002B719B"/>
    <w:rsid w:val="002B7357"/>
    <w:rsid w:val="002B773D"/>
    <w:rsid w:val="002B7ED9"/>
    <w:rsid w:val="002C0808"/>
    <w:rsid w:val="002C0E32"/>
    <w:rsid w:val="002C10C7"/>
    <w:rsid w:val="002C1B2B"/>
    <w:rsid w:val="002C1D69"/>
    <w:rsid w:val="002C2498"/>
    <w:rsid w:val="002C2797"/>
    <w:rsid w:val="002C36A9"/>
    <w:rsid w:val="002C377D"/>
    <w:rsid w:val="002C4F2E"/>
    <w:rsid w:val="002C4FBE"/>
    <w:rsid w:val="002C537C"/>
    <w:rsid w:val="002C568D"/>
    <w:rsid w:val="002C5AE1"/>
    <w:rsid w:val="002C66F5"/>
    <w:rsid w:val="002C6D90"/>
    <w:rsid w:val="002C6F1A"/>
    <w:rsid w:val="002C71A1"/>
    <w:rsid w:val="002C743C"/>
    <w:rsid w:val="002C76F6"/>
    <w:rsid w:val="002C7768"/>
    <w:rsid w:val="002C79A8"/>
    <w:rsid w:val="002C7B01"/>
    <w:rsid w:val="002C7D57"/>
    <w:rsid w:val="002C7EE1"/>
    <w:rsid w:val="002D003F"/>
    <w:rsid w:val="002D0424"/>
    <w:rsid w:val="002D0D67"/>
    <w:rsid w:val="002D0DB3"/>
    <w:rsid w:val="002D0E35"/>
    <w:rsid w:val="002D0EA4"/>
    <w:rsid w:val="002D134D"/>
    <w:rsid w:val="002D188E"/>
    <w:rsid w:val="002D1E70"/>
    <w:rsid w:val="002D21AF"/>
    <w:rsid w:val="002D24A5"/>
    <w:rsid w:val="002D2856"/>
    <w:rsid w:val="002D2B3A"/>
    <w:rsid w:val="002D2BC7"/>
    <w:rsid w:val="002D3453"/>
    <w:rsid w:val="002D394B"/>
    <w:rsid w:val="002D3F55"/>
    <w:rsid w:val="002D442B"/>
    <w:rsid w:val="002D4C15"/>
    <w:rsid w:val="002D5B53"/>
    <w:rsid w:val="002D632D"/>
    <w:rsid w:val="002D6D6A"/>
    <w:rsid w:val="002D746C"/>
    <w:rsid w:val="002D763C"/>
    <w:rsid w:val="002D7836"/>
    <w:rsid w:val="002D79AD"/>
    <w:rsid w:val="002E08A6"/>
    <w:rsid w:val="002E0917"/>
    <w:rsid w:val="002E106C"/>
    <w:rsid w:val="002E11C8"/>
    <w:rsid w:val="002E1F82"/>
    <w:rsid w:val="002E2122"/>
    <w:rsid w:val="002E27AF"/>
    <w:rsid w:val="002E2AD3"/>
    <w:rsid w:val="002E34C8"/>
    <w:rsid w:val="002E3AC7"/>
    <w:rsid w:val="002E3C56"/>
    <w:rsid w:val="002E3FC5"/>
    <w:rsid w:val="002E441C"/>
    <w:rsid w:val="002E4FA6"/>
    <w:rsid w:val="002E51F7"/>
    <w:rsid w:val="002E5412"/>
    <w:rsid w:val="002E58C2"/>
    <w:rsid w:val="002E5902"/>
    <w:rsid w:val="002E5B56"/>
    <w:rsid w:val="002E62C1"/>
    <w:rsid w:val="002E690E"/>
    <w:rsid w:val="002E6926"/>
    <w:rsid w:val="002E6E26"/>
    <w:rsid w:val="002E74ED"/>
    <w:rsid w:val="002E7E1A"/>
    <w:rsid w:val="002E7E3E"/>
    <w:rsid w:val="002E7E48"/>
    <w:rsid w:val="002F0681"/>
    <w:rsid w:val="002F1116"/>
    <w:rsid w:val="002F1163"/>
    <w:rsid w:val="002F134C"/>
    <w:rsid w:val="002F1D6B"/>
    <w:rsid w:val="002F1E20"/>
    <w:rsid w:val="002F2057"/>
    <w:rsid w:val="002F2A92"/>
    <w:rsid w:val="002F2AA2"/>
    <w:rsid w:val="002F2B56"/>
    <w:rsid w:val="002F3117"/>
    <w:rsid w:val="002F3701"/>
    <w:rsid w:val="002F3F00"/>
    <w:rsid w:val="002F3F44"/>
    <w:rsid w:val="002F4589"/>
    <w:rsid w:val="002F471B"/>
    <w:rsid w:val="002F52C4"/>
    <w:rsid w:val="002F536A"/>
    <w:rsid w:val="002F54EB"/>
    <w:rsid w:val="002F59DE"/>
    <w:rsid w:val="002F5A06"/>
    <w:rsid w:val="002F600A"/>
    <w:rsid w:val="002F6186"/>
    <w:rsid w:val="002F64FF"/>
    <w:rsid w:val="002F668C"/>
    <w:rsid w:val="002F66DC"/>
    <w:rsid w:val="002F6730"/>
    <w:rsid w:val="003000C4"/>
    <w:rsid w:val="003001CD"/>
    <w:rsid w:val="00300361"/>
    <w:rsid w:val="003003ED"/>
    <w:rsid w:val="00300466"/>
    <w:rsid w:val="00300751"/>
    <w:rsid w:val="00300ACB"/>
    <w:rsid w:val="00301009"/>
    <w:rsid w:val="003013A4"/>
    <w:rsid w:val="00301A0D"/>
    <w:rsid w:val="00301B0B"/>
    <w:rsid w:val="00301D92"/>
    <w:rsid w:val="00302458"/>
    <w:rsid w:val="003027B9"/>
    <w:rsid w:val="0030285C"/>
    <w:rsid w:val="00302B71"/>
    <w:rsid w:val="00302DA8"/>
    <w:rsid w:val="00302EFF"/>
    <w:rsid w:val="003035B2"/>
    <w:rsid w:val="00304681"/>
    <w:rsid w:val="00304B36"/>
    <w:rsid w:val="00304C3E"/>
    <w:rsid w:val="00305D1C"/>
    <w:rsid w:val="003067D8"/>
    <w:rsid w:val="00306B06"/>
    <w:rsid w:val="00306BE4"/>
    <w:rsid w:val="00306F4F"/>
    <w:rsid w:val="00306F5C"/>
    <w:rsid w:val="00307195"/>
    <w:rsid w:val="00307415"/>
    <w:rsid w:val="00307908"/>
    <w:rsid w:val="003109F3"/>
    <w:rsid w:val="00310AAC"/>
    <w:rsid w:val="00310FDD"/>
    <w:rsid w:val="003114FE"/>
    <w:rsid w:val="00311DCE"/>
    <w:rsid w:val="0031270C"/>
    <w:rsid w:val="0031287A"/>
    <w:rsid w:val="0031461F"/>
    <w:rsid w:val="00314D75"/>
    <w:rsid w:val="00314E3F"/>
    <w:rsid w:val="00315109"/>
    <w:rsid w:val="00315C5C"/>
    <w:rsid w:val="00315CE0"/>
    <w:rsid w:val="00315DA6"/>
    <w:rsid w:val="00315F1A"/>
    <w:rsid w:val="0031619B"/>
    <w:rsid w:val="003162D5"/>
    <w:rsid w:val="00316511"/>
    <w:rsid w:val="0031699C"/>
    <w:rsid w:val="00316CE1"/>
    <w:rsid w:val="00316EEF"/>
    <w:rsid w:val="00316FAF"/>
    <w:rsid w:val="00316FD7"/>
    <w:rsid w:val="003177E2"/>
    <w:rsid w:val="00317AEC"/>
    <w:rsid w:val="0032060C"/>
    <w:rsid w:val="00320B64"/>
    <w:rsid w:val="003211E0"/>
    <w:rsid w:val="00321621"/>
    <w:rsid w:val="00321993"/>
    <w:rsid w:val="00321BD9"/>
    <w:rsid w:val="00323047"/>
    <w:rsid w:val="00324EC1"/>
    <w:rsid w:val="00324FE1"/>
    <w:rsid w:val="00325506"/>
    <w:rsid w:val="00325C05"/>
    <w:rsid w:val="00326626"/>
    <w:rsid w:val="0032692E"/>
    <w:rsid w:val="003269F8"/>
    <w:rsid w:val="00326C2B"/>
    <w:rsid w:val="00326E77"/>
    <w:rsid w:val="003271B0"/>
    <w:rsid w:val="003275F1"/>
    <w:rsid w:val="00327853"/>
    <w:rsid w:val="0032799E"/>
    <w:rsid w:val="00327FCC"/>
    <w:rsid w:val="003310AD"/>
    <w:rsid w:val="003311A7"/>
    <w:rsid w:val="00331419"/>
    <w:rsid w:val="00332219"/>
    <w:rsid w:val="0033254A"/>
    <w:rsid w:val="0033288D"/>
    <w:rsid w:val="003328E4"/>
    <w:rsid w:val="003328F6"/>
    <w:rsid w:val="003330CC"/>
    <w:rsid w:val="0033355F"/>
    <w:rsid w:val="003337BF"/>
    <w:rsid w:val="0033390C"/>
    <w:rsid w:val="0033448C"/>
    <w:rsid w:val="00334EAD"/>
    <w:rsid w:val="003360D6"/>
    <w:rsid w:val="00336228"/>
    <w:rsid w:val="0033660F"/>
    <w:rsid w:val="0033688B"/>
    <w:rsid w:val="0034006D"/>
    <w:rsid w:val="0034036B"/>
    <w:rsid w:val="00340535"/>
    <w:rsid w:val="00340590"/>
    <w:rsid w:val="00341E17"/>
    <w:rsid w:val="00342010"/>
    <w:rsid w:val="00343890"/>
    <w:rsid w:val="00344343"/>
    <w:rsid w:val="003449F9"/>
    <w:rsid w:val="0034501D"/>
    <w:rsid w:val="0034556A"/>
    <w:rsid w:val="00345C17"/>
    <w:rsid w:val="00345F65"/>
    <w:rsid w:val="003479C8"/>
    <w:rsid w:val="003504F5"/>
    <w:rsid w:val="0035066A"/>
    <w:rsid w:val="00350746"/>
    <w:rsid w:val="003513F4"/>
    <w:rsid w:val="00351566"/>
    <w:rsid w:val="0035167A"/>
    <w:rsid w:val="003521A7"/>
    <w:rsid w:val="00352268"/>
    <w:rsid w:val="003528EB"/>
    <w:rsid w:val="003530AC"/>
    <w:rsid w:val="00353325"/>
    <w:rsid w:val="0035366D"/>
    <w:rsid w:val="00353FF4"/>
    <w:rsid w:val="00353FF6"/>
    <w:rsid w:val="00354310"/>
    <w:rsid w:val="00354656"/>
    <w:rsid w:val="003548CA"/>
    <w:rsid w:val="00355446"/>
    <w:rsid w:val="003554E6"/>
    <w:rsid w:val="0035561B"/>
    <w:rsid w:val="0035575B"/>
    <w:rsid w:val="00355E03"/>
    <w:rsid w:val="003560D0"/>
    <w:rsid w:val="00356451"/>
    <w:rsid w:val="00356453"/>
    <w:rsid w:val="00356F1D"/>
    <w:rsid w:val="00356F92"/>
    <w:rsid w:val="00357806"/>
    <w:rsid w:val="0035799C"/>
    <w:rsid w:val="0036068D"/>
    <w:rsid w:val="00360697"/>
    <w:rsid w:val="00360764"/>
    <w:rsid w:val="0036091D"/>
    <w:rsid w:val="00360F84"/>
    <w:rsid w:val="00361586"/>
    <w:rsid w:val="00361D2C"/>
    <w:rsid w:val="00361DE8"/>
    <w:rsid w:val="00362B4E"/>
    <w:rsid w:val="00362E86"/>
    <w:rsid w:val="0036398F"/>
    <w:rsid w:val="00363AD7"/>
    <w:rsid w:val="0036442E"/>
    <w:rsid w:val="003644AE"/>
    <w:rsid w:val="00364781"/>
    <w:rsid w:val="00364AFF"/>
    <w:rsid w:val="00365032"/>
    <w:rsid w:val="00365156"/>
    <w:rsid w:val="0036553C"/>
    <w:rsid w:val="00366363"/>
    <w:rsid w:val="00366378"/>
    <w:rsid w:val="00366781"/>
    <w:rsid w:val="00366D9A"/>
    <w:rsid w:val="00366DF3"/>
    <w:rsid w:val="00367318"/>
    <w:rsid w:val="003676D1"/>
    <w:rsid w:val="0036788A"/>
    <w:rsid w:val="00367B31"/>
    <w:rsid w:val="00370629"/>
    <w:rsid w:val="00370BF4"/>
    <w:rsid w:val="00370D02"/>
    <w:rsid w:val="00370F6A"/>
    <w:rsid w:val="00372238"/>
    <w:rsid w:val="00373399"/>
    <w:rsid w:val="003741A9"/>
    <w:rsid w:val="0037481B"/>
    <w:rsid w:val="00374D2E"/>
    <w:rsid w:val="003750DE"/>
    <w:rsid w:val="0037553C"/>
    <w:rsid w:val="00375582"/>
    <w:rsid w:val="0037680E"/>
    <w:rsid w:val="00376F64"/>
    <w:rsid w:val="003802AF"/>
    <w:rsid w:val="00380408"/>
    <w:rsid w:val="00380520"/>
    <w:rsid w:val="0038064D"/>
    <w:rsid w:val="00380D42"/>
    <w:rsid w:val="00382859"/>
    <w:rsid w:val="00383386"/>
    <w:rsid w:val="00383D0A"/>
    <w:rsid w:val="00383E3B"/>
    <w:rsid w:val="00384BF2"/>
    <w:rsid w:val="00384D6E"/>
    <w:rsid w:val="00385829"/>
    <w:rsid w:val="00385B0A"/>
    <w:rsid w:val="00385BA7"/>
    <w:rsid w:val="00386DF9"/>
    <w:rsid w:val="003870A2"/>
    <w:rsid w:val="003870DC"/>
    <w:rsid w:val="00387353"/>
    <w:rsid w:val="0038751C"/>
    <w:rsid w:val="0038770F"/>
    <w:rsid w:val="0038796F"/>
    <w:rsid w:val="00387A7B"/>
    <w:rsid w:val="00390127"/>
    <w:rsid w:val="00390692"/>
    <w:rsid w:val="0039109A"/>
    <w:rsid w:val="00391A3F"/>
    <w:rsid w:val="00391BEF"/>
    <w:rsid w:val="00392049"/>
    <w:rsid w:val="00392732"/>
    <w:rsid w:val="00392E44"/>
    <w:rsid w:val="00393182"/>
    <w:rsid w:val="0039366A"/>
    <w:rsid w:val="0039369F"/>
    <w:rsid w:val="00393723"/>
    <w:rsid w:val="00393E22"/>
    <w:rsid w:val="0039414A"/>
    <w:rsid w:val="00394382"/>
    <w:rsid w:val="0039469F"/>
    <w:rsid w:val="00394B94"/>
    <w:rsid w:val="00395006"/>
    <w:rsid w:val="0039577E"/>
    <w:rsid w:val="00395A8A"/>
    <w:rsid w:val="00395E6D"/>
    <w:rsid w:val="00395E92"/>
    <w:rsid w:val="0039655C"/>
    <w:rsid w:val="00396C23"/>
    <w:rsid w:val="00396D56"/>
    <w:rsid w:val="00396E16"/>
    <w:rsid w:val="00396F0F"/>
    <w:rsid w:val="00397367"/>
    <w:rsid w:val="003975A4"/>
    <w:rsid w:val="0039765A"/>
    <w:rsid w:val="00397763"/>
    <w:rsid w:val="00397C15"/>
    <w:rsid w:val="003A004A"/>
    <w:rsid w:val="003A02C6"/>
    <w:rsid w:val="003A1288"/>
    <w:rsid w:val="003A18D2"/>
    <w:rsid w:val="003A1E29"/>
    <w:rsid w:val="003A2063"/>
    <w:rsid w:val="003A256D"/>
    <w:rsid w:val="003A258C"/>
    <w:rsid w:val="003A2718"/>
    <w:rsid w:val="003A27A3"/>
    <w:rsid w:val="003A2875"/>
    <w:rsid w:val="003A3004"/>
    <w:rsid w:val="003A31A6"/>
    <w:rsid w:val="003A3218"/>
    <w:rsid w:val="003A34FB"/>
    <w:rsid w:val="003A3C24"/>
    <w:rsid w:val="003A3DE0"/>
    <w:rsid w:val="003A4181"/>
    <w:rsid w:val="003A43C7"/>
    <w:rsid w:val="003A47D5"/>
    <w:rsid w:val="003A4C93"/>
    <w:rsid w:val="003A5FCF"/>
    <w:rsid w:val="003A63A3"/>
    <w:rsid w:val="003A656B"/>
    <w:rsid w:val="003A68D6"/>
    <w:rsid w:val="003A740D"/>
    <w:rsid w:val="003A76AB"/>
    <w:rsid w:val="003A7B46"/>
    <w:rsid w:val="003A7BDD"/>
    <w:rsid w:val="003A7E8D"/>
    <w:rsid w:val="003B08ED"/>
    <w:rsid w:val="003B0BC8"/>
    <w:rsid w:val="003B0DDD"/>
    <w:rsid w:val="003B1889"/>
    <w:rsid w:val="003B25E9"/>
    <w:rsid w:val="003B2601"/>
    <w:rsid w:val="003B2638"/>
    <w:rsid w:val="003B2F7A"/>
    <w:rsid w:val="003B3375"/>
    <w:rsid w:val="003B38F2"/>
    <w:rsid w:val="003B3BE2"/>
    <w:rsid w:val="003B4F13"/>
    <w:rsid w:val="003B5464"/>
    <w:rsid w:val="003B57AE"/>
    <w:rsid w:val="003B5831"/>
    <w:rsid w:val="003B5983"/>
    <w:rsid w:val="003B5ADA"/>
    <w:rsid w:val="003B5C3D"/>
    <w:rsid w:val="003B5D1D"/>
    <w:rsid w:val="003B6148"/>
    <w:rsid w:val="003B67BF"/>
    <w:rsid w:val="003B683B"/>
    <w:rsid w:val="003B6874"/>
    <w:rsid w:val="003B6A8A"/>
    <w:rsid w:val="003B6DC2"/>
    <w:rsid w:val="003B7891"/>
    <w:rsid w:val="003B79B7"/>
    <w:rsid w:val="003B7E26"/>
    <w:rsid w:val="003C11E8"/>
    <w:rsid w:val="003C2292"/>
    <w:rsid w:val="003C23D9"/>
    <w:rsid w:val="003C242B"/>
    <w:rsid w:val="003C285A"/>
    <w:rsid w:val="003C2BAD"/>
    <w:rsid w:val="003C37B5"/>
    <w:rsid w:val="003C3874"/>
    <w:rsid w:val="003C3A21"/>
    <w:rsid w:val="003C3CD9"/>
    <w:rsid w:val="003C4A02"/>
    <w:rsid w:val="003C4D19"/>
    <w:rsid w:val="003C4DA8"/>
    <w:rsid w:val="003C4E9C"/>
    <w:rsid w:val="003C53EA"/>
    <w:rsid w:val="003C5757"/>
    <w:rsid w:val="003C588E"/>
    <w:rsid w:val="003C5E90"/>
    <w:rsid w:val="003C6088"/>
    <w:rsid w:val="003C64E9"/>
    <w:rsid w:val="003C6C6A"/>
    <w:rsid w:val="003C7324"/>
    <w:rsid w:val="003C7AA7"/>
    <w:rsid w:val="003C7F86"/>
    <w:rsid w:val="003D0E3E"/>
    <w:rsid w:val="003D15D0"/>
    <w:rsid w:val="003D1744"/>
    <w:rsid w:val="003D375C"/>
    <w:rsid w:val="003D392B"/>
    <w:rsid w:val="003D41EF"/>
    <w:rsid w:val="003D4600"/>
    <w:rsid w:val="003D4601"/>
    <w:rsid w:val="003D46DB"/>
    <w:rsid w:val="003D49CE"/>
    <w:rsid w:val="003D4CDA"/>
    <w:rsid w:val="003D5386"/>
    <w:rsid w:val="003D5882"/>
    <w:rsid w:val="003D5B5E"/>
    <w:rsid w:val="003D5C8C"/>
    <w:rsid w:val="003D6937"/>
    <w:rsid w:val="003D69D1"/>
    <w:rsid w:val="003D6CFB"/>
    <w:rsid w:val="003D6F49"/>
    <w:rsid w:val="003E00E6"/>
    <w:rsid w:val="003E026C"/>
    <w:rsid w:val="003E0DA4"/>
    <w:rsid w:val="003E1176"/>
    <w:rsid w:val="003E1396"/>
    <w:rsid w:val="003E174B"/>
    <w:rsid w:val="003E1F07"/>
    <w:rsid w:val="003E21B3"/>
    <w:rsid w:val="003E2A5B"/>
    <w:rsid w:val="003E342C"/>
    <w:rsid w:val="003E3CDA"/>
    <w:rsid w:val="003E3DC2"/>
    <w:rsid w:val="003E4F51"/>
    <w:rsid w:val="003E509C"/>
    <w:rsid w:val="003E573A"/>
    <w:rsid w:val="003E5A76"/>
    <w:rsid w:val="003E5D9B"/>
    <w:rsid w:val="003E66D7"/>
    <w:rsid w:val="003E6B7F"/>
    <w:rsid w:val="003E6CB4"/>
    <w:rsid w:val="003E75E1"/>
    <w:rsid w:val="003E76FB"/>
    <w:rsid w:val="003E7D5C"/>
    <w:rsid w:val="003F02BD"/>
    <w:rsid w:val="003F0767"/>
    <w:rsid w:val="003F0802"/>
    <w:rsid w:val="003F0E5F"/>
    <w:rsid w:val="003F1032"/>
    <w:rsid w:val="003F14C9"/>
    <w:rsid w:val="003F1F50"/>
    <w:rsid w:val="003F22B5"/>
    <w:rsid w:val="003F2426"/>
    <w:rsid w:val="003F251C"/>
    <w:rsid w:val="003F31C7"/>
    <w:rsid w:val="003F31D1"/>
    <w:rsid w:val="003F3373"/>
    <w:rsid w:val="003F33AA"/>
    <w:rsid w:val="003F397C"/>
    <w:rsid w:val="003F3EFD"/>
    <w:rsid w:val="003F40F3"/>
    <w:rsid w:val="003F42A5"/>
    <w:rsid w:val="003F49EA"/>
    <w:rsid w:val="003F4A81"/>
    <w:rsid w:val="003F4B9A"/>
    <w:rsid w:val="003F4BD6"/>
    <w:rsid w:val="003F5185"/>
    <w:rsid w:val="003F5302"/>
    <w:rsid w:val="003F5360"/>
    <w:rsid w:val="003F546D"/>
    <w:rsid w:val="003F566D"/>
    <w:rsid w:val="003F56DF"/>
    <w:rsid w:val="003F5C5E"/>
    <w:rsid w:val="003F5F6D"/>
    <w:rsid w:val="003F5F9C"/>
    <w:rsid w:val="003F6067"/>
    <w:rsid w:val="003F6235"/>
    <w:rsid w:val="003F6BC2"/>
    <w:rsid w:val="003F6E37"/>
    <w:rsid w:val="003F6E5B"/>
    <w:rsid w:val="003F6FFD"/>
    <w:rsid w:val="003F7354"/>
    <w:rsid w:val="003F7813"/>
    <w:rsid w:val="003F7C30"/>
    <w:rsid w:val="00400584"/>
    <w:rsid w:val="0040094A"/>
    <w:rsid w:val="0040120D"/>
    <w:rsid w:val="00401291"/>
    <w:rsid w:val="00401910"/>
    <w:rsid w:val="004020AA"/>
    <w:rsid w:val="00402697"/>
    <w:rsid w:val="00402BD4"/>
    <w:rsid w:val="004032AD"/>
    <w:rsid w:val="00403F36"/>
    <w:rsid w:val="00404663"/>
    <w:rsid w:val="004046EC"/>
    <w:rsid w:val="004047A4"/>
    <w:rsid w:val="00404CA7"/>
    <w:rsid w:val="00404E2A"/>
    <w:rsid w:val="00405467"/>
    <w:rsid w:val="004062DF"/>
    <w:rsid w:val="004071DA"/>
    <w:rsid w:val="004073A0"/>
    <w:rsid w:val="004073EA"/>
    <w:rsid w:val="00407D00"/>
    <w:rsid w:val="004106E0"/>
    <w:rsid w:val="004107E5"/>
    <w:rsid w:val="00410B6B"/>
    <w:rsid w:val="00410B8C"/>
    <w:rsid w:val="00410C2E"/>
    <w:rsid w:val="0041104E"/>
    <w:rsid w:val="00411593"/>
    <w:rsid w:val="00411888"/>
    <w:rsid w:val="00412356"/>
    <w:rsid w:val="00412367"/>
    <w:rsid w:val="00412448"/>
    <w:rsid w:val="004124F1"/>
    <w:rsid w:val="00412AD7"/>
    <w:rsid w:val="00412BF9"/>
    <w:rsid w:val="00413F0F"/>
    <w:rsid w:val="00413F29"/>
    <w:rsid w:val="00413F79"/>
    <w:rsid w:val="00414091"/>
    <w:rsid w:val="00414565"/>
    <w:rsid w:val="00414A29"/>
    <w:rsid w:val="0041538C"/>
    <w:rsid w:val="00415887"/>
    <w:rsid w:val="004160A5"/>
    <w:rsid w:val="00416834"/>
    <w:rsid w:val="00416D83"/>
    <w:rsid w:val="004173ED"/>
    <w:rsid w:val="00417475"/>
    <w:rsid w:val="0041774C"/>
    <w:rsid w:val="00417895"/>
    <w:rsid w:val="00417938"/>
    <w:rsid w:val="00417B3A"/>
    <w:rsid w:val="00420684"/>
    <w:rsid w:val="00420CAA"/>
    <w:rsid w:val="00421205"/>
    <w:rsid w:val="00421D56"/>
    <w:rsid w:val="00421F87"/>
    <w:rsid w:val="00422CFD"/>
    <w:rsid w:val="00423BC0"/>
    <w:rsid w:val="004244F8"/>
    <w:rsid w:val="004247B8"/>
    <w:rsid w:val="004253EF"/>
    <w:rsid w:val="00425740"/>
    <w:rsid w:val="00425D96"/>
    <w:rsid w:val="004260D6"/>
    <w:rsid w:val="00426276"/>
    <w:rsid w:val="00426C77"/>
    <w:rsid w:val="004277B8"/>
    <w:rsid w:val="0043002C"/>
    <w:rsid w:val="004300E5"/>
    <w:rsid w:val="00430223"/>
    <w:rsid w:val="00431535"/>
    <w:rsid w:val="00431EDD"/>
    <w:rsid w:val="004326D0"/>
    <w:rsid w:val="004330F2"/>
    <w:rsid w:val="0043321E"/>
    <w:rsid w:val="004336E4"/>
    <w:rsid w:val="00433BA1"/>
    <w:rsid w:val="00433F04"/>
    <w:rsid w:val="004340CF"/>
    <w:rsid w:val="004345D4"/>
    <w:rsid w:val="004345FE"/>
    <w:rsid w:val="004346A9"/>
    <w:rsid w:val="0043520E"/>
    <w:rsid w:val="0043567F"/>
    <w:rsid w:val="0043595D"/>
    <w:rsid w:val="00435B2D"/>
    <w:rsid w:val="00436228"/>
    <w:rsid w:val="004369AE"/>
    <w:rsid w:val="00436B60"/>
    <w:rsid w:val="00436D87"/>
    <w:rsid w:val="00436F55"/>
    <w:rsid w:val="0043779B"/>
    <w:rsid w:val="00437A2F"/>
    <w:rsid w:val="00437B16"/>
    <w:rsid w:val="00437D12"/>
    <w:rsid w:val="0044046A"/>
    <w:rsid w:val="0044067D"/>
    <w:rsid w:val="00440832"/>
    <w:rsid w:val="00440C2D"/>
    <w:rsid w:val="0044122C"/>
    <w:rsid w:val="004413AF"/>
    <w:rsid w:val="00441859"/>
    <w:rsid w:val="00441884"/>
    <w:rsid w:val="00441C5C"/>
    <w:rsid w:val="00441D27"/>
    <w:rsid w:val="0044211C"/>
    <w:rsid w:val="0044282A"/>
    <w:rsid w:val="004429D3"/>
    <w:rsid w:val="00442A49"/>
    <w:rsid w:val="00442D48"/>
    <w:rsid w:val="004431E3"/>
    <w:rsid w:val="00443546"/>
    <w:rsid w:val="0044389C"/>
    <w:rsid w:val="0044390E"/>
    <w:rsid w:val="004444C7"/>
    <w:rsid w:val="0044469C"/>
    <w:rsid w:val="004446E4"/>
    <w:rsid w:val="00445044"/>
    <w:rsid w:val="00445947"/>
    <w:rsid w:val="00445F2B"/>
    <w:rsid w:val="00445FDA"/>
    <w:rsid w:val="0044612A"/>
    <w:rsid w:val="0044628D"/>
    <w:rsid w:val="00446309"/>
    <w:rsid w:val="00446528"/>
    <w:rsid w:val="00446D1B"/>
    <w:rsid w:val="00446F91"/>
    <w:rsid w:val="004475E5"/>
    <w:rsid w:val="00447751"/>
    <w:rsid w:val="00447FC8"/>
    <w:rsid w:val="00450031"/>
    <w:rsid w:val="004501CE"/>
    <w:rsid w:val="00450479"/>
    <w:rsid w:val="00450D02"/>
    <w:rsid w:val="00450E19"/>
    <w:rsid w:val="00450F0D"/>
    <w:rsid w:val="00451285"/>
    <w:rsid w:val="00451BB3"/>
    <w:rsid w:val="00451D13"/>
    <w:rsid w:val="0045236C"/>
    <w:rsid w:val="0045271D"/>
    <w:rsid w:val="00453CC3"/>
    <w:rsid w:val="00453DBA"/>
    <w:rsid w:val="00453EA1"/>
    <w:rsid w:val="004540E0"/>
    <w:rsid w:val="0045458F"/>
    <w:rsid w:val="00454A3B"/>
    <w:rsid w:val="00454FD5"/>
    <w:rsid w:val="004557C4"/>
    <w:rsid w:val="004561C0"/>
    <w:rsid w:val="0045648C"/>
    <w:rsid w:val="00456FDC"/>
    <w:rsid w:val="00457082"/>
    <w:rsid w:val="004572C5"/>
    <w:rsid w:val="004578A2"/>
    <w:rsid w:val="00457BCE"/>
    <w:rsid w:val="00457C37"/>
    <w:rsid w:val="0046099E"/>
    <w:rsid w:val="00460EFF"/>
    <w:rsid w:val="00460F04"/>
    <w:rsid w:val="004612A5"/>
    <w:rsid w:val="00461555"/>
    <w:rsid w:val="00461F49"/>
    <w:rsid w:val="00462000"/>
    <w:rsid w:val="0046393A"/>
    <w:rsid w:val="00463D07"/>
    <w:rsid w:val="00463E4D"/>
    <w:rsid w:val="00463E6F"/>
    <w:rsid w:val="00464293"/>
    <w:rsid w:val="004651CE"/>
    <w:rsid w:val="0046522E"/>
    <w:rsid w:val="00465C12"/>
    <w:rsid w:val="00465F84"/>
    <w:rsid w:val="00466562"/>
    <w:rsid w:val="00466805"/>
    <w:rsid w:val="00466E13"/>
    <w:rsid w:val="004675F5"/>
    <w:rsid w:val="00467878"/>
    <w:rsid w:val="0047024F"/>
    <w:rsid w:val="00470292"/>
    <w:rsid w:val="004703F2"/>
    <w:rsid w:val="004706BF"/>
    <w:rsid w:val="00470BA2"/>
    <w:rsid w:val="00470DD0"/>
    <w:rsid w:val="00470FED"/>
    <w:rsid w:val="004711E8"/>
    <w:rsid w:val="00471367"/>
    <w:rsid w:val="00471430"/>
    <w:rsid w:val="0047175F"/>
    <w:rsid w:val="004718A0"/>
    <w:rsid w:val="00471D3E"/>
    <w:rsid w:val="00472338"/>
    <w:rsid w:val="00473126"/>
    <w:rsid w:val="004734B1"/>
    <w:rsid w:val="004743FF"/>
    <w:rsid w:val="004744F0"/>
    <w:rsid w:val="00474659"/>
    <w:rsid w:val="00474E5A"/>
    <w:rsid w:val="00475579"/>
    <w:rsid w:val="004756B6"/>
    <w:rsid w:val="00475B82"/>
    <w:rsid w:val="00475F8D"/>
    <w:rsid w:val="00476933"/>
    <w:rsid w:val="004775F0"/>
    <w:rsid w:val="0048017E"/>
    <w:rsid w:val="00480CB0"/>
    <w:rsid w:val="00480DFC"/>
    <w:rsid w:val="00480F9D"/>
    <w:rsid w:val="00480FB2"/>
    <w:rsid w:val="004813F1"/>
    <w:rsid w:val="0048159D"/>
    <w:rsid w:val="004817F9"/>
    <w:rsid w:val="00481846"/>
    <w:rsid w:val="00481B43"/>
    <w:rsid w:val="00481E37"/>
    <w:rsid w:val="004821B9"/>
    <w:rsid w:val="00482A17"/>
    <w:rsid w:val="00482B94"/>
    <w:rsid w:val="00482DEC"/>
    <w:rsid w:val="004830ED"/>
    <w:rsid w:val="00483906"/>
    <w:rsid w:val="00483FFA"/>
    <w:rsid w:val="00484872"/>
    <w:rsid w:val="0048533E"/>
    <w:rsid w:val="004853EB"/>
    <w:rsid w:val="004855F5"/>
    <w:rsid w:val="004861DB"/>
    <w:rsid w:val="00486576"/>
    <w:rsid w:val="00486A40"/>
    <w:rsid w:val="00486E44"/>
    <w:rsid w:val="004873CA"/>
    <w:rsid w:val="004877EF"/>
    <w:rsid w:val="00487A06"/>
    <w:rsid w:val="004907D4"/>
    <w:rsid w:val="00490C37"/>
    <w:rsid w:val="00491168"/>
    <w:rsid w:val="004916D1"/>
    <w:rsid w:val="0049177D"/>
    <w:rsid w:val="004917C9"/>
    <w:rsid w:val="0049196C"/>
    <w:rsid w:val="00491FF6"/>
    <w:rsid w:val="0049214A"/>
    <w:rsid w:val="004925B0"/>
    <w:rsid w:val="00492A18"/>
    <w:rsid w:val="00492B48"/>
    <w:rsid w:val="004939C7"/>
    <w:rsid w:val="00493FD4"/>
    <w:rsid w:val="004944A4"/>
    <w:rsid w:val="00494644"/>
    <w:rsid w:val="004948F8"/>
    <w:rsid w:val="00494BB6"/>
    <w:rsid w:val="004956D1"/>
    <w:rsid w:val="00495975"/>
    <w:rsid w:val="00495B7A"/>
    <w:rsid w:val="00495DD7"/>
    <w:rsid w:val="00495E30"/>
    <w:rsid w:val="00496457"/>
    <w:rsid w:val="00496A4E"/>
    <w:rsid w:val="00496D28"/>
    <w:rsid w:val="004970D4"/>
    <w:rsid w:val="004977E4"/>
    <w:rsid w:val="00497A06"/>
    <w:rsid w:val="00497C34"/>
    <w:rsid w:val="00497EEF"/>
    <w:rsid w:val="004A0390"/>
    <w:rsid w:val="004A06CE"/>
    <w:rsid w:val="004A08EB"/>
    <w:rsid w:val="004A0E65"/>
    <w:rsid w:val="004A0F69"/>
    <w:rsid w:val="004A0F72"/>
    <w:rsid w:val="004A112C"/>
    <w:rsid w:val="004A1810"/>
    <w:rsid w:val="004A1E7F"/>
    <w:rsid w:val="004A1F98"/>
    <w:rsid w:val="004A2038"/>
    <w:rsid w:val="004A2517"/>
    <w:rsid w:val="004A2AB1"/>
    <w:rsid w:val="004A2CDF"/>
    <w:rsid w:val="004A2EC9"/>
    <w:rsid w:val="004A3BD6"/>
    <w:rsid w:val="004A43DE"/>
    <w:rsid w:val="004A4897"/>
    <w:rsid w:val="004A4C3C"/>
    <w:rsid w:val="004A6793"/>
    <w:rsid w:val="004A695A"/>
    <w:rsid w:val="004A6BA7"/>
    <w:rsid w:val="004A6C96"/>
    <w:rsid w:val="004A6D55"/>
    <w:rsid w:val="004A70F5"/>
    <w:rsid w:val="004A74EE"/>
    <w:rsid w:val="004A7B09"/>
    <w:rsid w:val="004B0861"/>
    <w:rsid w:val="004B0AA7"/>
    <w:rsid w:val="004B1000"/>
    <w:rsid w:val="004B131B"/>
    <w:rsid w:val="004B1544"/>
    <w:rsid w:val="004B1A35"/>
    <w:rsid w:val="004B1BC6"/>
    <w:rsid w:val="004B2056"/>
    <w:rsid w:val="004B225B"/>
    <w:rsid w:val="004B23EF"/>
    <w:rsid w:val="004B2583"/>
    <w:rsid w:val="004B2DEE"/>
    <w:rsid w:val="004B2E2A"/>
    <w:rsid w:val="004B2F3A"/>
    <w:rsid w:val="004B2FC2"/>
    <w:rsid w:val="004B3233"/>
    <w:rsid w:val="004B3792"/>
    <w:rsid w:val="004B3DC1"/>
    <w:rsid w:val="004B48E5"/>
    <w:rsid w:val="004B4D83"/>
    <w:rsid w:val="004B5034"/>
    <w:rsid w:val="004B5481"/>
    <w:rsid w:val="004B5DD9"/>
    <w:rsid w:val="004B5F3D"/>
    <w:rsid w:val="004B74A1"/>
    <w:rsid w:val="004B752F"/>
    <w:rsid w:val="004B79A2"/>
    <w:rsid w:val="004B7C7F"/>
    <w:rsid w:val="004B7EC2"/>
    <w:rsid w:val="004C080D"/>
    <w:rsid w:val="004C0C94"/>
    <w:rsid w:val="004C0F1E"/>
    <w:rsid w:val="004C1F9D"/>
    <w:rsid w:val="004C2319"/>
    <w:rsid w:val="004C240F"/>
    <w:rsid w:val="004C5792"/>
    <w:rsid w:val="004C5FB4"/>
    <w:rsid w:val="004C6962"/>
    <w:rsid w:val="004C6E1E"/>
    <w:rsid w:val="004C7521"/>
    <w:rsid w:val="004C7B46"/>
    <w:rsid w:val="004D0AAB"/>
    <w:rsid w:val="004D0B10"/>
    <w:rsid w:val="004D0E68"/>
    <w:rsid w:val="004D172E"/>
    <w:rsid w:val="004D18BD"/>
    <w:rsid w:val="004D1A8C"/>
    <w:rsid w:val="004D1C54"/>
    <w:rsid w:val="004D1F82"/>
    <w:rsid w:val="004D21C9"/>
    <w:rsid w:val="004D2625"/>
    <w:rsid w:val="004D28E4"/>
    <w:rsid w:val="004D34FF"/>
    <w:rsid w:val="004D3B15"/>
    <w:rsid w:val="004D408C"/>
    <w:rsid w:val="004D4093"/>
    <w:rsid w:val="004D40CD"/>
    <w:rsid w:val="004D44BB"/>
    <w:rsid w:val="004D46F8"/>
    <w:rsid w:val="004D51C3"/>
    <w:rsid w:val="004D55DD"/>
    <w:rsid w:val="004D593A"/>
    <w:rsid w:val="004D6165"/>
    <w:rsid w:val="004D6765"/>
    <w:rsid w:val="004D6893"/>
    <w:rsid w:val="004D6CE5"/>
    <w:rsid w:val="004D79DA"/>
    <w:rsid w:val="004D79F0"/>
    <w:rsid w:val="004D7AFE"/>
    <w:rsid w:val="004D7B63"/>
    <w:rsid w:val="004D7FB1"/>
    <w:rsid w:val="004E00F0"/>
    <w:rsid w:val="004E01BC"/>
    <w:rsid w:val="004E0241"/>
    <w:rsid w:val="004E0BA0"/>
    <w:rsid w:val="004E145D"/>
    <w:rsid w:val="004E151D"/>
    <w:rsid w:val="004E1820"/>
    <w:rsid w:val="004E1A2B"/>
    <w:rsid w:val="004E2208"/>
    <w:rsid w:val="004E2279"/>
    <w:rsid w:val="004E2434"/>
    <w:rsid w:val="004E2591"/>
    <w:rsid w:val="004E2C46"/>
    <w:rsid w:val="004E31C6"/>
    <w:rsid w:val="004E339A"/>
    <w:rsid w:val="004E3979"/>
    <w:rsid w:val="004E3DB0"/>
    <w:rsid w:val="004E4055"/>
    <w:rsid w:val="004E426C"/>
    <w:rsid w:val="004E4489"/>
    <w:rsid w:val="004E49E2"/>
    <w:rsid w:val="004E4A6B"/>
    <w:rsid w:val="004E547D"/>
    <w:rsid w:val="004E5CA9"/>
    <w:rsid w:val="004E5E68"/>
    <w:rsid w:val="004E5F0B"/>
    <w:rsid w:val="004E62FA"/>
    <w:rsid w:val="004E7541"/>
    <w:rsid w:val="004E7EF0"/>
    <w:rsid w:val="004F059A"/>
    <w:rsid w:val="004F0F37"/>
    <w:rsid w:val="004F1DEC"/>
    <w:rsid w:val="004F1E33"/>
    <w:rsid w:val="004F1EB3"/>
    <w:rsid w:val="004F20EE"/>
    <w:rsid w:val="004F296F"/>
    <w:rsid w:val="004F3659"/>
    <w:rsid w:val="004F3EDF"/>
    <w:rsid w:val="004F459A"/>
    <w:rsid w:val="004F472E"/>
    <w:rsid w:val="004F4FB5"/>
    <w:rsid w:val="004F5A86"/>
    <w:rsid w:val="004F5ACC"/>
    <w:rsid w:val="004F60E3"/>
    <w:rsid w:val="004F6523"/>
    <w:rsid w:val="004F6BFF"/>
    <w:rsid w:val="004F72AA"/>
    <w:rsid w:val="004F7DEA"/>
    <w:rsid w:val="005000D3"/>
    <w:rsid w:val="005003E2"/>
    <w:rsid w:val="005003F0"/>
    <w:rsid w:val="00500B1D"/>
    <w:rsid w:val="00500DE2"/>
    <w:rsid w:val="00500E6F"/>
    <w:rsid w:val="00500EFD"/>
    <w:rsid w:val="005015E4"/>
    <w:rsid w:val="00501E52"/>
    <w:rsid w:val="005022D9"/>
    <w:rsid w:val="00502436"/>
    <w:rsid w:val="00502782"/>
    <w:rsid w:val="005028AE"/>
    <w:rsid w:val="00502905"/>
    <w:rsid w:val="005030B9"/>
    <w:rsid w:val="00503A84"/>
    <w:rsid w:val="00503B5A"/>
    <w:rsid w:val="00503EAD"/>
    <w:rsid w:val="005042D2"/>
    <w:rsid w:val="0050438B"/>
    <w:rsid w:val="0050475B"/>
    <w:rsid w:val="005047D2"/>
    <w:rsid w:val="00506277"/>
    <w:rsid w:val="00506328"/>
    <w:rsid w:val="00506C2C"/>
    <w:rsid w:val="00506EF6"/>
    <w:rsid w:val="00507D2B"/>
    <w:rsid w:val="00507F39"/>
    <w:rsid w:val="005100C0"/>
    <w:rsid w:val="0051076D"/>
    <w:rsid w:val="005109BC"/>
    <w:rsid w:val="00510D82"/>
    <w:rsid w:val="00510DE1"/>
    <w:rsid w:val="00511102"/>
    <w:rsid w:val="005116A8"/>
    <w:rsid w:val="005118D1"/>
    <w:rsid w:val="00511F82"/>
    <w:rsid w:val="005121B9"/>
    <w:rsid w:val="005122F4"/>
    <w:rsid w:val="00512776"/>
    <w:rsid w:val="005127FB"/>
    <w:rsid w:val="0051292B"/>
    <w:rsid w:val="00513384"/>
    <w:rsid w:val="00513A73"/>
    <w:rsid w:val="005144FF"/>
    <w:rsid w:val="005146D3"/>
    <w:rsid w:val="005146E5"/>
    <w:rsid w:val="00514A92"/>
    <w:rsid w:val="00515149"/>
    <w:rsid w:val="00516647"/>
    <w:rsid w:val="00516AA9"/>
    <w:rsid w:val="0051746C"/>
    <w:rsid w:val="005176FA"/>
    <w:rsid w:val="00517D33"/>
    <w:rsid w:val="00520F40"/>
    <w:rsid w:val="00522C1E"/>
    <w:rsid w:val="00522C37"/>
    <w:rsid w:val="00523277"/>
    <w:rsid w:val="00523F11"/>
    <w:rsid w:val="0052429A"/>
    <w:rsid w:val="0052468F"/>
    <w:rsid w:val="00524963"/>
    <w:rsid w:val="00524E62"/>
    <w:rsid w:val="0052521D"/>
    <w:rsid w:val="00525486"/>
    <w:rsid w:val="005258F9"/>
    <w:rsid w:val="00525B65"/>
    <w:rsid w:val="00525B79"/>
    <w:rsid w:val="005263E8"/>
    <w:rsid w:val="005279B6"/>
    <w:rsid w:val="00527A58"/>
    <w:rsid w:val="00527BF4"/>
    <w:rsid w:val="00530808"/>
    <w:rsid w:val="005309CC"/>
    <w:rsid w:val="00530E56"/>
    <w:rsid w:val="00531191"/>
    <w:rsid w:val="0053162E"/>
    <w:rsid w:val="0053176D"/>
    <w:rsid w:val="00531B2B"/>
    <w:rsid w:val="00531E7D"/>
    <w:rsid w:val="0053200F"/>
    <w:rsid w:val="0053226E"/>
    <w:rsid w:val="00532E16"/>
    <w:rsid w:val="00533EDB"/>
    <w:rsid w:val="005342B0"/>
    <w:rsid w:val="00534ACD"/>
    <w:rsid w:val="0053553D"/>
    <w:rsid w:val="00535C23"/>
    <w:rsid w:val="00535EB4"/>
    <w:rsid w:val="0053725C"/>
    <w:rsid w:val="005374BF"/>
    <w:rsid w:val="005401CD"/>
    <w:rsid w:val="00540232"/>
    <w:rsid w:val="00540434"/>
    <w:rsid w:val="0054054F"/>
    <w:rsid w:val="00540783"/>
    <w:rsid w:val="00540A05"/>
    <w:rsid w:val="00540FBE"/>
    <w:rsid w:val="005410B1"/>
    <w:rsid w:val="0054117B"/>
    <w:rsid w:val="00541B24"/>
    <w:rsid w:val="00541F04"/>
    <w:rsid w:val="0054216B"/>
    <w:rsid w:val="0054247A"/>
    <w:rsid w:val="005425CA"/>
    <w:rsid w:val="00543636"/>
    <w:rsid w:val="00543A5E"/>
    <w:rsid w:val="00543B14"/>
    <w:rsid w:val="00543CA2"/>
    <w:rsid w:val="00544047"/>
    <w:rsid w:val="005440CB"/>
    <w:rsid w:val="0054422C"/>
    <w:rsid w:val="00544E6D"/>
    <w:rsid w:val="00545409"/>
    <w:rsid w:val="00545589"/>
    <w:rsid w:val="00545704"/>
    <w:rsid w:val="00545E86"/>
    <w:rsid w:val="00545FAC"/>
    <w:rsid w:val="00546523"/>
    <w:rsid w:val="00546D63"/>
    <w:rsid w:val="00547581"/>
    <w:rsid w:val="0054767B"/>
    <w:rsid w:val="00547A4D"/>
    <w:rsid w:val="00547A6F"/>
    <w:rsid w:val="00550168"/>
    <w:rsid w:val="00550B8A"/>
    <w:rsid w:val="00550BB6"/>
    <w:rsid w:val="00551065"/>
    <w:rsid w:val="00551E74"/>
    <w:rsid w:val="00552071"/>
    <w:rsid w:val="00552E8A"/>
    <w:rsid w:val="005533A0"/>
    <w:rsid w:val="00553564"/>
    <w:rsid w:val="00553973"/>
    <w:rsid w:val="00553E58"/>
    <w:rsid w:val="00555B17"/>
    <w:rsid w:val="005567E5"/>
    <w:rsid w:val="00556932"/>
    <w:rsid w:val="00556F08"/>
    <w:rsid w:val="00556FFF"/>
    <w:rsid w:val="005576F2"/>
    <w:rsid w:val="00557AD6"/>
    <w:rsid w:val="00560148"/>
    <w:rsid w:val="00560664"/>
    <w:rsid w:val="005606F0"/>
    <w:rsid w:val="00560ABE"/>
    <w:rsid w:val="00560E0F"/>
    <w:rsid w:val="005618F7"/>
    <w:rsid w:val="005619D8"/>
    <w:rsid w:val="00561C16"/>
    <w:rsid w:val="00561FF4"/>
    <w:rsid w:val="00562F95"/>
    <w:rsid w:val="0056341E"/>
    <w:rsid w:val="00563EFA"/>
    <w:rsid w:val="00564004"/>
    <w:rsid w:val="005642F1"/>
    <w:rsid w:val="00564722"/>
    <w:rsid w:val="00564967"/>
    <w:rsid w:val="00564D5F"/>
    <w:rsid w:val="00564E4E"/>
    <w:rsid w:val="00564F82"/>
    <w:rsid w:val="005652F7"/>
    <w:rsid w:val="005657FC"/>
    <w:rsid w:val="0056596D"/>
    <w:rsid w:val="00565DF9"/>
    <w:rsid w:val="00565E1E"/>
    <w:rsid w:val="00566512"/>
    <w:rsid w:val="00566709"/>
    <w:rsid w:val="00566AF1"/>
    <w:rsid w:val="00566B4A"/>
    <w:rsid w:val="00566C1E"/>
    <w:rsid w:val="00566C4A"/>
    <w:rsid w:val="00566ED0"/>
    <w:rsid w:val="00566FE1"/>
    <w:rsid w:val="00567987"/>
    <w:rsid w:val="005703EB"/>
    <w:rsid w:val="00571874"/>
    <w:rsid w:val="00571C14"/>
    <w:rsid w:val="00571F8F"/>
    <w:rsid w:val="00571FAF"/>
    <w:rsid w:val="00572E26"/>
    <w:rsid w:val="00572EBD"/>
    <w:rsid w:val="0057392A"/>
    <w:rsid w:val="00573B48"/>
    <w:rsid w:val="00574448"/>
    <w:rsid w:val="00574517"/>
    <w:rsid w:val="00574F9C"/>
    <w:rsid w:val="00575458"/>
    <w:rsid w:val="00575484"/>
    <w:rsid w:val="00575AB7"/>
    <w:rsid w:val="005768F7"/>
    <w:rsid w:val="00576B5E"/>
    <w:rsid w:val="00576CE7"/>
    <w:rsid w:val="00576DCD"/>
    <w:rsid w:val="00577BEA"/>
    <w:rsid w:val="00577C2B"/>
    <w:rsid w:val="00577D24"/>
    <w:rsid w:val="00577DD0"/>
    <w:rsid w:val="00577F77"/>
    <w:rsid w:val="005802D0"/>
    <w:rsid w:val="0058156E"/>
    <w:rsid w:val="00581BBA"/>
    <w:rsid w:val="00582097"/>
    <w:rsid w:val="005822E1"/>
    <w:rsid w:val="0058277C"/>
    <w:rsid w:val="00582A0A"/>
    <w:rsid w:val="00583632"/>
    <w:rsid w:val="0058436F"/>
    <w:rsid w:val="0058463E"/>
    <w:rsid w:val="005847DA"/>
    <w:rsid w:val="005855DB"/>
    <w:rsid w:val="00585700"/>
    <w:rsid w:val="0058593B"/>
    <w:rsid w:val="00585B81"/>
    <w:rsid w:val="00585C79"/>
    <w:rsid w:val="005864AF"/>
    <w:rsid w:val="0058701E"/>
    <w:rsid w:val="005870CB"/>
    <w:rsid w:val="00590C52"/>
    <w:rsid w:val="00590E00"/>
    <w:rsid w:val="005911E3"/>
    <w:rsid w:val="00591201"/>
    <w:rsid w:val="00591237"/>
    <w:rsid w:val="005915D6"/>
    <w:rsid w:val="00591804"/>
    <w:rsid w:val="00591894"/>
    <w:rsid w:val="005918FA"/>
    <w:rsid w:val="00591C8A"/>
    <w:rsid w:val="00591FCC"/>
    <w:rsid w:val="00592217"/>
    <w:rsid w:val="00592645"/>
    <w:rsid w:val="00592E14"/>
    <w:rsid w:val="005935AB"/>
    <w:rsid w:val="00593D2B"/>
    <w:rsid w:val="00594BC2"/>
    <w:rsid w:val="00595484"/>
    <w:rsid w:val="0059555C"/>
    <w:rsid w:val="00595D5E"/>
    <w:rsid w:val="005960E6"/>
    <w:rsid w:val="00596224"/>
    <w:rsid w:val="0059628F"/>
    <w:rsid w:val="00596338"/>
    <w:rsid w:val="005969B3"/>
    <w:rsid w:val="005976E1"/>
    <w:rsid w:val="00597FDC"/>
    <w:rsid w:val="005A0153"/>
    <w:rsid w:val="005A0510"/>
    <w:rsid w:val="005A0DD0"/>
    <w:rsid w:val="005A0F29"/>
    <w:rsid w:val="005A25F9"/>
    <w:rsid w:val="005A290B"/>
    <w:rsid w:val="005A2E44"/>
    <w:rsid w:val="005A2E9E"/>
    <w:rsid w:val="005A3968"/>
    <w:rsid w:val="005A3A48"/>
    <w:rsid w:val="005A3ED0"/>
    <w:rsid w:val="005A4345"/>
    <w:rsid w:val="005A4426"/>
    <w:rsid w:val="005A4674"/>
    <w:rsid w:val="005A47CA"/>
    <w:rsid w:val="005A4EC8"/>
    <w:rsid w:val="005A5236"/>
    <w:rsid w:val="005A52D7"/>
    <w:rsid w:val="005A5B5A"/>
    <w:rsid w:val="005A6251"/>
    <w:rsid w:val="005A6A83"/>
    <w:rsid w:val="005A6AEE"/>
    <w:rsid w:val="005A6E7C"/>
    <w:rsid w:val="005A70C1"/>
    <w:rsid w:val="005A72B9"/>
    <w:rsid w:val="005A7378"/>
    <w:rsid w:val="005A77A5"/>
    <w:rsid w:val="005A7DEA"/>
    <w:rsid w:val="005B036A"/>
    <w:rsid w:val="005B084E"/>
    <w:rsid w:val="005B0BA5"/>
    <w:rsid w:val="005B0F25"/>
    <w:rsid w:val="005B16F3"/>
    <w:rsid w:val="005B19BD"/>
    <w:rsid w:val="005B212C"/>
    <w:rsid w:val="005B27C3"/>
    <w:rsid w:val="005B292B"/>
    <w:rsid w:val="005B2ADA"/>
    <w:rsid w:val="005B37FE"/>
    <w:rsid w:val="005B3936"/>
    <w:rsid w:val="005B3DF0"/>
    <w:rsid w:val="005B457E"/>
    <w:rsid w:val="005B4586"/>
    <w:rsid w:val="005B5919"/>
    <w:rsid w:val="005B5B2E"/>
    <w:rsid w:val="005B5D40"/>
    <w:rsid w:val="005B6105"/>
    <w:rsid w:val="005B614C"/>
    <w:rsid w:val="005B6729"/>
    <w:rsid w:val="005B68FB"/>
    <w:rsid w:val="005B6D65"/>
    <w:rsid w:val="005B734B"/>
    <w:rsid w:val="005B734F"/>
    <w:rsid w:val="005B773A"/>
    <w:rsid w:val="005B7B45"/>
    <w:rsid w:val="005C0330"/>
    <w:rsid w:val="005C0DAE"/>
    <w:rsid w:val="005C1080"/>
    <w:rsid w:val="005C1A45"/>
    <w:rsid w:val="005C2259"/>
    <w:rsid w:val="005C2301"/>
    <w:rsid w:val="005C2695"/>
    <w:rsid w:val="005C2AC6"/>
    <w:rsid w:val="005C2B45"/>
    <w:rsid w:val="005C2CC2"/>
    <w:rsid w:val="005C3755"/>
    <w:rsid w:val="005C3E43"/>
    <w:rsid w:val="005C47C8"/>
    <w:rsid w:val="005C4E47"/>
    <w:rsid w:val="005C5606"/>
    <w:rsid w:val="005C56EC"/>
    <w:rsid w:val="005C78D0"/>
    <w:rsid w:val="005C7B67"/>
    <w:rsid w:val="005D0794"/>
    <w:rsid w:val="005D0B85"/>
    <w:rsid w:val="005D0CA3"/>
    <w:rsid w:val="005D14D2"/>
    <w:rsid w:val="005D1989"/>
    <w:rsid w:val="005D1C9E"/>
    <w:rsid w:val="005D1D0C"/>
    <w:rsid w:val="005D25C5"/>
    <w:rsid w:val="005D2C9C"/>
    <w:rsid w:val="005D2DD0"/>
    <w:rsid w:val="005D353D"/>
    <w:rsid w:val="005D38CF"/>
    <w:rsid w:val="005D39F9"/>
    <w:rsid w:val="005D4222"/>
    <w:rsid w:val="005D44F0"/>
    <w:rsid w:val="005D45AF"/>
    <w:rsid w:val="005D48B5"/>
    <w:rsid w:val="005D5973"/>
    <w:rsid w:val="005D5EF9"/>
    <w:rsid w:val="005D629B"/>
    <w:rsid w:val="005D68E5"/>
    <w:rsid w:val="005D6B36"/>
    <w:rsid w:val="005D6FF5"/>
    <w:rsid w:val="005D7D66"/>
    <w:rsid w:val="005D7DEA"/>
    <w:rsid w:val="005E02FE"/>
    <w:rsid w:val="005E0655"/>
    <w:rsid w:val="005E0AB9"/>
    <w:rsid w:val="005E11D8"/>
    <w:rsid w:val="005E1B04"/>
    <w:rsid w:val="005E1B05"/>
    <w:rsid w:val="005E24C6"/>
    <w:rsid w:val="005E24D8"/>
    <w:rsid w:val="005E2812"/>
    <w:rsid w:val="005E2A81"/>
    <w:rsid w:val="005E2AD2"/>
    <w:rsid w:val="005E2C5B"/>
    <w:rsid w:val="005E3417"/>
    <w:rsid w:val="005E41AB"/>
    <w:rsid w:val="005E41B2"/>
    <w:rsid w:val="005E455D"/>
    <w:rsid w:val="005E4D71"/>
    <w:rsid w:val="005E4E83"/>
    <w:rsid w:val="005E5053"/>
    <w:rsid w:val="005E52CA"/>
    <w:rsid w:val="005E5C0B"/>
    <w:rsid w:val="005E5E7E"/>
    <w:rsid w:val="005E5F4E"/>
    <w:rsid w:val="005E6060"/>
    <w:rsid w:val="005E697E"/>
    <w:rsid w:val="005E73EB"/>
    <w:rsid w:val="005E74A0"/>
    <w:rsid w:val="005E789E"/>
    <w:rsid w:val="005E7B56"/>
    <w:rsid w:val="005F03D1"/>
    <w:rsid w:val="005F081C"/>
    <w:rsid w:val="005F0A11"/>
    <w:rsid w:val="005F1126"/>
    <w:rsid w:val="005F21C7"/>
    <w:rsid w:val="005F2C14"/>
    <w:rsid w:val="005F2EDA"/>
    <w:rsid w:val="005F303A"/>
    <w:rsid w:val="005F3A53"/>
    <w:rsid w:val="005F4363"/>
    <w:rsid w:val="005F43F3"/>
    <w:rsid w:val="005F456F"/>
    <w:rsid w:val="005F46DC"/>
    <w:rsid w:val="005F48CB"/>
    <w:rsid w:val="005F49F9"/>
    <w:rsid w:val="005F4A3D"/>
    <w:rsid w:val="005F4CF0"/>
    <w:rsid w:val="005F4FFE"/>
    <w:rsid w:val="005F554C"/>
    <w:rsid w:val="005F597F"/>
    <w:rsid w:val="005F652E"/>
    <w:rsid w:val="005F6A32"/>
    <w:rsid w:val="005F6F18"/>
    <w:rsid w:val="005F6F2A"/>
    <w:rsid w:val="005F6FD3"/>
    <w:rsid w:val="005F7020"/>
    <w:rsid w:val="005F7FA6"/>
    <w:rsid w:val="006005AD"/>
    <w:rsid w:val="00600AB4"/>
    <w:rsid w:val="00601319"/>
    <w:rsid w:val="0060152D"/>
    <w:rsid w:val="00601A9E"/>
    <w:rsid w:val="00601E9E"/>
    <w:rsid w:val="00602228"/>
    <w:rsid w:val="0060224D"/>
    <w:rsid w:val="00602522"/>
    <w:rsid w:val="00602DCB"/>
    <w:rsid w:val="00602F79"/>
    <w:rsid w:val="0060355D"/>
    <w:rsid w:val="00603737"/>
    <w:rsid w:val="0060385B"/>
    <w:rsid w:val="00604F65"/>
    <w:rsid w:val="006055AF"/>
    <w:rsid w:val="00605896"/>
    <w:rsid w:val="006058AB"/>
    <w:rsid w:val="0060624B"/>
    <w:rsid w:val="006063AA"/>
    <w:rsid w:val="006063FE"/>
    <w:rsid w:val="006102AB"/>
    <w:rsid w:val="00610535"/>
    <w:rsid w:val="0061185B"/>
    <w:rsid w:val="00611C59"/>
    <w:rsid w:val="00611CEF"/>
    <w:rsid w:val="00611E18"/>
    <w:rsid w:val="00611E78"/>
    <w:rsid w:val="0061251F"/>
    <w:rsid w:val="0061260C"/>
    <w:rsid w:val="00613899"/>
    <w:rsid w:val="00613D5C"/>
    <w:rsid w:val="00613E4D"/>
    <w:rsid w:val="00614055"/>
    <w:rsid w:val="00614461"/>
    <w:rsid w:val="006146B5"/>
    <w:rsid w:val="00614A69"/>
    <w:rsid w:val="00615220"/>
    <w:rsid w:val="00615D34"/>
    <w:rsid w:val="00615EC4"/>
    <w:rsid w:val="00616AD1"/>
    <w:rsid w:val="00616CDB"/>
    <w:rsid w:val="00617342"/>
    <w:rsid w:val="0061739E"/>
    <w:rsid w:val="00617914"/>
    <w:rsid w:val="006179CD"/>
    <w:rsid w:val="00620080"/>
    <w:rsid w:val="006203A4"/>
    <w:rsid w:val="006204F3"/>
    <w:rsid w:val="00620731"/>
    <w:rsid w:val="006210E8"/>
    <w:rsid w:val="00621969"/>
    <w:rsid w:val="00621E42"/>
    <w:rsid w:val="00622340"/>
    <w:rsid w:val="006223BB"/>
    <w:rsid w:val="00622B96"/>
    <w:rsid w:val="0062336F"/>
    <w:rsid w:val="006233B9"/>
    <w:rsid w:val="00623F0A"/>
    <w:rsid w:val="00623F47"/>
    <w:rsid w:val="00624660"/>
    <w:rsid w:val="00624AF7"/>
    <w:rsid w:val="00625356"/>
    <w:rsid w:val="00625427"/>
    <w:rsid w:val="00625709"/>
    <w:rsid w:val="00626E37"/>
    <w:rsid w:val="00627043"/>
    <w:rsid w:val="006277A0"/>
    <w:rsid w:val="00627A1F"/>
    <w:rsid w:val="006301DF"/>
    <w:rsid w:val="00630781"/>
    <w:rsid w:val="006307F3"/>
    <w:rsid w:val="00630A69"/>
    <w:rsid w:val="00630C4A"/>
    <w:rsid w:val="00630DCB"/>
    <w:rsid w:val="006312D5"/>
    <w:rsid w:val="006312FB"/>
    <w:rsid w:val="00631496"/>
    <w:rsid w:val="00631FAF"/>
    <w:rsid w:val="00632C76"/>
    <w:rsid w:val="006332A6"/>
    <w:rsid w:val="006333C2"/>
    <w:rsid w:val="006334FD"/>
    <w:rsid w:val="006338BF"/>
    <w:rsid w:val="00633D10"/>
    <w:rsid w:val="006340F1"/>
    <w:rsid w:val="006342B7"/>
    <w:rsid w:val="006342E7"/>
    <w:rsid w:val="0063496C"/>
    <w:rsid w:val="00634BEE"/>
    <w:rsid w:val="00635729"/>
    <w:rsid w:val="00635786"/>
    <w:rsid w:val="00635D77"/>
    <w:rsid w:val="00635EE4"/>
    <w:rsid w:val="0063641A"/>
    <w:rsid w:val="00636847"/>
    <w:rsid w:val="00636B67"/>
    <w:rsid w:val="00636EE9"/>
    <w:rsid w:val="00637771"/>
    <w:rsid w:val="00640188"/>
    <w:rsid w:val="00640357"/>
    <w:rsid w:val="00640F27"/>
    <w:rsid w:val="006412F3"/>
    <w:rsid w:val="00641306"/>
    <w:rsid w:val="00641AC2"/>
    <w:rsid w:val="00641F72"/>
    <w:rsid w:val="00642B1B"/>
    <w:rsid w:val="00642E72"/>
    <w:rsid w:val="0064370C"/>
    <w:rsid w:val="00643C6B"/>
    <w:rsid w:val="006442B4"/>
    <w:rsid w:val="00644452"/>
    <w:rsid w:val="0064483F"/>
    <w:rsid w:val="00644E7A"/>
    <w:rsid w:val="00645AF0"/>
    <w:rsid w:val="00645BC0"/>
    <w:rsid w:val="00645C02"/>
    <w:rsid w:val="006460D9"/>
    <w:rsid w:val="00646855"/>
    <w:rsid w:val="00646BB7"/>
    <w:rsid w:val="006470BD"/>
    <w:rsid w:val="0064712E"/>
    <w:rsid w:val="0064755C"/>
    <w:rsid w:val="00647761"/>
    <w:rsid w:val="00647CA2"/>
    <w:rsid w:val="00647CC6"/>
    <w:rsid w:val="0065003F"/>
    <w:rsid w:val="00650152"/>
    <w:rsid w:val="00650420"/>
    <w:rsid w:val="00650464"/>
    <w:rsid w:val="00650716"/>
    <w:rsid w:val="006507D7"/>
    <w:rsid w:val="00650C9C"/>
    <w:rsid w:val="00650D93"/>
    <w:rsid w:val="00650DBA"/>
    <w:rsid w:val="00651A57"/>
    <w:rsid w:val="00652987"/>
    <w:rsid w:val="00652D72"/>
    <w:rsid w:val="00653181"/>
    <w:rsid w:val="0065395F"/>
    <w:rsid w:val="00653CA5"/>
    <w:rsid w:val="00653FE4"/>
    <w:rsid w:val="0065427D"/>
    <w:rsid w:val="00654369"/>
    <w:rsid w:val="006543A6"/>
    <w:rsid w:val="006545A7"/>
    <w:rsid w:val="006548B0"/>
    <w:rsid w:val="00654A70"/>
    <w:rsid w:val="00654AFA"/>
    <w:rsid w:val="00654BC7"/>
    <w:rsid w:val="00654F0B"/>
    <w:rsid w:val="0065500B"/>
    <w:rsid w:val="00655342"/>
    <w:rsid w:val="006553D8"/>
    <w:rsid w:val="0065566E"/>
    <w:rsid w:val="00655B1C"/>
    <w:rsid w:val="00656201"/>
    <w:rsid w:val="00657403"/>
    <w:rsid w:val="00657E70"/>
    <w:rsid w:val="00657E9F"/>
    <w:rsid w:val="006600DB"/>
    <w:rsid w:val="00660184"/>
    <w:rsid w:val="00660FAA"/>
    <w:rsid w:val="00661D28"/>
    <w:rsid w:val="0066240B"/>
    <w:rsid w:val="0066280B"/>
    <w:rsid w:val="00662A70"/>
    <w:rsid w:val="00662E34"/>
    <w:rsid w:val="00662EEF"/>
    <w:rsid w:val="0066345B"/>
    <w:rsid w:val="00663694"/>
    <w:rsid w:val="00663961"/>
    <w:rsid w:val="00664C6B"/>
    <w:rsid w:val="00664EB2"/>
    <w:rsid w:val="00666464"/>
    <w:rsid w:val="0066652D"/>
    <w:rsid w:val="0066653F"/>
    <w:rsid w:val="0066669E"/>
    <w:rsid w:val="006667DA"/>
    <w:rsid w:val="0066682F"/>
    <w:rsid w:val="006668CD"/>
    <w:rsid w:val="00666CEF"/>
    <w:rsid w:val="0066705E"/>
    <w:rsid w:val="006672E1"/>
    <w:rsid w:val="0066741E"/>
    <w:rsid w:val="0066755B"/>
    <w:rsid w:val="006679CD"/>
    <w:rsid w:val="006707BA"/>
    <w:rsid w:val="00670CA3"/>
    <w:rsid w:val="00671504"/>
    <w:rsid w:val="00673049"/>
    <w:rsid w:val="00673092"/>
    <w:rsid w:val="0067451A"/>
    <w:rsid w:val="0067522F"/>
    <w:rsid w:val="006754B3"/>
    <w:rsid w:val="006754B5"/>
    <w:rsid w:val="00675769"/>
    <w:rsid w:val="00676F34"/>
    <w:rsid w:val="006772CB"/>
    <w:rsid w:val="006774B5"/>
    <w:rsid w:val="00677B22"/>
    <w:rsid w:val="00680330"/>
    <w:rsid w:val="00680758"/>
    <w:rsid w:val="00680B3D"/>
    <w:rsid w:val="00680E61"/>
    <w:rsid w:val="006810C5"/>
    <w:rsid w:val="00681C43"/>
    <w:rsid w:val="00681CC5"/>
    <w:rsid w:val="006823C6"/>
    <w:rsid w:val="00682731"/>
    <w:rsid w:val="00683A4B"/>
    <w:rsid w:val="00683AD4"/>
    <w:rsid w:val="006842BD"/>
    <w:rsid w:val="00684343"/>
    <w:rsid w:val="00684B68"/>
    <w:rsid w:val="00684F70"/>
    <w:rsid w:val="0068506C"/>
    <w:rsid w:val="0068518B"/>
    <w:rsid w:val="00685876"/>
    <w:rsid w:val="00685F4A"/>
    <w:rsid w:val="00686339"/>
    <w:rsid w:val="00686E5B"/>
    <w:rsid w:val="00686E76"/>
    <w:rsid w:val="0068726F"/>
    <w:rsid w:val="0068732B"/>
    <w:rsid w:val="00687722"/>
    <w:rsid w:val="00687790"/>
    <w:rsid w:val="006877DB"/>
    <w:rsid w:val="00690787"/>
    <w:rsid w:val="00690AC5"/>
    <w:rsid w:val="00690BD7"/>
    <w:rsid w:val="00690CB3"/>
    <w:rsid w:val="006911B8"/>
    <w:rsid w:val="00691774"/>
    <w:rsid w:val="006919F7"/>
    <w:rsid w:val="00691CBA"/>
    <w:rsid w:val="00692844"/>
    <w:rsid w:val="00692CE0"/>
    <w:rsid w:val="00693462"/>
    <w:rsid w:val="006934E8"/>
    <w:rsid w:val="00693600"/>
    <w:rsid w:val="0069400E"/>
    <w:rsid w:val="006942A7"/>
    <w:rsid w:val="0069455B"/>
    <w:rsid w:val="00694CAD"/>
    <w:rsid w:val="00695075"/>
    <w:rsid w:val="00695C27"/>
    <w:rsid w:val="00696B33"/>
    <w:rsid w:val="006970A1"/>
    <w:rsid w:val="006972CF"/>
    <w:rsid w:val="006973AA"/>
    <w:rsid w:val="0069745B"/>
    <w:rsid w:val="00697721"/>
    <w:rsid w:val="00697CB3"/>
    <w:rsid w:val="006A05C3"/>
    <w:rsid w:val="006A063D"/>
    <w:rsid w:val="006A123E"/>
    <w:rsid w:val="006A127E"/>
    <w:rsid w:val="006A1872"/>
    <w:rsid w:val="006A19C0"/>
    <w:rsid w:val="006A27B3"/>
    <w:rsid w:val="006A27EA"/>
    <w:rsid w:val="006A2CA0"/>
    <w:rsid w:val="006A2DFF"/>
    <w:rsid w:val="006A37A0"/>
    <w:rsid w:val="006A45BD"/>
    <w:rsid w:val="006A4656"/>
    <w:rsid w:val="006A48E3"/>
    <w:rsid w:val="006A6C2E"/>
    <w:rsid w:val="006A6DA4"/>
    <w:rsid w:val="006A6ED8"/>
    <w:rsid w:val="006A71B7"/>
    <w:rsid w:val="006A729C"/>
    <w:rsid w:val="006A7970"/>
    <w:rsid w:val="006A7F24"/>
    <w:rsid w:val="006B016F"/>
    <w:rsid w:val="006B02C3"/>
    <w:rsid w:val="006B04AF"/>
    <w:rsid w:val="006B12B1"/>
    <w:rsid w:val="006B18D1"/>
    <w:rsid w:val="006B1BA3"/>
    <w:rsid w:val="006B2060"/>
    <w:rsid w:val="006B218E"/>
    <w:rsid w:val="006B2D40"/>
    <w:rsid w:val="006B2EF1"/>
    <w:rsid w:val="006B3AB0"/>
    <w:rsid w:val="006B3EFD"/>
    <w:rsid w:val="006B4212"/>
    <w:rsid w:val="006B43F0"/>
    <w:rsid w:val="006B47F5"/>
    <w:rsid w:val="006B481D"/>
    <w:rsid w:val="006B4B61"/>
    <w:rsid w:val="006B532E"/>
    <w:rsid w:val="006B5446"/>
    <w:rsid w:val="006B5F53"/>
    <w:rsid w:val="006B5FF9"/>
    <w:rsid w:val="006B641B"/>
    <w:rsid w:val="006B71A3"/>
    <w:rsid w:val="006B72B2"/>
    <w:rsid w:val="006B7648"/>
    <w:rsid w:val="006B796E"/>
    <w:rsid w:val="006C067B"/>
    <w:rsid w:val="006C0EAD"/>
    <w:rsid w:val="006C12EA"/>
    <w:rsid w:val="006C143F"/>
    <w:rsid w:val="006C1CF8"/>
    <w:rsid w:val="006C22A6"/>
    <w:rsid w:val="006C2A82"/>
    <w:rsid w:val="006C2C52"/>
    <w:rsid w:val="006C30EF"/>
    <w:rsid w:val="006C3352"/>
    <w:rsid w:val="006C3842"/>
    <w:rsid w:val="006C3968"/>
    <w:rsid w:val="006C4380"/>
    <w:rsid w:val="006C497D"/>
    <w:rsid w:val="006C49D0"/>
    <w:rsid w:val="006C5353"/>
    <w:rsid w:val="006C57F4"/>
    <w:rsid w:val="006C659E"/>
    <w:rsid w:val="006C67C5"/>
    <w:rsid w:val="006C6AB4"/>
    <w:rsid w:val="006C7903"/>
    <w:rsid w:val="006C7E2C"/>
    <w:rsid w:val="006D0694"/>
    <w:rsid w:val="006D082C"/>
    <w:rsid w:val="006D0BED"/>
    <w:rsid w:val="006D0DCB"/>
    <w:rsid w:val="006D13D3"/>
    <w:rsid w:val="006D1429"/>
    <w:rsid w:val="006D17C0"/>
    <w:rsid w:val="006D1A05"/>
    <w:rsid w:val="006D257B"/>
    <w:rsid w:val="006D2DE4"/>
    <w:rsid w:val="006D33F5"/>
    <w:rsid w:val="006D3AEF"/>
    <w:rsid w:val="006D3FEB"/>
    <w:rsid w:val="006D40A9"/>
    <w:rsid w:val="006D42E9"/>
    <w:rsid w:val="006D4EC2"/>
    <w:rsid w:val="006D5081"/>
    <w:rsid w:val="006D5D4C"/>
    <w:rsid w:val="006D621B"/>
    <w:rsid w:val="006D636C"/>
    <w:rsid w:val="006D63ED"/>
    <w:rsid w:val="006D6852"/>
    <w:rsid w:val="006D7001"/>
    <w:rsid w:val="006D78D4"/>
    <w:rsid w:val="006D7A72"/>
    <w:rsid w:val="006D7E06"/>
    <w:rsid w:val="006E07B3"/>
    <w:rsid w:val="006E0993"/>
    <w:rsid w:val="006E0AF4"/>
    <w:rsid w:val="006E109D"/>
    <w:rsid w:val="006E15DA"/>
    <w:rsid w:val="006E1649"/>
    <w:rsid w:val="006E211A"/>
    <w:rsid w:val="006E2AB0"/>
    <w:rsid w:val="006E2D95"/>
    <w:rsid w:val="006E2DA3"/>
    <w:rsid w:val="006E3758"/>
    <w:rsid w:val="006E3E89"/>
    <w:rsid w:val="006E3F14"/>
    <w:rsid w:val="006E4151"/>
    <w:rsid w:val="006E4ED4"/>
    <w:rsid w:val="006E5209"/>
    <w:rsid w:val="006E6091"/>
    <w:rsid w:val="006E60CA"/>
    <w:rsid w:val="006E6153"/>
    <w:rsid w:val="006E6422"/>
    <w:rsid w:val="006E6F00"/>
    <w:rsid w:val="006F0010"/>
    <w:rsid w:val="006F0C8F"/>
    <w:rsid w:val="006F16DB"/>
    <w:rsid w:val="006F1993"/>
    <w:rsid w:val="006F1A62"/>
    <w:rsid w:val="006F1D9C"/>
    <w:rsid w:val="006F1DD2"/>
    <w:rsid w:val="006F2129"/>
    <w:rsid w:val="006F229A"/>
    <w:rsid w:val="006F245A"/>
    <w:rsid w:val="006F258E"/>
    <w:rsid w:val="006F26C6"/>
    <w:rsid w:val="006F2795"/>
    <w:rsid w:val="006F2A86"/>
    <w:rsid w:val="006F2EDC"/>
    <w:rsid w:val="006F3C54"/>
    <w:rsid w:val="006F4054"/>
    <w:rsid w:val="006F44E5"/>
    <w:rsid w:val="006F4CB5"/>
    <w:rsid w:val="006F4FA2"/>
    <w:rsid w:val="006F5080"/>
    <w:rsid w:val="006F547F"/>
    <w:rsid w:val="006F60E7"/>
    <w:rsid w:val="006F665F"/>
    <w:rsid w:val="006F6765"/>
    <w:rsid w:val="006F6BB6"/>
    <w:rsid w:val="006F6D9F"/>
    <w:rsid w:val="006F793F"/>
    <w:rsid w:val="006F7BAA"/>
    <w:rsid w:val="00700366"/>
    <w:rsid w:val="00700528"/>
    <w:rsid w:val="00700609"/>
    <w:rsid w:val="007008BF"/>
    <w:rsid w:val="00701023"/>
    <w:rsid w:val="007010A5"/>
    <w:rsid w:val="007018BD"/>
    <w:rsid w:val="00701D63"/>
    <w:rsid w:val="00701E71"/>
    <w:rsid w:val="00702478"/>
    <w:rsid w:val="00702D4A"/>
    <w:rsid w:val="00702DCC"/>
    <w:rsid w:val="00703D6B"/>
    <w:rsid w:val="00704188"/>
    <w:rsid w:val="007043EA"/>
    <w:rsid w:val="007045BD"/>
    <w:rsid w:val="00704BF5"/>
    <w:rsid w:val="00704D6E"/>
    <w:rsid w:val="00704F5E"/>
    <w:rsid w:val="0070509A"/>
    <w:rsid w:val="007052EB"/>
    <w:rsid w:val="0070549D"/>
    <w:rsid w:val="007054EC"/>
    <w:rsid w:val="0070570D"/>
    <w:rsid w:val="00705774"/>
    <w:rsid w:val="00705F72"/>
    <w:rsid w:val="00706436"/>
    <w:rsid w:val="00706919"/>
    <w:rsid w:val="007069FD"/>
    <w:rsid w:val="0070719D"/>
    <w:rsid w:val="00707B48"/>
    <w:rsid w:val="00710382"/>
    <w:rsid w:val="00710B30"/>
    <w:rsid w:val="00710E85"/>
    <w:rsid w:val="00710E98"/>
    <w:rsid w:val="007110AC"/>
    <w:rsid w:val="007110B7"/>
    <w:rsid w:val="007113FB"/>
    <w:rsid w:val="0071142C"/>
    <w:rsid w:val="00711877"/>
    <w:rsid w:val="007119B7"/>
    <w:rsid w:val="007119BF"/>
    <w:rsid w:val="00711A18"/>
    <w:rsid w:val="00711B46"/>
    <w:rsid w:val="00711CFE"/>
    <w:rsid w:val="00711ED6"/>
    <w:rsid w:val="007122C1"/>
    <w:rsid w:val="007124D5"/>
    <w:rsid w:val="00712724"/>
    <w:rsid w:val="007129CA"/>
    <w:rsid w:val="00712FA5"/>
    <w:rsid w:val="007131FC"/>
    <w:rsid w:val="0071345E"/>
    <w:rsid w:val="007137E4"/>
    <w:rsid w:val="00713CA4"/>
    <w:rsid w:val="00713D2E"/>
    <w:rsid w:val="00713ECD"/>
    <w:rsid w:val="00714064"/>
    <w:rsid w:val="007147B1"/>
    <w:rsid w:val="007149D1"/>
    <w:rsid w:val="00714E27"/>
    <w:rsid w:val="00714E8E"/>
    <w:rsid w:val="007150FB"/>
    <w:rsid w:val="00715468"/>
    <w:rsid w:val="00715801"/>
    <w:rsid w:val="00716DF2"/>
    <w:rsid w:val="00716E6B"/>
    <w:rsid w:val="0071747C"/>
    <w:rsid w:val="00717705"/>
    <w:rsid w:val="007200B8"/>
    <w:rsid w:val="00720497"/>
    <w:rsid w:val="00721C70"/>
    <w:rsid w:val="0072236C"/>
    <w:rsid w:val="007223DC"/>
    <w:rsid w:val="00722534"/>
    <w:rsid w:val="007227B4"/>
    <w:rsid w:val="00722836"/>
    <w:rsid w:val="00722E4C"/>
    <w:rsid w:val="0072300B"/>
    <w:rsid w:val="0072302A"/>
    <w:rsid w:val="007232D4"/>
    <w:rsid w:val="0072344D"/>
    <w:rsid w:val="007239F4"/>
    <w:rsid w:val="00723D0E"/>
    <w:rsid w:val="00723F34"/>
    <w:rsid w:val="007247EC"/>
    <w:rsid w:val="00724932"/>
    <w:rsid w:val="00724DE3"/>
    <w:rsid w:val="00724ED6"/>
    <w:rsid w:val="007253EA"/>
    <w:rsid w:val="00725931"/>
    <w:rsid w:val="00725C81"/>
    <w:rsid w:val="00725DB0"/>
    <w:rsid w:val="007265B3"/>
    <w:rsid w:val="0072661C"/>
    <w:rsid w:val="00726B34"/>
    <w:rsid w:val="00727C35"/>
    <w:rsid w:val="00727C8C"/>
    <w:rsid w:val="00730328"/>
    <w:rsid w:val="00730475"/>
    <w:rsid w:val="0073061A"/>
    <w:rsid w:val="007308E8"/>
    <w:rsid w:val="00730915"/>
    <w:rsid w:val="00730A53"/>
    <w:rsid w:val="00730FFB"/>
    <w:rsid w:val="00731175"/>
    <w:rsid w:val="0073155E"/>
    <w:rsid w:val="007322E5"/>
    <w:rsid w:val="00732609"/>
    <w:rsid w:val="00732831"/>
    <w:rsid w:val="007328E3"/>
    <w:rsid w:val="0073434D"/>
    <w:rsid w:val="00734D29"/>
    <w:rsid w:val="00735040"/>
    <w:rsid w:val="0073512D"/>
    <w:rsid w:val="00735190"/>
    <w:rsid w:val="00735B3D"/>
    <w:rsid w:val="00735E10"/>
    <w:rsid w:val="00735FFE"/>
    <w:rsid w:val="007360F6"/>
    <w:rsid w:val="00736197"/>
    <w:rsid w:val="007365D6"/>
    <w:rsid w:val="00736CC0"/>
    <w:rsid w:val="00736D36"/>
    <w:rsid w:val="007376E2"/>
    <w:rsid w:val="0073785D"/>
    <w:rsid w:val="0073792B"/>
    <w:rsid w:val="00737C4B"/>
    <w:rsid w:val="00737CCF"/>
    <w:rsid w:val="007407E7"/>
    <w:rsid w:val="00741268"/>
    <w:rsid w:val="00741653"/>
    <w:rsid w:val="0074170F"/>
    <w:rsid w:val="007419A7"/>
    <w:rsid w:val="00741A4F"/>
    <w:rsid w:val="00741F05"/>
    <w:rsid w:val="0074254D"/>
    <w:rsid w:val="007427AE"/>
    <w:rsid w:val="007428B4"/>
    <w:rsid w:val="00742982"/>
    <w:rsid w:val="00743330"/>
    <w:rsid w:val="007435AB"/>
    <w:rsid w:val="00743A30"/>
    <w:rsid w:val="00743BB3"/>
    <w:rsid w:val="00744279"/>
    <w:rsid w:val="007444DB"/>
    <w:rsid w:val="0074462E"/>
    <w:rsid w:val="00744784"/>
    <w:rsid w:val="007448E8"/>
    <w:rsid w:val="00744A79"/>
    <w:rsid w:val="00745050"/>
    <w:rsid w:val="00745798"/>
    <w:rsid w:val="007458D1"/>
    <w:rsid w:val="00745A7F"/>
    <w:rsid w:val="00745ED3"/>
    <w:rsid w:val="00745FF7"/>
    <w:rsid w:val="00746037"/>
    <w:rsid w:val="007466CD"/>
    <w:rsid w:val="007473BE"/>
    <w:rsid w:val="00747960"/>
    <w:rsid w:val="00747E23"/>
    <w:rsid w:val="00747E9F"/>
    <w:rsid w:val="00750101"/>
    <w:rsid w:val="00750A96"/>
    <w:rsid w:val="00751390"/>
    <w:rsid w:val="00751770"/>
    <w:rsid w:val="0075199F"/>
    <w:rsid w:val="00752808"/>
    <w:rsid w:val="0075281A"/>
    <w:rsid w:val="007529CF"/>
    <w:rsid w:val="00752BE4"/>
    <w:rsid w:val="00753367"/>
    <w:rsid w:val="007538F2"/>
    <w:rsid w:val="00753CC7"/>
    <w:rsid w:val="00753EE7"/>
    <w:rsid w:val="00753FE6"/>
    <w:rsid w:val="00753FF6"/>
    <w:rsid w:val="0075414A"/>
    <w:rsid w:val="00754556"/>
    <w:rsid w:val="00754688"/>
    <w:rsid w:val="007555C0"/>
    <w:rsid w:val="00755ADC"/>
    <w:rsid w:val="00756818"/>
    <w:rsid w:val="00756E09"/>
    <w:rsid w:val="00757035"/>
    <w:rsid w:val="007573FD"/>
    <w:rsid w:val="00757493"/>
    <w:rsid w:val="00757B8B"/>
    <w:rsid w:val="00757DEC"/>
    <w:rsid w:val="00757FCA"/>
    <w:rsid w:val="00760499"/>
    <w:rsid w:val="007607F0"/>
    <w:rsid w:val="00760C92"/>
    <w:rsid w:val="00760E1B"/>
    <w:rsid w:val="00761C56"/>
    <w:rsid w:val="00761C9D"/>
    <w:rsid w:val="00761FE5"/>
    <w:rsid w:val="00762191"/>
    <w:rsid w:val="0076287A"/>
    <w:rsid w:val="0076386F"/>
    <w:rsid w:val="00763FF6"/>
    <w:rsid w:val="007642A5"/>
    <w:rsid w:val="007644D8"/>
    <w:rsid w:val="0076456F"/>
    <w:rsid w:val="007648AD"/>
    <w:rsid w:val="007648C5"/>
    <w:rsid w:val="00764EE7"/>
    <w:rsid w:val="00764EF0"/>
    <w:rsid w:val="007654A5"/>
    <w:rsid w:val="00765941"/>
    <w:rsid w:val="00765C8A"/>
    <w:rsid w:val="00765D5E"/>
    <w:rsid w:val="0076626E"/>
    <w:rsid w:val="00766748"/>
    <w:rsid w:val="00766C6B"/>
    <w:rsid w:val="00767073"/>
    <w:rsid w:val="007676A1"/>
    <w:rsid w:val="0076772C"/>
    <w:rsid w:val="007678B6"/>
    <w:rsid w:val="007678F9"/>
    <w:rsid w:val="0077022F"/>
    <w:rsid w:val="00770359"/>
    <w:rsid w:val="0077186B"/>
    <w:rsid w:val="00771930"/>
    <w:rsid w:val="00771E8D"/>
    <w:rsid w:val="0077279D"/>
    <w:rsid w:val="00772CFE"/>
    <w:rsid w:val="00772E65"/>
    <w:rsid w:val="00773674"/>
    <w:rsid w:val="00773DC1"/>
    <w:rsid w:val="00774580"/>
    <w:rsid w:val="00774A2C"/>
    <w:rsid w:val="00774A75"/>
    <w:rsid w:val="00774DA8"/>
    <w:rsid w:val="007752C0"/>
    <w:rsid w:val="00776169"/>
    <w:rsid w:val="007763DB"/>
    <w:rsid w:val="0077640E"/>
    <w:rsid w:val="0077692B"/>
    <w:rsid w:val="00777800"/>
    <w:rsid w:val="00777EF5"/>
    <w:rsid w:val="007805BD"/>
    <w:rsid w:val="007805C5"/>
    <w:rsid w:val="00780623"/>
    <w:rsid w:val="007815CA"/>
    <w:rsid w:val="00781682"/>
    <w:rsid w:val="007817B8"/>
    <w:rsid w:val="00781888"/>
    <w:rsid w:val="00781C00"/>
    <w:rsid w:val="00782128"/>
    <w:rsid w:val="007822A0"/>
    <w:rsid w:val="00782588"/>
    <w:rsid w:val="007825BA"/>
    <w:rsid w:val="00784220"/>
    <w:rsid w:val="007849E5"/>
    <w:rsid w:val="0078546E"/>
    <w:rsid w:val="00785A04"/>
    <w:rsid w:val="00785B1C"/>
    <w:rsid w:val="00785C45"/>
    <w:rsid w:val="0078605E"/>
    <w:rsid w:val="007862A2"/>
    <w:rsid w:val="007868F1"/>
    <w:rsid w:val="00786A97"/>
    <w:rsid w:val="007879A4"/>
    <w:rsid w:val="007879B7"/>
    <w:rsid w:val="007879F2"/>
    <w:rsid w:val="00787C47"/>
    <w:rsid w:val="00787DC0"/>
    <w:rsid w:val="00787ED2"/>
    <w:rsid w:val="00787FA9"/>
    <w:rsid w:val="00790217"/>
    <w:rsid w:val="007905C1"/>
    <w:rsid w:val="00790B4C"/>
    <w:rsid w:val="00790FDB"/>
    <w:rsid w:val="007910D9"/>
    <w:rsid w:val="00791613"/>
    <w:rsid w:val="00791A1A"/>
    <w:rsid w:val="00791B37"/>
    <w:rsid w:val="00791BD7"/>
    <w:rsid w:val="00791CB5"/>
    <w:rsid w:val="007928E1"/>
    <w:rsid w:val="00793472"/>
    <w:rsid w:val="007939AC"/>
    <w:rsid w:val="00793ECC"/>
    <w:rsid w:val="007948D7"/>
    <w:rsid w:val="00794ECC"/>
    <w:rsid w:val="00795251"/>
    <w:rsid w:val="00795AD0"/>
    <w:rsid w:val="00795DDB"/>
    <w:rsid w:val="00795F83"/>
    <w:rsid w:val="0079620B"/>
    <w:rsid w:val="00796276"/>
    <w:rsid w:val="00796294"/>
    <w:rsid w:val="007964D8"/>
    <w:rsid w:val="00796FE5"/>
    <w:rsid w:val="00797533"/>
    <w:rsid w:val="00797C73"/>
    <w:rsid w:val="00797CAF"/>
    <w:rsid w:val="007A046A"/>
    <w:rsid w:val="007A07AB"/>
    <w:rsid w:val="007A11E7"/>
    <w:rsid w:val="007A1A1A"/>
    <w:rsid w:val="007A1DB1"/>
    <w:rsid w:val="007A1E59"/>
    <w:rsid w:val="007A2782"/>
    <w:rsid w:val="007A307C"/>
    <w:rsid w:val="007A3219"/>
    <w:rsid w:val="007A379C"/>
    <w:rsid w:val="007A3FC6"/>
    <w:rsid w:val="007A47E3"/>
    <w:rsid w:val="007A4B32"/>
    <w:rsid w:val="007A4BA9"/>
    <w:rsid w:val="007A51B1"/>
    <w:rsid w:val="007A5245"/>
    <w:rsid w:val="007A5FEC"/>
    <w:rsid w:val="007A61A0"/>
    <w:rsid w:val="007A6973"/>
    <w:rsid w:val="007A69EC"/>
    <w:rsid w:val="007A6C6F"/>
    <w:rsid w:val="007A6EA8"/>
    <w:rsid w:val="007A706A"/>
    <w:rsid w:val="007A70F3"/>
    <w:rsid w:val="007A7763"/>
    <w:rsid w:val="007A7D5F"/>
    <w:rsid w:val="007B038B"/>
    <w:rsid w:val="007B0AB1"/>
    <w:rsid w:val="007B1030"/>
    <w:rsid w:val="007B1600"/>
    <w:rsid w:val="007B16BF"/>
    <w:rsid w:val="007B1787"/>
    <w:rsid w:val="007B1789"/>
    <w:rsid w:val="007B189A"/>
    <w:rsid w:val="007B1CD3"/>
    <w:rsid w:val="007B1E93"/>
    <w:rsid w:val="007B217A"/>
    <w:rsid w:val="007B21B0"/>
    <w:rsid w:val="007B2853"/>
    <w:rsid w:val="007B2A02"/>
    <w:rsid w:val="007B2BC5"/>
    <w:rsid w:val="007B2F19"/>
    <w:rsid w:val="007B3110"/>
    <w:rsid w:val="007B326B"/>
    <w:rsid w:val="007B3E20"/>
    <w:rsid w:val="007B3F2D"/>
    <w:rsid w:val="007B4385"/>
    <w:rsid w:val="007B47F4"/>
    <w:rsid w:val="007B4BE5"/>
    <w:rsid w:val="007B5519"/>
    <w:rsid w:val="007B5C64"/>
    <w:rsid w:val="007B65B7"/>
    <w:rsid w:val="007B6F99"/>
    <w:rsid w:val="007B7182"/>
    <w:rsid w:val="007B7C96"/>
    <w:rsid w:val="007B7F05"/>
    <w:rsid w:val="007B7FAF"/>
    <w:rsid w:val="007C00C6"/>
    <w:rsid w:val="007C0732"/>
    <w:rsid w:val="007C0908"/>
    <w:rsid w:val="007C1091"/>
    <w:rsid w:val="007C119C"/>
    <w:rsid w:val="007C1278"/>
    <w:rsid w:val="007C1B9C"/>
    <w:rsid w:val="007C1CE2"/>
    <w:rsid w:val="007C2111"/>
    <w:rsid w:val="007C2458"/>
    <w:rsid w:val="007C2969"/>
    <w:rsid w:val="007C2C97"/>
    <w:rsid w:val="007C32AE"/>
    <w:rsid w:val="007C3AF8"/>
    <w:rsid w:val="007C3BFB"/>
    <w:rsid w:val="007C45CE"/>
    <w:rsid w:val="007C4D78"/>
    <w:rsid w:val="007C4DCA"/>
    <w:rsid w:val="007C4EAC"/>
    <w:rsid w:val="007C5433"/>
    <w:rsid w:val="007C6077"/>
    <w:rsid w:val="007C62A1"/>
    <w:rsid w:val="007C630E"/>
    <w:rsid w:val="007C64A9"/>
    <w:rsid w:val="007C6639"/>
    <w:rsid w:val="007C6CA4"/>
    <w:rsid w:val="007C7168"/>
    <w:rsid w:val="007C789F"/>
    <w:rsid w:val="007C7B41"/>
    <w:rsid w:val="007C7CF4"/>
    <w:rsid w:val="007C7D12"/>
    <w:rsid w:val="007D0439"/>
    <w:rsid w:val="007D14A7"/>
    <w:rsid w:val="007D1A72"/>
    <w:rsid w:val="007D1B8C"/>
    <w:rsid w:val="007D1F58"/>
    <w:rsid w:val="007D2219"/>
    <w:rsid w:val="007D2344"/>
    <w:rsid w:val="007D23C9"/>
    <w:rsid w:val="007D2B55"/>
    <w:rsid w:val="007D3297"/>
    <w:rsid w:val="007D4204"/>
    <w:rsid w:val="007D4237"/>
    <w:rsid w:val="007D4346"/>
    <w:rsid w:val="007D5A1B"/>
    <w:rsid w:val="007D5BA5"/>
    <w:rsid w:val="007D6C9F"/>
    <w:rsid w:val="007D744D"/>
    <w:rsid w:val="007D7792"/>
    <w:rsid w:val="007D7908"/>
    <w:rsid w:val="007D7C1C"/>
    <w:rsid w:val="007D7CA6"/>
    <w:rsid w:val="007E07C1"/>
    <w:rsid w:val="007E0AA5"/>
    <w:rsid w:val="007E0D1C"/>
    <w:rsid w:val="007E11C3"/>
    <w:rsid w:val="007E1781"/>
    <w:rsid w:val="007E18D4"/>
    <w:rsid w:val="007E1C24"/>
    <w:rsid w:val="007E22D3"/>
    <w:rsid w:val="007E2375"/>
    <w:rsid w:val="007E25A9"/>
    <w:rsid w:val="007E2833"/>
    <w:rsid w:val="007E2917"/>
    <w:rsid w:val="007E3170"/>
    <w:rsid w:val="007E3C0B"/>
    <w:rsid w:val="007E3CA4"/>
    <w:rsid w:val="007E44BC"/>
    <w:rsid w:val="007E4AF7"/>
    <w:rsid w:val="007E4F71"/>
    <w:rsid w:val="007E591B"/>
    <w:rsid w:val="007E5D24"/>
    <w:rsid w:val="007E5DB6"/>
    <w:rsid w:val="007E62C5"/>
    <w:rsid w:val="007E707D"/>
    <w:rsid w:val="007E7142"/>
    <w:rsid w:val="007E71A6"/>
    <w:rsid w:val="007E7C02"/>
    <w:rsid w:val="007E7F7B"/>
    <w:rsid w:val="007F014B"/>
    <w:rsid w:val="007F0D3D"/>
    <w:rsid w:val="007F13F5"/>
    <w:rsid w:val="007F13FE"/>
    <w:rsid w:val="007F15F2"/>
    <w:rsid w:val="007F18A5"/>
    <w:rsid w:val="007F28E1"/>
    <w:rsid w:val="007F309C"/>
    <w:rsid w:val="007F3A41"/>
    <w:rsid w:val="007F3D1D"/>
    <w:rsid w:val="007F475B"/>
    <w:rsid w:val="007F4BAB"/>
    <w:rsid w:val="007F4CA8"/>
    <w:rsid w:val="007F5089"/>
    <w:rsid w:val="007F60AB"/>
    <w:rsid w:val="007F64E1"/>
    <w:rsid w:val="007F6611"/>
    <w:rsid w:val="007F6ADE"/>
    <w:rsid w:val="007F722B"/>
    <w:rsid w:val="007F759D"/>
    <w:rsid w:val="007F7A85"/>
    <w:rsid w:val="007F7F06"/>
    <w:rsid w:val="0080054C"/>
    <w:rsid w:val="008009BF"/>
    <w:rsid w:val="0080116A"/>
    <w:rsid w:val="00801EC3"/>
    <w:rsid w:val="00802E25"/>
    <w:rsid w:val="00802E3B"/>
    <w:rsid w:val="00803C8E"/>
    <w:rsid w:val="00803FCE"/>
    <w:rsid w:val="00804246"/>
    <w:rsid w:val="00804532"/>
    <w:rsid w:val="00804D32"/>
    <w:rsid w:val="00805217"/>
    <w:rsid w:val="008054B3"/>
    <w:rsid w:val="00805923"/>
    <w:rsid w:val="00805CA1"/>
    <w:rsid w:val="00805D59"/>
    <w:rsid w:val="00805DC6"/>
    <w:rsid w:val="00806FC3"/>
    <w:rsid w:val="008071DB"/>
    <w:rsid w:val="00807F4C"/>
    <w:rsid w:val="008103BD"/>
    <w:rsid w:val="00810A28"/>
    <w:rsid w:val="00810DC0"/>
    <w:rsid w:val="00811298"/>
    <w:rsid w:val="00811B97"/>
    <w:rsid w:val="00811CFE"/>
    <w:rsid w:val="00811D08"/>
    <w:rsid w:val="00811F99"/>
    <w:rsid w:val="008120AE"/>
    <w:rsid w:val="00812179"/>
    <w:rsid w:val="008142DC"/>
    <w:rsid w:val="008144B0"/>
    <w:rsid w:val="00814D96"/>
    <w:rsid w:val="008158CE"/>
    <w:rsid w:val="0081647B"/>
    <w:rsid w:val="008167A2"/>
    <w:rsid w:val="00816A2E"/>
    <w:rsid w:val="00816DCD"/>
    <w:rsid w:val="0082036A"/>
    <w:rsid w:val="0082112F"/>
    <w:rsid w:val="00821CC1"/>
    <w:rsid w:val="00822274"/>
    <w:rsid w:val="00822294"/>
    <w:rsid w:val="00822308"/>
    <w:rsid w:val="00822541"/>
    <w:rsid w:val="00822594"/>
    <w:rsid w:val="0082263B"/>
    <w:rsid w:val="00822A25"/>
    <w:rsid w:val="00822B93"/>
    <w:rsid w:val="00822C47"/>
    <w:rsid w:val="00822F09"/>
    <w:rsid w:val="00823E9A"/>
    <w:rsid w:val="00824760"/>
    <w:rsid w:val="00824893"/>
    <w:rsid w:val="008248BA"/>
    <w:rsid w:val="0082537A"/>
    <w:rsid w:val="008254C3"/>
    <w:rsid w:val="00825626"/>
    <w:rsid w:val="00825984"/>
    <w:rsid w:val="00826F68"/>
    <w:rsid w:val="008270BF"/>
    <w:rsid w:val="008274A8"/>
    <w:rsid w:val="008276EC"/>
    <w:rsid w:val="00827A82"/>
    <w:rsid w:val="00827A92"/>
    <w:rsid w:val="00830C0F"/>
    <w:rsid w:val="0083107D"/>
    <w:rsid w:val="0083121D"/>
    <w:rsid w:val="008313B6"/>
    <w:rsid w:val="00831758"/>
    <w:rsid w:val="00832CAB"/>
    <w:rsid w:val="00832FD3"/>
    <w:rsid w:val="00833A76"/>
    <w:rsid w:val="00833C16"/>
    <w:rsid w:val="00833E55"/>
    <w:rsid w:val="00834EB8"/>
    <w:rsid w:val="0083576F"/>
    <w:rsid w:val="0083589F"/>
    <w:rsid w:val="00835E39"/>
    <w:rsid w:val="00835F78"/>
    <w:rsid w:val="008363E0"/>
    <w:rsid w:val="008369A4"/>
    <w:rsid w:val="00837541"/>
    <w:rsid w:val="0083775D"/>
    <w:rsid w:val="008377CA"/>
    <w:rsid w:val="00837ADE"/>
    <w:rsid w:val="00837C91"/>
    <w:rsid w:val="008401DE"/>
    <w:rsid w:val="00840568"/>
    <w:rsid w:val="00840952"/>
    <w:rsid w:val="00841294"/>
    <w:rsid w:val="00841319"/>
    <w:rsid w:val="0084174C"/>
    <w:rsid w:val="008417F0"/>
    <w:rsid w:val="00841A5F"/>
    <w:rsid w:val="00841B66"/>
    <w:rsid w:val="00842354"/>
    <w:rsid w:val="0084282D"/>
    <w:rsid w:val="0084378A"/>
    <w:rsid w:val="00843DF0"/>
    <w:rsid w:val="00844267"/>
    <w:rsid w:val="00844827"/>
    <w:rsid w:val="00845D7F"/>
    <w:rsid w:val="00845E6A"/>
    <w:rsid w:val="00845FD3"/>
    <w:rsid w:val="00846158"/>
    <w:rsid w:val="008463E9"/>
    <w:rsid w:val="00846BE9"/>
    <w:rsid w:val="00846E3A"/>
    <w:rsid w:val="00846E63"/>
    <w:rsid w:val="00846F40"/>
    <w:rsid w:val="00847598"/>
    <w:rsid w:val="008475C0"/>
    <w:rsid w:val="00847E5F"/>
    <w:rsid w:val="00850335"/>
    <w:rsid w:val="008511AB"/>
    <w:rsid w:val="00851525"/>
    <w:rsid w:val="00851762"/>
    <w:rsid w:val="008518A2"/>
    <w:rsid w:val="00851A32"/>
    <w:rsid w:val="00852976"/>
    <w:rsid w:val="008529E9"/>
    <w:rsid w:val="00852B36"/>
    <w:rsid w:val="008536E6"/>
    <w:rsid w:val="00853B66"/>
    <w:rsid w:val="00854144"/>
    <w:rsid w:val="008544D6"/>
    <w:rsid w:val="0085472E"/>
    <w:rsid w:val="008547B1"/>
    <w:rsid w:val="00855114"/>
    <w:rsid w:val="008553DD"/>
    <w:rsid w:val="00855579"/>
    <w:rsid w:val="008560C3"/>
    <w:rsid w:val="008565B3"/>
    <w:rsid w:val="008566BC"/>
    <w:rsid w:val="00856E82"/>
    <w:rsid w:val="00856E93"/>
    <w:rsid w:val="00856FF3"/>
    <w:rsid w:val="00857859"/>
    <w:rsid w:val="00857917"/>
    <w:rsid w:val="00857D9F"/>
    <w:rsid w:val="0086001A"/>
    <w:rsid w:val="00860590"/>
    <w:rsid w:val="0086071B"/>
    <w:rsid w:val="00860C41"/>
    <w:rsid w:val="0086114D"/>
    <w:rsid w:val="008616E9"/>
    <w:rsid w:val="00861A43"/>
    <w:rsid w:val="00861B03"/>
    <w:rsid w:val="00861B87"/>
    <w:rsid w:val="00861B8A"/>
    <w:rsid w:val="008627DA"/>
    <w:rsid w:val="008629B9"/>
    <w:rsid w:val="00862CAA"/>
    <w:rsid w:val="0086347A"/>
    <w:rsid w:val="00863785"/>
    <w:rsid w:val="00863BB6"/>
    <w:rsid w:val="00863D26"/>
    <w:rsid w:val="00863F23"/>
    <w:rsid w:val="00863F74"/>
    <w:rsid w:val="008641D7"/>
    <w:rsid w:val="00864275"/>
    <w:rsid w:val="00865088"/>
    <w:rsid w:val="00865EBE"/>
    <w:rsid w:val="00865F35"/>
    <w:rsid w:val="008663B2"/>
    <w:rsid w:val="008664E5"/>
    <w:rsid w:val="008666CC"/>
    <w:rsid w:val="00866848"/>
    <w:rsid w:val="00866A94"/>
    <w:rsid w:val="00866B0B"/>
    <w:rsid w:val="00866CE6"/>
    <w:rsid w:val="00867E91"/>
    <w:rsid w:val="008700CC"/>
    <w:rsid w:val="00870AB7"/>
    <w:rsid w:val="00870D3F"/>
    <w:rsid w:val="00871120"/>
    <w:rsid w:val="008713BD"/>
    <w:rsid w:val="00871441"/>
    <w:rsid w:val="008720D6"/>
    <w:rsid w:val="0087213F"/>
    <w:rsid w:val="00872676"/>
    <w:rsid w:val="00872A79"/>
    <w:rsid w:val="00873569"/>
    <w:rsid w:val="00873DD0"/>
    <w:rsid w:val="008740B0"/>
    <w:rsid w:val="00874102"/>
    <w:rsid w:val="00874438"/>
    <w:rsid w:val="00874AA1"/>
    <w:rsid w:val="00874B41"/>
    <w:rsid w:val="00874D1F"/>
    <w:rsid w:val="00875161"/>
    <w:rsid w:val="0087608B"/>
    <w:rsid w:val="008760DA"/>
    <w:rsid w:val="0087649F"/>
    <w:rsid w:val="00876A98"/>
    <w:rsid w:val="00876F33"/>
    <w:rsid w:val="0087753A"/>
    <w:rsid w:val="008776C2"/>
    <w:rsid w:val="008778B9"/>
    <w:rsid w:val="008804A4"/>
    <w:rsid w:val="008806CD"/>
    <w:rsid w:val="008809AD"/>
    <w:rsid w:val="00880AC3"/>
    <w:rsid w:val="00880CD0"/>
    <w:rsid w:val="00880E08"/>
    <w:rsid w:val="00880ECD"/>
    <w:rsid w:val="008812AB"/>
    <w:rsid w:val="008815B0"/>
    <w:rsid w:val="008816BC"/>
    <w:rsid w:val="00882251"/>
    <w:rsid w:val="008822F7"/>
    <w:rsid w:val="008823D8"/>
    <w:rsid w:val="008824FE"/>
    <w:rsid w:val="0088287C"/>
    <w:rsid w:val="008833FB"/>
    <w:rsid w:val="00883BBE"/>
    <w:rsid w:val="00883CE4"/>
    <w:rsid w:val="00884694"/>
    <w:rsid w:val="00884982"/>
    <w:rsid w:val="008852C2"/>
    <w:rsid w:val="008856E7"/>
    <w:rsid w:val="00885D85"/>
    <w:rsid w:val="00885E5B"/>
    <w:rsid w:val="00886036"/>
    <w:rsid w:val="00886064"/>
    <w:rsid w:val="00887E8D"/>
    <w:rsid w:val="00890315"/>
    <w:rsid w:val="00890650"/>
    <w:rsid w:val="00890B5A"/>
    <w:rsid w:val="00890BE5"/>
    <w:rsid w:val="00891813"/>
    <w:rsid w:val="00891BFD"/>
    <w:rsid w:val="00891DBD"/>
    <w:rsid w:val="0089271E"/>
    <w:rsid w:val="008929BF"/>
    <w:rsid w:val="00893280"/>
    <w:rsid w:val="00893486"/>
    <w:rsid w:val="008934F3"/>
    <w:rsid w:val="0089357A"/>
    <w:rsid w:val="008936F5"/>
    <w:rsid w:val="008938B4"/>
    <w:rsid w:val="008939B8"/>
    <w:rsid w:val="00893CDD"/>
    <w:rsid w:val="00894864"/>
    <w:rsid w:val="00894F09"/>
    <w:rsid w:val="008950E2"/>
    <w:rsid w:val="00895147"/>
    <w:rsid w:val="008951B9"/>
    <w:rsid w:val="00895620"/>
    <w:rsid w:val="00895D3E"/>
    <w:rsid w:val="008960E5"/>
    <w:rsid w:val="0089633D"/>
    <w:rsid w:val="008965CD"/>
    <w:rsid w:val="00896BA6"/>
    <w:rsid w:val="00897F07"/>
    <w:rsid w:val="008A0249"/>
    <w:rsid w:val="008A027B"/>
    <w:rsid w:val="008A02C4"/>
    <w:rsid w:val="008A0305"/>
    <w:rsid w:val="008A08DE"/>
    <w:rsid w:val="008A0A02"/>
    <w:rsid w:val="008A12B9"/>
    <w:rsid w:val="008A16A2"/>
    <w:rsid w:val="008A16F9"/>
    <w:rsid w:val="008A17FD"/>
    <w:rsid w:val="008A18F3"/>
    <w:rsid w:val="008A1D3A"/>
    <w:rsid w:val="008A1EB1"/>
    <w:rsid w:val="008A1EB6"/>
    <w:rsid w:val="008A2281"/>
    <w:rsid w:val="008A241D"/>
    <w:rsid w:val="008A31F4"/>
    <w:rsid w:val="008A47C4"/>
    <w:rsid w:val="008A4C9B"/>
    <w:rsid w:val="008A543A"/>
    <w:rsid w:val="008A5599"/>
    <w:rsid w:val="008A5A2A"/>
    <w:rsid w:val="008A62C7"/>
    <w:rsid w:val="008A635F"/>
    <w:rsid w:val="008A65A5"/>
    <w:rsid w:val="008A6747"/>
    <w:rsid w:val="008A7E74"/>
    <w:rsid w:val="008A7F52"/>
    <w:rsid w:val="008B00AA"/>
    <w:rsid w:val="008B041C"/>
    <w:rsid w:val="008B0F7C"/>
    <w:rsid w:val="008B10E6"/>
    <w:rsid w:val="008B1794"/>
    <w:rsid w:val="008B199A"/>
    <w:rsid w:val="008B214C"/>
    <w:rsid w:val="008B276A"/>
    <w:rsid w:val="008B2BF2"/>
    <w:rsid w:val="008B31D4"/>
    <w:rsid w:val="008B34D7"/>
    <w:rsid w:val="008B3DC3"/>
    <w:rsid w:val="008B518B"/>
    <w:rsid w:val="008B531F"/>
    <w:rsid w:val="008B5432"/>
    <w:rsid w:val="008B56C5"/>
    <w:rsid w:val="008B5824"/>
    <w:rsid w:val="008B5842"/>
    <w:rsid w:val="008B5B32"/>
    <w:rsid w:val="008B6343"/>
    <w:rsid w:val="008B64BE"/>
    <w:rsid w:val="008B66FB"/>
    <w:rsid w:val="008B67CA"/>
    <w:rsid w:val="008B6D60"/>
    <w:rsid w:val="008B6EFB"/>
    <w:rsid w:val="008B77C6"/>
    <w:rsid w:val="008B7903"/>
    <w:rsid w:val="008B795E"/>
    <w:rsid w:val="008B7CF1"/>
    <w:rsid w:val="008C03AE"/>
    <w:rsid w:val="008C1791"/>
    <w:rsid w:val="008C2316"/>
    <w:rsid w:val="008C2A7B"/>
    <w:rsid w:val="008C2B01"/>
    <w:rsid w:val="008C2DDC"/>
    <w:rsid w:val="008C2DF7"/>
    <w:rsid w:val="008C3235"/>
    <w:rsid w:val="008C35AB"/>
    <w:rsid w:val="008C369A"/>
    <w:rsid w:val="008C3736"/>
    <w:rsid w:val="008C3EF2"/>
    <w:rsid w:val="008C46C0"/>
    <w:rsid w:val="008C4910"/>
    <w:rsid w:val="008C5347"/>
    <w:rsid w:val="008C54FC"/>
    <w:rsid w:val="008C5572"/>
    <w:rsid w:val="008C5BB3"/>
    <w:rsid w:val="008C600C"/>
    <w:rsid w:val="008C6388"/>
    <w:rsid w:val="008C6621"/>
    <w:rsid w:val="008C68A9"/>
    <w:rsid w:val="008C6A8C"/>
    <w:rsid w:val="008C6BA1"/>
    <w:rsid w:val="008C6D37"/>
    <w:rsid w:val="008C74CB"/>
    <w:rsid w:val="008C7789"/>
    <w:rsid w:val="008C783D"/>
    <w:rsid w:val="008C7FAE"/>
    <w:rsid w:val="008D00F4"/>
    <w:rsid w:val="008D0194"/>
    <w:rsid w:val="008D01E4"/>
    <w:rsid w:val="008D0965"/>
    <w:rsid w:val="008D096A"/>
    <w:rsid w:val="008D104A"/>
    <w:rsid w:val="008D1054"/>
    <w:rsid w:val="008D1B13"/>
    <w:rsid w:val="008D1FF0"/>
    <w:rsid w:val="008D23E5"/>
    <w:rsid w:val="008D2611"/>
    <w:rsid w:val="008D27EC"/>
    <w:rsid w:val="008D29C3"/>
    <w:rsid w:val="008D2CE7"/>
    <w:rsid w:val="008D3944"/>
    <w:rsid w:val="008D3AAD"/>
    <w:rsid w:val="008D3BA3"/>
    <w:rsid w:val="008D3E13"/>
    <w:rsid w:val="008D3F6C"/>
    <w:rsid w:val="008D4C5A"/>
    <w:rsid w:val="008D4C6E"/>
    <w:rsid w:val="008D4DCE"/>
    <w:rsid w:val="008D516C"/>
    <w:rsid w:val="008D5771"/>
    <w:rsid w:val="008D5875"/>
    <w:rsid w:val="008D598F"/>
    <w:rsid w:val="008D5A03"/>
    <w:rsid w:val="008D6042"/>
    <w:rsid w:val="008D605B"/>
    <w:rsid w:val="008D6127"/>
    <w:rsid w:val="008D625F"/>
    <w:rsid w:val="008D63AD"/>
    <w:rsid w:val="008D6549"/>
    <w:rsid w:val="008D69ED"/>
    <w:rsid w:val="008D6FC5"/>
    <w:rsid w:val="008E0BEC"/>
    <w:rsid w:val="008E1C8A"/>
    <w:rsid w:val="008E1F94"/>
    <w:rsid w:val="008E278C"/>
    <w:rsid w:val="008E2EDC"/>
    <w:rsid w:val="008E346E"/>
    <w:rsid w:val="008E383C"/>
    <w:rsid w:val="008E39AA"/>
    <w:rsid w:val="008E3ACC"/>
    <w:rsid w:val="008E3EF2"/>
    <w:rsid w:val="008E41B0"/>
    <w:rsid w:val="008E4B3C"/>
    <w:rsid w:val="008E4F0B"/>
    <w:rsid w:val="008E550F"/>
    <w:rsid w:val="008E628B"/>
    <w:rsid w:val="008E62A8"/>
    <w:rsid w:val="008E668A"/>
    <w:rsid w:val="008E684C"/>
    <w:rsid w:val="008E6906"/>
    <w:rsid w:val="008E6F90"/>
    <w:rsid w:val="008E7629"/>
    <w:rsid w:val="008E76C7"/>
    <w:rsid w:val="008E78AF"/>
    <w:rsid w:val="008E79D7"/>
    <w:rsid w:val="008E7DBF"/>
    <w:rsid w:val="008F02A5"/>
    <w:rsid w:val="008F053D"/>
    <w:rsid w:val="008F09F7"/>
    <w:rsid w:val="008F0BBB"/>
    <w:rsid w:val="008F0D01"/>
    <w:rsid w:val="008F0E80"/>
    <w:rsid w:val="008F1527"/>
    <w:rsid w:val="008F1DB1"/>
    <w:rsid w:val="008F22F6"/>
    <w:rsid w:val="008F260E"/>
    <w:rsid w:val="008F26EB"/>
    <w:rsid w:val="008F2763"/>
    <w:rsid w:val="008F2BBB"/>
    <w:rsid w:val="008F2C11"/>
    <w:rsid w:val="008F2D21"/>
    <w:rsid w:val="008F316C"/>
    <w:rsid w:val="008F39A7"/>
    <w:rsid w:val="008F4982"/>
    <w:rsid w:val="008F49F9"/>
    <w:rsid w:val="008F52C8"/>
    <w:rsid w:val="008F6AFC"/>
    <w:rsid w:val="008F6E28"/>
    <w:rsid w:val="00900FC2"/>
    <w:rsid w:val="009010FF"/>
    <w:rsid w:val="00901177"/>
    <w:rsid w:val="00901737"/>
    <w:rsid w:val="00901A08"/>
    <w:rsid w:val="00902048"/>
    <w:rsid w:val="009022AB"/>
    <w:rsid w:val="009024A3"/>
    <w:rsid w:val="00902D15"/>
    <w:rsid w:val="009040D4"/>
    <w:rsid w:val="009040DB"/>
    <w:rsid w:val="00904F52"/>
    <w:rsid w:val="0090601F"/>
    <w:rsid w:val="0090642E"/>
    <w:rsid w:val="00906A2B"/>
    <w:rsid w:val="00906CDE"/>
    <w:rsid w:val="00906D8B"/>
    <w:rsid w:val="00907424"/>
    <w:rsid w:val="0090779C"/>
    <w:rsid w:val="009102F9"/>
    <w:rsid w:val="009106DD"/>
    <w:rsid w:val="00910AB5"/>
    <w:rsid w:val="009113B9"/>
    <w:rsid w:val="0091155A"/>
    <w:rsid w:val="0091185F"/>
    <w:rsid w:val="00911BFF"/>
    <w:rsid w:val="00911C9E"/>
    <w:rsid w:val="00912C0E"/>
    <w:rsid w:val="00913065"/>
    <w:rsid w:val="009136FC"/>
    <w:rsid w:val="0091371D"/>
    <w:rsid w:val="009138C5"/>
    <w:rsid w:val="009146C9"/>
    <w:rsid w:val="00914B15"/>
    <w:rsid w:val="00915019"/>
    <w:rsid w:val="0091519E"/>
    <w:rsid w:val="009156F2"/>
    <w:rsid w:val="00915725"/>
    <w:rsid w:val="009160A1"/>
    <w:rsid w:val="009160CA"/>
    <w:rsid w:val="0091691F"/>
    <w:rsid w:val="00916D6C"/>
    <w:rsid w:val="009173CB"/>
    <w:rsid w:val="009175E9"/>
    <w:rsid w:val="0091794E"/>
    <w:rsid w:val="00917C91"/>
    <w:rsid w:val="00917D9B"/>
    <w:rsid w:val="009201BD"/>
    <w:rsid w:val="0092056E"/>
    <w:rsid w:val="00920881"/>
    <w:rsid w:val="00920C48"/>
    <w:rsid w:val="00920E0F"/>
    <w:rsid w:val="00920FE6"/>
    <w:rsid w:val="009216E7"/>
    <w:rsid w:val="00921BFD"/>
    <w:rsid w:val="00922235"/>
    <w:rsid w:val="0092328F"/>
    <w:rsid w:val="00923BD9"/>
    <w:rsid w:val="00923BE3"/>
    <w:rsid w:val="00923F80"/>
    <w:rsid w:val="0092559C"/>
    <w:rsid w:val="00925AC2"/>
    <w:rsid w:val="00925BBF"/>
    <w:rsid w:val="00926135"/>
    <w:rsid w:val="00926468"/>
    <w:rsid w:val="00926666"/>
    <w:rsid w:val="00926FA4"/>
    <w:rsid w:val="009271E1"/>
    <w:rsid w:val="009276A3"/>
    <w:rsid w:val="0092789C"/>
    <w:rsid w:val="00927A51"/>
    <w:rsid w:val="00927B67"/>
    <w:rsid w:val="009313B0"/>
    <w:rsid w:val="009316E3"/>
    <w:rsid w:val="00932421"/>
    <w:rsid w:val="0093253C"/>
    <w:rsid w:val="00932FD5"/>
    <w:rsid w:val="00933156"/>
    <w:rsid w:val="00933192"/>
    <w:rsid w:val="00933743"/>
    <w:rsid w:val="00934082"/>
    <w:rsid w:val="009341AD"/>
    <w:rsid w:val="0093472D"/>
    <w:rsid w:val="009349CF"/>
    <w:rsid w:val="00934B2F"/>
    <w:rsid w:val="0093533D"/>
    <w:rsid w:val="009358B2"/>
    <w:rsid w:val="00936082"/>
    <w:rsid w:val="009362E1"/>
    <w:rsid w:val="00936526"/>
    <w:rsid w:val="009370A0"/>
    <w:rsid w:val="00937231"/>
    <w:rsid w:val="00937AB0"/>
    <w:rsid w:val="00937D4C"/>
    <w:rsid w:val="00937E8A"/>
    <w:rsid w:val="0094006B"/>
    <w:rsid w:val="00940284"/>
    <w:rsid w:val="00940738"/>
    <w:rsid w:val="009413A9"/>
    <w:rsid w:val="00941E7E"/>
    <w:rsid w:val="00941E9F"/>
    <w:rsid w:val="0094235E"/>
    <w:rsid w:val="009428FE"/>
    <w:rsid w:val="00944087"/>
    <w:rsid w:val="009446BF"/>
    <w:rsid w:val="00944825"/>
    <w:rsid w:val="009449E3"/>
    <w:rsid w:val="00944B1E"/>
    <w:rsid w:val="00944C1C"/>
    <w:rsid w:val="009453E9"/>
    <w:rsid w:val="00945B85"/>
    <w:rsid w:val="00945F2F"/>
    <w:rsid w:val="00945FA5"/>
    <w:rsid w:val="0094670B"/>
    <w:rsid w:val="00946769"/>
    <w:rsid w:val="009477AB"/>
    <w:rsid w:val="0094784E"/>
    <w:rsid w:val="009478E0"/>
    <w:rsid w:val="00950094"/>
    <w:rsid w:val="009508C3"/>
    <w:rsid w:val="00950CBE"/>
    <w:rsid w:val="00951324"/>
    <w:rsid w:val="009518E6"/>
    <w:rsid w:val="00951984"/>
    <w:rsid w:val="00951D7D"/>
    <w:rsid w:val="0095213D"/>
    <w:rsid w:val="009528DE"/>
    <w:rsid w:val="009529EC"/>
    <w:rsid w:val="00952BEA"/>
    <w:rsid w:val="00952FD7"/>
    <w:rsid w:val="0095413B"/>
    <w:rsid w:val="00954766"/>
    <w:rsid w:val="00954D48"/>
    <w:rsid w:val="00954F69"/>
    <w:rsid w:val="0095529B"/>
    <w:rsid w:val="00956404"/>
    <w:rsid w:val="00956B88"/>
    <w:rsid w:val="00956BCF"/>
    <w:rsid w:val="00956E64"/>
    <w:rsid w:val="0095787E"/>
    <w:rsid w:val="0096008E"/>
    <w:rsid w:val="0096119B"/>
    <w:rsid w:val="009613E9"/>
    <w:rsid w:val="0096155B"/>
    <w:rsid w:val="00962B1B"/>
    <w:rsid w:val="00962C7F"/>
    <w:rsid w:val="00962D8A"/>
    <w:rsid w:val="00962E74"/>
    <w:rsid w:val="009640B0"/>
    <w:rsid w:val="00964EEE"/>
    <w:rsid w:val="009663DA"/>
    <w:rsid w:val="00966703"/>
    <w:rsid w:val="00967270"/>
    <w:rsid w:val="009679EF"/>
    <w:rsid w:val="00967B69"/>
    <w:rsid w:val="00970A5B"/>
    <w:rsid w:val="00970DF7"/>
    <w:rsid w:val="00970EE3"/>
    <w:rsid w:val="00971A0E"/>
    <w:rsid w:val="00972715"/>
    <w:rsid w:val="00972DE4"/>
    <w:rsid w:val="0097334A"/>
    <w:rsid w:val="00973494"/>
    <w:rsid w:val="009734AC"/>
    <w:rsid w:val="00973A94"/>
    <w:rsid w:val="00974213"/>
    <w:rsid w:val="00974559"/>
    <w:rsid w:val="009749C3"/>
    <w:rsid w:val="009753BE"/>
    <w:rsid w:val="009759B4"/>
    <w:rsid w:val="00975C26"/>
    <w:rsid w:val="00976191"/>
    <w:rsid w:val="00976207"/>
    <w:rsid w:val="0097668C"/>
    <w:rsid w:val="00976700"/>
    <w:rsid w:val="009769FB"/>
    <w:rsid w:val="00976EB5"/>
    <w:rsid w:val="00976F7E"/>
    <w:rsid w:val="009777C3"/>
    <w:rsid w:val="009778DF"/>
    <w:rsid w:val="00977AD2"/>
    <w:rsid w:val="00977B5A"/>
    <w:rsid w:val="00977C40"/>
    <w:rsid w:val="00977D9D"/>
    <w:rsid w:val="00980053"/>
    <w:rsid w:val="00980A7D"/>
    <w:rsid w:val="00980D28"/>
    <w:rsid w:val="009813C1"/>
    <w:rsid w:val="00981770"/>
    <w:rsid w:val="009817EB"/>
    <w:rsid w:val="009822DF"/>
    <w:rsid w:val="00983388"/>
    <w:rsid w:val="00983549"/>
    <w:rsid w:val="0098396E"/>
    <w:rsid w:val="00983E54"/>
    <w:rsid w:val="0098435B"/>
    <w:rsid w:val="009848B1"/>
    <w:rsid w:val="0098498E"/>
    <w:rsid w:val="00984A6E"/>
    <w:rsid w:val="00984D34"/>
    <w:rsid w:val="00984E08"/>
    <w:rsid w:val="00985ACF"/>
    <w:rsid w:val="00985EDE"/>
    <w:rsid w:val="009865F5"/>
    <w:rsid w:val="0098665D"/>
    <w:rsid w:val="009867A4"/>
    <w:rsid w:val="00986951"/>
    <w:rsid w:val="00986ED5"/>
    <w:rsid w:val="00986F0E"/>
    <w:rsid w:val="009877EB"/>
    <w:rsid w:val="00987866"/>
    <w:rsid w:val="00987A22"/>
    <w:rsid w:val="00987BD4"/>
    <w:rsid w:val="00987CDA"/>
    <w:rsid w:val="009903F7"/>
    <w:rsid w:val="009904A1"/>
    <w:rsid w:val="0099051F"/>
    <w:rsid w:val="0099089D"/>
    <w:rsid w:val="00990E67"/>
    <w:rsid w:val="00991C60"/>
    <w:rsid w:val="00991C8F"/>
    <w:rsid w:val="00991D6C"/>
    <w:rsid w:val="00991DE8"/>
    <w:rsid w:val="00992092"/>
    <w:rsid w:val="00992462"/>
    <w:rsid w:val="00992794"/>
    <w:rsid w:val="00992CC8"/>
    <w:rsid w:val="00992D7B"/>
    <w:rsid w:val="00992F07"/>
    <w:rsid w:val="00993FD3"/>
    <w:rsid w:val="00994389"/>
    <w:rsid w:val="00994F5B"/>
    <w:rsid w:val="0099504D"/>
    <w:rsid w:val="00995178"/>
    <w:rsid w:val="00995645"/>
    <w:rsid w:val="00995B64"/>
    <w:rsid w:val="00995D5A"/>
    <w:rsid w:val="00995D60"/>
    <w:rsid w:val="00995E40"/>
    <w:rsid w:val="00995F2B"/>
    <w:rsid w:val="00995FBE"/>
    <w:rsid w:val="00996BD4"/>
    <w:rsid w:val="00996CD7"/>
    <w:rsid w:val="00997701"/>
    <w:rsid w:val="0099789E"/>
    <w:rsid w:val="00997A4D"/>
    <w:rsid w:val="00997DB2"/>
    <w:rsid w:val="009A0435"/>
    <w:rsid w:val="009A0545"/>
    <w:rsid w:val="009A08B7"/>
    <w:rsid w:val="009A08D6"/>
    <w:rsid w:val="009A0A37"/>
    <w:rsid w:val="009A10F0"/>
    <w:rsid w:val="009A134D"/>
    <w:rsid w:val="009A13D2"/>
    <w:rsid w:val="009A13DF"/>
    <w:rsid w:val="009A1B03"/>
    <w:rsid w:val="009A1E8C"/>
    <w:rsid w:val="009A27A7"/>
    <w:rsid w:val="009A2CAD"/>
    <w:rsid w:val="009A2CF4"/>
    <w:rsid w:val="009A2D5E"/>
    <w:rsid w:val="009A35F5"/>
    <w:rsid w:val="009A3D61"/>
    <w:rsid w:val="009A3F81"/>
    <w:rsid w:val="009A4115"/>
    <w:rsid w:val="009A4120"/>
    <w:rsid w:val="009A52E3"/>
    <w:rsid w:val="009A5302"/>
    <w:rsid w:val="009A5390"/>
    <w:rsid w:val="009A5396"/>
    <w:rsid w:val="009A5411"/>
    <w:rsid w:val="009A548F"/>
    <w:rsid w:val="009A55E8"/>
    <w:rsid w:val="009A5B77"/>
    <w:rsid w:val="009A606C"/>
    <w:rsid w:val="009A6107"/>
    <w:rsid w:val="009A6613"/>
    <w:rsid w:val="009A6701"/>
    <w:rsid w:val="009A678C"/>
    <w:rsid w:val="009A6E5C"/>
    <w:rsid w:val="009A774B"/>
    <w:rsid w:val="009A7797"/>
    <w:rsid w:val="009A7A48"/>
    <w:rsid w:val="009A7C9A"/>
    <w:rsid w:val="009B00E6"/>
    <w:rsid w:val="009B032C"/>
    <w:rsid w:val="009B07CF"/>
    <w:rsid w:val="009B1267"/>
    <w:rsid w:val="009B1449"/>
    <w:rsid w:val="009B16E2"/>
    <w:rsid w:val="009B1843"/>
    <w:rsid w:val="009B219A"/>
    <w:rsid w:val="009B248E"/>
    <w:rsid w:val="009B2D7C"/>
    <w:rsid w:val="009B2DCD"/>
    <w:rsid w:val="009B3ADC"/>
    <w:rsid w:val="009B3CA8"/>
    <w:rsid w:val="009B4D0F"/>
    <w:rsid w:val="009B5999"/>
    <w:rsid w:val="009B59DB"/>
    <w:rsid w:val="009B5A07"/>
    <w:rsid w:val="009B6128"/>
    <w:rsid w:val="009B7157"/>
    <w:rsid w:val="009B757F"/>
    <w:rsid w:val="009B7BE3"/>
    <w:rsid w:val="009B7CC0"/>
    <w:rsid w:val="009B7CE4"/>
    <w:rsid w:val="009B7F3E"/>
    <w:rsid w:val="009C0668"/>
    <w:rsid w:val="009C07BD"/>
    <w:rsid w:val="009C0D03"/>
    <w:rsid w:val="009C10FE"/>
    <w:rsid w:val="009C141A"/>
    <w:rsid w:val="009C1486"/>
    <w:rsid w:val="009C1492"/>
    <w:rsid w:val="009C1D03"/>
    <w:rsid w:val="009C1E93"/>
    <w:rsid w:val="009C1EF6"/>
    <w:rsid w:val="009C222F"/>
    <w:rsid w:val="009C315F"/>
    <w:rsid w:val="009C34F7"/>
    <w:rsid w:val="009C3AE1"/>
    <w:rsid w:val="009C3F0C"/>
    <w:rsid w:val="009C4147"/>
    <w:rsid w:val="009C46A1"/>
    <w:rsid w:val="009C46F8"/>
    <w:rsid w:val="009C4777"/>
    <w:rsid w:val="009C477E"/>
    <w:rsid w:val="009C4BE2"/>
    <w:rsid w:val="009C4CAA"/>
    <w:rsid w:val="009C57D3"/>
    <w:rsid w:val="009C604A"/>
    <w:rsid w:val="009C6B67"/>
    <w:rsid w:val="009C7509"/>
    <w:rsid w:val="009C75C7"/>
    <w:rsid w:val="009C7B88"/>
    <w:rsid w:val="009C7BEA"/>
    <w:rsid w:val="009C7EEE"/>
    <w:rsid w:val="009C7FDF"/>
    <w:rsid w:val="009D0058"/>
    <w:rsid w:val="009D014E"/>
    <w:rsid w:val="009D02D6"/>
    <w:rsid w:val="009D05AF"/>
    <w:rsid w:val="009D0927"/>
    <w:rsid w:val="009D0A6F"/>
    <w:rsid w:val="009D130E"/>
    <w:rsid w:val="009D1357"/>
    <w:rsid w:val="009D1DA4"/>
    <w:rsid w:val="009D1F83"/>
    <w:rsid w:val="009D22FB"/>
    <w:rsid w:val="009D285C"/>
    <w:rsid w:val="009D2B0F"/>
    <w:rsid w:val="009D2B3C"/>
    <w:rsid w:val="009D300B"/>
    <w:rsid w:val="009D3031"/>
    <w:rsid w:val="009D31B8"/>
    <w:rsid w:val="009D35E3"/>
    <w:rsid w:val="009D3CB8"/>
    <w:rsid w:val="009D3D2C"/>
    <w:rsid w:val="009D466B"/>
    <w:rsid w:val="009D46F4"/>
    <w:rsid w:val="009D4B1C"/>
    <w:rsid w:val="009D505F"/>
    <w:rsid w:val="009D5217"/>
    <w:rsid w:val="009D52B4"/>
    <w:rsid w:val="009D530A"/>
    <w:rsid w:val="009D53A1"/>
    <w:rsid w:val="009D591F"/>
    <w:rsid w:val="009D5C92"/>
    <w:rsid w:val="009D6071"/>
    <w:rsid w:val="009D632D"/>
    <w:rsid w:val="009D6648"/>
    <w:rsid w:val="009D689F"/>
    <w:rsid w:val="009D6A7D"/>
    <w:rsid w:val="009D6B9C"/>
    <w:rsid w:val="009D6BEE"/>
    <w:rsid w:val="009D6C2A"/>
    <w:rsid w:val="009D6EDF"/>
    <w:rsid w:val="009D7158"/>
    <w:rsid w:val="009D71AE"/>
    <w:rsid w:val="009D7566"/>
    <w:rsid w:val="009D7813"/>
    <w:rsid w:val="009D784A"/>
    <w:rsid w:val="009D78D9"/>
    <w:rsid w:val="009D7CAA"/>
    <w:rsid w:val="009D7E08"/>
    <w:rsid w:val="009D7EF8"/>
    <w:rsid w:val="009E01C7"/>
    <w:rsid w:val="009E02BF"/>
    <w:rsid w:val="009E031D"/>
    <w:rsid w:val="009E08CC"/>
    <w:rsid w:val="009E0FB3"/>
    <w:rsid w:val="009E3637"/>
    <w:rsid w:val="009E373E"/>
    <w:rsid w:val="009E3BA5"/>
    <w:rsid w:val="009E4633"/>
    <w:rsid w:val="009E4D3F"/>
    <w:rsid w:val="009E4D5C"/>
    <w:rsid w:val="009E53DE"/>
    <w:rsid w:val="009E5485"/>
    <w:rsid w:val="009E5B04"/>
    <w:rsid w:val="009E5D32"/>
    <w:rsid w:val="009E5E0A"/>
    <w:rsid w:val="009E65E1"/>
    <w:rsid w:val="009E6765"/>
    <w:rsid w:val="009E6BD0"/>
    <w:rsid w:val="009E7991"/>
    <w:rsid w:val="009E7DFC"/>
    <w:rsid w:val="009E7F53"/>
    <w:rsid w:val="009F1115"/>
    <w:rsid w:val="009F1280"/>
    <w:rsid w:val="009F142D"/>
    <w:rsid w:val="009F16B6"/>
    <w:rsid w:val="009F1B6A"/>
    <w:rsid w:val="009F1E31"/>
    <w:rsid w:val="009F1FFC"/>
    <w:rsid w:val="009F21D0"/>
    <w:rsid w:val="009F2D46"/>
    <w:rsid w:val="009F383A"/>
    <w:rsid w:val="009F3DF0"/>
    <w:rsid w:val="009F46A9"/>
    <w:rsid w:val="009F4F95"/>
    <w:rsid w:val="009F5083"/>
    <w:rsid w:val="009F592E"/>
    <w:rsid w:val="009F5D2D"/>
    <w:rsid w:val="009F5E3E"/>
    <w:rsid w:val="009F667E"/>
    <w:rsid w:val="009F6B1E"/>
    <w:rsid w:val="009F6B8E"/>
    <w:rsid w:val="009F71DA"/>
    <w:rsid w:val="009F7856"/>
    <w:rsid w:val="009F7EF5"/>
    <w:rsid w:val="009F7F64"/>
    <w:rsid w:val="00A00941"/>
    <w:rsid w:val="00A0100E"/>
    <w:rsid w:val="00A0103E"/>
    <w:rsid w:val="00A010EA"/>
    <w:rsid w:val="00A01339"/>
    <w:rsid w:val="00A01E15"/>
    <w:rsid w:val="00A01F7E"/>
    <w:rsid w:val="00A01F82"/>
    <w:rsid w:val="00A02301"/>
    <w:rsid w:val="00A02B28"/>
    <w:rsid w:val="00A02BC8"/>
    <w:rsid w:val="00A031E8"/>
    <w:rsid w:val="00A03E81"/>
    <w:rsid w:val="00A040DE"/>
    <w:rsid w:val="00A045CC"/>
    <w:rsid w:val="00A045E1"/>
    <w:rsid w:val="00A0473E"/>
    <w:rsid w:val="00A04DFC"/>
    <w:rsid w:val="00A0555A"/>
    <w:rsid w:val="00A055DC"/>
    <w:rsid w:val="00A06194"/>
    <w:rsid w:val="00A06407"/>
    <w:rsid w:val="00A06918"/>
    <w:rsid w:val="00A073DE"/>
    <w:rsid w:val="00A07893"/>
    <w:rsid w:val="00A07B61"/>
    <w:rsid w:val="00A103BE"/>
    <w:rsid w:val="00A10632"/>
    <w:rsid w:val="00A10F0E"/>
    <w:rsid w:val="00A1114F"/>
    <w:rsid w:val="00A11930"/>
    <w:rsid w:val="00A11D91"/>
    <w:rsid w:val="00A11E82"/>
    <w:rsid w:val="00A125AA"/>
    <w:rsid w:val="00A131B7"/>
    <w:rsid w:val="00A131FB"/>
    <w:rsid w:val="00A13D00"/>
    <w:rsid w:val="00A142DB"/>
    <w:rsid w:val="00A1437E"/>
    <w:rsid w:val="00A144EB"/>
    <w:rsid w:val="00A14BD5"/>
    <w:rsid w:val="00A14C44"/>
    <w:rsid w:val="00A14CC6"/>
    <w:rsid w:val="00A14FDB"/>
    <w:rsid w:val="00A16326"/>
    <w:rsid w:val="00A16FF3"/>
    <w:rsid w:val="00A17367"/>
    <w:rsid w:val="00A17CEC"/>
    <w:rsid w:val="00A17DAE"/>
    <w:rsid w:val="00A205DB"/>
    <w:rsid w:val="00A21493"/>
    <w:rsid w:val="00A216C6"/>
    <w:rsid w:val="00A21704"/>
    <w:rsid w:val="00A2188F"/>
    <w:rsid w:val="00A21D5D"/>
    <w:rsid w:val="00A22484"/>
    <w:rsid w:val="00A225AC"/>
    <w:rsid w:val="00A23A0C"/>
    <w:rsid w:val="00A23EA3"/>
    <w:rsid w:val="00A241A0"/>
    <w:rsid w:val="00A24752"/>
    <w:rsid w:val="00A2562C"/>
    <w:rsid w:val="00A2575B"/>
    <w:rsid w:val="00A25872"/>
    <w:rsid w:val="00A258E3"/>
    <w:rsid w:val="00A25A2B"/>
    <w:rsid w:val="00A25C34"/>
    <w:rsid w:val="00A26C5A"/>
    <w:rsid w:val="00A26EDB"/>
    <w:rsid w:val="00A278D6"/>
    <w:rsid w:val="00A278D8"/>
    <w:rsid w:val="00A27BB4"/>
    <w:rsid w:val="00A27E43"/>
    <w:rsid w:val="00A307DA"/>
    <w:rsid w:val="00A309ED"/>
    <w:rsid w:val="00A30A33"/>
    <w:rsid w:val="00A30A4A"/>
    <w:rsid w:val="00A30BED"/>
    <w:rsid w:val="00A30CBD"/>
    <w:rsid w:val="00A31CCD"/>
    <w:rsid w:val="00A31D91"/>
    <w:rsid w:val="00A32DF1"/>
    <w:rsid w:val="00A32F83"/>
    <w:rsid w:val="00A33977"/>
    <w:rsid w:val="00A3398B"/>
    <w:rsid w:val="00A33D81"/>
    <w:rsid w:val="00A3432D"/>
    <w:rsid w:val="00A3489D"/>
    <w:rsid w:val="00A34992"/>
    <w:rsid w:val="00A367B1"/>
    <w:rsid w:val="00A36AA9"/>
    <w:rsid w:val="00A36C9F"/>
    <w:rsid w:val="00A36E2D"/>
    <w:rsid w:val="00A3794D"/>
    <w:rsid w:val="00A37B7B"/>
    <w:rsid w:val="00A37D77"/>
    <w:rsid w:val="00A41207"/>
    <w:rsid w:val="00A415EA"/>
    <w:rsid w:val="00A41BFF"/>
    <w:rsid w:val="00A42A6B"/>
    <w:rsid w:val="00A42A8C"/>
    <w:rsid w:val="00A42F37"/>
    <w:rsid w:val="00A43120"/>
    <w:rsid w:val="00A4390E"/>
    <w:rsid w:val="00A43EB1"/>
    <w:rsid w:val="00A441E4"/>
    <w:rsid w:val="00A4451B"/>
    <w:rsid w:val="00A448DA"/>
    <w:rsid w:val="00A44959"/>
    <w:rsid w:val="00A45050"/>
    <w:rsid w:val="00A4519A"/>
    <w:rsid w:val="00A451B6"/>
    <w:rsid w:val="00A454FA"/>
    <w:rsid w:val="00A463B5"/>
    <w:rsid w:val="00A4656A"/>
    <w:rsid w:val="00A46598"/>
    <w:rsid w:val="00A46722"/>
    <w:rsid w:val="00A46BB3"/>
    <w:rsid w:val="00A46C51"/>
    <w:rsid w:val="00A46F00"/>
    <w:rsid w:val="00A47A35"/>
    <w:rsid w:val="00A47C66"/>
    <w:rsid w:val="00A50419"/>
    <w:rsid w:val="00A50AC6"/>
    <w:rsid w:val="00A50B40"/>
    <w:rsid w:val="00A5193E"/>
    <w:rsid w:val="00A51A4F"/>
    <w:rsid w:val="00A51DB1"/>
    <w:rsid w:val="00A51E6E"/>
    <w:rsid w:val="00A52655"/>
    <w:rsid w:val="00A526B2"/>
    <w:rsid w:val="00A52E00"/>
    <w:rsid w:val="00A5354A"/>
    <w:rsid w:val="00A537B4"/>
    <w:rsid w:val="00A53C3F"/>
    <w:rsid w:val="00A53C8D"/>
    <w:rsid w:val="00A544E6"/>
    <w:rsid w:val="00A55B0F"/>
    <w:rsid w:val="00A55ECF"/>
    <w:rsid w:val="00A55FCD"/>
    <w:rsid w:val="00A562AD"/>
    <w:rsid w:val="00A56697"/>
    <w:rsid w:val="00A568F1"/>
    <w:rsid w:val="00A56914"/>
    <w:rsid w:val="00A56BF3"/>
    <w:rsid w:val="00A575E4"/>
    <w:rsid w:val="00A57EC8"/>
    <w:rsid w:val="00A60322"/>
    <w:rsid w:val="00A61586"/>
    <w:rsid w:val="00A6219D"/>
    <w:rsid w:val="00A622ED"/>
    <w:rsid w:val="00A62D50"/>
    <w:rsid w:val="00A63D77"/>
    <w:rsid w:val="00A6411C"/>
    <w:rsid w:val="00A64213"/>
    <w:rsid w:val="00A64532"/>
    <w:rsid w:val="00A646AD"/>
    <w:rsid w:val="00A64FCB"/>
    <w:rsid w:val="00A65245"/>
    <w:rsid w:val="00A6559C"/>
    <w:rsid w:val="00A65891"/>
    <w:rsid w:val="00A65CE7"/>
    <w:rsid w:val="00A66725"/>
    <w:rsid w:val="00A66B73"/>
    <w:rsid w:val="00A67566"/>
    <w:rsid w:val="00A67574"/>
    <w:rsid w:val="00A700D1"/>
    <w:rsid w:val="00A70487"/>
    <w:rsid w:val="00A707CC"/>
    <w:rsid w:val="00A70AF0"/>
    <w:rsid w:val="00A70E45"/>
    <w:rsid w:val="00A71184"/>
    <w:rsid w:val="00A71496"/>
    <w:rsid w:val="00A71F7F"/>
    <w:rsid w:val="00A72CDE"/>
    <w:rsid w:val="00A72D57"/>
    <w:rsid w:val="00A73055"/>
    <w:rsid w:val="00A73600"/>
    <w:rsid w:val="00A73625"/>
    <w:rsid w:val="00A74EB9"/>
    <w:rsid w:val="00A74F72"/>
    <w:rsid w:val="00A75314"/>
    <w:rsid w:val="00A75359"/>
    <w:rsid w:val="00A754C6"/>
    <w:rsid w:val="00A75AF3"/>
    <w:rsid w:val="00A75E65"/>
    <w:rsid w:val="00A75EF2"/>
    <w:rsid w:val="00A75FA7"/>
    <w:rsid w:val="00A7636A"/>
    <w:rsid w:val="00A77149"/>
    <w:rsid w:val="00A773D4"/>
    <w:rsid w:val="00A779C1"/>
    <w:rsid w:val="00A77BF6"/>
    <w:rsid w:val="00A77F4D"/>
    <w:rsid w:val="00A80259"/>
    <w:rsid w:val="00A804EB"/>
    <w:rsid w:val="00A807EB"/>
    <w:rsid w:val="00A80EF0"/>
    <w:rsid w:val="00A81069"/>
    <w:rsid w:val="00A810DA"/>
    <w:rsid w:val="00A81199"/>
    <w:rsid w:val="00A8144A"/>
    <w:rsid w:val="00A81A79"/>
    <w:rsid w:val="00A81ABB"/>
    <w:rsid w:val="00A81F85"/>
    <w:rsid w:val="00A8238B"/>
    <w:rsid w:val="00A82DAD"/>
    <w:rsid w:val="00A82F37"/>
    <w:rsid w:val="00A835B0"/>
    <w:rsid w:val="00A83D4B"/>
    <w:rsid w:val="00A8412A"/>
    <w:rsid w:val="00A84276"/>
    <w:rsid w:val="00A846AE"/>
    <w:rsid w:val="00A84749"/>
    <w:rsid w:val="00A85C7C"/>
    <w:rsid w:val="00A86127"/>
    <w:rsid w:val="00A86AA4"/>
    <w:rsid w:val="00A86BD6"/>
    <w:rsid w:val="00A87439"/>
    <w:rsid w:val="00A87454"/>
    <w:rsid w:val="00A879E5"/>
    <w:rsid w:val="00A87A62"/>
    <w:rsid w:val="00A902BF"/>
    <w:rsid w:val="00A903E2"/>
    <w:rsid w:val="00A90621"/>
    <w:rsid w:val="00A91112"/>
    <w:rsid w:val="00A91524"/>
    <w:rsid w:val="00A91591"/>
    <w:rsid w:val="00A91716"/>
    <w:rsid w:val="00A91761"/>
    <w:rsid w:val="00A91975"/>
    <w:rsid w:val="00A91C75"/>
    <w:rsid w:val="00A91FF2"/>
    <w:rsid w:val="00A92193"/>
    <w:rsid w:val="00A92655"/>
    <w:rsid w:val="00A92DD4"/>
    <w:rsid w:val="00A930AA"/>
    <w:rsid w:val="00A93A65"/>
    <w:rsid w:val="00A941CA"/>
    <w:rsid w:val="00A94374"/>
    <w:rsid w:val="00A94980"/>
    <w:rsid w:val="00A94CA2"/>
    <w:rsid w:val="00A94D64"/>
    <w:rsid w:val="00A94E73"/>
    <w:rsid w:val="00A94E8D"/>
    <w:rsid w:val="00A953F9"/>
    <w:rsid w:val="00A95AF3"/>
    <w:rsid w:val="00A95BAF"/>
    <w:rsid w:val="00A96083"/>
    <w:rsid w:val="00A96B4B"/>
    <w:rsid w:val="00A96FAC"/>
    <w:rsid w:val="00A96FB4"/>
    <w:rsid w:val="00A97167"/>
    <w:rsid w:val="00A979A7"/>
    <w:rsid w:val="00A97D27"/>
    <w:rsid w:val="00A97F69"/>
    <w:rsid w:val="00AA039D"/>
    <w:rsid w:val="00AA04A9"/>
    <w:rsid w:val="00AA09E1"/>
    <w:rsid w:val="00AA0C7D"/>
    <w:rsid w:val="00AA1425"/>
    <w:rsid w:val="00AA18B4"/>
    <w:rsid w:val="00AA1F4E"/>
    <w:rsid w:val="00AA24AF"/>
    <w:rsid w:val="00AA2625"/>
    <w:rsid w:val="00AA275B"/>
    <w:rsid w:val="00AA2D72"/>
    <w:rsid w:val="00AA2EFA"/>
    <w:rsid w:val="00AA306C"/>
    <w:rsid w:val="00AA3179"/>
    <w:rsid w:val="00AA3946"/>
    <w:rsid w:val="00AA3D4A"/>
    <w:rsid w:val="00AA407C"/>
    <w:rsid w:val="00AA40EC"/>
    <w:rsid w:val="00AA427A"/>
    <w:rsid w:val="00AA4861"/>
    <w:rsid w:val="00AA5476"/>
    <w:rsid w:val="00AA5B8E"/>
    <w:rsid w:val="00AA5CE0"/>
    <w:rsid w:val="00AA6167"/>
    <w:rsid w:val="00AA652F"/>
    <w:rsid w:val="00AA6EA8"/>
    <w:rsid w:val="00AA6F25"/>
    <w:rsid w:val="00AA75B2"/>
    <w:rsid w:val="00AA7C9B"/>
    <w:rsid w:val="00AA7E7A"/>
    <w:rsid w:val="00AA7F6D"/>
    <w:rsid w:val="00AA7FB7"/>
    <w:rsid w:val="00AB06D8"/>
    <w:rsid w:val="00AB0C6B"/>
    <w:rsid w:val="00AB0D47"/>
    <w:rsid w:val="00AB18C9"/>
    <w:rsid w:val="00AB19DD"/>
    <w:rsid w:val="00AB22B5"/>
    <w:rsid w:val="00AB29CF"/>
    <w:rsid w:val="00AB2C06"/>
    <w:rsid w:val="00AB2D30"/>
    <w:rsid w:val="00AB3115"/>
    <w:rsid w:val="00AB3339"/>
    <w:rsid w:val="00AB3508"/>
    <w:rsid w:val="00AB35A0"/>
    <w:rsid w:val="00AB391F"/>
    <w:rsid w:val="00AB3B71"/>
    <w:rsid w:val="00AB448C"/>
    <w:rsid w:val="00AB4A18"/>
    <w:rsid w:val="00AB4C60"/>
    <w:rsid w:val="00AB4CD0"/>
    <w:rsid w:val="00AB5102"/>
    <w:rsid w:val="00AB5C3F"/>
    <w:rsid w:val="00AB6184"/>
    <w:rsid w:val="00AB6704"/>
    <w:rsid w:val="00AB6C82"/>
    <w:rsid w:val="00AB6E6E"/>
    <w:rsid w:val="00AB7038"/>
    <w:rsid w:val="00AB72BC"/>
    <w:rsid w:val="00AB77C6"/>
    <w:rsid w:val="00AB7981"/>
    <w:rsid w:val="00AB7C51"/>
    <w:rsid w:val="00AC0151"/>
    <w:rsid w:val="00AC08B8"/>
    <w:rsid w:val="00AC0AB5"/>
    <w:rsid w:val="00AC0B7D"/>
    <w:rsid w:val="00AC12C2"/>
    <w:rsid w:val="00AC19E1"/>
    <w:rsid w:val="00AC1AF0"/>
    <w:rsid w:val="00AC210E"/>
    <w:rsid w:val="00AC23C3"/>
    <w:rsid w:val="00AC2809"/>
    <w:rsid w:val="00AC2FBF"/>
    <w:rsid w:val="00AC3DA5"/>
    <w:rsid w:val="00AC4600"/>
    <w:rsid w:val="00AC5161"/>
    <w:rsid w:val="00AC54B4"/>
    <w:rsid w:val="00AC55C3"/>
    <w:rsid w:val="00AC5B6E"/>
    <w:rsid w:val="00AC614A"/>
    <w:rsid w:val="00AC64CC"/>
    <w:rsid w:val="00AC659C"/>
    <w:rsid w:val="00AC6D59"/>
    <w:rsid w:val="00AC7121"/>
    <w:rsid w:val="00AC7663"/>
    <w:rsid w:val="00AD0228"/>
    <w:rsid w:val="00AD0236"/>
    <w:rsid w:val="00AD128D"/>
    <w:rsid w:val="00AD174C"/>
    <w:rsid w:val="00AD1C3B"/>
    <w:rsid w:val="00AD2178"/>
    <w:rsid w:val="00AD27F5"/>
    <w:rsid w:val="00AD2854"/>
    <w:rsid w:val="00AD2E2A"/>
    <w:rsid w:val="00AD2E6F"/>
    <w:rsid w:val="00AD31D1"/>
    <w:rsid w:val="00AD3669"/>
    <w:rsid w:val="00AD3A55"/>
    <w:rsid w:val="00AD3BB0"/>
    <w:rsid w:val="00AD4C5C"/>
    <w:rsid w:val="00AD505E"/>
    <w:rsid w:val="00AD5146"/>
    <w:rsid w:val="00AD5C50"/>
    <w:rsid w:val="00AD6159"/>
    <w:rsid w:val="00AD65D6"/>
    <w:rsid w:val="00AD673F"/>
    <w:rsid w:val="00AD6920"/>
    <w:rsid w:val="00AD6AA1"/>
    <w:rsid w:val="00AD6B2B"/>
    <w:rsid w:val="00AD6BE0"/>
    <w:rsid w:val="00AD6C6B"/>
    <w:rsid w:val="00AD6EC8"/>
    <w:rsid w:val="00AD7001"/>
    <w:rsid w:val="00AD71AC"/>
    <w:rsid w:val="00AD79BD"/>
    <w:rsid w:val="00AD7F9A"/>
    <w:rsid w:val="00AE0328"/>
    <w:rsid w:val="00AE0441"/>
    <w:rsid w:val="00AE1D4B"/>
    <w:rsid w:val="00AE1DC8"/>
    <w:rsid w:val="00AE24B8"/>
    <w:rsid w:val="00AE25EC"/>
    <w:rsid w:val="00AE29BB"/>
    <w:rsid w:val="00AE4113"/>
    <w:rsid w:val="00AE483F"/>
    <w:rsid w:val="00AE4B3B"/>
    <w:rsid w:val="00AE5646"/>
    <w:rsid w:val="00AE59D0"/>
    <w:rsid w:val="00AE5E7B"/>
    <w:rsid w:val="00AE6560"/>
    <w:rsid w:val="00AE6D6D"/>
    <w:rsid w:val="00AE769D"/>
    <w:rsid w:val="00AE7C61"/>
    <w:rsid w:val="00AF038D"/>
    <w:rsid w:val="00AF04FC"/>
    <w:rsid w:val="00AF0A3C"/>
    <w:rsid w:val="00AF0CBA"/>
    <w:rsid w:val="00AF178D"/>
    <w:rsid w:val="00AF209B"/>
    <w:rsid w:val="00AF23B8"/>
    <w:rsid w:val="00AF26F6"/>
    <w:rsid w:val="00AF2BD6"/>
    <w:rsid w:val="00AF2C50"/>
    <w:rsid w:val="00AF2D4F"/>
    <w:rsid w:val="00AF2DEC"/>
    <w:rsid w:val="00AF2E81"/>
    <w:rsid w:val="00AF34E6"/>
    <w:rsid w:val="00AF3621"/>
    <w:rsid w:val="00AF3A9E"/>
    <w:rsid w:val="00AF4014"/>
    <w:rsid w:val="00AF4EAD"/>
    <w:rsid w:val="00AF4ED5"/>
    <w:rsid w:val="00AF5399"/>
    <w:rsid w:val="00AF53A5"/>
    <w:rsid w:val="00AF5725"/>
    <w:rsid w:val="00AF594F"/>
    <w:rsid w:val="00AF6D52"/>
    <w:rsid w:val="00AF7258"/>
    <w:rsid w:val="00AF76A8"/>
    <w:rsid w:val="00AF7DF4"/>
    <w:rsid w:val="00AF7F61"/>
    <w:rsid w:val="00B00023"/>
    <w:rsid w:val="00B00520"/>
    <w:rsid w:val="00B006E0"/>
    <w:rsid w:val="00B00822"/>
    <w:rsid w:val="00B00864"/>
    <w:rsid w:val="00B00C4E"/>
    <w:rsid w:val="00B0106B"/>
    <w:rsid w:val="00B01195"/>
    <w:rsid w:val="00B0140E"/>
    <w:rsid w:val="00B01778"/>
    <w:rsid w:val="00B019E2"/>
    <w:rsid w:val="00B01D98"/>
    <w:rsid w:val="00B01E57"/>
    <w:rsid w:val="00B02824"/>
    <w:rsid w:val="00B0285F"/>
    <w:rsid w:val="00B02C36"/>
    <w:rsid w:val="00B02C3A"/>
    <w:rsid w:val="00B02D2E"/>
    <w:rsid w:val="00B038DF"/>
    <w:rsid w:val="00B03DC5"/>
    <w:rsid w:val="00B040D2"/>
    <w:rsid w:val="00B0438A"/>
    <w:rsid w:val="00B04B96"/>
    <w:rsid w:val="00B04FD5"/>
    <w:rsid w:val="00B053A5"/>
    <w:rsid w:val="00B05823"/>
    <w:rsid w:val="00B05A65"/>
    <w:rsid w:val="00B05CFA"/>
    <w:rsid w:val="00B05CFC"/>
    <w:rsid w:val="00B05E7F"/>
    <w:rsid w:val="00B06357"/>
    <w:rsid w:val="00B066DB"/>
    <w:rsid w:val="00B07464"/>
    <w:rsid w:val="00B07A54"/>
    <w:rsid w:val="00B07BB5"/>
    <w:rsid w:val="00B100D7"/>
    <w:rsid w:val="00B10107"/>
    <w:rsid w:val="00B1092E"/>
    <w:rsid w:val="00B10EEB"/>
    <w:rsid w:val="00B1104B"/>
    <w:rsid w:val="00B1117E"/>
    <w:rsid w:val="00B112A1"/>
    <w:rsid w:val="00B114FA"/>
    <w:rsid w:val="00B1172D"/>
    <w:rsid w:val="00B11C93"/>
    <w:rsid w:val="00B11E89"/>
    <w:rsid w:val="00B12624"/>
    <w:rsid w:val="00B12B64"/>
    <w:rsid w:val="00B134D6"/>
    <w:rsid w:val="00B13539"/>
    <w:rsid w:val="00B135E3"/>
    <w:rsid w:val="00B13892"/>
    <w:rsid w:val="00B138C5"/>
    <w:rsid w:val="00B13B03"/>
    <w:rsid w:val="00B13B86"/>
    <w:rsid w:val="00B14CC5"/>
    <w:rsid w:val="00B14F88"/>
    <w:rsid w:val="00B15C55"/>
    <w:rsid w:val="00B15F1C"/>
    <w:rsid w:val="00B160E3"/>
    <w:rsid w:val="00B166AC"/>
    <w:rsid w:val="00B16737"/>
    <w:rsid w:val="00B1677F"/>
    <w:rsid w:val="00B16963"/>
    <w:rsid w:val="00B17286"/>
    <w:rsid w:val="00B202B4"/>
    <w:rsid w:val="00B2040A"/>
    <w:rsid w:val="00B208D8"/>
    <w:rsid w:val="00B20915"/>
    <w:rsid w:val="00B20D44"/>
    <w:rsid w:val="00B216BC"/>
    <w:rsid w:val="00B217D0"/>
    <w:rsid w:val="00B219E2"/>
    <w:rsid w:val="00B21AF0"/>
    <w:rsid w:val="00B21D52"/>
    <w:rsid w:val="00B21EF6"/>
    <w:rsid w:val="00B22013"/>
    <w:rsid w:val="00B22936"/>
    <w:rsid w:val="00B22E4F"/>
    <w:rsid w:val="00B232B8"/>
    <w:rsid w:val="00B238D9"/>
    <w:rsid w:val="00B239F9"/>
    <w:rsid w:val="00B23CEE"/>
    <w:rsid w:val="00B23DE4"/>
    <w:rsid w:val="00B23F9D"/>
    <w:rsid w:val="00B23FAA"/>
    <w:rsid w:val="00B241E3"/>
    <w:rsid w:val="00B244DF"/>
    <w:rsid w:val="00B24514"/>
    <w:rsid w:val="00B24B7A"/>
    <w:rsid w:val="00B24EEB"/>
    <w:rsid w:val="00B254DB"/>
    <w:rsid w:val="00B25534"/>
    <w:rsid w:val="00B2569B"/>
    <w:rsid w:val="00B25AD9"/>
    <w:rsid w:val="00B25C0F"/>
    <w:rsid w:val="00B25C38"/>
    <w:rsid w:val="00B25ED2"/>
    <w:rsid w:val="00B25F83"/>
    <w:rsid w:val="00B26673"/>
    <w:rsid w:val="00B26B87"/>
    <w:rsid w:val="00B26F2A"/>
    <w:rsid w:val="00B27A6D"/>
    <w:rsid w:val="00B27AA4"/>
    <w:rsid w:val="00B30125"/>
    <w:rsid w:val="00B3046C"/>
    <w:rsid w:val="00B307C3"/>
    <w:rsid w:val="00B3139E"/>
    <w:rsid w:val="00B31656"/>
    <w:rsid w:val="00B3195F"/>
    <w:rsid w:val="00B31A45"/>
    <w:rsid w:val="00B31ACF"/>
    <w:rsid w:val="00B31AD3"/>
    <w:rsid w:val="00B31E95"/>
    <w:rsid w:val="00B33A3B"/>
    <w:rsid w:val="00B34281"/>
    <w:rsid w:val="00B3453C"/>
    <w:rsid w:val="00B34FB7"/>
    <w:rsid w:val="00B34FDE"/>
    <w:rsid w:val="00B36162"/>
    <w:rsid w:val="00B361F0"/>
    <w:rsid w:val="00B3658F"/>
    <w:rsid w:val="00B3669D"/>
    <w:rsid w:val="00B36AFA"/>
    <w:rsid w:val="00B37165"/>
    <w:rsid w:val="00B378DB"/>
    <w:rsid w:val="00B3794B"/>
    <w:rsid w:val="00B37A40"/>
    <w:rsid w:val="00B37BDB"/>
    <w:rsid w:val="00B40255"/>
    <w:rsid w:val="00B40AB1"/>
    <w:rsid w:val="00B41214"/>
    <w:rsid w:val="00B415E8"/>
    <w:rsid w:val="00B415EF"/>
    <w:rsid w:val="00B417C1"/>
    <w:rsid w:val="00B418C2"/>
    <w:rsid w:val="00B418CA"/>
    <w:rsid w:val="00B419F1"/>
    <w:rsid w:val="00B42089"/>
    <w:rsid w:val="00B42471"/>
    <w:rsid w:val="00B42B38"/>
    <w:rsid w:val="00B43664"/>
    <w:rsid w:val="00B43770"/>
    <w:rsid w:val="00B444F9"/>
    <w:rsid w:val="00B44D53"/>
    <w:rsid w:val="00B44D69"/>
    <w:rsid w:val="00B44E76"/>
    <w:rsid w:val="00B44F68"/>
    <w:rsid w:val="00B450E5"/>
    <w:rsid w:val="00B45B59"/>
    <w:rsid w:val="00B46293"/>
    <w:rsid w:val="00B46B8E"/>
    <w:rsid w:val="00B472FC"/>
    <w:rsid w:val="00B4753C"/>
    <w:rsid w:val="00B50220"/>
    <w:rsid w:val="00B50227"/>
    <w:rsid w:val="00B504C1"/>
    <w:rsid w:val="00B506E8"/>
    <w:rsid w:val="00B5093F"/>
    <w:rsid w:val="00B50B53"/>
    <w:rsid w:val="00B51372"/>
    <w:rsid w:val="00B5164D"/>
    <w:rsid w:val="00B52350"/>
    <w:rsid w:val="00B523D5"/>
    <w:rsid w:val="00B5271C"/>
    <w:rsid w:val="00B52E2E"/>
    <w:rsid w:val="00B538E1"/>
    <w:rsid w:val="00B54425"/>
    <w:rsid w:val="00B54595"/>
    <w:rsid w:val="00B54ACE"/>
    <w:rsid w:val="00B54C68"/>
    <w:rsid w:val="00B54FDF"/>
    <w:rsid w:val="00B554E3"/>
    <w:rsid w:val="00B55EB9"/>
    <w:rsid w:val="00B56026"/>
    <w:rsid w:val="00B56106"/>
    <w:rsid w:val="00B56D1F"/>
    <w:rsid w:val="00B56FC8"/>
    <w:rsid w:val="00B5712B"/>
    <w:rsid w:val="00B578D7"/>
    <w:rsid w:val="00B57991"/>
    <w:rsid w:val="00B57B38"/>
    <w:rsid w:val="00B57FDB"/>
    <w:rsid w:val="00B609D2"/>
    <w:rsid w:val="00B60C0D"/>
    <w:rsid w:val="00B60F39"/>
    <w:rsid w:val="00B61B55"/>
    <w:rsid w:val="00B62883"/>
    <w:rsid w:val="00B62E76"/>
    <w:rsid w:val="00B646B5"/>
    <w:rsid w:val="00B65102"/>
    <w:rsid w:val="00B652FC"/>
    <w:rsid w:val="00B65817"/>
    <w:rsid w:val="00B65DB8"/>
    <w:rsid w:val="00B677D1"/>
    <w:rsid w:val="00B67E5B"/>
    <w:rsid w:val="00B701A2"/>
    <w:rsid w:val="00B70265"/>
    <w:rsid w:val="00B702A5"/>
    <w:rsid w:val="00B702F4"/>
    <w:rsid w:val="00B70C5A"/>
    <w:rsid w:val="00B70FE4"/>
    <w:rsid w:val="00B71243"/>
    <w:rsid w:val="00B71DA2"/>
    <w:rsid w:val="00B72238"/>
    <w:rsid w:val="00B725B7"/>
    <w:rsid w:val="00B726C6"/>
    <w:rsid w:val="00B72A64"/>
    <w:rsid w:val="00B72F45"/>
    <w:rsid w:val="00B733EA"/>
    <w:rsid w:val="00B73BFA"/>
    <w:rsid w:val="00B74985"/>
    <w:rsid w:val="00B75E50"/>
    <w:rsid w:val="00B76317"/>
    <w:rsid w:val="00B765B2"/>
    <w:rsid w:val="00B76E3B"/>
    <w:rsid w:val="00B77375"/>
    <w:rsid w:val="00B7759F"/>
    <w:rsid w:val="00B804A6"/>
    <w:rsid w:val="00B80952"/>
    <w:rsid w:val="00B81085"/>
    <w:rsid w:val="00B81235"/>
    <w:rsid w:val="00B81679"/>
    <w:rsid w:val="00B81982"/>
    <w:rsid w:val="00B81ABC"/>
    <w:rsid w:val="00B823CC"/>
    <w:rsid w:val="00B825C6"/>
    <w:rsid w:val="00B82BB9"/>
    <w:rsid w:val="00B82C2A"/>
    <w:rsid w:val="00B82DAD"/>
    <w:rsid w:val="00B83BE9"/>
    <w:rsid w:val="00B83D13"/>
    <w:rsid w:val="00B846A7"/>
    <w:rsid w:val="00B848D8"/>
    <w:rsid w:val="00B84D17"/>
    <w:rsid w:val="00B86757"/>
    <w:rsid w:val="00B87054"/>
    <w:rsid w:val="00B8725B"/>
    <w:rsid w:val="00B873F2"/>
    <w:rsid w:val="00B877A8"/>
    <w:rsid w:val="00B87ACF"/>
    <w:rsid w:val="00B903BF"/>
    <w:rsid w:val="00B9042D"/>
    <w:rsid w:val="00B90489"/>
    <w:rsid w:val="00B9056E"/>
    <w:rsid w:val="00B90599"/>
    <w:rsid w:val="00B90806"/>
    <w:rsid w:val="00B916A2"/>
    <w:rsid w:val="00B919F3"/>
    <w:rsid w:val="00B9214D"/>
    <w:rsid w:val="00B9224E"/>
    <w:rsid w:val="00B929C9"/>
    <w:rsid w:val="00B92C51"/>
    <w:rsid w:val="00B93BDD"/>
    <w:rsid w:val="00B93F90"/>
    <w:rsid w:val="00B9406D"/>
    <w:rsid w:val="00B942ED"/>
    <w:rsid w:val="00B94E4E"/>
    <w:rsid w:val="00B953AF"/>
    <w:rsid w:val="00B9567D"/>
    <w:rsid w:val="00B95951"/>
    <w:rsid w:val="00B95FF1"/>
    <w:rsid w:val="00B96407"/>
    <w:rsid w:val="00B967FC"/>
    <w:rsid w:val="00B96A88"/>
    <w:rsid w:val="00B96B51"/>
    <w:rsid w:val="00B96F76"/>
    <w:rsid w:val="00B97425"/>
    <w:rsid w:val="00B9752F"/>
    <w:rsid w:val="00B97A54"/>
    <w:rsid w:val="00BA0F6F"/>
    <w:rsid w:val="00BA0FBA"/>
    <w:rsid w:val="00BA1024"/>
    <w:rsid w:val="00BA124A"/>
    <w:rsid w:val="00BA1456"/>
    <w:rsid w:val="00BA18D2"/>
    <w:rsid w:val="00BA1A99"/>
    <w:rsid w:val="00BA2694"/>
    <w:rsid w:val="00BA2708"/>
    <w:rsid w:val="00BA27D6"/>
    <w:rsid w:val="00BA2D3E"/>
    <w:rsid w:val="00BA30DE"/>
    <w:rsid w:val="00BA3C29"/>
    <w:rsid w:val="00BA3DAE"/>
    <w:rsid w:val="00BA4271"/>
    <w:rsid w:val="00BA4B5B"/>
    <w:rsid w:val="00BA4E0A"/>
    <w:rsid w:val="00BA52A7"/>
    <w:rsid w:val="00BA53E2"/>
    <w:rsid w:val="00BA55EF"/>
    <w:rsid w:val="00BA569A"/>
    <w:rsid w:val="00BA59F2"/>
    <w:rsid w:val="00BA5C22"/>
    <w:rsid w:val="00BA5EAC"/>
    <w:rsid w:val="00BA61C1"/>
    <w:rsid w:val="00BA7168"/>
    <w:rsid w:val="00BA7393"/>
    <w:rsid w:val="00BA7CBE"/>
    <w:rsid w:val="00BB03F6"/>
    <w:rsid w:val="00BB09CD"/>
    <w:rsid w:val="00BB11C8"/>
    <w:rsid w:val="00BB16D2"/>
    <w:rsid w:val="00BB1E36"/>
    <w:rsid w:val="00BB26A3"/>
    <w:rsid w:val="00BB2D60"/>
    <w:rsid w:val="00BB3340"/>
    <w:rsid w:val="00BB337F"/>
    <w:rsid w:val="00BB349F"/>
    <w:rsid w:val="00BB3827"/>
    <w:rsid w:val="00BB3A04"/>
    <w:rsid w:val="00BB3B8F"/>
    <w:rsid w:val="00BB3BCC"/>
    <w:rsid w:val="00BB3E37"/>
    <w:rsid w:val="00BB3EBB"/>
    <w:rsid w:val="00BB3F08"/>
    <w:rsid w:val="00BB4831"/>
    <w:rsid w:val="00BB4C0C"/>
    <w:rsid w:val="00BB4CA4"/>
    <w:rsid w:val="00BB5248"/>
    <w:rsid w:val="00BB5869"/>
    <w:rsid w:val="00BB5B59"/>
    <w:rsid w:val="00BB6077"/>
    <w:rsid w:val="00BB74BC"/>
    <w:rsid w:val="00BB7985"/>
    <w:rsid w:val="00BB7D4E"/>
    <w:rsid w:val="00BC09BD"/>
    <w:rsid w:val="00BC0DB7"/>
    <w:rsid w:val="00BC11E5"/>
    <w:rsid w:val="00BC1B23"/>
    <w:rsid w:val="00BC20AD"/>
    <w:rsid w:val="00BC2904"/>
    <w:rsid w:val="00BC2BCC"/>
    <w:rsid w:val="00BC2C71"/>
    <w:rsid w:val="00BC3308"/>
    <w:rsid w:val="00BC3583"/>
    <w:rsid w:val="00BC35C1"/>
    <w:rsid w:val="00BC36B8"/>
    <w:rsid w:val="00BC474C"/>
    <w:rsid w:val="00BC4968"/>
    <w:rsid w:val="00BC49EA"/>
    <w:rsid w:val="00BC5AAD"/>
    <w:rsid w:val="00BC5D9C"/>
    <w:rsid w:val="00BC63F7"/>
    <w:rsid w:val="00BC6591"/>
    <w:rsid w:val="00BC6864"/>
    <w:rsid w:val="00BC6DE8"/>
    <w:rsid w:val="00BC6FEA"/>
    <w:rsid w:val="00BC798E"/>
    <w:rsid w:val="00BC7B3F"/>
    <w:rsid w:val="00BD0007"/>
    <w:rsid w:val="00BD032E"/>
    <w:rsid w:val="00BD0591"/>
    <w:rsid w:val="00BD065B"/>
    <w:rsid w:val="00BD0793"/>
    <w:rsid w:val="00BD0EB8"/>
    <w:rsid w:val="00BD16CC"/>
    <w:rsid w:val="00BD16CD"/>
    <w:rsid w:val="00BD1D48"/>
    <w:rsid w:val="00BD22A3"/>
    <w:rsid w:val="00BD2379"/>
    <w:rsid w:val="00BD2ECF"/>
    <w:rsid w:val="00BD31A5"/>
    <w:rsid w:val="00BD3551"/>
    <w:rsid w:val="00BD37C4"/>
    <w:rsid w:val="00BD3D4B"/>
    <w:rsid w:val="00BD3DE5"/>
    <w:rsid w:val="00BD3F4D"/>
    <w:rsid w:val="00BD4898"/>
    <w:rsid w:val="00BD4C64"/>
    <w:rsid w:val="00BD4DFC"/>
    <w:rsid w:val="00BD4E4A"/>
    <w:rsid w:val="00BD4F7F"/>
    <w:rsid w:val="00BD5353"/>
    <w:rsid w:val="00BD5420"/>
    <w:rsid w:val="00BD591E"/>
    <w:rsid w:val="00BD5953"/>
    <w:rsid w:val="00BD5A26"/>
    <w:rsid w:val="00BD6192"/>
    <w:rsid w:val="00BD64FC"/>
    <w:rsid w:val="00BD659C"/>
    <w:rsid w:val="00BD6887"/>
    <w:rsid w:val="00BD6E6C"/>
    <w:rsid w:val="00BD7174"/>
    <w:rsid w:val="00BD77C9"/>
    <w:rsid w:val="00BD7AA6"/>
    <w:rsid w:val="00BD7D42"/>
    <w:rsid w:val="00BE01B9"/>
    <w:rsid w:val="00BE0FEF"/>
    <w:rsid w:val="00BE1185"/>
    <w:rsid w:val="00BE1251"/>
    <w:rsid w:val="00BE1624"/>
    <w:rsid w:val="00BE167D"/>
    <w:rsid w:val="00BE1FC4"/>
    <w:rsid w:val="00BE2E79"/>
    <w:rsid w:val="00BE3B06"/>
    <w:rsid w:val="00BE3C62"/>
    <w:rsid w:val="00BE4233"/>
    <w:rsid w:val="00BE43FD"/>
    <w:rsid w:val="00BE4476"/>
    <w:rsid w:val="00BE4509"/>
    <w:rsid w:val="00BE4DB8"/>
    <w:rsid w:val="00BE50DE"/>
    <w:rsid w:val="00BE561E"/>
    <w:rsid w:val="00BE5A97"/>
    <w:rsid w:val="00BE5DFA"/>
    <w:rsid w:val="00BE6AE5"/>
    <w:rsid w:val="00BE6BF1"/>
    <w:rsid w:val="00BE72CD"/>
    <w:rsid w:val="00BE733E"/>
    <w:rsid w:val="00BE79FA"/>
    <w:rsid w:val="00BE7D79"/>
    <w:rsid w:val="00BF0E0E"/>
    <w:rsid w:val="00BF0EBA"/>
    <w:rsid w:val="00BF17F0"/>
    <w:rsid w:val="00BF1898"/>
    <w:rsid w:val="00BF1928"/>
    <w:rsid w:val="00BF249A"/>
    <w:rsid w:val="00BF27FC"/>
    <w:rsid w:val="00BF284A"/>
    <w:rsid w:val="00BF2984"/>
    <w:rsid w:val="00BF2D4C"/>
    <w:rsid w:val="00BF315D"/>
    <w:rsid w:val="00BF34E7"/>
    <w:rsid w:val="00BF3913"/>
    <w:rsid w:val="00BF3B3D"/>
    <w:rsid w:val="00BF472D"/>
    <w:rsid w:val="00BF4B9E"/>
    <w:rsid w:val="00BF4ECE"/>
    <w:rsid w:val="00BF50F8"/>
    <w:rsid w:val="00BF52FA"/>
    <w:rsid w:val="00BF660A"/>
    <w:rsid w:val="00BF6AC1"/>
    <w:rsid w:val="00BF6E0F"/>
    <w:rsid w:val="00BF6F42"/>
    <w:rsid w:val="00BF7057"/>
    <w:rsid w:val="00BF7FFA"/>
    <w:rsid w:val="00C0034A"/>
    <w:rsid w:val="00C005CF"/>
    <w:rsid w:val="00C008EF"/>
    <w:rsid w:val="00C00DF2"/>
    <w:rsid w:val="00C010DA"/>
    <w:rsid w:val="00C013E0"/>
    <w:rsid w:val="00C014CB"/>
    <w:rsid w:val="00C023ED"/>
    <w:rsid w:val="00C0258F"/>
    <w:rsid w:val="00C02868"/>
    <w:rsid w:val="00C029B6"/>
    <w:rsid w:val="00C02C9C"/>
    <w:rsid w:val="00C03B7A"/>
    <w:rsid w:val="00C0462D"/>
    <w:rsid w:val="00C048F5"/>
    <w:rsid w:val="00C0509A"/>
    <w:rsid w:val="00C05303"/>
    <w:rsid w:val="00C05440"/>
    <w:rsid w:val="00C05B03"/>
    <w:rsid w:val="00C05F46"/>
    <w:rsid w:val="00C062E6"/>
    <w:rsid w:val="00C0698A"/>
    <w:rsid w:val="00C06B4A"/>
    <w:rsid w:val="00C070C9"/>
    <w:rsid w:val="00C074B8"/>
    <w:rsid w:val="00C0765C"/>
    <w:rsid w:val="00C07CCC"/>
    <w:rsid w:val="00C07CDC"/>
    <w:rsid w:val="00C10508"/>
    <w:rsid w:val="00C10778"/>
    <w:rsid w:val="00C10DC4"/>
    <w:rsid w:val="00C10E7D"/>
    <w:rsid w:val="00C1139F"/>
    <w:rsid w:val="00C1157C"/>
    <w:rsid w:val="00C118CD"/>
    <w:rsid w:val="00C122BE"/>
    <w:rsid w:val="00C12490"/>
    <w:rsid w:val="00C12873"/>
    <w:rsid w:val="00C13C27"/>
    <w:rsid w:val="00C14090"/>
    <w:rsid w:val="00C15A74"/>
    <w:rsid w:val="00C163E6"/>
    <w:rsid w:val="00C169D8"/>
    <w:rsid w:val="00C16C82"/>
    <w:rsid w:val="00C170C3"/>
    <w:rsid w:val="00C17CF3"/>
    <w:rsid w:val="00C20E97"/>
    <w:rsid w:val="00C2162A"/>
    <w:rsid w:val="00C21703"/>
    <w:rsid w:val="00C2189E"/>
    <w:rsid w:val="00C21EFE"/>
    <w:rsid w:val="00C227A8"/>
    <w:rsid w:val="00C2291B"/>
    <w:rsid w:val="00C22BB7"/>
    <w:rsid w:val="00C23D64"/>
    <w:rsid w:val="00C23EAA"/>
    <w:rsid w:val="00C24F2E"/>
    <w:rsid w:val="00C2522A"/>
    <w:rsid w:val="00C25377"/>
    <w:rsid w:val="00C267DC"/>
    <w:rsid w:val="00C26EFD"/>
    <w:rsid w:val="00C275C6"/>
    <w:rsid w:val="00C30063"/>
    <w:rsid w:val="00C30484"/>
    <w:rsid w:val="00C30663"/>
    <w:rsid w:val="00C307FA"/>
    <w:rsid w:val="00C308F6"/>
    <w:rsid w:val="00C309B5"/>
    <w:rsid w:val="00C312E4"/>
    <w:rsid w:val="00C31448"/>
    <w:rsid w:val="00C31BAD"/>
    <w:rsid w:val="00C31F0D"/>
    <w:rsid w:val="00C327B1"/>
    <w:rsid w:val="00C33369"/>
    <w:rsid w:val="00C33C95"/>
    <w:rsid w:val="00C33D9E"/>
    <w:rsid w:val="00C33E60"/>
    <w:rsid w:val="00C345A5"/>
    <w:rsid w:val="00C34E2D"/>
    <w:rsid w:val="00C34E9B"/>
    <w:rsid w:val="00C350E8"/>
    <w:rsid w:val="00C3551D"/>
    <w:rsid w:val="00C35A1F"/>
    <w:rsid w:val="00C35C78"/>
    <w:rsid w:val="00C36252"/>
    <w:rsid w:val="00C362DF"/>
    <w:rsid w:val="00C364BF"/>
    <w:rsid w:val="00C366CB"/>
    <w:rsid w:val="00C370DC"/>
    <w:rsid w:val="00C37368"/>
    <w:rsid w:val="00C373D1"/>
    <w:rsid w:val="00C37748"/>
    <w:rsid w:val="00C37766"/>
    <w:rsid w:val="00C377EB"/>
    <w:rsid w:val="00C379C1"/>
    <w:rsid w:val="00C40F4D"/>
    <w:rsid w:val="00C4124B"/>
    <w:rsid w:val="00C41498"/>
    <w:rsid w:val="00C416EB"/>
    <w:rsid w:val="00C419B7"/>
    <w:rsid w:val="00C41CD8"/>
    <w:rsid w:val="00C425DD"/>
    <w:rsid w:val="00C42F03"/>
    <w:rsid w:val="00C43655"/>
    <w:rsid w:val="00C43C1E"/>
    <w:rsid w:val="00C43EE4"/>
    <w:rsid w:val="00C4420B"/>
    <w:rsid w:val="00C44E17"/>
    <w:rsid w:val="00C4523E"/>
    <w:rsid w:val="00C45B71"/>
    <w:rsid w:val="00C45D4A"/>
    <w:rsid w:val="00C464CC"/>
    <w:rsid w:val="00C46A3A"/>
    <w:rsid w:val="00C46C1F"/>
    <w:rsid w:val="00C46E96"/>
    <w:rsid w:val="00C479E8"/>
    <w:rsid w:val="00C47CC1"/>
    <w:rsid w:val="00C500BD"/>
    <w:rsid w:val="00C50360"/>
    <w:rsid w:val="00C506FE"/>
    <w:rsid w:val="00C507A8"/>
    <w:rsid w:val="00C50831"/>
    <w:rsid w:val="00C5097E"/>
    <w:rsid w:val="00C50BFB"/>
    <w:rsid w:val="00C50CD6"/>
    <w:rsid w:val="00C5143D"/>
    <w:rsid w:val="00C51CC4"/>
    <w:rsid w:val="00C51E5A"/>
    <w:rsid w:val="00C520D8"/>
    <w:rsid w:val="00C5287F"/>
    <w:rsid w:val="00C533E7"/>
    <w:rsid w:val="00C536D8"/>
    <w:rsid w:val="00C53855"/>
    <w:rsid w:val="00C53AA2"/>
    <w:rsid w:val="00C54221"/>
    <w:rsid w:val="00C54766"/>
    <w:rsid w:val="00C54775"/>
    <w:rsid w:val="00C5517F"/>
    <w:rsid w:val="00C55C97"/>
    <w:rsid w:val="00C55D0D"/>
    <w:rsid w:val="00C562F9"/>
    <w:rsid w:val="00C56DEB"/>
    <w:rsid w:val="00C56ECE"/>
    <w:rsid w:val="00C57824"/>
    <w:rsid w:val="00C57B68"/>
    <w:rsid w:val="00C57FDE"/>
    <w:rsid w:val="00C6059C"/>
    <w:rsid w:val="00C60762"/>
    <w:rsid w:val="00C60863"/>
    <w:rsid w:val="00C60DF0"/>
    <w:rsid w:val="00C6103B"/>
    <w:rsid w:val="00C613A4"/>
    <w:rsid w:val="00C61780"/>
    <w:rsid w:val="00C61927"/>
    <w:rsid w:val="00C61AF8"/>
    <w:rsid w:val="00C6265A"/>
    <w:rsid w:val="00C62AA1"/>
    <w:rsid w:val="00C62C12"/>
    <w:rsid w:val="00C62DE0"/>
    <w:rsid w:val="00C63022"/>
    <w:rsid w:val="00C63151"/>
    <w:rsid w:val="00C63A04"/>
    <w:rsid w:val="00C63DAE"/>
    <w:rsid w:val="00C64062"/>
    <w:rsid w:val="00C6434E"/>
    <w:rsid w:val="00C644A6"/>
    <w:rsid w:val="00C6467A"/>
    <w:rsid w:val="00C64A5E"/>
    <w:rsid w:val="00C64C5A"/>
    <w:rsid w:val="00C652AA"/>
    <w:rsid w:val="00C663EB"/>
    <w:rsid w:val="00C679E4"/>
    <w:rsid w:val="00C701B0"/>
    <w:rsid w:val="00C70222"/>
    <w:rsid w:val="00C70452"/>
    <w:rsid w:val="00C714F8"/>
    <w:rsid w:val="00C71E21"/>
    <w:rsid w:val="00C71F8C"/>
    <w:rsid w:val="00C72329"/>
    <w:rsid w:val="00C72530"/>
    <w:rsid w:val="00C72DE0"/>
    <w:rsid w:val="00C73D9D"/>
    <w:rsid w:val="00C74B6C"/>
    <w:rsid w:val="00C7503E"/>
    <w:rsid w:val="00C75100"/>
    <w:rsid w:val="00C75A22"/>
    <w:rsid w:val="00C75A86"/>
    <w:rsid w:val="00C75B8B"/>
    <w:rsid w:val="00C76A88"/>
    <w:rsid w:val="00C76AFF"/>
    <w:rsid w:val="00C774C3"/>
    <w:rsid w:val="00C777ED"/>
    <w:rsid w:val="00C77B72"/>
    <w:rsid w:val="00C77BE7"/>
    <w:rsid w:val="00C77FEF"/>
    <w:rsid w:val="00C80A21"/>
    <w:rsid w:val="00C817E7"/>
    <w:rsid w:val="00C81C6B"/>
    <w:rsid w:val="00C825E4"/>
    <w:rsid w:val="00C82688"/>
    <w:rsid w:val="00C8273C"/>
    <w:rsid w:val="00C836D3"/>
    <w:rsid w:val="00C838BB"/>
    <w:rsid w:val="00C83A0C"/>
    <w:rsid w:val="00C842D9"/>
    <w:rsid w:val="00C8476A"/>
    <w:rsid w:val="00C8570A"/>
    <w:rsid w:val="00C85740"/>
    <w:rsid w:val="00C8576E"/>
    <w:rsid w:val="00C85D68"/>
    <w:rsid w:val="00C85F17"/>
    <w:rsid w:val="00C8644B"/>
    <w:rsid w:val="00C87194"/>
    <w:rsid w:val="00C8760F"/>
    <w:rsid w:val="00C87674"/>
    <w:rsid w:val="00C876A8"/>
    <w:rsid w:val="00C87966"/>
    <w:rsid w:val="00C87B69"/>
    <w:rsid w:val="00C90083"/>
    <w:rsid w:val="00C9077B"/>
    <w:rsid w:val="00C90B44"/>
    <w:rsid w:val="00C90F30"/>
    <w:rsid w:val="00C90FB8"/>
    <w:rsid w:val="00C91036"/>
    <w:rsid w:val="00C9192B"/>
    <w:rsid w:val="00C91B33"/>
    <w:rsid w:val="00C91DD6"/>
    <w:rsid w:val="00C92ABC"/>
    <w:rsid w:val="00C93139"/>
    <w:rsid w:val="00C93B24"/>
    <w:rsid w:val="00C93E25"/>
    <w:rsid w:val="00C9514B"/>
    <w:rsid w:val="00C9520A"/>
    <w:rsid w:val="00C95274"/>
    <w:rsid w:val="00C9591B"/>
    <w:rsid w:val="00C95CC6"/>
    <w:rsid w:val="00C95E2A"/>
    <w:rsid w:val="00C9607F"/>
    <w:rsid w:val="00C97341"/>
    <w:rsid w:val="00C9775A"/>
    <w:rsid w:val="00C97F74"/>
    <w:rsid w:val="00CA039F"/>
    <w:rsid w:val="00CA081E"/>
    <w:rsid w:val="00CA0BA8"/>
    <w:rsid w:val="00CA107B"/>
    <w:rsid w:val="00CA37A6"/>
    <w:rsid w:val="00CA3B71"/>
    <w:rsid w:val="00CA3D52"/>
    <w:rsid w:val="00CA3E1E"/>
    <w:rsid w:val="00CA4D9E"/>
    <w:rsid w:val="00CA5136"/>
    <w:rsid w:val="00CA59A1"/>
    <w:rsid w:val="00CA60C6"/>
    <w:rsid w:val="00CA638D"/>
    <w:rsid w:val="00CA662A"/>
    <w:rsid w:val="00CA6654"/>
    <w:rsid w:val="00CA6AFB"/>
    <w:rsid w:val="00CA6F4A"/>
    <w:rsid w:val="00CA7313"/>
    <w:rsid w:val="00CA759B"/>
    <w:rsid w:val="00CB005A"/>
    <w:rsid w:val="00CB0419"/>
    <w:rsid w:val="00CB0765"/>
    <w:rsid w:val="00CB0808"/>
    <w:rsid w:val="00CB0B92"/>
    <w:rsid w:val="00CB1038"/>
    <w:rsid w:val="00CB12CE"/>
    <w:rsid w:val="00CB18E3"/>
    <w:rsid w:val="00CB193C"/>
    <w:rsid w:val="00CB21D4"/>
    <w:rsid w:val="00CB2FBF"/>
    <w:rsid w:val="00CB329D"/>
    <w:rsid w:val="00CB35A2"/>
    <w:rsid w:val="00CB3BB4"/>
    <w:rsid w:val="00CB40E1"/>
    <w:rsid w:val="00CB421B"/>
    <w:rsid w:val="00CB583B"/>
    <w:rsid w:val="00CB6534"/>
    <w:rsid w:val="00CB6B10"/>
    <w:rsid w:val="00CB6CDD"/>
    <w:rsid w:val="00CB72DE"/>
    <w:rsid w:val="00CB7478"/>
    <w:rsid w:val="00CB7B1A"/>
    <w:rsid w:val="00CB7C21"/>
    <w:rsid w:val="00CC0564"/>
    <w:rsid w:val="00CC12A8"/>
    <w:rsid w:val="00CC12E7"/>
    <w:rsid w:val="00CC1351"/>
    <w:rsid w:val="00CC1D14"/>
    <w:rsid w:val="00CC22BC"/>
    <w:rsid w:val="00CC254D"/>
    <w:rsid w:val="00CC26E4"/>
    <w:rsid w:val="00CC28D0"/>
    <w:rsid w:val="00CC344E"/>
    <w:rsid w:val="00CC35A9"/>
    <w:rsid w:val="00CC35F4"/>
    <w:rsid w:val="00CC3643"/>
    <w:rsid w:val="00CC40E4"/>
    <w:rsid w:val="00CC4261"/>
    <w:rsid w:val="00CC45F9"/>
    <w:rsid w:val="00CC4660"/>
    <w:rsid w:val="00CC48A5"/>
    <w:rsid w:val="00CC591A"/>
    <w:rsid w:val="00CC5BF1"/>
    <w:rsid w:val="00CC5F82"/>
    <w:rsid w:val="00CC6260"/>
    <w:rsid w:val="00CC6469"/>
    <w:rsid w:val="00CC6DDB"/>
    <w:rsid w:val="00CC6FE9"/>
    <w:rsid w:val="00CC745F"/>
    <w:rsid w:val="00CC76D2"/>
    <w:rsid w:val="00CC7FAC"/>
    <w:rsid w:val="00CD022B"/>
    <w:rsid w:val="00CD02C4"/>
    <w:rsid w:val="00CD038A"/>
    <w:rsid w:val="00CD04CA"/>
    <w:rsid w:val="00CD063D"/>
    <w:rsid w:val="00CD0683"/>
    <w:rsid w:val="00CD09EB"/>
    <w:rsid w:val="00CD0B92"/>
    <w:rsid w:val="00CD19DE"/>
    <w:rsid w:val="00CD1D14"/>
    <w:rsid w:val="00CD20DC"/>
    <w:rsid w:val="00CD2402"/>
    <w:rsid w:val="00CD2D3F"/>
    <w:rsid w:val="00CD3279"/>
    <w:rsid w:val="00CD35E6"/>
    <w:rsid w:val="00CD39DF"/>
    <w:rsid w:val="00CD3B08"/>
    <w:rsid w:val="00CD4793"/>
    <w:rsid w:val="00CD50A4"/>
    <w:rsid w:val="00CD5E29"/>
    <w:rsid w:val="00CD6286"/>
    <w:rsid w:val="00CD6D43"/>
    <w:rsid w:val="00CD7262"/>
    <w:rsid w:val="00CD754D"/>
    <w:rsid w:val="00CD7DF1"/>
    <w:rsid w:val="00CD7F0B"/>
    <w:rsid w:val="00CE0281"/>
    <w:rsid w:val="00CE07D7"/>
    <w:rsid w:val="00CE0939"/>
    <w:rsid w:val="00CE0BB9"/>
    <w:rsid w:val="00CE0D5B"/>
    <w:rsid w:val="00CE1D51"/>
    <w:rsid w:val="00CE2C2C"/>
    <w:rsid w:val="00CE3389"/>
    <w:rsid w:val="00CE3456"/>
    <w:rsid w:val="00CE36F9"/>
    <w:rsid w:val="00CE38C7"/>
    <w:rsid w:val="00CE3B48"/>
    <w:rsid w:val="00CE4707"/>
    <w:rsid w:val="00CE4983"/>
    <w:rsid w:val="00CE53D9"/>
    <w:rsid w:val="00CE5F35"/>
    <w:rsid w:val="00CE5FA8"/>
    <w:rsid w:val="00CE622F"/>
    <w:rsid w:val="00CE625A"/>
    <w:rsid w:val="00CE6529"/>
    <w:rsid w:val="00CE698F"/>
    <w:rsid w:val="00CE76B7"/>
    <w:rsid w:val="00CE7D86"/>
    <w:rsid w:val="00CF0055"/>
    <w:rsid w:val="00CF01B9"/>
    <w:rsid w:val="00CF0649"/>
    <w:rsid w:val="00CF1011"/>
    <w:rsid w:val="00CF1044"/>
    <w:rsid w:val="00CF112E"/>
    <w:rsid w:val="00CF1395"/>
    <w:rsid w:val="00CF1D45"/>
    <w:rsid w:val="00CF1E5C"/>
    <w:rsid w:val="00CF213E"/>
    <w:rsid w:val="00CF228C"/>
    <w:rsid w:val="00CF26DC"/>
    <w:rsid w:val="00CF3487"/>
    <w:rsid w:val="00CF3614"/>
    <w:rsid w:val="00CF37DE"/>
    <w:rsid w:val="00CF39D2"/>
    <w:rsid w:val="00CF3AB8"/>
    <w:rsid w:val="00CF3C6B"/>
    <w:rsid w:val="00CF3DB0"/>
    <w:rsid w:val="00CF3F7B"/>
    <w:rsid w:val="00CF4FA3"/>
    <w:rsid w:val="00CF59FB"/>
    <w:rsid w:val="00CF69C7"/>
    <w:rsid w:val="00CF6E92"/>
    <w:rsid w:val="00CF7001"/>
    <w:rsid w:val="00CF7209"/>
    <w:rsid w:val="00CF7997"/>
    <w:rsid w:val="00CF7C08"/>
    <w:rsid w:val="00CF7E96"/>
    <w:rsid w:val="00D0001A"/>
    <w:rsid w:val="00D00523"/>
    <w:rsid w:val="00D00C1A"/>
    <w:rsid w:val="00D00CF9"/>
    <w:rsid w:val="00D00F7B"/>
    <w:rsid w:val="00D011A6"/>
    <w:rsid w:val="00D0120B"/>
    <w:rsid w:val="00D01E8B"/>
    <w:rsid w:val="00D01EBF"/>
    <w:rsid w:val="00D021C5"/>
    <w:rsid w:val="00D025C2"/>
    <w:rsid w:val="00D02DC0"/>
    <w:rsid w:val="00D0350F"/>
    <w:rsid w:val="00D03C38"/>
    <w:rsid w:val="00D03DC7"/>
    <w:rsid w:val="00D0404F"/>
    <w:rsid w:val="00D04695"/>
    <w:rsid w:val="00D047CD"/>
    <w:rsid w:val="00D048CE"/>
    <w:rsid w:val="00D04978"/>
    <w:rsid w:val="00D04DF0"/>
    <w:rsid w:val="00D04F3B"/>
    <w:rsid w:val="00D0566D"/>
    <w:rsid w:val="00D05CD4"/>
    <w:rsid w:val="00D05FD1"/>
    <w:rsid w:val="00D069B7"/>
    <w:rsid w:val="00D06CD7"/>
    <w:rsid w:val="00D0793C"/>
    <w:rsid w:val="00D10BAE"/>
    <w:rsid w:val="00D119B6"/>
    <w:rsid w:val="00D119F8"/>
    <w:rsid w:val="00D12747"/>
    <w:rsid w:val="00D1296D"/>
    <w:rsid w:val="00D129E7"/>
    <w:rsid w:val="00D14A79"/>
    <w:rsid w:val="00D14C41"/>
    <w:rsid w:val="00D154D2"/>
    <w:rsid w:val="00D15CDC"/>
    <w:rsid w:val="00D16659"/>
    <w:rsid w:val="00D168B8"/>
    <w:rsid w:val="00D16A32"/>
    <w:rsid w:val="00D16D29"/>
    <w:rsid w:val="00D17159"/>
    <w:rsid w:val="00D17671"/>
    <w:rsid w:val="00D178AC"/>
    <w:rsid w:val="00D2012C"/>
    <w:rsid w:val="00D20807"/>
    <w:rsid w:val="00D20912"/>
    <w:rsid w:val="00D2098B"/>
    <w:rsid w:val="00D212F9"/>
    <w:rsid w:val="00D21458"/>
    <w:rsid w:val="00D214D3"/>
    <w:rsid w:val="00D215C7"/>
    <w:rsid w:val="00D216D7"/>
    <w:rsid w:val="00D21933"/>
    <w:rsid w:val="00D219CD"/>
    <w:rsid w:val="00D21BD9"/>
    <w:rsid w:val="00D21E43"/>
    <w:rsid w:val="00D21EA3"/>
    <w:rsid w:val="00D21FB7"/>
    <w:rsid w:val="00D227EA"/>
    <w:rsid w:val="00D23791"/>
    <w:rsid w:val="00D23BBE"/>
    <w:rsid w:val="00D23DF2"/>
    <w:rsid w:val="00D2434D"/>
    <w:rsid w:val="00D24452"/>
    <w:rsid w:val="00D244E9"/>
    <w:rsid w:val="00D24A8B"/>
    <w:rsid w:val="00D24B40"/>
    <w:rsid w:val="00D24FEE"/>
    <w:rsid w:val="00D2501B"/>
    <w:rsid w:val="00D25306"/>
    <w:rsid w:val="00D2555E"/>
    <w:rsid w:val="00D25607"/>
    <w:rsid w:val="00D25645"/>
    <w:rsid w:val="00D2567A"/>
    <w:rsid w:val="00D258D6"/>
    <w:rsid w:val="00D25AA6"/>
    <w:rsid w:val="00D25AC3"/>
    <w:rsid w:val="00D261D8"/>
    <w:rsid w:val="00D26390"/>
    <w:rsid w:val="00D26480"/>
    <w:rsid w:val="00D26B8E"/>
    <w:rsid w:val="00D26BD0"/>
    <w:rsid w:val="00D27B9A"/>
    <w:rsid w:val="00D30661"/>
    <w:rsid w:val="00D30E86"/>
    <w:rsid w:val="00D31985"/>
    <w:rsid w:val="00D32BE8"/>
    <w:rsid w:val="00D33677"/>
    <w:rsid w:val="00D336DE"/>
    <w:rsid w:val="00D339CA"/>
    <w:rsid w:val="00D33B50"/>
    <w:rsid w:val="00D35328"/>
    <w:rsid w:val="00D35816"/>
    <w:rsid w:val="00D35890"/>
    <w:rsid w:val="00D35A9E"/>
    <w:rsid w:val="00D3622F"/>
    <w:rsid w:val="00D36508"/>
    <w:rsid w:val="00D36943"/>
    <w:rsid w:val="00D37B53"/>
    <w:rsid w:val="00D40233"/>
    <w:rsid w:val="00D403BB"/>
    <w:rsid w:val="00D406BF"/>
    <w:rsid w:val="00D407AC"/>
    <w:rsid w:val="00D40C08"/>
    <w:rsid w:val="00D40EFF"/>
    <w:rsid w:val="00D412BF"/>
    <w:rsid w:val="00D417C8"/>
    <w:rsid w:val="00D42166"/>
    <w:rsid w:val="00D42348"/>
    <w:rsid w:val="00D423B2"/>
    <w:rsid w:val="00D42E47"/>
    <w:rsid w:val="00D42EFA"/>
    <w:rsid w:val="00D44865"/>
    <w:rsid w:val="00D44EA7"/>
    <w:rsid w:val="00D4564B"/>
    <w:rsid w:val="00D4615A"/>
    <w:rsid w:val="00D465A2"/>
    <w:rsid w:val="00D46CDA"/>
    <w:rsid w:val="00D46E93"/>
    <w:rsid w:val="00D46FC3"/>
    <w:rsid w:val="00D47266"/>
    <w:rsid w:val="00D4776B"/>
    <w:rsid w:val="00D47C20"/>
    <w:rsid w:val="00D47D1A"/>
    <w:rsid w:val="00D47FC3"/>
    <w:rsid w:val="00D501B5"/>
    <w:rsid w:val="00D50779"/>
    <w:rsid w:val="00D509CE"/>
    <w:rsid w:val="00D50CA7"/>
    <w:rsid w:val="00D514C8"/>
    <w:rsid w:val="00D51676"/>
    <w:rsid w:val="00D5176C"/>
    <w:rsid w:val="00D51883"/>
    <w:rsid w:val="00D51B53"/>
    <w:rsid w:val="00D525A0"/>
    <w:rsid w:val="00D52BF7"/>
    <w:rsid w:val="00D539D3"/>
    <w:rsid w:val="00D53BEC"/>
    <w:rsid w:val="00D53F96"/>
    <w:rsid w:val="00D540FB"/>
    <w:rsid w:val="00D541CB"/>
    <w:rsid w:val="00D54793"/>
    <w:rsid w:val="00D551B7"/>
    <w:rsid w:val="00D5529C"/>
    <w:rsid w:val="00D55302"/>
    <w:rsid w:val="00D557C0"/>
    <w:rsid w:val="00D56612"/>
    <w:rsid w:val="00D56A95"/>
    <w:rsid w:val="00D56B90"/>
    <w:rsid w:val="00D57212"/>
    <w:rsid w:val="00D5753E"/>
    <w:rsid w:val="00D57BD2"/>
    <w:rsid w:val="00D57BF6"/>
    <w:rsid w:val="00D603E0"/>
    <w:rsid w:val="00D60BA8"/>
    <w:rsid w:val="00D60CBE"/>
    <w:rsid w:val="00D60F2A"/>
    <w:rsid w:val="00D60FBC"/>
    <w:rsid w:val="00D611E1"/>
    <w:rsid w:val="00D61430"/>
    <w:rsid w:val="00D617B0"/>
    <w:rsid w:val="00D61E21"/>
    <w:rsid w:val="00D62377"/>
    <w:rsid w:val="00D6249D"/>
    <w:rsid w:val="00D62ABF"/>
    <w:rsid w:val="00D62CE9"/>
    <w:rsid w:val="00D631BF"/>
    <w:rsid w:val="00D63497"/>
    <w:rsid w:val="00D640D7"/>
    <w:rsid w:val="00D64686"/>
    <w:rsid w:val="00D6553F"/>
    <w:rsid w:val="00D65A0C"/>
    <w:rsid w:val="00D65E99"/>
    <w:rsid w:val="00D660DB"/>
    <w:rsid w:val="00D66645"/>
    <w:rsid w:val="00D669C3"/>
    <w:rsid w:val="00D66A7C"/>
    <w:rsid w:val="00D66ACE"/>
    <w:rsid w:val="00D6705F"/>
    <w:rsid w:val="00D6713F"/>
    <w:rsid w:val="00D6743D"/>
    <w:rsid w:val="00D70BD4"/>
    <w:rsid w:val="00D71908"/>
    <w:rsid w:val="00D723AD"/>
    <w:rsid w:val="00D7287B"/>
    <w:rsid w:val="00D72ACE"/>
    <w:rsid w:val="00D72E13"/>
    <w:rsid w:val="00D73A58"/>
    <w:rsid w:val="00D73EAB"/>
    <w:rsid w:val="00D748A1"/>
    <w:rsid w:val="00D748E7"/>
    <w:rsid w:val="00D74937"/>
    <w:rsid w:val="00D74E3F"/>
    <w:rsid w:val="00D75A17"/>
    <w:rsid w:val="00D75D41"/>
    <w:rsid w:val="00D75E8C"/>
    <w:rsid w:val="00D76887"/>
    <w:rsid w:val="00D76BE5"/>
    <w:rsid w:val="00D76ECC"/>
    <w:rsid w:val="00D77295"/>
    <w:rsid w:val="00D7744D"/>
    <w:rsid w:val="00D77F06"/>
    <w:rsid w:val="00D800E7"/>
    <w:rsid w:val="00D80A1C"/>
    <w:rsid w:val="00D8105E"/>
    <w:rsid w:val="00D810CD"/>
    <w:rsid w:val="00D811D5"/>
    <w:rsid w:val="00D8149C"/>
    <w:rsid w:val="00D8160F"/>
    <w:rsid w:val="00D816D8"/>
    <w:rsid w:val="00D81B00"/>
    <w:rsid w:val="00D81E40"/>
    <w:rsid w:val="00D81E72"/>
    <w:rsid w:val="00D82054"/>
    <w:rsid w:val="00D822C8"/>
    <w:rsid w:val="00D82351"/>
    <w:rsid w:val="00D823CB"/>
    <w:rsid w:val="00D82AD3"/>
    <w:rsid w:val="00D82D2D"/>
    <w:rsid w:val="00D832F6"/>
    <w:rsid w:val="00D83594"/>
    <w:rsid w:val="00D83B3E"/>
    <w:rsid w:val="00D83CE7"/>
    <w:rsid w:val="00D8441B"/>
    <w:rsid w:val="00D8481B"/>
    <w:rsid w:val="00D849B2"/>
    <w:rsid w:val="00D85B5F"/>
    <w:rsid w:val="00D85D70"/>
    <w:rsid w:val="00D85E67"/>
    <w:rsid w:val="00D86363"/>
    <w:rsid w:val="00D864FF"/>
    <w:rsid w:val="00D866AA"/>
    <w:rsid w:val="00D866BA"/>
    <w:rsid w:val="00D866D4"/>
    <w:rsid w:val="00D87339"/>
    <w:rsid w:val="00D87437"/>
    <w:rsid w:val="00D875E0"/>
    <w:rsid w:val="00D87F5A"/>
    <w:rsid w:val="00D912F5"/>
    <w:rsid w:val="00D91936"/>
    <w:rsid w:val="00D91E1B"/>
    <w:rsid w:val="00D9244F"/>
    <w:rsid w:val="00D92669"/>
    <w:rsid w:val="00D92BD5"/>
    <w:rsid w:val="00D93085"/>
    <w:rsid w:val="00D931F9"/>
    <w:rsid w:val="00D9320D"/>
    <w:rsid w:val="00D93214"/>
    <w:rsid w:val="00D94636"/>
    <w:rsid w:val="00D947E1"/>
    <w:rsid w:val="00D94DB4"/>
    <w:rsid w:val="00D94E9A"/>
    <w:rsid w:val="00D95B30"/>
    <w:rsid w:val="00D95FE8"/>
    <w:rsid w:val="00D965BA"/>
    <w:rsid w:val="00D96E11"/>
    <w:rsid w:val="00D96EE1"/>
    <w:rsid w:val="00D96F9E"/>
    <w:rsid w:val="00D974A6"/>
    <w:rsid w:val="00D97674"/>
    <w:rsid w:val="00D979EF"/>
    <w:rsid w:val="00D97C17"/>
    <w:rsid w:val="00DA0299"/>
    <w:rsid w:val="00DA070F"/>
    <w:rsid w:val="00DA0D3E"/>
    <w:rsid w:val="00DA1F99"/>
    <w:rsid w:val="00DA22E0"/>
    <w:rsid w:val="00DA2523"/>
    <w:rsid w:val="00DA3314"/>
    <w:rsid w:val="00DA336A"/>
    <w:rsid w:val="00DA38FE"/>
    <w:rsid w:val="00DA399F"/>
    <w:rsid w:val="00DA3AAF"/>
    <w:rsid w:val="00DA4B8D"/>
    <w:rsid w:val="00DA52A8"/>
    <w:rsid w:val="00DA5961"/>
    <w:rsid w:val="00DA5B77"/>
    <w:rsid w:val="00DA62A5"/>
    <w:rsid w:val="00DA64BA"/>
    <w:rsid w:val="00DA663F"/>
    <w:rsid w:val="00DA664C"/>
    <w:rsid w:val="00DA6B88"/>
    <w:rsid w:val="00DA6D70"/>
    <w:rsid w:val="00DA6DF4"/>
    <w:rsid w:val="00DA6EE7"/>
    <w:rsid w:val="00DA7792"/>
    <w:rsid w:val="00DA7847"/>
    <w:rsid w:val="00DA7FAB"/>
    <w:rsid w:val="00DA7FBA"/>
    <w:rsid w:val="00DB0A86"/>
    <w:rsid w:val="00DB0C04"/>
    <w:rsid w:val="00DB0CA9"/>
    <w:rsid w:val="00DB12BF"/>
    <w:rsid w:val="00DB181F"/>
    <w:rsid w:val="00DB1FA5"/>
    <w:rsid w:val="00DB29A4"/>
    <w:rsid w:val="00DB2B10"/>
    <w:rsid w:val="00DB2EE2"/>
    <w:rsid w:val="00DB33A5"/>
    <w:rsid w:val="00DB3C57"/>
    <w:rsid w:val="00DB3D97"/>
    <w:rsid w:val="00DB43F4"/>
    <w:rsid w:val="00DB4B94"/>
    <w:rsid w:val="00DB4E5D"/>
    <w:rsid w:val="00DB54E0"/>
    <w:rsid w:val="00DB5AF3"/>
    <w:rsid w:val="00DB5D67"/>
    <w:rsid w:val="00DB6AE0"/>
    <w:rsid w:val="00DB75D6"/>
    <w:rsid w:val="00DB7781"/>
    <w:rsid w:val="00DB7AF3"/>
    <w:rsid w:val="00DB7E06"/>
    <w:rsid w:val="00DC0340"/>
    <w:rsid w:val="00DC0EBD"/>
    <w:rsid w:val="00DC1112"/>
    <w:rsid w:val="00DC218D"/>
    <w:rsid w:val="00DC2782"/>
    <w:rsid w:val="00DC2C18"/>
    <w:rsid w:val="00DC2CAC"/>
    <w:rsid w:val="00DC30C2"/>
    <w:rsid w:val="00DC3262"/>
    <w:rsid w:val="00DC4119"/>
    <w:rsid w:val="00DC4672"/>
    <w:rsid w:val="00DC4F66"/>
    <w:rsid w:val="00DC58E6"/>
    <w:rsid w:val="00DC59AC"/>
    <w:rsid w:val="00DC5C9A"/>
    <w:rsid w:val="00DC605F"/>
    <w:rsid w:val="00DC75A1"/>
    <w:rsid w:val="00DC75A6"/>
    <w:rsid w:val="00DC7CEE"/>
    <w:rsid w:val="00DD0145"/>
    <w:rsid w:val="00DD073E"/>
    <w:rsid w:val="00DD09A5"/>
    <w:rsid w:val="00DD124A"/>
    <w:rsid w:val="00DD1728"/>
    <w:rsid w:val="00DD1A21"/>
    <w:rsid w:val="00DD2434"/>
    <w:rsid w:val="00DD2435"/>
    <w:rsid w:val="00DD275D"/>
    <w:rsid w:val="00DD28E3"/>
    <w:rsid w:val="00DD3110"/>
    <w:rsid w:val="00DD3543"/>
    <w:rsid w:val="00DD3DF3"/>
    <w:rsid w:val="00DD402C"/>
    <w:rsid w:val="00DD4818"/>
    <w:rsid w:val="00DD4DA5"/>
    <w:rsid w:val="00DD4F87"/>
    <w:rsid w:val="00DD5465"/>
    <w:rsid w:val="00DD5960"/>
    <w:rsid w:val="00DD5FAD"/>
    <w:rsid w:val="00DD6208"/>
    <w:rsid w:val="00DD643F"/>
    <w:rsid w:val="00DD6504"/>
    <w:rsid w:val="00DD67B9"/>
    <w:rsid w:val="00DD6844"/>
    <w:rsid w:val="00DD7968"/>
    <w:rsid w:val="00DD79F1"/>
    <w:rsid w:val="00DD7AE4"/>
    <w:rsid w:val="00DD7B84"/>
    <w:rsid w:val="00DD7D7F"/>
    <w:rsid w:val="00DE023D"/>
    <w:rsid w:val="00DE02B1"/>
    <w:rsid w:val="00DE05EF"/>
    <w:rsid w:val="00DE0BEB"/>
    <w:rsid w:val="00DE0F89"/>
    <w:rsid w:val="00DE13BE"/>
    <w:rsid w:val="00DE174C"/>
    <w:rsid w:val="00DE1E85"/>
    <w:rsid w:val="00DE22CA"/>
    <w:rsid w:val="00DE23A7"/>
    <w:rsid w:val="00DE23D4"/>
    <w:rsid w:val="00DE2483"/>
    <w:rsid w:val="00DE3737"/>
    <w:rsid w:val="00DE37D9"/>
    <w:rsid w:val="00DE3875"/>
    <w:rsid w:val="00DE3DD7"/>
    <w:rsid w:val="00DE527F"/>
    <w:rsid w:val="00DE5763"/>
    <w:rsid w:val="00DE59D4"/>
    <w:rsid w:val="00DE5F5E"/>
    <w:rsid w:val="00DE747E"/>
    <w:rsid w:val="00DE7B14"/>
    <w:rsid w:val="00DE7C1C"/>
    <w:rsid w:val="00DF0128"/>
    <w:rsid w:val="00DF0241"/>
    <w:rsid w:val="00DF0283"/>
    <w:rsid w:val="00DF0E85"/>
    <w:rsid w:val="00DF1028"/>
    <w:rsid w:val="00DF1217"/>
    <w:rsid w:val="00DF1B25"/>
    <w:rsid w:val="00DF1CE9"/>
    <w:rsid w:val="00DF20E2"/>
    <w:rsid w:val="00DF2226"/>
    <w:rsid w:val="00DF26B0"/>
    <w:rsid w:val="00DF2A66"/>
    <w:rsid w:val="00DF3F07"/>
    <w:rsid w:val="00DF417F"/>
    <w:rsid w:val="00DF43F6"/>
    <w:rsid w:val="00DF48A7"/>
    <w:rsid w:val="00DF529E"/>
    <w:rsid w:val="00DF5739"/>
    <w:rsid w:val="00DF583A"/>
    <w:rsid w:val="00DF6744"/>
    <w:rsid w:val="00DF67A1"/>
    <w:rsid w:val="00DF68B2"/>
    <w:rsid w:val="00DF7D68"/>
    <w:rsid w:val="00E00129"/>
    <w:rsid w:val="00E007B9"/>
    <w:rsid w:val="00E009C7"/>
    <w:rsid w:val="00E00A44"/>
    <w:rsid w:val="00E00A4C"/>
    <w:rsid w:val="00E0106C"/>
    <w:rsid w:val="00E016AC"/>
    <w:rsid w:val="00E01872"/>
    <w:rsid w:val="00E01EB3"/>
    <w:rsid w:val="00E02A79"/>
    <w:rsid w:val="00E02F67"/>
    <w:rsid w:val="00E03485"/>
    <w:rsid w:val="00E03AB9"/>
    <w:rsid w:val="00E03E5B"/>
    <w:rsid w:val="00E03F39"/>
    <w:rsid w:val="00E04C97"/>
    <w:rsid w:val="00E04E41"/>
    <w:rsid w:val="00E050E3"/>
    <w:rsid w:val="00E05137"/>
    <w:rsid w:val="00E058BF"/>
    <w:rsid w:val="00E0636F"/>
    <w:rsid w:val="00E066D4"/>
    <w:rsid w:val="00E07210"/>
    <w:rsid w:val="00E07318"/>
    <w:rsid w:val="00E07477"/>
    <w:rsid w:val="00E076BA"/>
    <w:rsid w:val="00E07818"/>
    <w:rsid w:val="00E07C6C"/>
    <w:rsid w:val="00E10321"/>
    <w:rsid w:val="00E10B14"/>
    <w:rsid w:val="00E11141"/>
    <w:rsid w:val="00E11CA2"/>
    <w:rsid w:val="00E11FFF"/>
    <w:rsid w:val="00E12364"/>
    <w:rsid w:val="00E1241F"/>
    <w:rsid w:val="00E129CE"/>
    <w:rsid w:val="00E131C4"/>
    <w:rsid w:val="00E1378B"/>
    <w:rsid w:val="00E13860"/>
    <w:rsid w:val="00E1431A"/>
    <w:rsid w:val="00E146ED"/>
    <w:rsid w:val="00E147A6"/>
    <w:rsid w:val="00E14827"/>
    <w:rsid w:val="00E1492B"/>
    <w:rsid w:val="00E161AA"/>
    <w:rsid w:val="00E1655D"/>
    <w:rsid w:val="00E16D50"/>
    <w:rsid w:val="00E171A3"/>
    <w:rsid w:val="00E17824"/>
    <w:rsid w:val="00E17852"/>
    <w:rsid w:val="00E178F6"/>
    <w:rsid w:val="00E179BA"/>
    <w:rsid w:val="00E203CF"/>
    <w:rsid w:val="00E2073E"/>
    <w:rsid w:val="00E20ABE"/>
    <w:rsid w:val="00E20C13"/>
    <w:rsid w:val="00E20FA3"/>
    <w:rsid w:val="00E21181"/>
    <w:rsid w:val="00E21268"/>
    <w:rsid w:val="00E21449"/>
    <w:rsid w:val="00E21768"/>
    <w:rsid w:val="00E21E71"/>
    <w:rsid w:val="00E21EC3"/>
    <w:rsid w:val="00E2297A"/>
    <w:rsid w:val="00E22AEA"/>
    <w:rsid w:val="00E231A3"/>
    <w:rsid w:val="00E23482"/>
    <w:rsid w:val="00E23F63"/>
    <w:rsid w:val="00E24042"/>
    <w:rsid w:val="00E244FE"/>
    <w:rsid w:val="00E24AC1"/>
    <w:rsid w:val="00E24C4F"/>
    <w:rsid w:val="00E24FF8"/>
    <w:rsid w:val="00E25216"/>
    <w:rsid w:val="00E252FB"/>
    <w:rsid w:val="00E25E0C"/>
    <w:rsid w:val="00E25EE9"/>
    <w:rsid w:val="00E260FC"/>
    <w:rsid w:val="00E2649B"/>
    <w:rsid w:val="00E277CF"/>
    <w:rsid w:val="00E27B3D"/>
    <w:rsid w:val="00E301F5"/>
    <w:rsid w:val="00E30359"/>
    <w:rsid w:val="00E305AB"/>
    <w:rsid w:val="00E31095"/>
    <w:rsid w:val="00E312C3"/>
    <w:rsid w:val="00E31318"/>
    <w:rsid w:val="00E31573"/>
    <w:rsid w:val="00E316E7"/>
    <w:rsid w:val="00E31912"/>
    <w:rsid w:val="00E3292B"/>
    <w:rsid w:val="00E32947"/>
    <w:rsid w:val="00E32FC7"/>
    <w:rsid w:val="00E33197"/>
    <w:rsid w:val="00E33560"/>
    <w:rsid w:val="00E3386E"/>
    <w:rsid w:val="00E338AF"/>
    <w:rsid w:val="00E33E7E"/>
    <w:rsid w:val="00E341FE"/>
    <w:rsid w:val="00E34483"/>
    <w:rsid w:val="00E3484F"/>
    <w:rsid w:val="00E34907"/>
    <w:rsid w:val="00E34A69"/>
    <w:rsid w:val="00E34D3D"/>
    <w:rsid w:val="00E3508F"/>
    <w:rsid w:val="00E35496"/>
    <w:rsid w:val="00E35CDD"/>
    <w:rsid w:val="00E35EFE"/>
    <w:rsid w:val="00E36158"/>
    <w:rsid w:val="00E3631A"/>
    <w:rsid w:val="00E36FE4"/>
    <w:rsid w:val="00E373B9"/>
    <w:rsid w:val="00E37408"/>
    <w:rsid w:val="00E3759C"/>
    <w:rsid w:val="00E37862"/>
    <w:rsid w:val="00E379BB"/>
    <w:rsid w:val="00E37BB9"/>
    <w:rsid w:val="00E40027"/>
    <w:rsid w:val="00E402F3"/>
    <w:rsid w:val="00E40891"/>
    <w:rsid w:val="00E41980"/>
    <w:rsid w:val="00E41ECC"/>
    <w:rsid w:val="00E42409"/>
    <w:rsid w:val="00E42AFF"/>
    <w:rsid w:val="00E42EEC"/>
    <w:rsid w:val="00E43711"/>
    <w:rsid w:val="00E437F2"/>
    <w:rsid w:val="00E43930"/>
    <w:rsid w:val="00E451E0"/>
    <w:rsid w:val="00E461E4"/>
    <w:rsid w:val="00E46532"/>
    <w:rsid w:val="00E46794"/>
    <w:rsid w:val="00E47386"/>
    <w:rsid w:val="00E506D9"/>
    <w:rsid w:val="00E509B6"/>
    <w:rsid w:val="00E50B52"/>
    <w:rsid w:val="00E50F10"/>
    <w:rsid w:val="00E50FFF"/>
    <w:rsid w:val="00E510FA"/>
    <w:rsid w:val="00E515AB"/>
    <w:rsid w:val="00E515EE"/>
    <w:rsid w:val="00E524FE"/>
    <w:rsid w:val="00E525F4"/>
    <w:rsid w:val="00E52B2D"/>
    <w:rsid w:val="00E535BD"/>
    <w:rsid w:val="00E538C3"/>
    <w:rsid w:val="00E541C9"/>
    <w:rsid w:val="00E54558"/>
    <w:rsid w:val="00E5460A"/>
    <w:rsid w:val="00E54617"/>
    <w:rsid w:val="00E55091"/>
    <w:rsid w:val="00E5525F"/>
    <w:rsid w:val="00E557C5"/>
    <w:rsid w:val="00E55BEF"/>
    <w:rsid w:val="00E55FD1"/>
    <w:rsid w:val="00E56175"/>
    <w:rsid w:val="00E562DB"/>
    <w:rsid w:val="00E56849"/>
    <w:rsid w:val="00E56C84"/>
    <w:rsid w:val="00E574E1"/>
    <w:rsid w:val="00E60048"/>
    <w:rsid w:val="00E603BC"/>
    <w:rsid w:val="00E6044E"/>
    <w:rsid w:val="00E606E7"/>
    <w:rsid w:val="00E60F53"/>
    <w:rsid w:val="00E6104B"/>
    <w:rsid w:val="00E611CA"/>
    <w:rsid w:val="00E614A5"/>
    <w:rsid w:val="00E615D1"/>
    <w:rsid w:val="00E61BBD"/>
    <w:rsid w:val="00E62017"/>
    <w:rsid w:val="00E62329"/>
    <w:rsid w:val="00E62913"/>
    <w:rsid w:val="00E63336"/>
    <w:rsid w:val="00E63466"/>
    <w:rsid w:val="00E638CC"/>
    <w:rsid w:val="00E639AD"/>
    <w:rsid w:val="00E63C40"/>
    <w:rsid w:val="00E6409A"/>
    <w:rsid w:val="00E6427B"/>
    <w:rsid w:val="00E64BBA"/>
    <w:rsid w:val="00E64CF7"/>
    <w:rsid w:val="00E64F24"/>
    <w:rsid w:val="00E650AA"/>
    <w:rsid w:val="00E652E6"/>
    <w:rsid w:val="00E65564"/>
    <w:rsid w:val="00E65651"/>
    <w:rsid w:val="00E65AD6"/>
    <w:rsid w:val="00E65FBE"/>
    <w:rsid w:val="00E67027"/>
    <w:rsid w:val="00E670A8"/>
    <w:rsid w:val="00E67A89"/>
    <w:rsid w:val="00E67BD8"/>
    <w:rsid w:val="00E67FA8"/>
    <w:rsid w:val="00E701EF"/>
    <w:rsid w:val="00E70219"/>
    <w:rsid w:val="00E7027A"/>
    <w:rsid w:val="00E7062B"/>
    <w:rsid w:val="00E70820"/>
    <w:rsid w:val="00E70A76"/>
    <w:rsid w:val="00E70B30"/>
    <w:rsid w:val="00E70D32"/>
    <w:rsid w:val="00E70DEF"/>
    <w:rsid w:val="00E7193E"/>
    <w:rsid w:val="00E7205F"/>
    <w:rsid w:val="00E7219E"/>
    <w:rsid w:val="00E723A0"/>
    <w:rsid w:val="00E72548"/>
    <w:rsid w:val="00E728BC"/>
    <w:rsid w:val="00E73522"/>
    <w:rsid w:val="00E7394A"/>
    <w:rsid w:val="00E73E04"/>
    <w:rsid w:val="00E740F0"/>
    <w:rsid w:val="00E741E9"/>
    <w:rsid w:val="00E74548"/>
    <w:rsid w:val="00E74922"/>
    <w:rsid w:val="00E754F1"/>
    <w:rsid w:val="00E765AB"/>
    <w:rsid w:val="00E765F2"/>
    <w:rsid w:val="00E769A4"/>
    <w:rsid w:val="00E77243"/>
    <w:rsid w:val="00E776B2"/>
    <w:rsid w:val="00E77751"/>
    <w:rsid w:val="00E77F88"/>
    <w:rsid w:val="00E8032E"/>
    <w:rsid w:val="00E804C7"/>
    <w:rsid w:val="00E80530"/>
    <w:rsid w:val="00E805F4"/>
    <w:rsid w:val="00E813F6"/>
    <w:rsid w:val="00E820FF"/>
    <w:rsid w:val="00E82585"/>
    <w:rsid w:val="00E827AB"/>
    <w:rsid w:val="00E82B89"/>
    <w:rsid w:val="00E82E11"/>
    <w:rsid w:val="00E83383"/>
    <w:rsid w:val="00E8342A"/>
    <w:rsid w:val="00E83565"/>
    <w:rsid w:val="00E8389E"/>
    <w:rsid w:val="00E83B01"/>
    <w:rsid w:val="00E83C9D"/>
    <w:rsid w:val="00E841DE"/>
    <w:rsid w:val="00E8423D"/>
    <w:rsid w:val="00E845E4"/>
    <w:rsid w:val="00E84959"/>
    <w:rsid w:val="00E852F3"/>
    <w:rsid w:val="00E85690"/>
    <w:rsid w:val="00E856CC"/>
    <w:rsid w:val="00E85758"/>
    <w:rsid w:val="00E859D5"/>
    <w:rsid w:val="00E85E58"/>
    <w:rsid w:val="00E85FA8"/>
    <w:rsid w:val="00E8690C"/>
    <w:rsid w:val="00E872C4"/>
    <w:rsid w:val="00E87DF8"/>
    <w:rsid w:val="00E90067"/>
    <w:rsid w:val="00E90092"/>
    <w:rsid w:val="00E90B69"/>
    <w:rsid w:val="00E90E57"/>
    <w:rsid w:val="00E90EC8"/>
    <w:rsid w:val="00E9102D"/>
    <w:rsid w:val="00E91755"/>
    <w:rsid w:val="00E93DF3"/>
    <w:rsid w:val="00E940F2"/>
    <w:rsid w:val="00E946C1"/>
    <w:rsid w:val="00E94AC1"/>
    <w:rsid w:val="00E94FE2"/>
    <w:rsid w:val="00E951C1"/>
    <w:rsid w:val="00E95222"/>
    <w:rsid w:val="00E95926"/>
    <w:rsid w:val="00E963DE"/>
    <w:rsid w:val="00E9732A"/>
    <w:rsid w:val="00E97393"/>
    <w:rsid w:val="00E97EA7"/>
    <w:rsid w:val="00EA0996"/>
    <w:rsid w:val="00EA14D7"/>
    <w:rsid w:val="00EA16E2"/>
    <w:rsid w:val="00EA1B14"/>
    <w:rsid w:val="00EA2310"/>
    <w:rsid w:val="00EA2E2D"/>
    <w:rsid w:val="00EA309C"/>
    <w:rsid w:val="00EA3849"/>
    <w:rsid w:val="00EA3F85"/>
    <w:rsid w:val="00EA4F91"/>
    <w:rsid w:val="00EA5442"/>
    <w:rsid w:val="00EA568D"/>
    <w:rsid w:val="00EA5F4E"/>
    <w:rsid w:val="00EA632C"/>
    <w:rsid w:val="00EA63BF"/>
    <w:rsid w:val="00EA6B92"/>
    <w:rsid w:val="00EA74C4"/>
    <w:rsid w:val="00EA77B6"/>
    <w:rsid w:val="00EA7BD5"/>
    <w:rsid w:val="00EB0931"/>
    <w:rsid w:val="00EB18DC"/>
    <w:rsid w:val="00EB23F3"/>
    <w:rsid w:val="00EB2712"/>
    <w:rsid w:val="00EB279F"/>
    <w:rsid w:val="00EB2959"/>
    <w:rsid w:val="00EB2BF9"/>
    <w:rsid w:val="00EB2C49"/>
    <w:rsid w:val="00EB35C6"/>
    <w:rsid w:val="00EB37A7"/>
    <w:rsid w:val="00EB392E"/>
    <w:rsid w:val="00EB3A8B"/>
    <w:rsid w:val="00EB3F67"/>
    <w:rsid w:val="00EB46B5"/>
    <w:rsid w:val="00EB499A"/>
    <w:rsid w:val="00EB4B55"/>
    <w:rsid w:val="00EB4CFF"/>
    <w:rsid w:val="00EB4D34"/>
    <w:rsid w:val="00EB4EA9"/>
    <w:rsid w:val="00EB4F33"/>
    <w:rsid w:val="00EB4FE9"/>
    <w:rsid w:val="00EB5638"/>
    <w:rsid w:val="00EB6059"/>
    <w:rsid w:val="00EB628C"/>
    <w:rsid w:val="00EB6B36"/>
    <w:rsid w:val="00EB7408"/>
    <w:rsid w:val="00EB7BE8"/>
    <w:rsid w:val="00EB7FC9"/>
    <w:rsid w:val="00EC03CA"/>
    <w:rsid w:val="00EC0421"/>
    <w:rsid w:val="00EC04D8"/>
    <w:rsid w:val="00EC06B0"/>
    <w:rsid w:val="00EC0B64"/>
    <w:rsid w:val="00EC1080"/>
    <w:rsid w:val="00EC1201"/>
    <w:rsid w:val="00EC1459"/>
    <w:rsid w:val="00EC1752"/>
    <w:rsid w:val="00EC18E2"/>
    <w:rsid w:val="00EC2324"/>
    <w:rsid w:val="00EC2592"/>
    <w:rsid w:val="00EC2A3C"/>
    <w:rsid w:val="00EC2BE9"/>
    <w:rsid w:val="00EC35E4"/>
    <w:rsid w:val="00EC4313"/>
    <w:rsid w:val="00EC4814"/>
    <w:rsid w:val="00EC52C7"/>
    <w:rsid w:val="00EC52DA"/>
    <w:rsid w:val="00EC5663"/>
    <w:rsid w:val="00EC5D7E"/>
    <w:rsid w:val="00EC6203"/>
    <w:rsid w:val="00EC67F8"/>
    <w:rsid w:val="00EC6E94"/>
    <w:rsid w:val="00EC6EC2"/>
    <w:rsid w:val="00EC6F5C"/>
    <w:rsid w:val="00ED05E9"/>
    <w:rsid w:val="00ED09A9"/>
    <w:rsid w:val="00ED0BBD"/>
    <w:rsid w:val="00ED0FCE"/>
    <w:rsid w:val="00ED12B4"/>
    <w:rsid w:val="00ED1561"/>
    <w:rsid w:val="00ED156C"/>
    <w:rsid w:val="00ED178B"/>
    <w:rsid w:val="00ED1E71"/>
    <w:rsid w:val="00ED227E"/>
    <w:rsid w:val="00ED276F"/>
    <w:rsid w:val="00ED28E5"/>
    <w:rsid w:val="00ED2D98"/>
    <w:rsid w:val="00ED306B"/>
    <w:rsid w:val="00ED3475"/>
    <w:rsid w:val="00ED3D77"/>
    <w:rsid w:val="00ED3F5D"/>
    <w:rsid w:val="00ED3F82"/>
    <w:rsid w:val="00ED3FE7"/>
    <w:rsid w:val="00ED41B1"/>
    <w:rsid w:val="00ED41BB"/>
    <w:rsid w:val="00ED43F9"/>
    <w:rsid w:val="00ED460B"/>
    <w:rsid w:val="00ED4B5D"/>
    <w:rsid w:val="00ED4F90"/>
    <w:rsid w:val="00ED50AF"/>
    <w:rsid w:val="00ED5193"/>
    <w:rsid w:val="00ED5537"/>
    <w:rsid w:val="00ED57BE"/>
    <w:rsid w:val="00ED581A"/>
    <w:rsid w:val="00ED588D"/>
    <w:rsid w:val="00ED5DD2"/>
    <w:rsid w:val="00ED5E86"/>
    <w:rsid w:val="00ED6183"/>
    <w:rsid w:val="00ED62AD"/>
    <w:rsid w:val="00ED64F0"/>
    <w:rsid w:val="00ED6633"/>
    <w:rsid w:val="00ED69BE"/>
    <w:rsid w:val="00ED6FEC"/>
    <w:rsid w:val="00ED71C5"/>
    <w:rsid w:val="00ED7252"/>
    <w:rsid w:val="00ED74F7"/>
    <w:rsid w:val="00ED7517"/>
    <w:rsid w:val="00ED78C4"/>
    <w:rsid w:val="00ED7ABB"/>
    <w:rsid w:val="00EE00BB"/>
    <w:rsid w:val="00EE058E"/>
    <w:rsid w:val="00EE0A12"/>
    <w:rsid w:val="00EE0C66"/>
    <w:rsid w:val="00EE10D6"/>
    <w:rsid w:val="00EE1291"/>
    <w:rsid w:val="00EE24CA"/>
    <w:rsid w:val="00EE3048"/>
    <w:rsid w:val="00EE3536"/>
    <w:rsid w:val="00EE3548"/>
    <w:rsid w:val="00EE41FA"/>
    <w:rsid w:val="00EE46CE"/>
    <w:rsid w:val="00EE4F46"/>
    <w:rsid w:val="00EE58E9"/>
    <w:rsid w:val="00EE59A0"/>
    <w:rsid w:val="00EE59A4"/>
    <w:rsid w:val="00EE5ABA"/>
    <w:rsid w:val="00EE5B96"/>
    <w:rsid w:val="00EE5D6F"/>
    <w:rsid w:val="00EE5E9D"/>
    <w:rsid w:val="00EE621D"/>
    <w:rsid w:val="00EE6769"/>
    <w:rsid w:val="00EE6C48"/>
    <w:rsid w:val="00EF05BC"/>
    <w:rsid w:val="00EF0D82"/>
    <w:rsid w:val="00EF1287"/>
    <w:rsid w:val="00EF15A2"/>
    <w:rsid w:val="00EF1A44"/>
    <w:rsid w:val="00EF21D3"/>
    <w:rsid w:val="00EF295D"/>
    <w:rsid w:val="00EF2A1A"/>
    <w:rsid w:val="00EF2A28"/>
    <w:rsid w:val="00EF2DEC"/>
    <w:rsid w:val="00EF3287"/>
    <w:rsid w:val="00EF32D4"/>
    <w:rsid w:val="00EF37BB"/>
    <w:rsid w:val="00EF3B2A"/>
    <w:rsid w:val="00EF4411"/>
    <w:rsid w:val="00EF448E"/>
    <w:rsid w:val="00EF45BE"/>
    <w:rsid w:val="00EF476B"/>
    <w:rsid w:val="00EF4A37"/>
    <w:rsid w:val="00EF4AB1"/>
    <w:rsid w:val="00EF5390"/>
    <w:rsid w:val="00EF547A"/>
    <w:rsid w:val="00EF5599"/>
    <w:rsid w:val="00EF5A21"/>
    <w:rsid w:val="00EF6F05"/>
    <w:rsid w:val="00EF7CA9"/>
    <w:rsid w:val="00F00078"/>
    <w:rsid w:val="00F013BE"/>
    <w:rsid w:val="00F01529"/>
    <w:rsid w:val="00F015DF"/>
    <w:rsid w:val="00F01C5B"/>
    <w:rsid w:val="00F01E0B"/>
    <w:rsid w:val="00F01F0E"/>
    <w:rsid w:val="00F020C9"/>
    <w:rsid w:val="00F022D5"/>
    <w:rsid w:val="00F029CA"/>
    <w:rsid w:val="00F03463"/>
    <w:rsid w:val="00F0367B"/>
    <w:rsid w:val="00F0374F"/>
    <w:rsid w:val="00F0496E"/>
    <w:rsid w:val="00F04A5F"/>
    <w:rsid w:val="00F04A74"/>
    <w:rsid w:val="00F04AE2"/>
    <w:rsid w:val="00F04F92"/>
    <w:rsid w:val="00F05102"/>
    <w:rsid w:val="00F0553E"/>
    <w:rsid w:val="00F0555B"/>
    <w:rsid w:val="00F06099"/>
    <w:rsid w:val="00F06CAB"/>
    <w:rsid w:val="00F07104"/>
    <w:rsid w:val="00F072DD"/>
    <w:rsid w:val="00F075EB"/>
    <w:rsid w:val="00F10079"/>
    <w:rsid w:val="00F101A7"/>
    <w:rsid w:val="00F101BB"/>
    <w:rsid w:val="00F1047A"/>
    <w:rsid w:val="00F10C2A"/>
    <w:rsid w:val="00F10C73"/>
    <w:rsid w:val="00F10DB7"/>
    <w:rsid w:val="00F10DCC"/>
    <w:rsid w:val="00F1196E"/>
    <w:rsid w:val="00F11982"/>
    <w:rsid w:val="00F11AF9"/>
    <w:rsid w:val="00F11E75"/>
    <w:rsid w:val="00F11F31"/>
    <w:rsid w:val="00F12BDB"/>
    <w:rsid w:val="00F12C0B"/>
    <w:rsid w:val="00F138BC"/>
    <w:rsid w:val="00F139F7"/>
    <w:rsid w:val="00F143E4"/>
    <w:rsid w:val="00F14526"/>
    <w:rsid w:val="00F146C9"/>
    <w:rsid w:val="00F14739"/>
    <w:rsid w:val="00F14B9D"/>
    <w:rsid w:val="00F14F03"/>
    <w:rsid w:val="00F1519C"/>
    <w:rsid w:val="00F152FA"/>
    <w:rsid w:val="00F157D9"/>
    <w:rsid w:val="00F158C9"/>
    <w:rsid w:val="00F16236"/>
    <w:rsid w:val="00F16406"/>
    <w:rsid w:val="00F167E5"/>
    <w:rsid w:val="00F16832"/>
    <w:rsid w:val="00F17410"/>
    <w:rsid w:val="00F17AE4"/>
    <w:rsid w:val="00F17D4A"/>
    <w:rsid w:val="00F20495"/>
    <w:rsid w:val="00F20E28"/>
    <w:rsid w:val="00F21A98"/>
    <w:rsid w:val="00F21D30"/>
    <w:rsid w:val="00F22207"/>
    <w:rsid w:val="00F2266F"/>
    <w:rsid w:val="00F2311F"/>
    <w:rsid w:val="00F2328B"/>
    <w:rsid w:val="00F233D7"/>
    <w:rsid w:val="00F23581"/>
    <w:rsid w:val="00F235CB"/>
    <w:rsid w:val="00F23D5F"/>
    <w:rsid w:val="00F23EE1"/>
    <w:rsid w:val="00F241C3"/>
    <w:rsid w:val="00F24218"/>
    <w:rsid w:val="00F24306"/>
    <w:rsid w:val="00F2470D"/>
    <w:rsid w:val="00F24D8C"/>
    <w:rsid w:val="00F2503F"/>
    <w:rsid w:val="00F250DF"/>
    <w:rsid w:val="00F2521F"/>
    <w:rsid w:val="00F2528B"/>
    <w:rsid w:val="00F257F7"/>
    <w:rsid w:val="00F260DC"/>
    <w:rsid w:val="00F26458"/>
    <w:rsid w:val="00F2663E"/>
    <w:rsid w:val="00F26D48"/>
    <w:rsid w:val="00F27089"/>
    <w:rsid w:val="00F270C4"/>
    <w:rsid w:val="00F2768D"/>
    <w:rsid w:val="00F279D7"/>
    <w:rsid w:val="00F27CE1"/>
    <w:rsid w:val="00F306FE"/>
    <w:rsid w:val="00F308E1"/>
    <w:rsid w:val="00F30C38"/>
    <w:rsid w:val="00F317BE"/>
    <w:rsid w:val="00F321F1"/>
    <w:rsid w:val="00F32777"/>
    <w:rsid w:val="00F32A76"/>
    <w:rsid w:val="00F33CFE"/>
    <w:rsid w:val="00F33D88"/>
    <w:rsid w:val="00F33F8E"/>
    <w:rsid w:val="00F3464E"/>
    <w:rsid w:val="00F35030"/>
    <w:rsid w:val="00F35476"/>
    <w:rsid w:val="00F3580B"/>
    <w:rsid w:val="00F35BAC"/>
    <w:rsid w:val="00F36819"/>
    <w:rsid w:val="00F36D61"/>
    <w:rsid w:val="00F375EF"/>
    <w:rsid w:val="00F37EDC"/>
    <w:rsid w:val="00F37F14"/>
    <w:rsid w:val="00F402A4"/>
    <w:rsid w:val="00F4129D"/>
    <w:rsid w:val="00F4181C"/>
    <w:rsid w:val="00F41EFC"/>
    <w:rsid w:val="00F41FDC"/>
    <w:rsid w:val="00F42101"/>
    <w:rsid w:val="00F42209"/>
    <w:rsid w:val="00F42C48"/>
    <w:rsid w:val="00F43144"/>
    <w:rsid w:val="00F436BE"/>
    <w:rsid w:val="00F4412C"/>
    <w:rsid w:val="00F44988"/>
    <w:rsid w:val="00F45582"/>
    <w:rsid w:val="00F45E62"/>
    <w:rsid w:val="00F462FF"/>
    <w:rsid w:val="00F46544"/>
    <w:rsid w:val="00F4673D"/>
    <w:rsid w:val="00F46A6C"/>
    <w:rsid w:val="00F46C8C"/>
    <w:rsid w:val="00F47131"/>
    <w:rsid w:val="00F47176"/>
    <w:rsid w:val="00F479CC"/>
    <w:rsid w:val="00F47B7C"/>
    <w:rsid w:val="00F47CF3"/>
    <w:rsid w:val="00F47FA9"/>
    <w:rsid w:val="00F47FFC"/>
    <w:rsid w:val="00F5021F"/>
    <w:rsid w:val="00F50365"/>
    <w:rsid w:val="00F5161A"/>
    <w:rsid w:val="00F51683"/>
    <w:rsid w:val="00F518DC"/>
    <w:rsid w:val="00F51A2F"/>
    <w:rsid w:val="00F51C8D"/>
    <w:rsid w:val="00F51EDF"/>
    <w:rsid w:val="00F529B0"/>
    <w:rsid w:val="00F52C58"/>
    <w:rsid w:val="00F530DB"/>
    <w:rsid w:val="00F53268"/>
    <w:rsid w:val="00F536AD"/>
    <w:rsid w:val="00F54284"/>
    <w:rsid w:val="00F5441C"/>
    <w:rsid w:val="00F544DC"/>
    <w:rsid w:val="00F5455A"/>
    <w:rsid w:val="00F54C88"/>
    <w:rsid w:val="00F54D27"/>
    <w:rsid w:val="00F55880"/>
    <w:rsid w:val="00F55F89"/>
    <w:rsid w:val="00F55FF2"/>
    <w:rsid w:val="00F56516"/>
    <w:rsid w:val="00F56C65"/>
    <w:rsid w:val="00F56F8F"/>
    <w:rsid w:val="00F57070"/>
    <w:rsid w:val="00F57A68"/>
    <w:rsid w:val="00F57C38"/>
    <w:rsid w:val="00F60423"/>
    <w:rsid w:val="00F606A0"/>
    <w:rsid w:val="00F611BB"/>
    <w:rsid w:val="00F611FC"/>
    <w:rsid w:val="00F6132E"/>
    <w:rsid w:val="00F62580"/>
    <w:rsid w:val="00F63420"/>
    <w:rsid w:val="00F64533"/>
    <w:rsid w:val="00F64643"/>
    <w:rsid w:val="00F649AF"/>
    <w:rsid w:val="00F64FA0"/>
    <w:rsid w:val="00F65780"/>
    <w:rsid w:val="00F65F99"/>
    <w:rsid w:val="00F6623A"/>
    <w:rsid w:val="00F668B1"/>
    <w:rsid w:val="00F66A17"/>
    <w:rsid w:val="00F670D2"/>
    <w:rsid w:val="00F67D8A"/>
    <w:rsid w:val="00F67DA0"/>
    <w:rsid w:val="00F704A7"/>
    <w:rsid w:val="00F7062E"/>
    <w:rsid w:val="00F70927"/>
    <w:rsid w:val="00F709F2"/>
    <w:rsid w:val="00F70C28"/>
    <w:rsid w:val="00F70E38"/>
    <w:rsid w:val="00F71820"/>
    <w:rsid w:val="00F72317"/>
    <w:rsid w:val="00F72ADF"/>
    <w:rsid w:val="00F73348"/>
    <w:rsid w:val="00F73373"/>
    <w:rsid w:val="00F7381E"/>
    <w:rsid w:val="00F73B42"/>
    <w:rsid w:val="00F73FF2"/>
    <w:rsid w:val="00F740EA"/>
    <w:rsid w:val="00F756A8"/>
    <w:rsid w:val="00F75784"/>
    <w:rsid w:val="00F75AA8"/>
    <w:rsid w:val="00F75CAA"/>
    <w:rsid w:val="00F7644F"/>
    <w:rsid w:val="00F7661E"/>
    <w:rsid w:val="00F76FC3"/>
    <w:rsid w:val="00F77160"/>
    <w:rsid w:val="00F807C6"/>
    <w:rsid w:val="00F80836"/>
    <w:rsid w:val="00F80A01"/>
    <w:rsid w:val="00F80EFD"/>
    <w:rsid w:val="00F814CA"/>
    <w:rsid w:val="00F81605"/>
    <w:rsid w:val="00F81DD6"/>
    <w:rsid w:val="00F820E3"/>
    <w:rsid w:val="00F82226"/>
    <w:rsid w:val="00F82894"/>
    <w:rsid w:val="00F82B67"/>
    <w:rsid w:val="00F82D7A"/>
    <w:rsid w:val="00F82E6B"/>
    <w:rsid w:val="00F832C1"/>
    <w:rsid w:val="00F83598"/>
    <w:rsid w:val="00F83602"/>
    <w:rsid w:val="00F83FAE"/>
    <w:rsid w:val="00F84038"/>
    <w:rsid w:val="00F8417F"/>
    <w:rsid w:val="00F84E4C"/>
    <w:rsid w:val="00F85201"/>
    <w:rsid w:val="00F860FE"/>
    <w:rsid w:val="00F8636D"/>
    <w:rsid w:val="00F869BB"/>
    <w:rsid w:val="00F86F78"/>
    <w:rsid w:val="00F872B7"/>
    <w:rsid w:val="00F872EC"/>
    <w:rsid w:val="00F87471"/>
    <w:rsid w:val="00F906D2"/>
    <w:rsid w:val="00F90D41"/>
    <w:rsid w:val="00F911F7"/>
    <w:rsid w:val="00F91345"/>
    <w:rsid w:val="00F914DB"/>
    <w:rsid w:val="00F9163A"/>
    <w:rsid w:val="00F91891"/>
    <w:rsid w:val="00F91B49"/>
    <w:rsid w:val="00F922E4"/>
    <w:rsid w:val="00F92501"/>
    <w:rsid w:val="00F92538"/>
    <w:rsid w:val="00F926B2"/>
    <w:rsid w:val="00F926F1"/>
    <w:rsid w:val="00F929D6"/>
    <w:rsid w:val="00F93215"/>
    <w:rsid w:val="00F9380E"/>
    <w:rsid w:val="00F94294"/>
    <w:rsid w:val="00F942FE"/>
    <w:rsid w:val="00F948DD"/>
    <w:rsid w:val="00F949C7"/>
    <w:rsid w:val="00F94BC3"/>
    <w:rsid w:val="00F94D1F"/>
    <w:rsid w:val="00F94EE3"/>
    <w:rsid w:val="00F95092"/>
    <w:rsid w:val="00F95140"/>
    <w:rsid w:val="00F9597E"/>
    <w:rsid w:val="00F960C3"/>
    <w:rsid w:val="00F96624"/>
    <w:rsid w:val="00F96664"/>
    <w:rsid w:val="00F9666C"/>
    <w:rsid w:val="00F96F55"/>
    <w:rsid w:val="00F975E4"/>
    <w:rsid w:val="00FA0012"/>
    <w:rsid w:val="00FA042D"/>
    <w:rsid w:val="00FA05F0"/>
    <w:rsid w:val="00FA0F83"/>
    <w:rsid w:val="00FA0F8A"/>
    <w:rsid w:val="00FA2362"/>
    <w:rsid w:val="00FA29D7"/>
    <w:rsid w:val="00FA2BEB"/>
    <w:rsid w:val="00FA2E15"/>
    <w:rsid w:val="00FA37FF"/>
    <w:rsid w:val="00FA3B9D"/>
    <w:rsid w:val="00FA3BF8"/>
    <w:rsid w:val="00FA42E5"/>
    <w:rsid w:val="00FA4346"/>
    <w:rsid w:val="00FA4927"/>
    <w:rsid w:val="00FA5117"/>
    <w:rsid w:val="00FA52B2"/>
    <w:rsid w:val="00FA5737"/>
    <w:rsid w:val="00FA5E11"/>
    <w:rsid w:val="00FA5E98"/>
    <w:rsid w:val="00FA5EE9"/>
    <w:rsid w:val="00FA5FA6"/>
    <w:rsid w:val="00FA65BD"/>
    <w:rsid w:val="00FA6C76"/>
    <w:rsid w:val="00FA7AA6"/>
    <w:rsid w:val="00FB051B"/>
    <w:rsid w:val="00FB0A5D"/>
    <w:rsid w:val="00FB0AC3"/>
    <w:rsid w:val="00FB0D1D"/>
    <w:rsid w:val="00FB1420"/>
    <w:rsid w:val="00FB167A"/>
    <w:rsid w:val="00FB216B"/>
    <w:rsid w:val="00FB2FA0"/>
    <w:rsid w:val="00FB33C9"/>
    <w:rsid w:val="00FB36A0"/>
    <w:rsid w:val="00FB3860"/>
    <w:rsid w:val="00FB496A"/>
    <w:rsid w:val="00FB4B9B"/>
    <w:rsid w:val="00FB4E30"/>
    <w:rsid w:val="00FB50ED"/>
    <w:rsid w:val="00FB5142"/>
    <w:rsid w:val="00FB5E8D"/>
    <w:rsid w:val="00FB5E8F"/>
    <w:rsid w:val="00FB5FAC"/>
    <w:rsid w:val="00FB6352"/>
    <w:rsid w:val="00FB6680"/>
    <w:rsid w:val="00FB717C"/>
    <w:rsid w:val="00FC02DA"/>
    <w:rsid w:val="00FC079A"/>
    <w:rsid w:val="00FC0DF9"/>
    <w:rsid w:val="00FC1804"/>
    <w:rsid w:val="00FC1820"/>
    <w:rsid w:val="00FC1C5E"/>
    <w:rsid w:val="00FC2362"/>
    <w:rsid w:val="00FC2756"/>
    <w:rsid w:val="00FC2BAD"/>
    <w:rsid w:val="00FC3009"/>
    <w:rsid w:val="00FC3601"/>
    <w:rsid w:val="00FC3979"/>
    <w:rsid w:val="00FC3AAA"/>
    <w:rsid w:val="00FC4940"/>
    <w:rsid w:val="00FC4EC1"/>
    <w:rsid w:val="00FC4ECD"/>
    <w:rsid w:val="00FC5114"/>
    <w:rsid w:val="00FC54AC"/>
    <w:rsid w:val="00FC5DB3"/>
    <w:rsid w:val="00FC6210"/>
    <w:rsid w:val="00FC6211"/>
    <w:rsid w:val="00FC66A2"/>
    <w:rsid w:val="00FC6AD0"/>
    <w:rsid w:val="00FC70E3"/>
    <w:rsid w:val="00FC7643"/>
    <w:rsid w:val="00FC7B60"/>
    <w:rsid w:val="00FC7E14"/>
    <w:rsid w:val="00FD0666"/>
    <w:rsid w:val="00FD0768"/>
    <w:rsid w:val="00FD089D"/>
    <w:rsid w:val="00FD08BC"/>
    <w:rsid w:val="00FD0C2D"/>
    <w:rsid w:val="00FD0D1A"/>
    <w:rsid w:val="00FD0D89"/>
    <w:rsid w:val="00FD171E"/>
    <w:rsid w:val="00FD1F70"/>
    <w:rsid w:val="00FD2082"/>
    <w:rsid w:val="00FD2511"/>
    <w:rsid w:val="00FD2B29"/>
    <w:rsid w:val="00FD2BD0"/>
    <w:rsid w:val="00FD2D35"/>
    <w:rsid w:val="00FD3225"/>
    <w:rsid w:val="00FD3A7D"/>
    <w:rsid w:val="00FD3FD6"/>
    <w:rsid w:val="00FD5878"/>
    <w:rsid w:val="00FD5A8D"/>
    <w:rsid w:val="00FD5B0D"/>
    <w:rsid w:val="00FD61CA"/>
    <w:rsid w:val="00FD6587"/>
    <w:rsid w:val="00FD65C8"/>
    <w:rsid w:val="00FD6644"/>
    <w:rsid w:val="00FD6BFD"/>
    <w:rsid w:val="00FD6D6A"/>
    <w:rsid w:val="00FD7323"/>
    <w:rsid w:val="00FD7521"/>
    <w:rsid w:val="00FD7674"/>
    <w:rsid w:val="00FE2162"/>
    <w:rsid w:val="00FE2893"/>
    <w:rsid w:val="00FE392D"/>
    <w:rsid w:val="00FE48EC"/>
    <w:rsid w:val="00FE4A73"/>
    <w:rsid w:val="00FE505E"/>
    <w:rsid w:val="00FE50BE"/>
    <w:rsid w:val="00FE50D1"/>
    <w:rsid w:val="00FE58E6"/>
    <w:rsid w:val="00FE5A5B"/>
    <w:rsid w:val="00FE5B2C"/>
    <w:rsid w:val="00FE5F8F"/>
    <w:rsid w:val="00FE5F98"/>
    <w:rsid w:val="00FE6289"/>
    <w:rsid w:val="00FE7A61"/>
    <w:rsid w:val="00FE7B17"/>
    <w:rsid w:val="00FE7C38"/>
    <w:rsid w:val="00FE7CFD"/>
    <w:rsid w:val="00FF0012"/>
    <w:rsid w:val="00FF02E7"/>
    <w:rsid w:val="00FF1795"/>
    <w:rsid w:val="00FF2038"/>
    <w:rsid w:val="00FF2706"/>
    <w:rsid w:val="00FF2C1D"/>
    <w:rsid w:val="00FF2D85"/>
    <w:rsid w:val="00FF2F19"/>
    <w:rsid w:val="00FF32FB"/>
    <w:rsid w:val="00FF35BB"/>
    <w:rsid w:val="00FF38B1"/>
    <w:rsid w:val="00FF395F"/>
    <w:rsid w:val="00FF3EB3"/>
    <w:rsid w:val="00FF4BF5"/>
    <w:rsid w:val="00FF4CBF"/>
    <w:rsid w:val="00FF52DD"/>
    <w:rsid w:val="00FF59D3"/>
    <w:rsid w:val="00FF5C7F"/>
    <w:rsid w:val="00FF5D71"/>
    <w:rsid w:val="00FF607A"/>
    <w:rsid w:val="00FF66EF"/>
    <w:rsid w:val="00FF6AAC"/>
    <w:rsid w:val="00FF788F"/>
    <w:rsid w:val="00FF796E"/>
    <w:rsid w:val="68AF96C7"/>
    <w:rsid w:val="6CA6F581"/>
  </w:rsids>
  <m:mathPr>
    <m:mathFont m:val="Cambria Math"/>
    <m:brkBin m:val="before"/>
    <m:brkBinSub m:val="--"/>
    <m:smallFrac m:val="0"/>
    <m:dispDef/>
    <m:lMargin m:val="0"/>
    <m:rMargin m:val="0"/>
    <m:defJc m:val="centerGroup"/>
    <m:wrapIndent m:val="1152"/>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2E9FC"/>
  <w15:chartTrackingRefBased/>
  <w15:docId w15:val="{8DE0B4F6-4A80-44D6-BAEC-EF8C05A17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31A"/>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B238D9"/>
    <w:pPr>
      <w:keepNext/>
      <w:jc w:val="center"/>
      <w:outlineLvl w:val="0"/>
    </w:pPr>
    <w:rPr>
      <w:b/>
    </w:rPr>
  </w:style>
  <w:style w:type="paragraph" w:styleId="Heading2">
    <w:name w:val="heading 2"/>
    <w:basedOn w:val="Normal"/>
    <w:next w:val="Normal"/>
    <w:link w:val="Heading2Char"/>
    <w:autoRedefine/>
    <w:unhideWhenUsed/>
    <w:qFormat/>
    <w:rsid w:val="00566C4A"/>
    <w:pPr>
      <w:keepNext/>
      <w:numPr>
        <w:ilvl w:val="1"/>
        <w:numId w:val="2"/>
      </w:numPr>
      <w:spacing w:before="120" w:after="120" w:line="360" w:lineRule="auto"/>
      <w:outlineLvl w:val="1"/>
    </w:pPr>
    <w:rPr>
      <w:b/>
    </w:rPr>
  </w:style>
  <w:style w:type="paragraph" w:styleId="Heading3">
    <w:name w:val="heading 3"/>
    <w:basedOn w:val="Normal"/>
    <w:next w:val="Normal"/>
    <w:link w:val="Heading3Char"/>
    <w:autoRedefine/>
    <w:uiPriority w:val="9"/>
    <w:unhideWhenUsed/>
    <w:qFormat/>
    <w:rsid w:val="00DD5960"/>
    <w:pPr>
      <w:keepNext/>
      <w:keepLines/>
      <w:numPr>
        <w:ilvl w:val="2"/>
        <w:numId w:val="2"/>
      </w:numPr>
      <w:spacing w:before="120" w:after="120" w:line="360" w:lineRule="auto"/>
      <w:ind w:left="284" w:firstLine="0"/>
      <w:outlineLvl w:val="2"/>
    </w:pPr>
    <w:rPr>
      <w:rFonts w:eastAsia="SimSun"/>
      <w:b/>
      <w:bCs/>
      <w:i/>
      <w:color w:val="000000" w:themeColor="text1"/>
    </w:rPr>
  </w:style>
  <w:style w:type="paragraph" w:styleId="Heading4">
    <w:name w:val="heading 4"/>
    <w:basedOn w:val="Normal"/>
    <w:next w:val="Normal"/>
    <w:link w:val="Heading4Char"/>
    <w:uiPriority w:val="9"/>
    <w:unhideWhenUsed/>
    <w:qFormat/>
    <w:rsid w:val="0098665D"/>
    <w:pPr>
      <w:keepNext/>
      <w:keepLines/>
      <w:numPr>
        <w:ilvl w:val="3"/>
        <w:numId w:val="2"/>
      </w:numPr>
      <w:spacing w:before="120" w:after="120" w:line="360" w:lineRule="auto"/>
      <w:ind w:left="0"/>
      <w:jc w:val="both"/>
      <w:outlineLvl w:val="3"/>
    </w:pPr>
    <w:rPr>
      <w:rFonts w:eastAsia="SimSun"/>
      <w:bCs/>
      <w:i/>
      <w:iCs/>
      <w:color w:val="000000"/>
      <w:lang w:val="vi-VN" w:eastAsia="vi-VN"/>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8D9"/>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566C4A"/>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DD5960"/>
    <w:rPr>
      <w:rFonts w:ascii="Times New Roman" w:eastAsia="SimSun" w:hAnsi="Times New Roman" w:cs="Times New Roman"/>
      <w:b/>
      <w:bCs/>
      <w:i/>
      <w:color w:val="000000" w:themeColor="text1"/>
      <w:sz w:val="26"/>
      <w:szCs w:val="24"/>
    </w:rPr>
  </w:style>
  <w:style w:type="character" w:customStyle="1" w:styleId="Heading4Char">
    <w:name w:val="Heading 4 Char"/>
    <w:basedOn w:val="DefaultParagraphFont"/>
    <w:link w:val="Heading4"/>
    <w:uiPriority w:val="9"/>
    <w:rsid w:val="0098665D"/>
    <w:rPr>
      <w:rFonts w:ascii="Times New Roman" w:eastAsia="SimSun" w:hAnsi="Times New Roman" w:cs="Times New Roman"/>
      <w:bCs/>
      <w:i/>
      <w:iCs/>
      <w:color w:val="000000"/>
      <w:sz w:val="26"/>
      <w:szCs w:val="24"/>
      <w:lang w:val="vi-VN" w:eastAsia="vi-VN"/>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46CDA"/>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7131F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jc w:val="center"/>
      </w:pPr>
      <w:rPr>
        <w:rFonts w:ascii="Times New Roman" w:hAnsi="Times New Roman"/>
        <w:b/>
        <w:i w:val="0"/>
        <w:color w:val="auto"/>
        <w:sz w:val="26"/>
      </w:rPr>
    </w:tblStylePr>
    <w:tblStylePr w:type="firstCol">
      <w:pPr>
        <w:jc w:val="center"/>
      </w:pPr>
      <w:rPr>
        <w:rFonts w:ascii="Times New Roman" w:hAnsi="Times New Roman"/>
        <w:sz w:val="26"/>
      </w:rPr>
      <w:tblPr/>
      <w:tcPr>
        <w:vAlign w:val="center"/>
      </w:tcPr>
    </w:tblStyle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AE24B8"/>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F5D71"/>
    <w:pPr>
      <w:spacing w:before="120" w:after="120" w:line="360" w:lineRule="auto"/>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962B1B"/>
    <w:pPr>
      <w:widowControl w:val="0"/>
      <w:autoSpaceDE w:val="0"/>
      <w:autoSpaceDN w:val="0"/>
      <w:spacing w:before="120" w:after="120" w:line="360" w:lineRule="auto"/>
      <w:ind w:firstLine="709"/>
      <w:jc w:val="both"/>
    </w:pPr>
    <w:rPr>
      <w:szCs w:val="26"/>
      <w:lang w:val="vi"/>
    </w:rPr>
  </w:style>
  <w:style w:type="character" w:customStyle="1" w:styleId="BodyTextChar">
    <w:name w:val="Body Text Char"/>
    <w:aliases w:val="Body Text DATN CNTT Char"/>
    <w:basedOn w:val="DefaultParagraphFont"/>
    <w:link w:val="BodyText"/>
    <w:uiPriority w:val="1"/>
    <w:rsid w:val="00962B1B"/>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table" w:styleId="GridTable1Light">
    <w:name w:val="Grid Table 1 Light"/>
    <w:basedOn w:val="TableNormal"/>
    <w:uiPriority w:val="46"/>
    <w:rsid w:val="007131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Chm">
    <w:name w:val="Chăm"/>
    <w:basedOn w:val="TableGrid1"/>
    <w:uiPriority w:val="99"/>
    <w:rsid w:val="007131FC"/>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7131F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A26EDB"/>
    <w:rPr>
      <w:sz w:val="16"/>
      <w:szCs w:val="16"/>
    </w:rPr>
  </w:style>
  <w:style w:type="paragraph" w:styleId="CommentText">
    <w:name w:val="annotation text"/>
    <w:basedOn w:val="Normal"/>
    <w:link w:val="CommentTextChar"/>
    <w:uiPriority w:val="99"/>
    <w:semiHidden/>
    <w:unhideWhenUsed/>
    <w:rsid w:val="00A26EDB"/>
    <w:rPr>
      <w:sz w:val="20"/>
      <w:szCs w:val="20"/>
    </w:rPr>
  </w:style>
  <w:style w:type="character" w:customStyle="1" w:styleId="CommentTextChar">
    <w:name w:val="Comment Text Char"/>
    <w:basedOn w:val="DefaultParagraphFont"/>
    <w:link w:val="CommentText"/>
    <w:uiPriority w:val="99"/>
    <w:semiHidden/>
    <w:rsid w:val="00A26ED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26EDB"/>
    <w:rPr>
      <w:b/>
      <w:bCs/>
    </w:rPr>
  </w:style>
  <w:style w:type="character" w:customStyle="1" w:styleId="CommentSubjectChar">
    <w:name w:val="Comment Subject Char"/>
    <w:basedOn w:val="CommentTextChar"/>
    <w:link w:val="CommentSubject"/>
    <w:uiPriority w:val="99"/>
    <w:semiHidden/>
    <w:rsid w:val="00A26EDB"/>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26E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6EDB"/>
    <w:rPr>
      <w:rFonts w:ascii="Segoe UI" w:eastAsia="Times New Roman" w:hAnsi="Segoe UI" w:cs="Segoe UI"/>
      <w:sz w:val="18"/>
      <w:szCs w:val="18"/>
    </w:rPr>
  </w:style>
  <w:style w:type="paragraph" w:styleId="Revision">
    <w:name w:val="Revision"/>
    <w:hidden/>
    <w:uiPriority w:val="99"/>
    <w:semiHidden/>
    <w:rsid w:val="00A46722"/>
    <w:pPr>
      <w:spacing w:after="0" w:line="240" w:lineRule="auto"/>
    </w:pPr>
    <w:rPr>
      <w:rFonts w:ascii="Times New Roman" w:eastAsia="Times New Roman" w:hAnsi="Times New Roman" w:cs="Times New Roman"/>
      <w:sz w:val="26"/>
      <w:szCs w:val="24"/>
    </w:rPr>
  </w:style>
  <w:style w:type="paragraph" w:styleId="Bibliography">
    <w:name w:val="Bibliography"/>
    <w:basedOn w:val="Normal"/>
    <w:next w:val="Normal"/>
    <w:uiPriority w:val="37"/>
    <w:unhideWhenUsed/>
    <w:rsid w:val="002B642B"/>
  </w:style>
  <w:style w:type="table" w:customStyle="1" w:styleId="Chm1">
    <w:name w:val="Chăm1"/>
    <w:basedOn w:val="TableGrid1"/>
    <w:uiPriority w:val="99"/>
    <w:rsid w:val="004718A0"/>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Chm11">
    <w:name w:val="Chăm11"/>
    <w:basedOn w:val="TableGrid1"/>
    <w:uiPriority w:val="99"/>
    <w:rsid w:val="00F83FAE"/>
    <w:rPr>
      <w:rFonts w:ascii="Times New Roman" w:hAnsi="Times New Roman"/>
      <w:sz w:val="26"/>
      <w:szCs w:val="20"/>
    </w:rPr>
    <w:tblPr/>
    <w:tcPr>
      <w:shd w:val="clear" w:color="auto" w:fill="auto"/>
    </w:tcPr>
    <w:tblStylePr w:type="firstRow">
      <w:pPr>
        <w:jc w:val="center"/>
      </w:pPr>
      <w:rPr>
        <w:b/>
      </w:rPr>
      <w:tblPr/>
      <w:tcPr>
        <w:vAlign w:val="center"/>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FollowedHyperlink">
    <w:name w:val="FollowedHyperlink"/>
    <w:basedOn w:val="DefaultParagraphFont"/>
    <w:uiPriority w:val="99"/>
    <w:semiHidden/>
    <w:unhideWhenUsed/>
    <w:rsid w:val="002120F7"/>
    <w:rPr>
      <w:color w:val="954F72" w:themeColor="followedHyperlink"/>
      <w:u w:val="single"/>
    </w:rPr>
  </w:style>
  <w:style w:type="character" w:customStyle="1" w:styleId="UnresolvedMention3">
    <w:name w:val="Unresolved Mention3"/>
    <w:basedOn w:val="DefaultParagraphFont"/>
    <w:uiPriority w:val="99"/>
    <w:semiHidden/>
    <w:unhideWhenUsed/>
    <w:rsid w:val="0039369F"/>
    <w:rPr>
      <w:color w:val="605E5C"/>
      <w:shd w:val="clear" w:color="auto" w:fill="E1DFDD"/>
    </w:rPr>
  </w:style>
  <w:style w:type="character" w:styleId="UnresolvedMention">
    <w:name w:val="Unresolved Mention"/>
    <w:basedOn w:val="DefaultParagraphFont"/>
    <w:uiPriority w:val="99"/>
    <w:semiHidden/>
    <w:unhideWhenUsed/>
    <w:rsid w:val="00BD07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545">
      <w:bodyDiv w:val="1"/>
      <w:marLeft w:val="0"/>
      <w:marRight w:val="0"/>
      <w:marTop w:val="0"/>
      <w:marBottom w:val="0"/>
      <w:divBdr>
        <w:top w:val="none" w:sz="0" w:space="0" w:color="auto"/>
        <w:left w:val="none" w:sz="0" w:space="0" w:color="auto"/>
        <w:bottom w:val="none" w:sz="0" w:space="0" w:color="auto"/>
        <w:right w:val="none" w:sz="0" w:space="0" w:color="auto"/>
      </w:divBdr>
    </w:div>
    <w:div w:id="11075715">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5108550">
      <w:bodyDiv w:val="1"/>
      <w:marLeft w:val="0"/>
      <w:marRight w:val="0"/>
      <w:marTop w:val="0"/>
      <w:marBottom w:val="0"/>
      <w:divBdr>
        <w:top w:val="none" w:sz="0" w:space="0" w:color="auto"/>
        <w:left w:val="none" w:sz="0" w:space="0" w:color="auto"/>
        <w:bottom w:val="none" w:sz="0" w:space="0" w:color="auto"/>
        <w:right w:val="none" w:sz="0" w:space="0" w:color="auto"/>
      </w:divBdr>
    </w:div>
    <w:div w:id="52780873">
      <w:bodyDiv w:val="1"/>
      <w:marLeft w:val="0"/>
      <w:marRight w:val="0"/>
      <w:marTop w:val="0"/>
      <w:marBottom w:val="0"/>
      <w:divBdr>
        <w:top w:val="none" w:sz="0" w:space="0" w:color="auto"/>
        <w:left w:val="none" w:sz="0" w:space="0" w:color="auto"/>
        <w:bottom w:val="none" w:sz="0" w:space="0" w:color="auto"/>
        <w:right w:val="none" w:sz="0" w:space="0" w:color="auto"/>
      </w:divBdr>
    </w:div>
    <w:div w:id="65106495">
      <w:bodyDiv w:val="1"/>
      <w:marLeft w:val="0"/>
      <w:marRight w:val="0"/>
      <w:marTop w:val="0"/>
      <w:marBottom w:val="0"/>
      <w:divBdr>
        <w:top w:val="none" w:sz="0" w:space="0" w:color="auto"/>
        <w:left w:val="none" w:sz="0" w:space="0" w:color="auto"/>
        <w:bottom w:val="none" w:sz="0" w:space="0" w:color="auto"/>
        <w:right w:val="none" w:sz="0" w:space="0" w:color="auto"/>
      </w:divBdr>
    </w:div>
    <w:div w:id="67924887">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9566937">
      <w:bodyDiv w:val="1"/>
      <w:marLeft w:val="0"/>
      <w:marRight w:val="0"/>
      <w:marTop w:val="0"/>
      <w:marBottom w:val="0"/>
      <w:divBdr>
        <w:top w:val="none" w:sz="0" w:space="0" w:color="auto"/>
        <w:left w:val="none" w:sz="0" w:space="0" w:color="auto"/>
        <w:bottom w:val="none" w:sz="0" w:space="0" w:color="auto"/>
        <w:right w:val="none" w:sz="0" w:space="0" w:color="auto"/>
      </w:divBdr>
    </w:div>
    <w:div w:id="110438560">
      <w:bodyDiv w:val="1"/>
      <w:marLeft w:val="0"/>
      <w:marRight w:val="0"/>
      <w:marTop w:val="0"/>
      <w:marBottom w:val="0"/>
      <w:divBdr>
        <w:top w:val="none" w:sz="0" w:space="0" w:color="auto"/>
        <w:left w:val="none" w:sz="0" w:space="0" w:color="auto"/>
        <w:bottom w:val="none" w:sz="0" w:space="0" w:color="auto"/>
        <w:right w:val="none" w:sz="0" w:space="0" w:color="auto"/>
      </w:divBdr>
    </w:div>
    <w:div w:id="112865962">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1653620">
      <w:bodyDiv w:val="1"/>
      <w:marLeft w:val="0"/>
      <w:marRight w:val="0"/>
      <w:marTop w:val="0"/>
      <w:marBottom w:val="0"/>
      <w:divBdr>
        <w:top w:val="none" w:sz="0" w:space="0" w:color="auto"/>
        <w:left w:val="none" w:sz="0" w:space="0" w:color="auto"/>
        <w:bottom w:val="none" w:sz="0" w:space="0" w:color="auto"/>
        <w:right w:val="none" w:sz="0" w:space="0" w:color="auto"/>
      </w:divBdr>
    </w:div>
    <w:div w:id="200750900">
      <w:bodyDiv w:val="1"/>
      <w:marLeft w:val="0"/>
      <w:marRight w:val="0"/>
      <w:marTop w:val="0"/>
      <w:marBottom w:val="0"/>
      <w:divBdr>
        <w:top w:val="none" w:sz="0" w:space="0" w:color="auto"/>
        <w:left w:val="none" w:sz="0" w:space="0" w:color="auto"/>
        <w:bottom w:val="none" w:sz="0" w:space="0" w:color="auto"/>
        <w:right w:val="none" w:sz="0" w:space="0" w:color="auto"/>
      </w:divBdr>
    </w:div>
    <w:div w:id="213275482">
      <w:bodyDiv w:val="1"/>
      <w:marLeft w:val="0"/>
      <w:marRight w:val="0"/>
      <w:marTop w:val="0"/>
      <w:marBottom w:val="0"/>
      <w:divBdr>
        <w:top w:val="none" w:sz="0" w:space="0" w:color="auto"/>
        <w:left w:val="none" w:sz="0" w:space="0" w:color="auto"/>
        <w:bottom w:val="none" w:sz="0" w:space="0" w:color="auto"/>
        <w:right w:val="none" w:sz="0" w:space="0" w:color="auto"/>
      </w:divBdr>
    </w:div>
    <w:div w:id="217279928">
      <w:bodyDiv w:val="1"/>
      <w:marLeft w:val="0"/>
      <w:marRight w:val="0"/>
      <w:marTop w:val="0"/>
      <w:marBottom w:val="0"/>
      <w:divBdr>
        <w:top w:val="none" w:sz="0" w:space="0" w:color="auto"/>
        <w:left w:val="none" w:sz="0" w:space="0" w:color="auto"/>
        <w:bottom w:val="none" w:sz="0" w:space="0" w:color="auto"/>
        <w:right w:val="none" w:sz="0" w:space="0" w:color="auto"/>
      </w:divBdr>
    </w:div>
    <w:div w:id="221528878">
      <w:bodyDiv w:val="1"/>
      <w:marLeft w:val="0"/>
      <w:marRight w:val="0"/>
      <w:marTop w:val="0"/>
      <w:marBottom w:val="0"/>
      <w:divBdr>
        <w:top w:val="none" w:sz="0" w:space="0" w:color="auto"/>
        <w:left w:val="none" w:sz="0" w:space="0" w:color="auto"/>
        <w:bottom w:val="none" w:sz="0" w:space="0" w:color="auto"/>
        <w:right w:val="none" w:sz="0" w:space="0" w:color="auto"/>
      </w:divBdr>
    </w:div>
    <w:div w:id="226963678">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9757401">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65584014">
      <w:bodyDiv w:val="1"/>
      <w:marLeft w:val="0"/>
      <w:marRight w:val="0"/>
      <w:marTop w:val="0"/>
      <w:marBottom w:val="0"/>
      <w:divBdr>
        <w:top w:val="none" w:sz="0" w:space="0" w:color="auto"/>
        <w:left w:val="none" w:sz="0" w:space="0" w:color="auto"/>
        <w:bottom w:val="none" w:sz="0" w:space="0" w:color="auto"/>
        <w:right w:val="none" w:sz="0" w:space="0" w:color="auto"/>
      </w:divBdr>
    </w:div>
    <w:div w:id="289172656">
      <w:bodyDiv w:val="1"/>
      <w:marLeft w:val="0"/>
      <w:marRight w:val="0"/>
      <w:marTop w:val="0"/>
      <w:marBottom w:val="0"/>
      <w:divBdr>
        <w:top w:val="none" w:sz="0" w:space="0" w:color="auto"/>
        <w:left w:val="none" w:sz="0" w:space="0" w:color="auto"/>
        <w:bottom w:val="none" w:sz="0" w:space="0" w:color="auto"/>
        <w:right w:val="none" w:sz="0" w:space="0" w:color="auto"/>
      </w:divBdr>
    </w:div>
    <w:div w:id="314458369">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4845082">
      <w:bodyDiv w:val="1"/>
      <w:marLeft w:val="0"/>
      <w:marRight w:val="0"/>
      <w:marTop w:val="0"/>
      <w:marBottom w:val="0"/>
      <w:divBdr>
        <w:top w:val="none" w:sz="0" w:space="0" w:color="auto"/>
        <w:left w:val="none" w:sz="0" w:space="0" w:color="auto"/>
        <w:bottom w:val="none" w:sz="0" w:space="0" w:color="auto"/>
        <w:right w:val="none" w:sz="0" w:space="0" w:color="auto"/>
      </w:divBdr>
    </w:div>
    <w:div w:id="336035646">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5105344">
      <w:bodyDiv w:val="1"/>
      <w:marLeft w:val="0"/>
      <w:marRight w:val="0"/>
      <w:marTop w:val="0"/>
      <w:marBottom w:val="0"/>
      <w:divBdr>
        <w:top w:val="none" w:sz="0" w:space="0" w:color="auto"/>
        <w:left w:val="none" w:sz="0" w:space="0" w:color="auto"/>
        <w:bottom w:val="none" w:sz="0" w:space="0" w:color="auto"/>
        <w:right w:val="none" w:sz="0" w:space="0" w:color="auto"/>
      </w:divBdr>
    </w:div>
    <w:div w:id="370304619">
      <w:bodyDiv w:val="1"/>
      <w:marLeft w:val="0"/>
      <w:marRight w:val="0"/>
      <w:marTop w:val="0"/>
      <w:marBottom w:val="0"/>
      <w:divBdr>
        <w:top w:val="none" w:sz="0" w:space="0" w:color="auto"/>
        <w:left w:val="none" w:sz="0" w:space="0" w:color="auto"/>
        <w:bottom w:val="none" w:sz="0" w:space="0" w:color="auto"/>
        <w:right w:val="none" w:sz="0" w:space="0" w:color="auto"/>
      </w:divBdr>
    </w:div>
    <w:div w:id="380984648">
      <w:bodyDiv w:val="1"/>
      <w:marLeft w:val="0"/>
      <w:marRight w:val="0"/>
      <w:marTop w:val="0"/>
      <w:marBottom w:val="0"/>
      <w:divBdr>
        <w:top w:val="none" w:sz="0" w:space="0" w:color="auto"/>
        <w:left w:val="none" w:sz="0" w:space="0" w:color="auto"/>
        <w:bottom w:val="none" w:sz="0" w:space="0" w:color="auto"/>
        <w:right w:val="none" w:sz="0" w:space="0" w:color="auto"/>
      </w:divBdr>
    </w:div>
    <w:div w:id="391588180">
      <w:bodyDiv w:val="1"/>
      <w:marLeft w:val="0"/>
      <w:marRight w:val="0"/>
      <w:marTop w:val="0"/>
      <w:marBottom w:val="0"/>
      <w:divBdr>
        <w:top w:val="none" w:sz="0" w:space="0" w:color="auto"/>
        <w:left w:val="none" w:sz="0" w:space="0" w:color="auto"/>
        <w:bottom w:val="none" w:sz="0" w:space="0" w:color="auto"/>
        <w:right w:val="none" w:sz="0" w:space="0" w:color="auto"/>
      </w:divBdr>
    </w:div>
    <w:div w:id="400298369">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2893669">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5553187">
      <w:bodyDiv w:val="1"/>
      <w:marLeft w:val="0"/>
      <w:marRight w:val="0"/>
      <w:marTop w:val="0"/>
      <w:marBottom w:val="0"/>
      <w:divBdr>
        <w:top w:val="none" w:sz="0" w:space="0" w:color="auto"/>
        <w:left w:val="none" w:sz="0" w:space="0" w:color="auto"/>
        <w:bottom w:val="none" w:sz="0" w:space="0" w:color="auto"/>
        <w:right w:val="none" w:sz="0" w:space="0" w:color="auto"/>
      </w:divBdr>
    </w:div>
    <w:div w:id="577598120">
      <w:bodyDiv w:val="1"/>
      <w:marLeft w:val="0"/>
      <w:marRight w:val="0"/>
      <w:marTop w:val="0"/>
      <w:marBottom w:val="0"/>
      <w:divBdr>
        <w:top w:val="none" w:sz="0" w:space="0" w:color="auto"/>
        <w:left w:val="none" w:sz="0" w:space="0" w:color="auto"/>
        <w:bottom w:val="none" w:sz="0" w:space="0" w:color="auto"/>
        <w:right w:val="none" w:sz="0" w:space="0" w:color="auto"/>
      </w:divBdr>
    </w:div>
    <w:div w:id="579369987">
      <w:bodyDiv w:val="1"/>
      <w:marLeft w:val="0"/>
      <w:marRight w:val="0"/>
      <w:marTop w:val="0"/>
      <w:marBottom w:val="0"/>
      <w:divBdr>
        <w:top w:val="none" w:sz="0" w:space="0" w:color="auto"/>
        <w:left w:val="none" w:sz="0" w:space="0" w:color="auto"/>
        <w:bottom w:val="none" w:sz="0" w:space="0" w:color="auto"/>
        <w:right w:val="none" w:sz="0" w:space="0" w:color="auto"/>
      </w:divBdr>
    </w:div>
    <w:div w:id="594825532">
      <w:bodyDiv w:val="1"/>
      <w:marLeft w:val="0"/>
      <w:marRight w:val="0"/>
      <w:marTop w:val="0"/>
      <w:marBottom w:val="0"/>
      <w:divBdr>
        <w:top w:val="none" w:sz="0" w:space="0" w:color="auto"/>
        <w:left w:val="none" w:sz="0" w:space="0" w:color="auto"/>
        <w:bottom w:val="none" w:sz="0" w:space="0" w:color="auto"/>
        <w:right w:val="none" w:sz="0" w:space="0" w:color="auto"/>
      </w:divBdr>
    </w:div>
    <w:div w:id="597492633">
      <w:bodyDiv w:val="1"/>
      <w:marLeft w:val="0"/>
      <w:marRight w:val="0"/>
      <w:marTop w:val="0"/>
      <w:marBottom w:val="0"/>
      <w:divBdr>
        <w:top w:val="none" w:sz="0" w:space="0" w:color="auto"/>
        <w:left w:val="none" w:sz="0" w:space="0" w:color="auto"/>
        <w:bottom w:val="none" w:sz="0" w:space="0" w:color="auto"/>
        <w:right w:val="none" w:sz="0" w:space="0" w:color="auto"/>
      </w:divBdr>
    </w:div>
    <w:div w:id="614098809">
      <w:bodyDiv w:val="1"/>
      <w:marLeft w:val="0"/>
      <w:marRight w:val="0"/>
      <w:marTop w:val="0"/>
      <w:marBottom w:val="0"/>
      <w:divBdr>
        <w:top w:val="none" w:sz="0" w:space="0" w:color="auto"/>
        <w:left w:val="none" w:sz="0" w:space="0" w:color="auto"/>
        <w:bottom w:val="none" w:sz="0" w:space="0" w:color="auto"/>
        <w:right w:val="none" w:sz="0" w:space="0" w:color="auto"/>
      </w:divBdr>
    </w:div>
    <w:div w:id="631323817">
      <w:bodyDiv w:val="1"/>
      <w:marLeft w:val="0"/>
      <w:marRight w:val="0"/>
      <w:marTop w:val="0"/>
      <w:marBottom w:val="0"/>
      <w:divBdr>
        <w:top w:val="none" w:sz="0" w:space="0" w:color="auto"/>
        <w:left w:val="none" w:sz="0" w:space="0" w:color="auto"/>
        <w:bottom w:val="none" w:sz="0" w:space="0" w:color="auto"/>
        <w:right w:val="none" w:sz="0" w:space="0" w:color="auto"/>
      </w:divBdr>
    </w:div>
    <w:div w:id="634482986">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0329689">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94427958">
      <w:bodyDiv w:val="1"/>
      <w:marLeft w:val="0"/>
      <w:marRight w:val="0"/>
      <w:marTop w:val="0"/>
      <w:marBottom w:val="0"/>
      <w:divBdr>
        <w:top w:val="none" w:sz="0" w:space="0" w:color="auto"/>
        <w:left w:val="none" w:sz="0" w:space="0" w:color="auto"/>
        <w:bottom w:val="none" w:sz="0" w:space="0" w:color="auto"/>
        <w:right w:val="none" w:sz="0" w:space="0" w:color="auto"/>
      </w:divBdr>
    </w:div>
    <w:div w:id="717631045">
      <w:bodyDiv w:val="1"/>
      <w:marLeft w:val="0"/>
      <w:marRight w:val="0"/>
      <w:marTop w:val="0"/>
      <w:marBottom w:val="0"/>
      <w:divBdr>
        <w:top w:val="none" w:sz="0" w:space="0" w:color="auto"/>
        <w:left w:val="none" w:sz="0" w:space="0" w:color="auto"/>
        <w:bottom w:val="none" w:sz="0" w:space="0" w:color="auto"/>
        <w:right w:val="none" w:sz="0" w:space="0" w:color="auto"/>
      </w:divBdr>
    </w:div>
    <w:div w:id="771894210">
      <w:bodyDiv w:val="1"/>
      <w:marLeft w:val="0"/>
      <w:marRight w:val="0"/>
      <w:marTop w:val="0"/>
      <w:marBottom w:val="0"/>
      <w:divBdr>
        <w:top w:val="none" w:sz="0" w:space="0" w:color="auto"/>
        <w:left w:val="none" w:sz="0" w:space="0" w:color="auto"/>
        <w:bottom w:val="none" w:sz="0" w:space="0" w:color="auto"/>
        <w:right w:val="none" w:sz="0" w:space="0" w:color="auto"/>
      </w:divBdr>
    </w:div>
    <w:div w:id="779838410">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6579343">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4756549">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2637132">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136535">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31553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251580">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6174299">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706977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45048530">
      <w:bodyDiv w:val="1"/>
      <w:marLeft w:val="0"/>
      <w:marRight w:val="0"/>
      <w:marTop w:val="0"/>
      <w:marBottom w:val="0"/>
      <w:divBdr>
        <w:top w:val="none" w:sz="0" w:space="0" w:color="auto"/>
        <w:left w:val="none" w:sz="0" w:space="0" w:color="auto"/>
        <w:bottom w:val="none" w:sz="0" w:space="0" w:color="auto"/>
        <w:right w:val="none" w:sz="0" w:space="0" w:color="auto"/>
      </w:divBdr>
    </w:div>
    <w:div w:id="1147673994">
      <w:bodyDiv w:val="1"/>
      <w:marLeft w:val="0"/>
      <w:marRight w:val="0"/>
      <w:marTop w:val="0"/>
      <w:marBottom w:val="0"/>
      <w:divBdr>
        <w:top w:val="none" w:sz="0" w:space="0" w:color="auto"/>
        <w:left w:val="none" w:sz="0" w:space="0" w:color="auto"/>
        <w:bottom w:val="none" w:sz="0" w:space="0" w:color="auto"/>
        <w:right w:val="none" w:sz="0" w:space="0" w:color="auto"/>
      </w:divBdr>
      <w:divsChild>
        <w:div w:id="1987279846">
          <w:marLeft w:val="0"/>
          <w:marRight w:val="0"/>
          <w:marTop w:val="0"/>
          <w:marBottom w:val="0"/>
          <w:divBdr>
            <w:top w:val="none" w:sz="0" w:space="0" w:color="auto"/>
            <w:left w:val="none" w:sz="0" w:space="0" w:color="auto"/>
            <w:bottom w:val="none" w:sz="0" w:space="0" w:color="auto"/>
            <w:right w:val="none" w:sz="0" w:space="0" w:color="auto"/>
          </w:divBdr>
          <w:divsChild>
            <w:div w:id="172047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86319">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9446171">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97159858">
      <w:bodyDiv w:val="1"/>
      <w:marLeft w:val="0"/>
      <w:marRight w:val="0"/>
      <w:marTop w:val="0"/>
      <w:marBottom w:val="0"/>
      <w:divBdr>
        <w:top w:val="none" w:sz="0" w:space="0" w:color="auto"/>
        <w:left w:val="none" w:sz="0" w:space="0" w:color="auto"/>
        <w:bottom w:val="none" w:sz="0" w:space="0" w:color="auto"/>
        <w:right w:val="none" w:sz="0" w:space="0" w:color="auto"/>
      </w:divBdr>
    </w:div>
    <w:div w:id="1221549774">
      <w:bodyDiv w:val="1"/>
      <w:marLeft w:val="0"/>
      <w:marRight w:val="0"/>
      <w:marTop w:val="0"/>
      <w:marBottom w:val="0"/>
      <w:divBdr>
        <w:top w:val="none" w:sz="0" w:space="0" w:color="auto"/>
        <w:left w:val="none" w:sz="0" w:space="0" w:color="auto"/>
        <w:bottom w:val="none" w:sz="0" w:space="0" w:color="auto"/>
        <w:right w:val="none" w:sz="0" w:space="0" w:color="auto"/>
      </w:divBdr>
    </w:div>
    <w:div w:id="1222790072">
      <w:bodyDiv w:val="1"/>
      <w:marLeft w:val="0"/>
      <w:marRight w:val="0"/>
      <w:marTop w:val="0"/>
      <w:marBottom w:val="0"/>
      <w:divBdr>
        <w:top w:val="none" w:sz="0" w:space="0" w:color="auto"/>
        <w:left w:val="none" w:sz="0" w:space="0" w:color="auto"/>
        <w:bottom w:val="none" w:sz="0" w:space="0" w:color="auto"/>
        <w:right w:val="none" w:sz="0" w:space="0" w:color="auto"/>
      </w:divBdr>
    </w:div>
    <w:div w:id="1228613882">
      <w:bodyDiv w:val="1"/>
      <w:marLeft w:val="0"/>
      <w:marRight w:val="0"/>
      <w:marTop w:val="0"/>
      <w:marBottom w:val="0"/>
      <w:divBdr>
        <w:top w:val="none" w:sz="0" w:space="0" w:color="auto"/>
        <w:left w:val="none" w:sz="0" w:space="0" w:color="auto"/>
        <w:bottom w:val="none" w:sz="0" w:space="0" w:color="auto"/>
        <w:right w:val="none" w:sz="0" w:space="0" w:color="auto"/>
      </w:divBdr>
    </w:div>
    <w:div w:id="1237013950">
      <w:bodyDiv w:val="1"/>
      <w:marLeft w:val="0"/>
      <w:marRight w:val="0"/>
      <w:marTop w:val="0"/>
      <w:marBottom w:val="0"/>
      <w:divBdr>
        <w:top w:val="none" w:sz="0" w:space="0" w:color="auto"/>
        <w:left w:val="none" w:sz="0" w:space="0" w:color="auto"/>
        <w:bottom w:val="none" w:sz="0" w:space="0" w:color="auto"/>
        <w:right w:val="none" w:sz="0" w:space="0" w:color="auto"/>
      </w:divBdr>
    </w:div>
    <w:div w:id="1239364021">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6943348">
      <w:bodyDiv w:val="1"/>
      <w:marLeft w:val="0"/>
      <w:marRight w:val="0"/>
      <w:marTop w:val="0"/>
      <w:marBottom w:val="0"/>
      <w:divBdr>
        <w:top w:val="none" w:sz="0" w:space="0" w:color="auto"/>
        <w:left w:val="none" w:sz="0" w:space="0" w:color="auto"/>
        <w:bottom w:val="none" w:sz="0" w:space="0" w:color="auto"/>
        <w:right w:val="none" w:sz="0" w:space="0" w:color="auto"/>
      </w:divBdr>
    </w:div>
    <w:div w:id="1257206281">
      <w:bodyDiv w:val="1"/>
      <w:marLeft w:val="0"/>
      <w:marRight w:val="0"/>
      <w:marTop w:val="0"/>
      <w:marBottom w:val="0"/>
      <w:divBdr>
        <w:top w:val="none" w:sz="0" w:space="0" w:color="auto"/>
        <w:left w:val="none" w:sz="0" w:space="0" w:color="auto"/>
        <w:bottom w:val="none" w:sz="0" w:space="0" w:color="auto"/>
        <w:right w:val="none" w:sz="0" w:space="0" w:color="auto"/>
      </w:divBdr>
    </w:div>
    <w:div w:id="1258321664">
      <w:bodyDiv w:val="1"/>
      <w:marLeft w:val="0"/>
      <w:marRight w:val="0"/>
      <w:marTop w:val="0"/>
      <w:marBottom w:val="0"/>
      <w:divBdr>
        <w:top w:val="none" w:sz="0" w:space="0" w:color="auto"/>
        <w:left w:val="none" w:sz="0" w:space="0" w:color="auto"/>
        <w:bottom w:val="none" w:sz="0" w:space="0" w:color="auto"/>
        <w:right w:val="none" w:sz="0" w:space="0" w:color="auto"/>
      </w:divBdr>
    </w:div>
    <w:div w:id="1263420156">
      <w:bodyDiv w:val="1"/>
      <w:marLeft w:val="0"/>
      <w:marRight w:val="0"/>
      <w:marTop w:val="0"/>
      <w:marBottom w:val="0"/>
      <w:divBdr>
        <w:top w:val="none" w:sz="0" w:space="0" w:color="auto"/>
        <w:left w:val="none" w:sz="0" w:space="0" w:color="auto"/>
        <w:bottom w:val="none" w:sz="0" w:space="0" w:color="auto"/>
        <w:right w:val="none" w:sz="0" w:space="0" w:color="auto"/>
      </w:divBdr>
    </w:div>
    <w:div w:id="126642187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91592442">
      <w:bodyDiv w:val="1"/>
      <w:marLeft w:val="0"/>
      <w:marRight w:val="0"/>
      <w:marTop w:val="0"/>
      <w:marBottom w:val="0"/>
      <w:divBdr>
        <w:top w:val="none" w:sz="0" w:space="0" w:color="auto"/>
        <w:left w:val="none" w:sz="0" w:space="0" w:color="auto"/>
        <w:bottom w:val="none" w:sz="0" w:space="0" w:color="auto"/>
        <w:right w:val="none" w:sz="0" w:space="0" w:color="auto"/>
      </w:divBdr>
    </w:div>
    <w:div w:id="1298805603">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35256021">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0740284">
      <w:bodyDiv w:val="1"/>
      <w:marLeft w:val="0"/>
      <w:marRight w:val="0"/>
      <w:marTop w:val="0"/>
      <w:marBottom w:val="0"/>
      <w:divBdr>
        <w:top w:val="none" w:sz="0" w:space="0" w:color="auto"/>
        <w:left w:val="none" w:sz="0" w:space="0" w:color="auto"/>
        <w:bottom w:val="none" w:sz="0" w:space="0" w:color="auto"/>
        <w:right w:val="none" w:sz="0" w:space="0" w:color="auto"/>
      </w:divBdr>
    </w:div>
    <w:div w:id="1382167807">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40488166">
      <w:bodyDiv w:val="1"/>
      <w:marLeft w:val="0"/>
      <w:marRight w:val="0"/>
      <w:marTop w:val="0"/>
      <w:marBottom w:val="0"/>
      <w:divBdr>
        <w:top w:val="none" w:sz="0" w:space="0" w:color="auto"/>
        <w:left w:val="none" w:sz="0" w:space="0" w:color="auto"/>
        <w:bottom w:val="none" w:sz="0" w:space="0" w:color="auto"/>
        <w:right w:val="none" w:sz="0" w:space="0" w:color="auto"/>
      </w:divBdr>
    </w:div>
    <w:div w:id="1443188610">
      <w:bodyDiv w:val="1"/>
      <w:marLeft w:val="0"/>
      <w:marRight w:val="0"/>
      <w:marTop w:val="0"/>
      <w:marBottom w:val="0"/>
      <w:divBdr>
        <w:top w:val="none" w:sz="0" w:space="0" w:color="auto"/>
        <w:left w:val="none" w:sz="0" w:space="0" w:color="auto"/>
        <w:bottom w:val="none" w:sz="0" w:space="0" w:color="auto"/>
        <w:right w:val="none" w:sz="0" w:space="0" w:color="auto"/>
      </w:divBdr>
    </w:div>
    <w:div w:id="1444953871">
      <w:bodyDiv w:val="1"/>
      <w:marLeft w:val="0"/>
      <w:marRight w:val="0"/>
      <w:marTop w:val="0"/>
      <w:marBottom w:val="0"/>
      <w:divBdr>
        <w:top w:val="none" w:sz="0" w:space="0" w:color="auto"/>
        <w:left w:val="none" w:sz="0" w:space="0" w:color="auto"/>
        <w:bottom w:val="none" w:sz="0" w:space="0" w:color="auto"/>
        <w:right w:val="none" w:sz="0" w:space="0" w:color="auto"/>
      </w:divBdr>
    </w:div>
    <w:div w:id="1454712416">
      <w:bodyDiv w:val="1"/>
      <w:marLeft w:val="0"/>
      <w:marRight w:val="0"/>
      <w:marTop w:val="0"/>
      <w:marBottom w:val="0"/>
      <w:divBdr>
        <w:top w:val="none" w:sz="0" w:space="0" w:color="auto"/>
        <w:left w:val="none" w:sz="0" w:space="0" w:color="auto"/>
        <w:bottom w:val="none" w:sz="0" w:space="0" w:color="auto"/>
        <w:right w:val="none" w:sz="0" w:space="0" w:color="auto"/>
      </w:divBdr>
    </w:div>
    <w:div w:id="1461069532">
      <w:bodyDiv w:val="1"/>
      <w:marLeft w:val="0"/>
      <w:marRight w:val="0"/>
      <w:marTop w:val="0"/>
      <w:marBottom w:val="0"/>
      <w:divBdr>
        <w:top w:val="none" w:sz="0" w:space="0" w:color="auto"/>
        <w:left w:val="none" w:sz="0" w:space="0" w:color="auto"/>
        <w:bottom w:val="none" w:sz="0" w:space="0" w:color="auto"/>
        <w:right w:val="none" w:sz="0" w:space="0" w:color="auto"/>
      </w:divBdr>
    </w:div>
    <w:div w:id="1477988536">
      <w:bodyDiv w:val="1"/>
      <w:marLeft w:val="0"/>
      <w:marRight w:val="0"/>
      <w:marTop w:val="0"/>
      <w:marBottom w:val="0"/>
      <w:divBdr>
        <w:top w:val="none" w:sz="0" w:space="0" w:color="auto"/>
        <w:left w:val="none" w:sz="0" w:space="0" w:color="auto"/>
        <w:bottom w:val="none" w:sz="0" w:space="0" w:color="auto"/>
        <w:right w:val="none" w:sz="0" w:space="0" w:color="auto"/>
      </w:divBdr>
    </w:div>
    <w:div w:id="148565906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5460304">
      <w:bodyDiv w:val="1"/>
      <w:marLeft w:val="0"/>
      <w:marRight w:val="0"/>
      <w:marTop w:val="0"/>
      <w:marBottom w:val="0"/>
      <w:divBdr>
        <w:top w:val="none" w:sz="0" w:space="0" w:color="auto"/>
        <w:left w:val="none" w:sz="0" w:space="0" w:color="auto"/>
        <w:bottom w:val="none" w:sz="0" w:space="0" w:color="auto"/>
        <w:right w:val="none" w:sz="0" w:space="0" w:color="auto"/>
      </w:divBdr>
      <w:divsChild>
        <w:div w:id="2068604674">
          <w:marLeft w:val="0"/>
          <w:marRight w:val="0"/>
          <w:marTop w:val="0"/>
          <w:marBottom w:val="0"/>
          <w:divBdr>
            <w:top w:val="none" w:sz="0" w:space="0" w:color="auto"/>
            <w:left w:val="none" w:sz="0" w:space="0" w:color="auto"/>
            <w:bottom w:val="none" w:sz="0" w:space="0" w:color="auto"/>
            <w:right w:val="none" w:sz="0" w:space="0" w:color="auto"/>
          </w:divBdr>
          <w:divsChild>
            <w:div w:id="949357792">
              <w:marLeft w:val="0"/>
              <w:marRight w:val="0"/>
              <w:marTop w:val="0"/>
              <w:marBottom w:val="0"/>
              <w:divBdr>
                <w:top w:val="none" w:sz="0" w:space="0" w:color="auto"/>
                <w:left w:val="none" w:sz="0" w:space="0" w:color="auto"/>
                <w:bottom w:val="none" w:sz="0" w:space="0" w:color="auto"/>
                <w:right w:val="none" w:sz="0" w:space="0" w:color="auto"/>
              </w:divBdr>
              <w:divsChild>
                <w:div w:id="675350290">
                  <w:marLeft w:val="0"/>
                  <w:marRight w:val="0"/>
                  <w:marTop w:val="0"/>
                  <w:marBottom w:val="0"/>
                  <w:divBdr>
                    <w:top w:val="none" w:sz="0" w:space="0" w:color="auto"/>
                    <w:left w:val="none" w:sz="0" w:space="0" w:color="auto"/>
                    <w:bottom w:val="none" w:sz="0" w:space="0" w:color="auto"/>
                    <w:right w:val="none" w:sz="0" w:space="0" w:color="auto"/>
                  </w:divBdr>
                  <w:divsChild>
                    <w:div w:id="707993470">
                      <w:marLeft w:val="0"/>
                      <w:marRight w:val="0"/>
                      <w:marTop w:val="0"/>
                      <w:marBottom w:val="0"/>
                      <w:divBdr>
                        <w:top w:val="none" w:sz="0" w:space="0" w:color="auto"/>
                        <w:left w:val="none" w:sz="0" w:space="0" w:color="auto"/>
                        <w:bottom w:val="none" w:sz="0" w:space="0" w:color="auto"/>
                        <w:right w:val="none" w:sz="0" w:space="0" w:color="auto"/>
                      </w:divBdr>
                      <w:divsChild>
                        <w:div w:id="625896236">
                          <w:marLeft w:val="0"/>
                          <w:marRight w:val="0"/>
                          <w:marTop w:val="0"/>
                          <w:marBottom w:val="0"/>
                          <w:divBdr>
                            <w:top w:val="none" w:sz="0" w:space="0" w:color="auto"/>
                            <w:left w:val="none" w:sz="0" w:space="0" w:color="auto"/>
                            <w:bottom w:val="none" w:sz="0" w:space="0" w:color="auto"/>
                            <w:right w:val="none" w:sz="0" w:space="0" w:color="auto"/>
                          </w:divBdr>
                          <w:divsChild>
                            <w:div w:id="14042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9031570">
      <w:bodyDiv w:val="1"/>
      <w:marLeft w:val="0"/>
      <w:marRight w:val="0"/>
      <w:marTop w:val="0"/>
      <w:marBottom w:val="0"/>
      <w:divBdr>
        <w:top w:val="none" w:sz="0" w:space="0" w:color="auto"/>
        <w:left w:val="none" w:sz="0" w:space="0" w:color="auto"/>
        <w:bottom w:val="none" w:sz="0" w:space="0" w:color="auto"/>
        <w:right w:val="none" w:sz="0" w:space="0" w:color="auto"/>
      </w:divBdr>
    </w:div>
    <w:div w:id="1552695616">
      <w:bodyDiv w:val="1"/>
      <w:marLeft w:val="0"/>
      <w:marRight w:val="0"/>
      <w:marTop w:val="0"/>
      <w:marBottom w:val="0"/>
      <w:divBdr>
        <w:top w:val="none" w:sz="0" w:space="0" w:color="auto"/>
        <w:left w:val="none" w:sz="0" w:space="0" w:color="auto"/>
        <w:bottom w:val="none" w:sz="0" w:space="0" w:color="auto"/>
        <w:right w:val="none" w:sz="0" w:space="0" w:color="auto"/>
      </w:divBdr>
    </w:div>
    <w:div w:id="1556355842">
      <w:bodyDiv w:val="1"/>
      <w:marLeft w:val="0"/>
      <w:marRight w:val="0"/>
      <w:marTop w:val="0"/>
      <w:marBottom w:val="0"/>
      <w:divBdr>
        <w:top w:val="none" w:sz="0" w:space="0" w:color="auto"/>
        <w:left w:val="none" w:sz="0" w:space="0" w:color="auto"/>
        <w:bottom w:val="none" w:sz="0" w:space="0" w:color="auto"/>
        <w:right w:val="none" w:sz="0" w:space="0" w:color="auto"/>
      </w:divBdr>
    </w:div>
    <w:div w:id="1575896456">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6502185">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5699202">
      <w:bodyDiv w:val="1"/>
      <w:marLeft w:val="0"/>
      <w:marRight w:val="0"/>
      <w:marTop w:val="0"/>
      <w:marBottom w:val="0"/>
      <w:divBdr>
        <w:top w:val="none" w:sz="0" w:space="0" w:color="auto"/>
        <w:left w:val="none" w:sz="0" w:space="0" w:color="auto"/>
        <w:bottom w:val="none" w:sz="0" w:space="0" w:color="auto"/>
        <w:right w:val="none" w:sz="0" w:space="0" w:color="auto"/>
      </w:divBdr>
    </w:div>
    <w:div w:id="1648587724">
      <w:bodyDiv w:val="1"/>
      <w:marLeft w:val="0"/>
      <w:marRight w:val="0"/>
      <w:marTop w:val="0"/>
      <w:marBottom w:val="0"/>
      <w:divBdr>
        <w:top w:val="none" w:sz="0" w:space="0" w:color="auto"/>
        <w:left w:val="none" w:sz="0" w:space="0" w:color="auto"/>
        <w:bottom w:val="none" w:sz="0" w:space="0" w:color="auto"/>
        <w:right w:val="none" w:sz="0" w:space="0" w:color="auto"/>
      </w:divBdr>
    </w:div>
    <w:div w:id="165984096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8331015">
      <w:bodyDiv w:val="1"/>
      <w:marLeft w:val="0"/>
      <w:marRight w:val="0"/>
      <w:marTop w:val="0"/>
      <w:marBottom w:val="0"/>
      <w:divBdr>
        <w:top w:val="none" w:sz="0" w:space="0" w:color="auto"/>
        <w:left w:val="none" w:sz="0" w:space="0" w:color="auto"/>
        <w:bottom w:val="none" w:sz="0" w:space="0" w:color="auto"/>
        <w:right w:val="none" w:sz="0" w:space="0" w:color="auto"/>
      </w:divBdr>
    </w:div>
    <w:div w:id="171030136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160116">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48189681">
      <w:bodyDiv w:val="1"/>
      <w:marLeft w:val="0"/>
      <w:marRight w:val="0"/>
      <w:marTop w:val="0"/>
      <w:marBottom w:val="0"/>
      <w:divBdr>
        <w:top w:val="none" w:sz="0" w:space="0" w:color="auto"/>
        <w:left w:val="none" w:sz="0" w:space="0" w:color="auto"/>
        <w:bottom w:val="none" w:sz="0" w:space="0" w:color="auto"/>
        <w:right w:val="none" w:sz="0" w:space="0" w:color="auto"/>
      </w:divBdr>
    </w:div>
    <w:div w:id="1771731952">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9310">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1260022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3329657">
      <w:bodyDiv w:val="1"/>
      <w:marLeft w:val="0"/>
      <w:marRight w:val="0"/>
      <w:marTop w:val="0"/>
      <w:marBottom w:val="0"/>
      <w:divBdr>
        <w:top w:val="none" w:sz="0" w:space="0" w:color="auto"/>
        <w:left w:val="none" w:sz="0" w:space="0" w:color="auto"/>
        <w:bottom w:val="none" w:sz="0" w:space="0" w:color="auto"/>
        <w:right w:val="none" w:sz="0" w:space="0" w:color="auto"/>
      </w:divBdr>
    </w:div>
    <w:div w:id="1835215776">
      <w:bodyDiv w:val="1"/>
      <w:marLeft w:val="0"/>
      <w:marRight w:val="0"/>
      <w:marTop w:val="0"/>
      <w:marBottom w:val="0"/>
      <w:divBdr>
        <w:top w:val="none" w:sz="0" w:space="0" w:color="auto"/>
        <w:left w:val="none" w:sz="0" w:space="0" w:color="auto"/>
        <w:bottom w:val="none" w:sz="0" w:space="0" w:color="auto"/>
        <w:right w:val="none" w:sz="0" w:space="0" w:color="auto"/>
      </w:divBdr>
    </w:div>
    <w:div w:id="184262381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7793764">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6037220">
      <w:bodyDiv w:val="1"/>
      <w:marLeft w:val="0"/>
      <w:marRight w:val="0"/>
      <w:marTop w:val="0"/>
      <w:marBottom w:val="0"/>
      <w:divBdr>
        <w:top w:val="none" w:sz="0" w:space="0" w:color="auto"/>
        <w:left w:val="none" w:sz="0" w:space="0" w:color="auto"/>
        <w:bottom w:val="none" w:sz="0" w:space="0" w:color="auto"/>
        <w:right w:val="none" w:sz="0" w:space="0" w:color="auto"/>
      </w:divBdr>
    </w:div>
    <w:div w:id="1954358010">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804682">
      <w:bodyDiv w:val="1"/>
      <w:marLeft w:val="0"/>
      <w:marRight w:val="0"/>
      <w:marTop w:val="0"/>
      <w:marBottom w:val="0"/>
      <w:divBdr>
        <w:top w:val="none" w:sz="0" w:space="0" w:color="auto"/>
        <w:left w:val="none" w:sz="0" w:space="0" w:color="auto"/>
        <w:bottom w:val="none" w:sz="0" w:space="0" w:color="auto"/>
        <w:right w:val="none" w:sz="0" w:space="0" w:color="auto"/>
      </w:divBdr>
    </w:div>
    <w:div w:id="2009400590">
      <w:bodyDiv w:val="1"/>
      <w:marLeft w:val="0"/>
      <w:marRight w:val="0"/>
      <w:marTop w:val="0"/>
      <w:marBottom w:val="0"/>
      <w:divBdr>
        <w:top w:val="none" w:sz="0" w:space="0" w:color="auto"/>
        <w:left w:val="none" w:sz="0" w:space="0" w:color="auto"/>
        <w:bottom w:val="none" w:sz="0" w:space="0" w:color="auto"/>
        <w:right w:val="none" w:sz="0" w:space="0" w:color="auto"/>
      </w:divBdr>
    </w:div>
    <w:div w:id="202848568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65988085">
      <w:bodyDiv w:val="1"/>
      <w:marLeft w:val="0"/>
      <w:marRight w:val="0"/>
      <w:marTop w:val="0"/>
      <w:marBottom w:val="0"/>
      <w:divBdr>
        <w:top w:val="none" w:sz="0" w:space="0" w:color="auto"/>
        <w:left w:val="none" w:sz="0" w:space="0" w:color="auto"/>
        <w:bottom w:val="none" w:sz="0" w:space="0" w:color="auto"/>
        <w:right w:val="none" w:sz="0" w:space="0" w:color="auto"/>
      </w:divBdr>
    </w:div>
    <w:div w:id="2067679652">
      <w:bodyDiv w:val="1"/>
      <w:marLeft w:val="0"/>
      <w:marRight w:val="0"/>
      <w:marTop w:val="0"/>
      <w:marBottom w:val="0"/>
      <w:divBdr>
        <w:top w:val="none" w:sz="0" w:space="0" w:color="auto"/>
        <w:left w:val="none" w:sz="0" w:space="0" w:color="auto"/>
        <w:bottom w:val="none" w:sz="0" w:space="0" w:color="auto"/>
        <w:right w:val="none" w:sz="0" w:space="0" w:color="auto"/>
      </w:divBdr>
    </w:div>
    <w:div w:id="2070152689">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1216454">
      <w:bodyDiv w:val="1"/>
      <w:marLeft w:val="0"/>
      <w:marRight w:val="0"/>
      <w:marTop w:val="0"/>
      <w:marBottom w:val="0"/>
      <w:divBdr>
        <w:top w:val="none" w:sz="0" w:space="0" w:color="auto"/>
        <w:left w:val="none" w:sz="0" w:space="0" w:color="auto"/>
        <w:bottom w:val="none" w:sz="0" w:space="0" w:color="auto"/>
        <w:right w:val="none" w:sz="0" w:space="0" w:color="auto"/>
      </w:divBdr>
    </w:div>
    <w:div w:id="2122720107">
      <w:bodyDiv w:val="1"/>
      <w:marLeft w:val="0"/>
      <w:marRight w:val="0"/>
      <w:marTop w:val="0"/>
      <w:marBottom w:val="0"/>
      <w:divBdr>
        <w:top w:val="none" w:sz="0" w:space="0" w:color="auto"/>
        <w:left w:val="none" w:sz="0" w:space="0" w:color="auto"/>
        <w:bottom w:val="none" w:sz="0" w:space="0" w:color="auto"/>
        <w:right w:val="none" w:sz="0" w:space="0" w:color="auto"/>
      </w:divBdr>
    </w:div>
    <w:div w:id="2127263597">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28574375">
      <w:bodyDiv w:val="1"/>
      <w:marLeft w:val="0"/>
      <w:marRight w:val="0"/>
      <w:marTop w:val="0"/>
      <w:marBottom w:val="0"/>
      <w:divBdr>
        <w:top w:val="none" w:sz="0" w:space="0" w:color="auto"/>
        <w:left w:val="none" w:sz="0" w:space="0" w:color="auto"/>
        <w:bottom w:val="none" w:sz="0" w:space="0" w:color="auto"/>
        <w:right w:val="none" w:sz="0" w:space="0" w:color="auto"/>
      </w:divBdr>
    </w:div>
    <w:div w:id="2128772819">
      <w:bodyDiv w:val="1"/>
      <w:marLeft w:val="0"/>
      <w:marRight w:val="0"/>
      <w:marTop w:val="0"/>
      <w:marBottom w:val="0"/>
      <w:divBdr>
        <w:top w:val="none" w:sz="0" w:space="0" w:color="auto"/>
        <w:left w:val="none" w:sz="0" w:space="0" w:color="auto"/>
        <w:bottom w:val="none" w:sz="0" w:space="0" w:color="auto"/>
        <w:right w:val="none" w:sz="0" w:space="0" w:color="auto"/>
      </w:divBdr>
    </w:div>
    <w:div w:id="213355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45.png"/><Relationship Id="rId21" Type="http://schemas.openxmlformats.org/officeDocument/2006/relationships/image" Target="media/image7.png"/><Relationship Id="rId42"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47"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63"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68" Type="http://schemas.openxmlformats.org/officeDocument/2006/relationships/hyperlink" Target="http://localhost/phpmyadmin/index.php?route=/sql&amp;db=110120008_db&amp;table=mon_hoc&amp;pos=0&amp;sql_signature=7758465415d00cb79b93d74d83ce9579f1f6e5bfed91ccc3fdd4e82170400d67&amp;sql_query=SELECT+%2A+FROM+%60110120008_db%60.%60mon_hoc%60+WHERE+%60ma_mon_hoc%60+%3D+%27170011%27" TargetMode="External"/><Relationship Id="rId84"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89" Type="http://schemas.openxmlformats.org/officeDocument/2006/relationships/image" Target="media/image17.png"/><Relationship Id="rId112" Type="http://schemas.openxmlformats.org/officeDocument/2006/relationships/image" Target="media/image40.png"/><Relationship Id="rId16" Type="http://schemas.openxmlformats.org/officeDocument/2006/relationships/image" Target="media/image3.jpeg"/><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hyperlink" Target="http://localhost/phpmyadmin/index.php?route=/sql&amp;db=110120008_db&amp;table=mon_hoc&amp;pos=0&amp;sql_signature=a34d27b623841531fda5fb54a69a02889fec63961c5f5d51c753e404aa6a6554&amp;sql_query=SELECT+%2A+FROM+%60110120008_db%60.%60mon_hoc%60+WHERE+%60ma_mon_hoc%60+%3D+%27000004%27" TargetMode="External"/><Relationship Id="rId37"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53"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58" Type="http://schemas.openxmlformats.org/officeDocument/2006/relationships/hyperlink" Target="http://localhost/phpmyadmin/index.php?route=/sql&amp;db=110120008_db&amp;table=khoi_kien_thuc&amp;pos=0&amp;sql_signature=5fd451145be56860a3bd9c8633fe2e1e676bba11f847af62257ddf528b930251&amp;sql_query=SELECT+%2A+FROM+%60110120008_db%60.%60khoi_kien_thuc%60+WHERE+%60ma_khoi_kien_thuc%60+%3D+5" TargetMode="External"/><Relationship Id="rId74"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9"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102" Type="http://schemas.openxmlformats.org/officeDocument/2006/relationships/image" Target="media/image30.png"/><Relationship Id="rId123"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48"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64"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69"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13" Type="http://schemas.openxmlformats.org/officeDocument/2006/relationships/image" Target="media/image41.png"/><Relationship Id="rId118" Type="http://schemas.openxmlformats.org/officeDocument/2006/relationships/image" Target="media/image46.png"/><Relationship Id="rId80"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85"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38"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59"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fontTable" Target="fontTable.xml"/><Relationship Id="rId54"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70" Type="http://schemas.openxmlformats.org/officeDocument/2006/relationships/hyperlink" Target="http://localhost/phpmyadmin/index.php?route=/sql&amp;db=110120008_db&amp;table=khoi_kien_thuc&amp;pos=0&amp;sql_signature=7e477703aa10f7506abc4b46810c44c1bb89cea3670a3d4b787f426d66feba31&amp;sql_query=SELECT+%2A+FROM+%60110120008_db%60.%60khoi_kien_thuc%60+WHERE+%60ma_khoi_kien_thuc%60+%3D+7" TargetMode="External"/><Relationship Id="rId7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91" Type="http://schemas.openxmlformats.org/officeDocument/2006/relationships/image" Target="media/image19.png"/><Relationship Id="rId96"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14" Type="http://schemas.openxmlformats.org/officeDocument/2006/relationships/image" Target="media/image42.png"/><Relationship Id="rId119" Type="http://schemas.openxmlformats.org/officeDocument/2006/relationships/image" Target="media/image47.png"/><Relationship Id="rId44"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60"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6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81"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86"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09" Type="http://schemas.openxmlformats.org/officeDocument/2006/relationships/image" Target="media/image37.png"/><Relationship Id="rId34" Type="http://schemas.openxmlformats.org/officeDocument/2006/relationships/hyperlink" Target="http://localhost/phpmyadmin/index.php?route=/sql&amp;db=110120008_db&amp;table=khoi_kien_thuc&amp;pos=0&amp;sql_signature=5afd016581cd3da781a42b4127d2dc27a22ee1e3a8cde6ec5086ef880eacee4a&amp;sql_query=SELECT+%2A+FROM+%60110120008_db%60.%60khoi_kien_thuc%60+WHERE+%60ma_khoi_kien_thuc%60+%3D+4" TargetMode="External"/><Relationship Id="rId50"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55"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6" Type="http://schemas.openxmlformats.org/officeDocument/2006/relationships/hyperlink" Target="http://localhost/phpmyadmin/index.php?route=/sql&amp;db=110120008_db&amp;table=khoi_kien_thuc&amp;pos=0&amp;sql_signature=35273d207d7e60a6e960a8bf8fad58a632725282b54027bc98ac14f03633a910&amp;sql_query=SELECT+%2A+FROM+%60110120008_db%60.%60khoi_kien_thuc%60+WHERE+%60ma_khoi_kien_thuc%60+%3D+1" TargetMode="Externa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localhost/phpmyadmin/index.php?route=/sql&amp;db=110120008_db&amp;table=mon_hoc&amp;pos=0&amp;sql_signature=689fc90873d28427c83b2a14e4b20b31caad1f7d9c75a67d1516904d8b6bd2dd&amp;sql_query=SELECT+%2A+FROM+%60110120008_db%60.%60mon_hoc%60+WHERE+%60ma_mon_hoc%60+%3D+%27110002%27" TargetMode="External"/><Relationship Id="rId45"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66" Type="http://schemas.openxmlformats.org/officeDocument/2006/relationships/hyperlink" Target="http://localhost/phpmyadmin/index.php?route=/sql&amp;db=110120008_db&amp;table=khoi_kien_thuc&amp;pos=0&amp;sql_signature=563ff9e593dab39b2cdeaffa26055e90300cfd7aabf6a0c9bddc98cdcffcf392&amp;sql_query=SELECT+%2A+FROM+%60110120008_db%60.%60khoi_kien_thuc%60+WHERE+%60ma_khoi_kien_thuc%60+%3D+9" TargetMode="External"/><Relationship Id="rId87" Type="http://schemas.openxmlformats.org/officeDocument/2006/relationships/hyperlink" Target="http://localhost/phpmyadmin/index.php?route=/sql&amp;db=110120008_db&amp;table=mon_hoc&amp;pos=0&amp;sql_signature=cd0f22d5419dc6b09d3dd9e4e1fd404d190a0e6eec56132b5e1cfd57a3da9b0d&amp;sql_query=SELECT+%2A+FROM+%60110120008_db%60.%60mon_hoc%60+WHERE+%60ma_mon_hoc%60+%3D+%27120004%27" TargetMode="External"/><Relationship Id="rId110" Type="http://schemas.openxmlformats.org/officeDocument/2006/relationships/image" Target="media/image38.png"/><Relationship Id="rId115" Type="http://schemas.openxmlformats.org/officeDocument/2006/relationships/image" Target="media/image43.png"/><Relationship Id="rId61" Type="http://schemas.openxmlformats.org/officeDocument/2006/relationships/hyperlink" Target="http://localhost/phpmyadmin/index.php?route=/sql&amp;db=110120008_db&amp;table=loai_hoc_phan&amp;pos=0&amp;sql_signature=b0deb2bcd76b4c4e7ffcf068fffa9bc70077766b9316ecdeac8b9b1cb97eaaab&amp;sql_query=SELECT+%2A+FROM+%60110120008_db%60.%60loai_hoc_phan%60+WHERE+%60ma_loai_hoc_phan%60+%3D+2" TargetMode="External"/><Relationship Id="rId82"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56" Type="http://schemas.openxmlformats.org/officeDocument/2006/relationships/hyperlink" Target="http://localhost/phpmyadmin/index.php?route=/sql&amp;db=110120008_db&amp;table=mon_hoc&amp;pos=0&amp;sql_signature=dc110b20d36c3a23e9f88006c9b84bc615b72d96c085d9ed7398ab8bfaf7334b&amp;sql_query=SELECT+%2A+FROM+%60110120008_db%60.%60mon_hoc%60+WHERE+%60ma_mon_hoc%60+%3D+%27110079%27" TargetMode="External"/><Relationship Id="rId77"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100" Type="http://schemas.openxmlformats.org/officeDocument/2006/relationships/image" Target="media/image28.png"/><Relationship Id="rId105"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72"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67"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116"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62" Type="http://schemas.openxmlformats.org/officeDocument/2006/relationships/hyperlink" Target="http://localhost/phpmyadmin/index.php?route=/sql&amp;db=110120008_db&amp;table=khoi_kien_thuc&amp;pos=0&amp;sql_signature=749f72cc8e959747020d9b7fd5ac4f0efbcb4d23730e53b503a962316ec26a59&amp;sql_query=SELECT+%2A+FROM+%60110120008_db%60.%60khoi_kien_thuc%60+WHERE+%60ma_khoi_kien_thuc%60+%3D+8" TargetMode="External"/><Relationship Id="rId83" Type="http://schemas.openxmlformats.org/officeDocument/2006/relationships/hyperlink" Target="http://localhost/phpmyadmin/index.php?route=/sql&amp;db=110120008_db&amp;table=mon_hoc&amp;pos=0&amp;sql_signature=db0d345f278b7535593120789cef4d7f476c143803d5608e5c8c071d8c09f405&amp;sql_query=SELECT+%2A+FROM+%60110120008_db%60.%60mon_hoc%60+WHERE+%60ma_mon_hoc%60+%3D+%27110003%27" TargetMode="External"/><Relationship Id="rId88" Type="http://schemas.openxmlformats.org/officeDocument/2006/relationships/hyperlink" Target="http://localhost/phpmyadmin/index.php?route=/sql&amp;db=110120008_db&amp;table=mon_hoc&amp;pos=0&amp;sql_signature=a831182ea484f7046942f39cc3f3149b207a9602c2a69d85eb5eb7d27d36b8f8&amp;sql_query=SELECT+%2A+FROM+%60110120008_db%60.%60mon_hoc%60+WHERE+%60ma_mon_hoc%60+%3D+%27150001%27" TargetMode="External"/><Relationship Id="rId111" Type="http://schemas.openxmlformats.org/officeDocument/2006/relationships/image" Target="media/image39.png"/><Relationship Id="rId15" Type="http://schemas.openxmlformats.org/officeDocument/2006/relationships/image" Target="media/image2.png"/><Relationship Id="rId36" Type="http://schemas.openxmlformats.org/officeDocument/2006/relationships/hyperlink" Target="http://localhost/phpmyadmin/index.php?route=/sql&amp;db=110120008_db&amp;table=mon_hoc&amp;pos=0&amp;sql_signature=c27b0b04dbd5fddc6bfe56ef3f7fe9241ba5f55e6109fa023afc8ee0ec646e31&amp;sql_query=SELECT+%2A+FROM+%60110120008_db%60.%60mon_hoc%60+WHERE+%60ma_mon_hoc%60+%3D+%27110001%27" TargetMode="External"/><Relationship Id="rId57" Type="http://schemas.openxmlformats.org/officeDocument/2006/relationships/hyperlink" Target="http://localhost/phpmyadmin/index.php?route=/sql&amp;db=110120008_db&amp;table=loai_hoc_phan&amp;pos=0&amp;sql_signature=4c84435f74eb4d01d968aad8d64ef7e479ee91fcd114124818db96cf6a3578bc&amp;sql_query=SELECT+%2A+FROM+%60110120008_db%60.%60loai_hoc_phan%60+WHERE+%60ma_loai_hoc_phan%60+%3D+1" TargetMode="External"/><Relationship Id="rId106"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hyperlink" Target="http://localhost/phpmyadmin/index.php?route=/sql&amp;db=110120008_db&amp;table=chuong_trinh_dao_tao&amp;pos=0&amp;sql_signature=5527a907d3e909fb1f447da3c524752399b5b425d507cb92f2ff5ed086624e5d&amp;sql_query=SELECT+%2A+FROM+%60110120008_db%60.%60chuong_trinh_dao_tao%60+WHERE+%60ma_chuong_trinh%60+%3D+%27cntt20%27" TargetMode="External"/><Relationship Id="rId52" Type="http://schemas.openxmlformats.org/officeDocument/2006/relationships/hyperlink" Target="http://localhost/phpmyadmin/index.php?route=/sql&amp;db=110120008_db&amp;table=mon_hoc&amp;pos=0&amp;sql_signature=11e11aec839cb6dde8a6f3f766f93d29b1a8f683f7e0eb8d06b310fead61bc39&amp;sql_query=SELECT+%2A+FROM+%60110120008_db%60.%60mon_hoc%60+WHERE+%60ma_mon_hoc%60+%3D+%27110057%27" TargetMode="External"/><Relationship Id="rId73" Type="http://schemas.openxmlformats.org/officeDocument/2006/relationships/hyperlink" Target="http://localhost/phpmyadmin/index.php?route=/sql&amp;db=110120008_db&amp;table=khoi_kien_thuc&amp;pos=0&amp;sql_signature=35273d207d7e60a6e960a8bf8fad58a632725282b54027bc98ac14f03633a910&amp;sql_query=SELECT+%2A+FROM+%60110120008_db%60.%60khoi_kien_thuc%60+WHERE+%60ma_khoi_kien_thuc%60+%3D+1" TargetMode="External"/><Relationship Id="rId78" Type="http://schemas.openxmlformats.org/officeDocument/2006/relationships/hyperlink" Target="http://localhost/phpmyadmin/index.php?route=/sql&amp;db=110120008_db&amp;table=mon_hoc&amp;pos=0&amp;sql_signature=00d7f9174d098d15528bb24e6c95dd4ecc7d7a62d82a81daa58268c68ce127cb&amp;sql_query=SELECT+%2A+FROM+%60110120008_db%60.%60mon_hoc%60+WHERE+%60ma_mon_hoc%60+%3D+%27110042%27" TargetMode="External"/><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OC%20CHAM\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MDN24</b:Tag>
    <b:SourceType>InternetSite</b:SourceType>
    <b:Guid>{0DE116E3-1FE5-4B2D-9646-1EA9CE144EC5}</b:Guid>
    <b:Author>
      <b:Author>
        <b:Corporate>MDN Web Docs</b:Corporate>
      </b:Author>
    </b:Author>
    <b:Title>HTML: HyperText Markup Language</b:Title>
    <b:YearAccessed>2024</b:YearAccessed>
    <b:MonthAccessed>6</b:MonthAccessed>
    <b:DayAccessed>12</b:DayAccessed>
    <b:URL>https://developer.mozilla.org/en-US/docs/Web/HTML</b:URL>
    <b:LCID>vi-VN</b:LCID>
    <b:RefOrder>1</b:RefOrder>
  </b:Source>
  <b:Source>
    <b:Tag>Ora24</b:Tag>
    <b:SourceType>InternetSite</b:SourceType>
    <b:Guid>{C13033A8-0B9C-458D-93B2-8074E6A7CA2F}</b:Guid>
    <b:LCID>vi-VN</b:LCID>
    <b:Author>
      <b:Author>
        <b:Corporate>Oracle</b:Corporate>
      </b:Author>
    </b:Author>
    <b:Title>What is MySQL?</b:Title>
    <b:YearAccessed>2024</b:YearAccessed>
    <b:MonthAccessed>6</b:MonthAccessed>
    <b:DayAccessed>17</b:DayAccessed>
    <b:URL>https://www.oracle.com/mysql/what-is-mysql/</b:URL>
    <b:RefOrder>2</b:RefOrder>
  </b:Source>
  <b:Source>
    <b:Tag>Mat19</b:Tag>
    <b:SourceType>Book</b:SourceType>
    <b:Guid>{079513F9-6937-44EF-984D-AF5BA60103F0}</b:Guid>
    <b:Title>Laravel: Up &amp; Running: A Framework for Building Modern PHP Apps, Second edition</b:Title>
    <b:Year>2019</b:Year>
    <b:LCID>vi-VN</b:LCID>
    <b:Author>
      <b:Author>
        <b:Corporate>Matt Stauffer</b:Corporate>
      </b:Author>
    </b:Author>
    <b:Publisher>O'Reilly Media</b:Publisher>
    <b:RefOrder>3</b:RefOrder>
  </b:Source>
  <b:Source>
    <b:Tag>Swa18</b:Tag>
    <b:SourceType>JournalArticle</b:SourceType>
    <b:Guid>{783C9077-EFDD-4D91-9C88-EC8E37894854}</b:Guid>
    <b:Title>Study of distance metrics on k - nearest neighbor</b:Title>
    <b:Year>2018</b:Year>
    <b:Author>
      <b:Author>
        <b:Corporate>Swathi Nayak,  Manisha Bhat, N V Subba Reddy,  B Ashwath Rao</b:Corporate>
      </b:Author>
    </b:Author>
    <b:JournalName>Journal of Physics: Conference Series</b:JournalName>
    <b:LCID>vi-VN</b:LCID>
    <b:RefOrder>4</b:RefOrder>
  </b:Source>
  <b:Source>
    <b:Tag>MDN241</b:Tag>
    <b:SourceType>InternetSite</b:SourceType>
    <b:Guid>{AFAD8E48-9159-406A-94C6-AF30A42253E2}</b:Guid>
    <b:LCID>vi-VN</b:LCID>
    <b:Author>
      <b:Author>
        <b:Corporate>MDN Web Docs</b:Corporate>
      </b:Author>
    </b:Author>
    <b:Title>CSS: Cascading Style Sheets</b:Title>
    <b:YearAccessed>2024</b:YearAccessed>
    <b:MonthAccessed>6</b:MonthAccessed>
    <b:DayAccessed>12</b:DayAccessed>
    <b:URL>https://developer.mozilla.org/en-US/docs/Web/CSS</b:URL>
    <b:RefOrder>5</b:RefOrder>
  </b:Source>
  <b:Source>
    <b:Tag>Gee24</b:Tag>
    <b:SourceType>InternetSite</b:SourceType>
    <b:Guid>{0CFE4620-D9D8-40D3-8740-3297EE2D0831}</b:Guid>
    <b:Title>Bootstrap Tutorial</b:Title>
    <b:LCID>vi-VN</b:LCID>
    <b:Author>
      <b:Author>
        <b:Corporate>GeeksforGeeks</b:Corporate>
      </b:Author>
    </b:Author>
    <b:YearAccessed>2024</b:YearAccessed>
    <b:MonthAccessed>06</b:MonthAccessed>
    <b:DayAccessed>13</b:DayAccessed>
    <b:URL>https://www.geeksforgeeks.org/bootstrap/</b:URL>
    <b:RefOrder>6</b:RefOrder>
  </b:Source>
  <b:Source>
    <b:Tag>sci241</b:Tag>
    <b:SourceType>InternetSite</b:SourceType>
    <b:Guid>{93810943-E67D-4358-94E5-BD0E5016F5A6}</b:Guid>
    <b:Author>
      <b:Author>
        <b:Corporate>scikit-learn</b:Corporate>
      </b:Author>
    </b:Author>
    <b:Title>Cross-validation: evaluating estimator performance</b:Title>
    <b:LCID>vi-VN</b:LCID>
    <b:YearAccessed>2024</b:YearAccessed>
    <b:MonthAccessed>6</b:MonthAccessed>
    <b:DayAccessed>19</b:DayAccessed>
    <b:URL>https://scikit-learn.org/stable/modules/cross_validation.html</b:URL>
    <b:RefOrder>7</b:RefOrder>
  </b:Source>
  <b:Source>
    <b:Tag>MCD24</b:Tag>
    <b:SourceType>InternetSite</b:SourceType>
    <b:Guid>{6BD9B4DD-47FE-49CE-9266-180B2E52B35A}</b:Guid>
    <b:LCID>vi-VN</b:LCID>
    <b:Author>
      <b:Author>
        <b:Corporate>MDN Web Docs</b:Corporate>
      </b:Author>
    </b:Author>
    <b:Title>JavaScript</b:Title>
    <b:YearAccessed>2024</b:YearAccessed>
    <b:MonthAccessed>6</b:MonthAccessed>
    <b:DayAccessed>12</b:DayAccessed>
    <b:URL>https://developer.mozilla.org/en-US/docs/Web/JavaScript</b:URL>
    <b:RefOrder>8</b:RefOrder>
  </b:Source>
  <b:Source>
    <b:Tag>AGé19</b:Tag>
    <b:SourceType>Book</b:SourceType>
    <b:Guid>{8B0C29C0-D625-4F96-86FB-C61C1A63CE00}</b:Guid>
    <b:Title>Hands-On Machine Learning with Scikit-Learn, Keras, and TensorFlow</b:Title>
    <b:Year>2019</b:Year>
    <b:LCID>vi-VN</b:LCID>
    <b:Author>
      <b:Author>
        <b:NameList>
          <b:Person>
            <b:Last>Géron</b:Last>
            <b:First>Aurélien</b:First>
          </b:Person>
        </b:NameList>
      </b:Author>
    </b:Author>
    <b:Publisher>O'Reilly Media</b:Publisher>
    <b:RefOrder>9</b:RefOrder>
  </b:Source>
</b:Sources>
</file>

<file path=customXml/itemProps1.xml><?xml version="1.0" encoding="utf-8"?>
<ds:datastoreItem xmlns:ds="http://schemas.openxmlformats.org/officeDocument/2006/customXml" ds:itemID="{4068730F-6BDA-4671-BE51-E3E27E4C5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1540</TotalTime>
  <Pages>78</Pages>
  <Words>16281</Words>
  <Characters>92804</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108868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CHAM</dc:creator>
  <cp:keywords/>
  <dc:description/>
  <cp:lastModifiedBy>Nguyen Thi Ngoc Cham</cp:lastModifiedBy>
  <cp:revision>1402</cp:revision>
  <cp:lastPrinted>2024-08-01T00:03:00Z</cp:lastPrinted>
  <dcterms:created xsi:type="dcterms:W3CDTF">2024-07-29T08:13:00Z</dcterms:created>
  <dcterms:modified xsi:type="dcterms:W3CDTF">2024-08-03T06:25:00Z</dcterms:modified>
</cp:coreProperties>
</file>